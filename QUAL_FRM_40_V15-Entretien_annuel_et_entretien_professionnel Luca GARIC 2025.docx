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aps w:val="0"/>
          <w:color w:val="464646" w:themeColor="accent3"/>
          <w:sz w:val="22"/>
        </w:rPr>
        <w:id w:val="935248456"/>
        <w:docPartObj>
          <w:docPartGallery w:val="Cover Pages"/>
          <w:docPartUnique/>
        </w:docPartObj>
      </w:sdtPr>
      <w:sdtEndPr>
        <w:rPr>
          <w:rFonts w:ascii="Montserrat SemiBold" w:eastAsiaTheme="majorEastAsia" w:hAnsi="Montserrat SemiBold" w:cstheme="majorBidi"/>
          <w:sz w:val="32"/>
          <w:szCs w:val="32"/>
        </w:rPr>
      </w:sdtEndPr>
      <w:sdtContent>
        <w:p w14:paraId="359765A9" w14:textId="4C2D1F68" w:rsidR="00B64C1D" w:rsidRPr="00937B10" w:rsidRDefault="00B64C1D" w:rsidP="00937B10">
          <w:pPr>
            <w:pStyle w:val="Soustitrededocument-Pagedegarde"/>
            <w:rPr>
              <w:rFonts w:cstheme="majorHAnsi"/>
              <w:sz w:val="48"/>
              <w:szCs w:val="48"/>
            </w:rPr>
          </w:pPr>
        </w:p>
        <w:p w14:paraId="1A403C7A" w14:textId="77777777" w:rsidR="008D3316" w:rsidRPr="00937B10" w:rsidRDefault="008D3316" w:rsidP="00B64C1D">
          <w:pPr>
            <w:pStyle w:val="Soustitrededocument-Pagedegarde"/>
            <w:tabs>
              <w:tab w:val="right" w:pos="9072"/>
            </w:tabs>
            <w:rPr>
              <w:rFonts w:asciiTheme="minorHAnsi" w:hAnsiTheme="minorHAnsi" w:cstheme="minorHAnsi"/>
              <w:sz w:val="48"/>
              <w:szCs w:val="48"/>
            </w:rPr>
          </w:pPr>
        </w:p>
        <w:p w14:paraId="67499A3A" w14:textId="291A2391" w:rsidR="00BC5B28" w:rsidRPr="00BC5B28" w:rsidRDefault="00BC5B28" w:rsidP="00BC5B28">
          <w:pPr>
            <w:pStyle w:val="Soustitrededocument-Pagedegarde"/>
            <w:tabs>
              <w:tab w:val="right" w:pos="9072"/>
            </w:tabs>
            <w:rPr>
              <w:b/>
            </w:rPr>
          </w:pPr>
          <w:r w:rsidRPr="00BC5B28">
            <w:rPr>
              <w:b/>
            </w:rPr>
            <w:t>GROUPE APSIDE</w:t>
          </w:r>
        </w:p>
        <w:p w14:paraId="0DAE8D52" w14:textId="0C2CC928" w:rsidR="00BC5B28" w:rsidRPr="00085D11" w:rsidRDefault="00C27905" w:rsidP="00085D11">
          <w:pPr>
            <w:pStyle w:val="Titrededocumentpagedegarde"/>
          </w:pPr>
          <w:fldSimple w:instr=" DOCPROPERTY  &quot;NOM DU DOCUMENT&quot; ">
            <w:r w:rsidR="00FB2B7B">
              <w:t>Entretien annuel et professionnel</w:t>
            </w:r>
          </w:fldSimple>
        </w:p>
        <w:p w14:paraId="64558E67" w14:textId="77777777" w:rsidR="009D58A6" w:rsidRDefault="009D58A6" w:rsidP="009037F0">
          <w:pPr>
            <w:pStyle w:val="2020Apside"/>
          </w:pPr>
        </w:p>
        <w:p w14:paraId="7A9DDD40" w14:textId="4D85F41A" w:rsidR="009D58A6" w:rsidRDefault="009D58A6">
          <w:pPr>
            <w:spacing w:after="160"/>
            <w:jc w:val="left"/>
            <w:sectPr w:rsidR="009D58A6" w:rsidSect="00383E8E">
              <w:headerReference w:type="even" r:id="rId8"/>
              <w:headerReference w:type="default" r:id="rId9"/>
              <w:footerReference w:type="even" r:id="rId10"/>
              <w:footerReference w:type="default" r:id="rId11"/>
              <w:headerReference w:type="first" r:id="rId12"/>
              <w:footerReference w:type="first" r:id="rId13"/>
              <w:pgSz w:w="11906" w:h="16838"/>
              <w:pgMar w:top="1066" w:right="1417" w:bottom="1417" w:left="1417" w:header="1020" w:footer="72" w:gutter="0"/>
              <w:pgNumType w:start="0"/>
              <w:cols w:space="708"/>
              <w:titlePg/>
              <w:docGrid w:linePitch="360"/>
            </w:sectPr>
          </w:pPr>
        </w:p>
        <w:p w14:paraId="37754480" w14:textId="68645F69" w:rsidR="00356278" w:rsidRDefault="00356278" w:rsidP="00356278">
          <w:pPr>
            <w:pStyle w:val="Soustitrededocument-Pagedegarde"/>
            <w:jc w:val="left"/>
            <w:rPr>
              <w:sz w:val="22"/>
            </w:rPr>
          </w:pPr>
          <w:bookmarkStart w:id="0" w:name="_Toc45024279"/>
          <w:bookmarkStart w:id="1" w:name="_Toc45024394"/>
          <w:r w:rsidRPr="00FB2B7B">
            <w:rPr>
              <w:sz w:val="32"/>
            </w:rPr>
            <w:lastRenderedPageBreak/>
            <w:t>ENTRETIEN ANNUEL D’EVALUATION</w:t>
          </w:r>
          <w:r w:rsidRPr="00FB2B7B">
            <w:rPr>
              <w:sz w:val="22"/>
            </w:rPr>
            <w:t xml:space="preserve"> </w:t>
          </w:r>
        </w:p>
        <w:p w14:paraId="379B8E44" w14:textId="12FA9EDF" w:rsidR="00356278" w:rsidRDefault="00356278" w:rsidP="00356278">
          <w:pPr>
            <w:pStyle w:val="Soustitrededocument-Pagedegarde"/>
            <w:jc w:val="left"/>
            <w:rPr>
              <w:sz w:val="22"/>
            </w:rPr>
          </w:pPr>
          <w:r w:rsidRPr="00FB2B7B">
            <w:rPr>
              <w:sz w:val="22"/>
            </w:rPr>
            <w:t>(A FAIRE TOUS LES ANS)</w:t>
          </w:r>
        </w:p>
        <w:p w14:paraId="33AD902D" w14:textId="77777777" w:rsidR="00356278" w:rsidRPr="00FB2B7B" w:rsidRDefault="00356278" w:rsidP="00356278">
          <w:pPr>
            <w:pStyle w:val="Soustitrededocument-Pagedegarde"/>
            <w:jc w:val="left"/>
            <w:rPr>
              <w:sz w:val="22"/>
            </w:rPr>
          </w:pPr>
        </w:p>
        <w:p w14:paraId="46F44082" w14:textId="2CF6C50E" w:rsidR="00FB2B7B" w:rsidRPr="00E333F0" w:rsidRDefault="00FB2B7B" w:rsidP="00FB2B7B">
          <w:pPr>
            <w:spacing w:after="160"/>
            <w:jc w:val="center"/>
            <w:rPr>
              <w:b/>
              <w:color w:val="E89759" w:themeColor="accent2"/>
              <w:sz w:val="22"/>
            </w:rPr>
          </w:pPr>
          <w:r w:rsidRPr="00E333F0">
            <w:rPr>
              <w:b/>
              <w:color w:val="E89759" w:themeColor="accent2"/>
              <w:sz w:val="22"/>
            </w:rPr>
            <w:t xml:space="preserve">Pour faciliter la préparation et le déroulement de l’entretien, veuillez préparer ce document et l’apporter pour l’entretien. Les zones </w:t>
          </w:r>
          <w:r w:rsidR="004B1B1D" w:rsidRPr="00E333F0">
            <w:rPr>
              <w:b/>
              <w:color w:val="E89759" w:themeColor="accent2"/>
              <w:sz w:val="22"/>
            </w:rPr>
            <w:t>orange</w:t>
          </w:r>
          <w:r w:rsidRPr="00E333F0">
            <w:rPr>
              <w:b/>
              <w:color w:val="E89759" w:themeColor="accent2"/>
              <w:sz w:val="22"/>
            </w:rPr>
            <w:t xml:space="preserve"> doivent être renseignées par le collaborateur avant l’entretien. Les zones </w:t>
          </w:r>
          <w:r w:rsidR="00356278" w:rsidRPr="00E333F0">
            <w:rPr>
              <w:b/>
              <w:color w:val="E89759" w:themeColor="accent2"/>
              <w:sz w:val="22"/>
            </w:rPr>
            <w:t>grises</w:t>
          </w:r>
          <w:r w:rsidRPr="00E333F0">
            <w:rPr>
              <w:b/>
              <w:color w:val="E89759" w:themeColor="accent2"/>
              <w:sz w:val="22"/>
            </w:rPr>
            <w:t xml:space="preserve"> doivent être renseignées par le responsable avant l’entretien.</w:t>
          </w:r>
        </w:p>
        <w:p w14:paraId="0EC33C35" w14:textId="0ABD6700" w:rsidR="002E78FE" w:rsidRPr="00E333F0" w:rsidRDefault="00FB2B7B" w:rsidP="00FB2B7B">
          <w:pPr>
            <w:spacing w:after="160"/>
            <w:jc w:val="left"/>
            <w:rPr>
              <w:b/>
              <w:sz w:val="22"/>
              <w:u w:val="single"/>
            </w:rPr>
          </w:pPr>
          <w:r w:rsidRPr="00E333F0">
            <w:rPr>
              <w:b/>
              <w:sz w:val="22"/>
              <w:u w:val="single"/>
            </w:rPr>
            <w:t>Veuillez-vous munir de votre CV mis à jour.</w:t>
          </w:r>
        </w:p>
        <w:tbl>
          <w:tblPr>
            <w:tblW w:w="9923" w:type="dxa"/>
            <w:jc w:val="center"/>
            <w:tbl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insideH w:val="single" w:sz="4" w:space="0" w:color="A5A5A5"/>
              <w:insideV w:val="single" w:sz="4" w:space="0" w:color="A5A5A5"/>
            </w:tblBorders>
            <w:shd w:val="clear" w:color="auto" w:fill="EAEBF2"/>
            <w:tblLook w:val="04A0" w:firstRow="1" w:lastRow="0" w:firstColumn="1" w:lastColumn="0" w:noHBand="0" w:noVBand="1"/>
          </w:tblPr>
          <w:tblGrid>
            <w:gridCol w:w="3397"/>
            <w:gridCol w:w="3274"/>
            <w:gridCol w:w="3252"/>
          </w:tblGrid>
          <w:tr w:rsidR="00FB2B7B" w:rsidRPr="008219D9" w14:paraId="17989E42" w14:textId="77777777" w:rsidTr="00CA2524">
            <w:trPr>
              <w:trHeight w:val="415"/>
              <w:jc w:val="center"/>
            </w:trPr>
            <w:tc>
              <w:tcPr>
                <w:tcW w:w="3398"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shd w:val="clear" w:color="auto" w:fill="auto"/>
                <w:vAlign w:val="center"/>
              </w:tcPr>
              <w:p w14:paraId="7EF2E421" w14:textId="75C6FF36" w:rsidR="00FB2B7B" w:rsidRPr="004928B4" w:rsidRDefault="00FB2B7B" w:rsidP="00C94EDE">
                <w:pPr>
                  <w:pStyle w:val="Policetableau0"/>
                </w:pPr>
                <w:r w:rsidRPr="004928B4">
                  <w:t>Nom Prénom :</w:t>
                </w:r>
                <w:r w:rsidR="004B3701">
                  <w:t xml:space="preserve"> </w:t>
                </w:r>
                <w:r w:rsidR="00811EA0">
                  <w:t>Garic Luca</w:t>
                </w:r>
              </w:p>
            </w:tc>
            <w:tc>
              <w:tcPr>
                <w:tcW w:w="3274" w:type="dxa"/>
                <w:tcBorders>
                  <w:top w:val="single" w:sz="18" w:space="0" w:color="E89759" w:themeColor="accent2"/>
                  <w:left w:val="single" w:sz="4" w:space="0" w:color="E89759" w:themeColor="accent2"/>
                  <w:bottom w:val="single" w:sz="4" w:space="0" w:color="E89759" w:themeColor="accent2"/>
                  <w:right w:val="single" w:sz="4" w:space="0" w:color="E89759" w:themeColor="accent2"/>
                </w:tcBorders>
                <w:shd w:val="clear" w:color="auto" w:fill="auto"/>
                <w:vAlign w:val="center"/>
              </w:tcPr>
              <w:p w14:paraId="4726BF39" w14:textId="3EDB2006" w:rsidR="00FB2B7B" w:rsidRPr="004928B4" w:rsidRDefault="00FB2B7B" w:rsidP="00C94EDE">
                <w:pPr>
                  <w:pStyle w:val="Policetableau0"/>
                </w:pPr>
                <w:r w:rsidRPr="004928B4">
                  <w:t>Période concernée :</w:t>
                </w:r>
                <w:r w:rsidR="004B3701">
                  <w:t xml:space="preserve"> </w:t>
                </w:r>
                <w:r w:rsidR="00811EA0">
                  <w:t>06/24 à 06/25</w:t>
                </w:r>
              </w:p>
            </w:tc>
            <w:tc>
              <w:tcPr>
                <w:tcW w:w="3252"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shd w:val="clear" w:color="auto" w:fill="auto"/>
                <w:vAlign w:val="center"/>
              </w:tcPr>
              <w:p w14:paraId="3482C3A7" w14:textId="1B61A9B0" w:rsidR="00FB2B7B" w:rsidRPr="004928B4" w:rsidRDefault="00FB2B7B" w:rsidP="00C94EDE">
                <w:pPr>
                  <w:pStyle w:val="Policetableau0"/>
                </w:pPr>
                <w:r w:rsidRPr="004928B4">
                  <w:t>Date de l’entretien :</w:t>
                </w:r>
                <w:r w:rsidR="004B3701">
                  <w:t xml:space="preserve"> </w:t>
                </w:r>
                <w:r w:rsidR="00811EA0">
                  <w:t>10/06/2025</w:t>
                </w:r>
              </w:p>
            </w:tc>
          </w:tr>
          <w:tr w:rsidR="00FB2B7B" w:rsidRPr="008219D9" w14:paraId="7D5BEA7A" w14:textId="77777777" w:rsidTr="00CA2524">
            <w:trPr>
              <w:trHeight w:val="415"/>
              <w:jc w:val="center"/>
            </w:trPr>
            <w:tc>
              <w:tcPr>
                <w:tcW w:w="3398"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shd w:val="clear" w:color="auto" w:fill="auto"/>
                <w:vAlign w:val="center"/>
              </w:tcPr>
              <w:p w14:paraId="54FC137B" w14:textId="008977EC" w:rsidR="00FB2B7B" w:rsidRPr="004928B4" w:rsidRDefault="00FB2B7B" w:rsidP="00C94EDE">
                <w:pPr>
                  <w:pStyle w:val="Policetableau0"/>
                </w:pPr>
                <w:r w:rsidRPr="004928B4">
                  <w:t>Poste actuel :</w:t>
                </w:r>
                <w:r w:rsidR="004B3701">
                  <w:t xml:space="preserve"> </w:t>
                </w:r>
                <w:r w:rsidR="00811EA0">
                  <w:t>Analyste développeur COBOL</w:t>
                </w:r>
              </w:p>
            </w:tc>
            <w:tc>
              <w:tcPr>
                <w:tcW w:w="3274" w:type="dxa"/>
                <w:tcBorders>
                  <w:top w:val="single" w:sz="4" w:space="0" w:color="E89759" w:themeColor="accent2"/>
                  <w:left w:val="single" w:sz="4" w:space="0" w:color="E89759" w:themeColor="accent2"/>
                  <w:bottom w:val="single" w:sz="18" w:space="0" w:color="E89759" w:themeColor="accent2"/>
                  <w:right w:val="single" w:sz="4" w:space="0" w:color="E89759" w:themeColor="accent2"/>
                </w:tcBorders>
                <w:shd w:val="clear" w:color="auto" w:fill="auto"/>
                <w:vAlign w:val="center"/>
              </w:tcPr>
              <w:p w14:paraId="658436CA" w14:textId="3FB94E0E" w:rsidR="00FB2B7B" w:rsidRPr="004928B4" w:rsidRDefault="00FB2B7B" w:rsidP="00E333F0">
                <w:pPr>
                  <w:pStyle w:val="Policetableau0"/>
                </w:pPr>
                <w:r w:rsidRPr="004928B4">
                  <w:t>Responsable Apside :</w:t>
                </w:r>
                <w:r w:rsidR="004B3701">
                  <w:t xml:space="preserve"> A Sanchez</w:t>
                </w:r>
              </w:p>
            </w:tc>
            <w:tc>
              <w:tcPr>
                <w:tcW w:w="3252"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shd w:val="clear" w:color="auto" w:fill="auto"/>
                <w:vAlign w:val="center"/>
              </w:tcPr>
              <w:p w14:paraId="1C36CCCF" w14:textId="2ABAEF2E" w:rsidR="00FB2B7B" w:rsidRPr="004928B4" w:rsidRDefault="00FB2B7B" w:rsidP="00C94EDE">
                <w:pPr>
                  <w:pStyle w:val="Policetableau0"/>
                </w:pPr>
                <w:r w:rsidRPr="004928B4">
                  <w:t>Date d’embauche :</w:t>
                </w:r>
                <w:r w:rsidR="004B3701">
                  <w:t xml:space="preserve"> </w:t>
                </w:r>
                <w:r w:rsidR="00811EA0">
                  <w:t>05/06/2023</w:t>
                </w:r>
              </w:p>
            </w:tc>
          </w:tr>
        </w:tbl>
        <w:p w14:paraId="08CD84AF" w14:textId="77777777" w:rsidR="00FB2B7B" w:rsidRDefault="00FB2B7B">
          <w:pPr>
            <w:spacing w:after="160"/>
            <w:jc w:val="left"/>
          </w:pPr>
        </w:p>
        <w:tbl>
          <w:tblPr>
            <w:tblW w:w="9924" w:type="dxa"/>
            <w:jc w:val="center"/>
            <w:tblBorders>
              <w:top w:val="single" w:sz="18" w:space="0" w:color="E89759" w:themeColor="accent2"/>
              <w:left w:val="single" w:sz="18" w:space="0" w:color="E89759" w:themeColor="accent2"/>
              <w:bottom w:val="single" w:sz="18" w:space="0" w:color="E89759" w:themeColor="accent2"/>
              <w:right w:val="single" w:sz="18" w:space="0" w:color="E89759" w:themeColor="accent2"/>
              <w:insideH w:val="single" w:sz="4" w:space="0" w:color="A5A5A5"/>
              <w:insideV w:val="single" w:sz="4" w:space="0" w:color="A5A5A5"/>
            </w:tblBorders>
            <w:tblLook w:val="04A0" w:firstRow="1" w:lastRow="0" w:firstColumn="1" w:lastColumn="0" w:noHBand="0" w:noVBand="1"/>
          </w:tblPr>
          <w:tblGrid>
            <w:gridCol w:w="3416"/>
            <w:gridCol w:w="3247"/>
            <w:gridCol w:w="3261"/>
          </w:tblGrid>
          <w:tr w:rsidR="00FB2B7B" w:rsidRPr="009037F0" w14:paraId="3EBD139F" w14:textId="77777777" w:rsidTr="00D55364">
            <w:trPr>
              <w:trHeight w:val="466"/>
              <w:jc w:val="center"/>
            </w:trPr>
            <w:tc>
              <w:tcPr>
                <w:tcW w:w="3416" w:type="dxa"/>
                <w:tcBorders>
                  <w:top w:val="single" w:sz="18" w:space="0" w:color="AEAEAE" w:themeColor="background2" w:themeTint="99"/>
                  <w:left w:val="single" w:sz="18" w:space="0" w:color="AEAEAE" w:themeColor="background2" w:themeTint="99"/>
                  <w:bottom w:val="single" w:sz="18" w:space="0" w:color="AEAEAE" w:themeColor="background2" w:themeTint="99"/>
                </w:tcBorders>
                <w:shd w:val="clear" w:color="auto" w:fill="auto"/>
                <w:vAlign w:val="center"/>
              </w:tcPr>
              <w:p w14:paraId="025EBDE1" w14:textId="641997E2" w:rsidR="00FB2B7B" w:rsidRPr="009037F0" w:rsidRDefault="00FB2B7B" w:rsidP="00FB2B7B">
                <w:pPr>
                  <w:spacing w:line="240" w:lineRule="auto"/>
                  <w:jc w:val="left"/>
                  <w:rPr>
                    <w:rFonts w:eastAsia="Times New Roman" w:cstheme="minorHAnsi"/>
                    <w:szCs w:val="20"/>
                    <w:lang w:eastAsia="fr-FR"/>
                  </w:rPr>
                </w:pPr>
                <w:r w:rsidRPr="009037F0">
                  <w:rPr>
                    <w:rFonts w:eastAsia="Times New Roman" w:cstheme="minorHAnsi"/>
                    <w:szCs w:val="20"/>
                    <w:lang w:eastAsia="fr-FR"/>
                  </w:rPr>
                  <w:t xml:space="preserve">Revue du CR entretien précédent : </w:t>
                </w:r>
                <w:sdt>
                  <w:sdtPr>
                    <w:rPr>
                      <w:rFonts w:eastAsia="Times New Roman" w:cstheme="minorHAnsi"/>
                      <w:b/>
                      <w:sz w:val="24"/>
                      <w:szCs w:val="18"/>
                      <w:lang w:eastAsia="fr-FR"/>
                    </w:rPr>
                    <w:id w:val="-1451388532"/>
                    <w14:checkbox>
                      <w14:checked w14:val="0"/>
                      <w14:checkedState w14:val="2612" w14:font="MS Gothic"/>
                      <w14:uncheckedState w14:val="2610" w14:font="MS Gothic"/>
                    </w14:checkbox>
                  </w:sdtPr>
                  <w:sdtEndPr/>
                  <w:sdtContent>
                    <w:r w:rsidR="00A76B29">
                      <w:rPr>
                        <w:rFonts w:ascii="MS Gothic" w:eastAsia="MS Gothic" w:hAnsi="MS Gothic" w:cstheme="minorHAnsi" w:hint="eastAsia"/>
                        <w:b/>
                        <w:sz w:val="24"/>
                        <w:szCs w:val="18"/>
                        <w:lang w:eastAsia="fr-FR"/>
                      </w:rPr>
                      <w:t>☐</w:t>
                    </w:r>
                  </w:sdtContent>
                </w:sdt>
              </w:p>
            </w:tc>
            <w:tc>
              <w:tcPr>
                <w:tcW w:w="3247" w:type="dxa"/>
                <w:tcBorders>
                  <w:top w:val="single" w:sz="18" w:space="0" w:color="AEAEAE" w:themeColor="background2" w:themeTint="99"/>
                  <w:bottom w:val="single" w:sz="18" w:space="0" w:color="AEAEAE" w:themeColor="background2" w:themeTint="99"/>
                </w:tcBorders>
                <w:shd w:val="clear" w:color="auto" w:fill="auto"/>
                <w:vAlign w:val="center"/>
              </w:tcPr>
              <w:p w14:paraId="07A706CE" w14:textId="15805FAB" w:rsidR="00FB2B7B" w:rsidRPr="009037F0" w:rsidRDefault="00FB2B7B" w:rsidP="00FB2B7B">
                <w:pPr>
                  <w:spacing w:line="240" w:lineRule="auto"/>
                  <w:jc w:val="left"/>
                  <w:rPr>
                    <w:rFonts w:eastAsia="Times New Roman" w:cstheme="minorHAnsi"/>
                    <w:szCs w:val="20"/>
                    <w:lang w:eastAsia="fr-FR"/>
                  </w:rPr>
                </w:pPr>
                <w:r w:rsidRPr="009037F0">
                  <w:rPr>
                    <w:rFonts w:eastAsia="Times New Roman" w:cstheme="minorHAnsi"/>
                    <w:szCs w:val="20"/>
                    <w:lang w:eastAsia="fr-FR"/>
                  </w:rPr>
                  <w:t xml:space="preserve">CV APSIDE à jour : </w:t>
                </w:r>
                <w:sdt>
                  <w:sdtPr>
                    <w:rPr>
                      <w:rFonts w:eastAsia="Times New Roman" w:cstheme="minorHAnsi"/>
                      <w:b/>
                      <w:sz w:val="24"/>
                      <w:szCs w:val="18"/>
                      <w:lang w:eastAsia="fr-FR"/>
                    </w:rPr>
                    <w:id w:val="-1033496871"/>
                    <w14:checkbox>
                      <w14:checked w14:val="0"/>
                      <w14:checkedState w14:val="2612" w14:font="MS Gothic"/>
                      <w14:uncheckedState w14:val="2610" w14:font="MS Gothic"/>
                    </w14:checkbox>
                  </w:sdtPr>
                  <w:sdtEndPr/>
                  <w:sdtContent>
                    <w:r w:rsidR="000250A8">
                      <w:rPr>
                        <w:rFonts w:ascii="MS Gothic" w:eastAsia="MS Gothic" w:hAnsi="MS Gothic" w:cstheme="minorHAnsi" w:hint="eastAsia"/>
                        <w:b/>
                        <w:sz w:val="24"/>
                        <w:szCs w:val="18"/>
                        <w:lang w:eastAsia="fr-FR"/>
                      </w:rPr>
                      <w:t>☐</w:t>
                    </w:r>
                  </w:sdtContent>
                </w:sdt>
              </w:p>
            </w:tc>
            <w:tc>
              <w:tcPr>
                <w:tcW w:w="3261" w:type="dxa"/>
                <w:tcBorders>
                  <w:top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uto"/>
                <w:vAlign w:val="center"/>
              </w:tcPr>
              <w:p w14:paraId="2DBCCACE" w14:textId="226B73CD" w:rsidR="00FB2B7B" w:rsidRPr="009037F0" w:rsidRDefault="00FB2B7B" w:rsidP="00FB2B7B">
                <w:pPr>
                  <w:spacing w:line="240" w:lineRule="auto"/>
                  <w:jc w:val="left"/>
                  <w:rPr>
                    <w:rFonts w:eastAsia="Times New Roman" w:cstheme="minorHAnsi"/>
                    <w:szCs w:val="20"/>
                    <w:lang w:eastAsia="fr-FR"/>
                  </w:rPr>
                </w:pPr>
                <w:r w:rsidRPr="009037F0">
                  <w:rPr>
                    <w:rFonts w:eastAsia="Times New Roman" w:cstheme="minorHAnsi"/>
                    <w:szCs w:val="20"/>
                    <w:lang w:eastAsia="fr-FR"/>
                  </w:rPr>
                  <w:t>Suivi de mission à jour :</w:t>
                </w:r>
                <w:r w:rsidR="00D55364">
                  <w:rPr>
                    <w:rFonts w:eastAsia="Times New Roman" w:cstheme="minorHAnsi"/>
                    <w:szCs w:val="20"/>
                    <w:lang w:eastAsia="fr-FR"/>
                  </w:rPr>
                  <w:t xml:space="preserve"> </w:t>
                </w:r>
                <w:sdt>
                  <w:sdtPr>
                    <w:rPr>
                      <w:rFonts w:eastAsia="Times New Roman" w:cstheme="minorHAnsi"/>
                      <w:b/>
                      <w:sz w:val="24"/>
                      <w:szCs w:val="20"/>
                      <w:lang w:eastAsia="fr-FR"/>
                    </w:rPr>
                    <w:id w:val="312913800"/>
                    <w14:checkbox>
                      <w14:checked w14:val="0"/>
                      <w14:checkedState w14:val="2612" w14:font="MS Gothic"/>
                      <w14:uncheckedState w14:val="2610" w14:font="MS Gothic"/>
                    </w14:checkbox>
                  </w:sdtPr>
                  <w:sdtEndPr/>
                  <w:sdtContent>
                    <w:r w:rsidR="00D55364" w:rsidRPr="00D55364">
                      <w:rPr>
                        <w:rFonts w:ascii="MS Gothic" w:eastAsia="MS Gothic" w:hAnsi="MS Gothic" w:cstheme="minorHAnsi" w:hint="eastAsia"/>
                        <w:b/>
                        <w:sz w:val="24"/>
                        <w:szCs w:val="20"/>
                        <w:lang w:eastAsia="fr-FR"/>
                      </w:rPr>
                      <w:t>☐</w:t>
                    </w:r>
                  </w:sdtContent>
                </w:sdt>
              </w:p>
            </w:tc>
          </w:tr>
        </w:tbl>
        <w:p w14:paraId="7B25BF5D" w14:textId="77777777" w:rsidR="00FB2B7B" w:rsidRDefault="00FB2B7B">
          <w:pPr>
            <w:spacing w:after="160"/>
            <w:jc w:val="left"/>
          </w:pPr>
        </w:p>
        <w:p w14:paraId="60BA8546" w14:textId="3CC560F7" w:rsidR="00EC0D25" w:rsidRDefault="00EC0D25">
          <w:pPr>
            <w:spacing w:after="160"/>
            <w:jc w:val="left"/>
            <w:rPr>
              <w:rFonts w:ascii="Montserrat SemiBold" w:eastAsiaTheme="majorEastAsia" w:hAnsi="Montserrat SemiBold" w:cstheme="majorBidi"/>
              <w:caps/>
              <w:color w:val="183650" w:themeColor="accent1"/>
              <w:sz w:val="32"/>
              <w:szCs w:val="32"/>
            </w:rPr>
          </w:pPr>
          <w:r>
            <w:br w:type="page"/>
          </w:r>
        </w:p>
        <w:bookmarkEnd w:id="0"/>
        <w:bookmarkEnd w:id="1"/>
        <w:p w14:paraId="630F29AA" w14:textId="6D7F9146" w:rsidR="00FB2B7B" w:rsidRDefault="00F83C6B" w:rsidP="00EA53F6">
          <w:pPr>
            <w:pStyle w:val="Titre1"/>
          </w:pPr>
          <w:r>
            <w:lastRenderedPageBreak/>
            <w:t>Bilan du dernier entretien</w:t>
          </w:r>
        </w:p>
        <w:tbl>
          <w:tblPr>
            <w:tblStyle w:val="Grilledutableau"/>
            <w:tblW w:w="10206" w:type="dxa"/>
            <w:jc w:val="center"/>
            <w:tblLook w:val="04A0" w:firstRow="1" w:lastRow="0" w:firstColumn="1" w:lastColumn="0" w:noHBand="0" w:noVBand="1"/>
          </w:tblPr>
          <w:tblGrid>
            <w:gridCol w:w="10206"/>
          </w:tblGrid>
          <w:tr w:rsidR="00FB2B7B" w14:paraId="54A2144E" w14:textId="77777777" w:rsidTr="00FB2B7B">
            <w:trPr>
              <w:trHeight w:val="283"/>
              <w:jc w:val="center"/>
            </w:trPr>
            <w:tc>
              <w:tcPr>
                <w:tcW w:w="10206"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35854483" w14:textId="7B356841" w:rsidR="00FB2B7B" w:rsidRPr="008C1EC5" w:rsidRDefault="00FB2B7B" w:rsidP="000250A8">
                <w:pPr>
                  <w:pStyle w:val="Policetableau0"/>
                  <w:rPr>
                    <w:sz w:val="18"/>
                  </w:rPr>
                </w:pPr>
                <w:r w:rsidRPr="00FB2B7B">
                  <w:rPr>
                    <w:b/>
                    <w:color w:val="FFFFFF" w:themeColor="background1"/>
                  </w:rPr>
                  <w:t>Projets et activités réalisés :</w:t>
                </w:r>
              </w:p>
            </w:tc>
          </w:tr>
          <w:tr w:rsidR="00FB2B7B" w14:paraId="31FE45C4" w14:textId="77777777" w:rsidTr="00FB2B7B">
            <w:trPr>
              <w:trHeight w:val="9588"/>
              <w:jc w:val="center"/>
            </w:trPr>
            <w:tc>
              <w:tcPr>
                <w:tcW w:w="10206" w:type="dxa"/>
                <w:tcBorders>
                  <w:top w:val="single" w:sz="18" w:space="0" w:color="E89759"/>
                  <w:left w:val="single" w:sz="18" w:space="0" w:color="E89759"/>
                  <w:bottom w:val="single" w:sz="18" w:space="0" w:color="E89759"/>
                  <w:right w:val="single" w:sz="18" w:space="0" w:color="E89759"/>
                </w:tcBorders>
              </w:tcPr>
              <w:p w14:paraId="14C97C23" w14:textId="77777777" w:rsidR="00FB2B7B" w:rsidRDefault="00870DF7" w:rsidP="00FB2B7B">
                <w:pPr>
                  <w:tabs>
                    <w:tab w:val="left" w:pos="6228"/>
                  </w:tabs>
                  <w:rPr>
                    <w:lang w:eastAsia="fr-FR"/>
                  </w:rPr>
                </w:pPr>
                <w:r>
                  <w:rPr>
                    <w:lang w:eastAsia="fr-FR"/>
                  </w:rPr>
                  <w:t>En délégation chez D120 pendant environ 8 mois :</w:t>
                </w:r>
              </w:p>
              <w:p w14:paraId="32296521" w14:textId="77777777" w:rsidR="00870DF7" w:rsidRDefault="00870DF7" w:rsidP="00FB2B7B">
                <w:pPr>
                  <w:tabs>
                    <w:tab w:val="left" w:pos="6228"/>
                  </w:tabs>
                  <w:rPr>
                    <w:lang w:eastAsia="fr-FR"/>
                  </w:rPr>
                </w:pPr>
              </w:p>
              <w:p w14:paraId="74B27613" w14:textId="48C133EE" w:rsidR="00870DF7" w:rsidRDefault="00870DF7" w:rsidP="00870DF7">
                <w:pPr>
                  <w:pStyle w:val="Paragraphedeliste"/>
                  <w:numPr>
                    <w:ilvl w:val="0"/>
                    <w:numId w:val="31"/>
                  </w:numPr>
                  <w:tabs>
                    <w:tab w:val="left" w:pos="6228"/>
                  </w:tabs>
                  <w:rPr>
                    <w:lang w:eastAsia="fr-FR"/>
                  </w:rPr>
                </w:pPr>
                <w:r>
                  <w:rPr>
                    <w:lang w:eastAsia="fr-FR"/>
                  </w:rPr>
                  <w:t>Rédaction de dossier de conception (spécifications technique).</w:t>
                </w:r>
              </w:p>
              <w:p w14:paraId="5E90BF88" w14:textId="04D91CBC" w:rsidR="00870DF7" w:rsidRDefault="00870DF7" w:rsidP="00870DF7">
                <w:pPr>
                  <w:pStyle w:val="Paragraphedeliste"/>
                  <w:numPr>
                    <w:ilvl w:val="0"/>
                    <w:numId w:val="31"/>
                  </w:numPr>
                  <w:tabs>
                    <w:tab w:val="left" w:pos="6228"/>
                  </w:tabs>
                  <w:rPr>
                    <w:lang w:eastAsia="fr-FR"/>
                  </w:rPr>
                </w:pPr>
                <w:r>
                  <w:rPr>
                    <w:lang w:eastAsia="fr-FR"/>
                  </w:rPr>
                  <w:t>Développement (COBOL) suite aux spécifications</w:t>
                </w:r>
                <w:r w:rsidR="006A05C1">
                  <w:rPr>
                    <w:lang w:eastAsia="fr-FR"/>
                  </w:rPr>
                  <w:t xml:space="preserve"> </w:t>
                </w:r>
                <w:r w:rsidR="006A05C1">
                  <w:rPr>
                    <w:lang w:eastAsia="fr-FR"/>
                  </w:rPr>
                  <w:t>(via RTC / RDZ)</w:t>
                </w:r>
              </w:p>
              <w:p w14:paraId="3CF3E94B" w14:textId="3813C476" w:rsidR="00870DF7" w:rsidRDefault="00870DF7" w:rsidP="00870DF7">
                <w:pPr>
                  <w:pStyle w:val="Paragraphedeliste"/>
                  <w:numPr>
                    <w:ilvl w:val="0"/>
                    <w:numId w:val="31"/>
                  </w:numPr>
                  <w:tabs>
                    <w:tab w:val="left" w:pos="6228"/>
                  </w:tabs>
                  <w:rPr>
                    <w:lang w:eastAsia="fr-FR"/>
                  </w:rPr>
                </w:pPr>
                <w:r>
                  <w:rPr>
                    <w:lang w:eastAsia="fr-FR"/>
                  </w:rPr>
                  <w:t xml:space="preserve">Délégation des développements </w:t>
                </w:r>
                <w:r w:rsidR="006A05C1">
                  <w:rPr>
                    <w:lang w:eastAsia="fr-FR"/>
                  </w:rPr>
                  <w:t>à</w:t>
                </w:r>
                <w:r>
                  <w:rPr>
                    <w:lang w:eastAsia="fr-FR"/>
                  </w:rPr>
                  <w:t xml:space="preserve"> d’autre membre de l’équipe suite à la rédaction des spécifications</w:t>
                </w:r>
              </w:p>
              <w:p w14:paraId="017E2169" w14:textId="3EDD785A" w:rsidR="00870DF7" w:rsidRDefault="00870DF7" w:rsidP="00870DF7">
                <w:pPr>
                  <w:pStyle w:val="Paragraphedeliste"/>
                  <w:numPr>
                    <w:ilvl w:val="0"/>
                    <w:numId w:val="31"/>
                  </w:numPr>
                  <w:tabs>
                    <w:tab w:val="left" w:pos="6228"/>
                  </w:tabs>
                  <w:rPr>
                    <w:lang w:eastAsia="fr-FR"/>
                  </w:rPr>
                </w:pPr>
                <w:r>
                  <w:rPr>
                    <w:lang w:eastAsia="fr-FR"/>
                  </w:rPr>
                  <w:t>Tests unitaires + documentation sous HP Quality Center</w:t>
                </w:r>
              </w:p>
              <w:p w14:paraId="3A9A4E33" w14:textId="77777777" w:rsidR="00870DF7" w:rsidRDefault="00870DF7" w:rsidP="00870DF7">
                <w:pPr>
                  <w:pStyle w:val="Paragraphedeliste"/>
                  <w:numPr>
                    <w:ilvl w:val="0"/>
                    <w:numId w:val="31"/>
                  </w:numPr>
                  <w:tabs>
                    <w:tab w:val="left" w:pos="6228"/>
                  </w:tabs>
                  <w:rPr>
                    <w:lang w:eastAsia="fr-FR"/>
                  </w:rPr>
                </w:pPr>
                <w:r>
                  <w:rPr>
                    <w:lang w:eastAsia="fr-FR"/>
                  </w:rPr>
                  <w:t>Analyse d’anomalies en environnement de qualification + test et debug avec livraison de correctif</w:t>
                </w:r>
              </w:p>
              <w:p w14:paraId="51467E9A" w14:textId="77777777" w:rsidR="00870DF7" w:rsidRDefault="00870DF7" w:rsidP="00870DF7">
                <w:pPr>
                  <w:tabs>
                    <w:tab w:val="left" w:pos="6228"/>
                  </w:tabs>
                  <w:rPr>
                    <w:lang w:eastAsia="fr-FR"/>
                  </w:rPr>
                </w:pPr>
              </w:p>
              <w:p w14:paraId="153AB402" w14:textId="77777777" w:rsidR="00870DF7" w:rsidRDefault="00870DF7" w:rsidP="00870DF7">
                <w:pPr>
                  <w:tabs>
                    <w:tab w:val="left" w:pos="6228"/>
                  </w:tabs>
                  <w:rPr>
                    <w:lang w:eastAsia="fr-FR"/>
                  </w:rPr>
                </w:pPr>
                <w:r>
                  <w:rPr>
                    <w:lang w:eastAsia="fr-FR"/>
                  </w:rPr>
                  <w:t>En délégation chez D810 depuis janvier 2025 :</w:t>
                </w:r>
              </w:p>
              <w:p w14:paraId="2BBD4592" w14:textId="77777777" w:rsidR="00870DF7" w:rsidRDefault="00870DF7" w:rsidP="00870DF7">
                <w:pPr>
                  <w:tabs>
                    <w:tab w:val="left" w:pos="6228"/>
                  </w:tabs>
                  <w:rPr>
                    <w:lang w:eastAsia="fr-FR"/>
                  </w:rPr>
                </w:pPr>
              </w:p>
              <w:p w14:paraId="7FAB0F00" w14:textId="77777777" w:rsidR="00870DF7" w:rsidRDefault="00870DF7" w:rsidP="00870DF7">
                <w:pPr>
                  <w:pStyle w:val="Paragraphedeliste"/>
                  <w:numPr>
                    <w:ilvl w:val="0"/>
                    <w:numId w:val="31"/>
                  </w:numPr>
                  <w:tabs>
                    <w:tab w:val="left" w:pos="6228"/>
                  </w:tabs>
                  <w:rPr>
                    <w:lang w:eastAsia="fr-FR"/>
                  </w:rPr>
                </w:pPr>
                <w:r>
                  <w:rPr>
                    <w:lang w:eastAsia="fr-FR"/>
                  </w:rPr>
                  <w:t>Rédaction de spécifications technique</w:t>
                </w:r>
              </w:p>
              <w:p w14:paraId="7005ED70" w14:textId="39B7E12E" w:rsidR="00870DF7" w:rsidRDefault="00870DF7" w:rsidP="00870DF7">
                <w:pPr>
                  <w:pStyle w:val="Paragraphedeliste"/>
                  <w:numPr>
                    <w:ilvl w:val="0"/>
                    <w:numId w:val="31"/>
                  </w:numPr>
                  <w:tabs>
                    <w:tab w:val="left" w:pos="6228"/>
                  </w:tabs>
                  <w:rPr>
                    <w:lang w:eastAsia="fr-FR"/>
                  </w:rPr>
                </w:pPr>
                <w:r>
                  <w:rPr>
                    <w:lang w:eastAsia="fr-FR"/>
                  </w:rPr>
                  <w:t>Développements suite aux spécifications</w:t>
                </w:r>
                <w:r w:rsidR="006A05C1">
                  <w:rPr>
                    <w:lang w:eastAsia="fr-FR"/>
                  </w:rPr>
                  <w:t xml:space="preserve"> (via RTC / RDZ)</w:t>
                </w:r>
              </w:p>
              <w:p w14:paraId="411CCAE1" w14:textId="77777777" w:rsidR="00870DF7" w:rsidRDefault="00870DF7" w:rsidP="00870DF7">
                <w:pPr>
                  <w:pStyle w:val="Paragraphedeliste"/>
                  <w:numPr>
                    <w:ilvl w:val="0"/>
                    <w:numId w:val="31"/>
                  </w:numPr>
                  <w:tabs>
                    <w:tab w:val="left" w:pos="6228"/>
                  </w:tabs>
                  <w:rPr>
                    <w:lang w:eastAsia="fr-FR"/>
                  </w:rPr>
                </w:pPr>
                <w:r>
                  <w:rPr>
                    <w:lang w:eastAsia="fr-FR"/>
                  </w:rPr>
                  <w:t>Tests unitaires + documentation sous HP Quality Center</w:t>
                </w:r>
              </w:p>
              <w:p w14:paraId="508A5F6D" w14:textId="77777777" w:rsidR="00870DF7" w:rsidRDefault="00870DF7" w:rsidP="00870DF7">
                <w:pPr>
                  <w:pStyle w:val="Paragraphedeliste"/>
                  <w:numPr>
                    <w:ilvl w:val="0"/>
                    <w:numId w:val="31"/>
                  </w:numPr>
                  <w:tabs>
                    <w:tab w:val="left" w:pos="6228"/>
                  </w:tabs>
                  <w:rPr>
                    <w:lang w:eastAsia="fr-FR"/>
                  </w:rPr>
                </w:pPr>
                <w:r>
                  <w:rPr>
                    <w:lang w:eastAsia="fr-FR"/>
                  </w:rPr>
                  <w:t>Analyse d’anomalies en qualification (voire production pour certains cas) + livraison de correctif.</w:t>
                </w:r>
              </w:p>
              <w:p w14:paraId="70135DB1" w14:textId="51D0239C" w:rsidR="00625AE9" w:rsidRPr="0017500B" w:rsidRDefault="00625AE9" w:rsidP="00625AE9">
                <w:pPr>
                  <w:tabs>
                    <w:tab w:val="left" w:pos="6228"/>
                  </w:tabs>
                  <w:rPr>
                    <w:lang w:eastAsia="fr-FR"/>
                  </w:rPr>
                </w:pPr>
              </w:p>
            </w:tc>
          </w:tr>
          <w:tr w:rsidR="00870DF7" w14:paraId="71852CE1" w14:textId="77777777" w:rsidTr="00FB2B7B">
            <w:trPr>
              <w:trHeight w:val="9588"/>
              <w:jc w:val="center"/>
            </w:trPr>
            <w:tc>
              <w:tcPr>
                <w:tcW w:w="10206" w:type="dxa"/>
                <w:tcBorders>
                  <w:top w:val="single" w:sz="18" w:space="0" w:color="E89759"/>
                  <w:left w:val="single" w:sz="18" w:space="0" w:color="E89759"/>
                  <w:bottom w:val="single" w:sz="18" w:space="0" w:color="E89759"/>
                  <w:right w:val="single" w:sz="18" w:space="0" w:color="E89759"/>
                </w:tcBorders>
              </w:tcPr>
              <w:p w14:paraId="78E7D938" w14:textId="77777777" w:rsidR="00870DF7" w:rsidRDefault="00870DF7" w:rsidP="00FB2B7B">
                <w:pPr>
                  <w:tabs>
                    <w:tab w:val="left" w:pos="6228"/>
                  </w:tabs>
                  <w:rPr>
                    <w:lang w:eastAsia="fr-FR"/>
                  </w:rPr>
                </w:pPr>
              </w:p>
            </w:tc>
          </w:tr>
        </w:tbl>
        <w:p w14:paraId="3D072A00" w14:textId="3BBA63F4" w:rsidR="00FB2B7B" w:rsidRDefault="00FB2B7B"/>
        <w:p w14:paraId="78996047" w14:textId="77777777" w:rsidR="00FB2B7B" w:rsidRDefault="00FB2B7B">
          <w:pPr>
            <w:spacing w:after="160"/>
            <w:jc w:val="left"/>
          </w:pPr>
          <w:r>
            <w:br w:type="page"/>
          </w:r>
        </w:p>
        <w:p w14:paraId="2709BD92" w14:textId="77777777" w:rsidR="00FB2B7B" w:rsidRDefault="00FB2B7B"/>
        <w:tbl>
          <w:tblPr>
            <w:tblStyle w:val="Grilledutableau"/>
            <w:tblW w:w="10206" w:type="dxa"/>
            <w:jc w:val="center"/>
            <w:tblLook w:val="04A0" w:firstRow="1" w:lastRow="0" w:firstColumn="1" w:lastColumn="0" w:noHBand="0" w:noVBand="1"/>
          </w:tblPr>
          <w:tblGrid>
            <w:gridCol w:w="10206"/>
          </w:tblGrid>
          <w:tr w:rsidR="00FB2B7B" w14:paraId="2F6DFC54" w14:textId="77777777" w:rsidTr="00FB2B7B">
            <w:trPr>
              <w:trHeight w:val="374"/>
              <w:jc w:val="center"/>
            </w:trPr>
            <w:tc>
              <w:tcPr>
                <w:tcW w:w="10206"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02C735F7" w14:textId="08FF7EB5" w:rsidR="00FB2B7B" w:rsidRPr="00FB2B7B" w:rsidRDefault="000250A8" w:rsidP="00FB2B7B">
                <w:pPr>
                  <w:pStyle w:val="Policetableau0"/>
                  <w:rPr>
                    <w:b/>
                  </w:rPr>
                </w:pPr>
                <w:r>
                  <w:rPr>
                    <w:rFonts w:eastAsiaTheme="majorEastAsia"/>
                    <w:b/>
                    <w:color w:val="FFFFFF" w:themeColor="background1"/>
                  </w:rPr>
                  <w:t>Impressions générales – F</w:t>
                </w:r>
                <w:r w:rsidR="00FB2B7B" w:rsidRPr="00D55364">
                  <w:rPr>
                    <w:rFonts w:eastAsiaTheme="majorEastAsia"/>
                    <w:b/>
                    <w:color w:val="FFFFFF" w:themeColor="background1"/>
                  </w:rPr>
                  <w:t>aits marquants – Succès – Difficultés – Retours clients – Ambiance de travail</w:t>
                </w:r>
              </w:p>
            </w:tc>
          </w:tr>
          <w:tr w:rsidR="00FB2B7B" w14:paraId="2D17667A" w14:textId="77777777" w:rsidTr="00FB2B7B">
            <w:trPr>
              <w:trHeight w:val="9072"/>
              <w:jc w:val="center"/>
            </w:trPr>
            <w:tc>
              <w:tcPr>
                <w:tcW w:w="10206" w:type="dxa"/>
                <w:tcBorders>
                  <w:top w:val="single" w:sz="18" w:space="0" w:color="E89759"/>
                  <w:left w:val="single" w:sz="18" w:space="0" w:color="E89759"/>
                  <w:bottom w:val="single" w:sz="18" w:space="0" w:color="AEAEAE" w:themeColor="background2" w:themeTint="99"/>
                  <w:right w:val="single" w:sz="18" w:space="0" w:color="E89759"/>
                </w:tcBorders>
              </w:tcPr>
              <w:p w14:paraId="42D4381B" w14:textId="1D257610" w:rsidR="00870DF7" w:rsidRPr="00870DF7" w:rsidRDefault="00870DF7" w:rsidP="00D50E39">
                <w:pPr>
                  <w:pStyle w:val="Policetableau0"/>
                  <w:ind w:left="0"/>
                  <w:rPr>
                    <w:b/>
                  </w:rPr>
                </w:pPr>
                <w:r w:rsidRPr="00870DF7">
                  <w:rPr>
                    <w:b/>
                  </w:rPr>
                  <w:t>Impressions générales :</w:t>
                </w:r>
              </w:p>
              <w:p w14:paraId="2EA1D1EA" w14:textId="2FF771C4" w:rsidR="0072637B" w:rsidRDefault="00870DF7" w:rsidP="00D50E39">
                <w:pPr>
                  <w:pStyle w:val="Policetableau0"/>
                  <w:ind w:left="0"/>
                  <w:rPr>
                    <w:bCs/>
                  </w:rPr>
                </w:pPr>
                <w:r>
                  <w:rPr>
                    <w:bCs/>
                  </w:rPr>
                  <w:t>Année très positive d’un point de vue personnel :</w:t>
                </w:r>
              </w:p>
              <w:p w14:paraId="418F8688" w14:textId="734FD7EC" w:rsidR="00870DF7" w:rsidRPr="009B4B0D" w:rsidRDefault="00870DF7" w:rsidP="00A32F0E">
                <w:pPr>
                  <w:pStyle w:val="Policetableau0"/>
                  <w:numPr>
                    <w:ilvl w:val="0"/>
                    <w:numId w:val="31"/>
                  </w:numPr>
                  <w:rPr>
                    <w:bCs/>
                  </w:rPr>
                </w:pPr>
                <w:r w:rsidRPr="009B4B0D">
                  <w:rPr>
                    <w:bCs/>
                  </w:rPr>
                  <w:t>J’ai eu l’occasion d’observer ma montée en compétence que ce soit techniquement parlant (RTC, Analyse, débug sur qualification à chaud) ou humainement parlant (je communique davantage au sein des équipes</w:t>
                </w:r>
                <w:r w:rsidR="009B4B0D">
                  <w:rPr>
                    <w:bCs/>
                  </w:rPr>
                  <w:t>).</w:t>
                </w:r>
              </w:p>
              <w:p w14:paraId="13B6BBBD" w14:textId="77777777" w:rsidR="00870DF7" w:rsidRDefault="00870DF7" w:rsidP="00870DF7">
                <w:pPr>
                  <w:pStyle w:val="Policetableau0"/>
                  <w:rPr>
                    <w:b/>
                  </w:rPr>
                </w:pPr>
                <w:r w:rsidRPr="00870DF7">
                  <w:rPr>
                    <w:b/>
                  </w:rPr>
                  <w:t>Faits marquants :</w:t>
                </w:r>
              </w:p>
              <w:p w14:paraId="44FC44C0" w14:textId="4A137798" w:rsidR="00870DF7" w:rsidRDefault="00870DF7" w:rsidP="00870DF7">
                <w:pPr>
                  <w:pStyle w:val="Policetableau0"/>
                  <w:rPr>
                    <w:bCs/>
                  </w:rPr>
                </w:pPr>
                <w:r>
                  <w:rPr>
                    <w:bCs/>
                  </w:rPr>
                  <w:t>Pas de faits marquants en particulier, l’année entière a été marquante pour moi, j’ai énormément appris.</w:t>
                </w:r>
              </w:p>
              <w:p w14:paraId="4DF31911" w14:textId="77777777" w:rsidR="00870DF7" w:rsidRDefault="00870DF7" w:rsidP="00870DF7">
                <w:pPr>
                  <w:pStyle w:val="Policetableau0"/>
                  <w:rPr>
                    <w:bCs/>
                  </w:rPr>
                </w:pPr>
              </w:p>
              <w:p w14:paraId="4C5908D3" w14:textId="77777777" w:rsidR="00870DF7" w:rsidRDefault="00870DF7" w:rsidP="00870DF7">
                <w:pPr>
                  <w:pStyle w:val="Policetableau0"/>
                  <w:rPr>
                    <w:b/>
                  </w:rPr>
                </w:pPr>
                <w:r w:rsidRPr="00870DF7">
                  <w:rPr>
                    <w:b/>
                  </w:rPr>
                  <w:t>Succès</w:t>
                </w:r>
                <w:r>
                  <w:rPr>
                    <w:b/>
                  </w:rPr>
                  <w:t> :</w:t>
                </w:r>
              </w:p>
              <w:p w14:paraId="56EB712E" w14:textId="2AB2391F" w:rsidR="00870DF7" w:rsidRDefault="00870DF7" w:rsidP="00870DF7">
                <w:pPr>
                  <w:pStyle w:val="Policetableau0"/>
                  <w:rPr>
                    <w:bCs/>
                  </w:rPr>
                </w:pPr>
                <w:r w:rsidRPr="00870DF7">
                  <w:rPr>
                    <w:bCs/>
                  </w:rPr>
                  <w:t>Section peut être un peu redondante avec les objectifs. Cependant, je pense avoir mené à bien les objectifs qui m’ont été fixés l’année dernière</w:t>
                </w:r>
                <w:r w:rsidR="006C2024">
                  <w:rPr>
                    <w:bCs/>
                  </w:rPr>
                  <w:t xml:space="preserve">, est-ce que cela représente-t-il un succès en soit ? </w:t>
                </w:r>
                <w:r w:rsidR="006C2024" w:rsidRPr="006C2024">
                  <w:rPr>
                    <w:bCs/>
                    <w:strike/>
                  </w:rPr>
                  <w:t>Avoir réussi à comprendre et à utiliser RTC représente aussi un succès (je rigole bien sûr).</w:t>
                </w:r>
              </w:p>
              <w:p w14:paraId="4162DF88" w14:textId="77777777" w:rsidR="009053C3" w:rsidRDefault="009053C3" w:rsidP="00870DF7">
                <w:pPr>
                  <w:pStyle w:val="Policetableau0"/>
                  <w:rPr>
                    <w:bCs/>
                  </w:rPr>
                </w:pPr>
              </w:p>
              <w:p w14:paraId="4BF1CF9B" w14:textId="77777777" w:rsidR="009053C3" w:rsidRDefault="009053C3" w:rsidP="00870DF7">
                <w:pPr>
                  <w:pStyle w:val="Policetableau0"/>
                  <w:rPr>
                    <w:b/>
                  </w:rPr>
                </w:pPr>
                <w:r w:rsidRPr="009053C3">
                  <w:rPr>
                    <w:b/>
                  </w:rPr>
                  <w:t>Difficultés :</w:t>
                </w:r>
              </w:p>
              <w:p w14:paraId="121A6339" w14:textId="0C7AC718" w:rsidR="009053C3" w:rsidRDefault="009053C3" w:rsidP="009053C3">
                <w:pPr>
                  <w:pStyle w:val="Policetableau0"/>
                  <w:numPr>
                    <w:ilvl w:val="0"/>
                    <w:numId w:val="31"/>
                  </w:numPr>
                  <w:rPr>
                    <w:bCs/>
                  </w:rPr>
                </w:pPr>
                <w:r w:rsidRPr="009053C3">
                  <w:rPr>
                    <w:bCs/>
                  </w:rPr>
                  <w:t>De</w:t>
                </w:r>
                <w:r>
                  <w:rPr>
                    <w:bCs/>
                  </w:rPr>
                  <w:t xml:space="preserve">voir gérer plusieurs sujets en même temps (beaucoup de sujets : je ne parle pas de 2 ou 3 mais plutôt de 4 ou 5) </w:t>
                </w:r>
                <w:r w:rsidR="00625AE9">
                  <w:rPr>
                    <w:bCs/>
                  </w:rPr>
                  <w:t xml:space="preserve">notamment présent </w:t>
                </w:r>
                <w:r>
                  <w:rPr>
                    <w:bCs/>
                  </w:rPr>
                  <w:t>chez D810.</w:t>
                </w:r>
              </w:p>
              <w:p w14:paraId="3754B7C4" w14:textId="2BC24BCD" w:rsidR="009053C3" w:rsidRDefault="009053C3" w:rsidP="009053C3">
                <w:pPr>
                  <w:pStyle w:val="Policetableau0"/>
                  <w:numPr>
                    <w:ilvl w:val="0"/>
                    <w:numId w:val="31"/>
                  </w:numPr>
                  <w:rPr>
                    <w:bCs/>
                  </w:rPr>
                </w:pPr>
                <w:r>
                  <w:rPr>
                    <w:bCs/>
                  </w:rPr>
                  <w:t>Le fonctionnel qui reste des fois un peu abstrait (même si ça s’améliore). Je pense que ce point est dû au fait que j’ai changé d’équipe assez souvent, je manque de spécialisation.</w:t>
                </w:r>
              </w:p>
              <w:p w14:paraId="57E2C386" w14:textId="01C9ABFD" w:rsidR="002C3EF3" w:rsidRDefault="002C3EF3" w:rsidP="009053C3">
                <w:pPr>
                  <w:pStyle w:val="Policetableau0"/>
                  <w:numPr>
                    <w:ilvl w:val="0"/>
                    <w:numId w:val="31"/>
                  </w:numPr>
                  <w:rPr>
                    <w:bCs/>
                  </w:rPr>
                </w:pPr>
                <w:r>
                  <w:rPr>
                    <w:bCs/>
                  </w:rPr>
                  <w:t>Je pense manquer de force de proposition (lié au point au-dessus). J’essaye de proposer des choses quand cela me semble pertinent mais je veux m’améliorer sur ce point.</w:t>
                </w:r>
              </w:p>
              <w:p w14:paraId="30D7B378" w14:textId="139140E6" w:rsidR="008B3C0F" w:rsidRDefault="008B3C0F" w:rsidP="009053C3">
                <w:pPr>
                  <w:pStyle w:val="Policetableau0"/>
                  <w:numPr>
                    <w:ilvl w:val="0"/>
                    <w:numId w:val="31"/>
                  </w:numPr>
                  <w:rPr>
                    <w:bCs/>
                  </w:rPr>
                </w:pPr>
                <w:r>
                  <w:rPr>
                    <w:bCs/>
                  </w:rPr>
                  <w:t xml:space="preserve">Accessoirement, </w:t>
                </w:r>
                <w:r w:rsidR="00807255">
                  <w:rPr>
                    <w:bCs/>
                  </w:rPr>
                  <w:t>des petits bugs liés</w:t>
                </w:r>
                <w:r>
                  <w:rPr>
                    <w:bCs/>
                  </w:rPr>
                  <w:t xml:space="preserve"> à la mise en place de RTC dans l’équipe D810, cette difficulté touche toute l’équipe, et peut ralentir le temps de développement de certains programmes.</w:t>
                </w:r>
              </w:p>
              <w:p w14:paraId="4B10067F" w14:textId="77777777" w:rsidR="009053C3" w:rsidRDefault="009053C3" w:rsidP="009053C3">
                <w:pPr>
                  <w:pStyle w:val="Policetableau0"/>
                  <w:ind w:left="0"/>
                  <w:rPr>
                    <w:bCs/>
                  </w:rPr>
                </w:pPr>
                <w:r>
                  <w:rPr>
                    <w:bCs/>
                  </w:rPr>
                  <w:t xml:space="preserve"> </w:t>
                </w:r>
              </w:p>
              <w:p w14:paraId="6E2FE700" w14:textId="77777777" w:rsidR="009053C3" w:rsidRDefault="009053C3" w:rsidP="009053C3">
                <w:pPr>
                  <w:pStyle w:val="Policetableau0"/>
                  <w:ind w:left="0"/>
                  <w:rPr>
                    <w:b/>
                  </w:rPr>
                </w:pPr>
                <w:r w:rsidRPr="009053C3">
                  <w:rPr>
                    <w:b/>
                  </w:rPr>
                  <w:t>Retours clients :</w:t>
                </w:r>
              </w:p>
              <w:p w14:paraId="5EF1BDC4" w14:textId="77777777" w:rsidR="009053C3" w:rsidRDefault="009053C3" w:rsidP="009053C3">
                <w:pPr>
                  <w:pStyle w:val="Policetableau0"/>
                  <w:ind w:left="0"/>
                  <w:rPr>
                    <w:bCs/>
                  </w:rPr>
                </w:pPr>
                <w:r>
                  <w:rPr>
                    <w:bCs/>
                  </w:rPr>
                  <w:t>Les retours clients me semblent positifs (à moins que je ne sois pas au courant ?).</w:t>
                </w:r>
              </w:p>
              <w:p w14:paraId="48E06740" w14:textId="77777777" w:rsidR="009053C3" w:rsidRDefault="009053C3" w:rsidP="009053C3">
                <w:pPr>
                  <w:pStyle w:val="Policetableau0"/>
                  <w:ind w:left="0"/>
                  <w:rPr>
                    <w:bCs/>
                  </w:rPr>
                </w:pPr>
              </w:p>
              <w:p w14:paraId="7050F9AC" w14:textId="77777777" w:rsidR="009053C3" w:rsidRDefault="009053C3" w:rsidP="009053C3">
                <w:pPr>
                  <w:pStyle w:val="Policetableau0"/>
                  <w:ind w:left="0"/>
                  <w:rPr>
                    <w:b/>
                  </w:rPr>
                </w:pPr>
                <w:r w:rsidRPr="009053C3">
                  <w:rPr>
                    <w:b/>
                  </w:rPr>
                  <w:t>Ambiance de travail :</w:t>
                </w:r>
              </w:p>
              <w:p w14:paraId="2975F3D1" w14:textId="0716A5B5" w:rsidR="009053C3" w:rsidRPr="009053C3" w:rsidRDefault="009053C3" w:rsidP="009053C3">
                <w:pPr>
                  <w:pStyle w:val="Policetableau0"/>
                  <w:ind w:left="0"/>
                  <w:rPr>
                    <w:bCs/>
                  </w:rPr>
                </w:pPr>
                <w:r>
                  <w:rPr>
                    <w:bCs/>
                  </w:rPr>
                  <w:t>J’ai évolué en majorité chez le client l’année dernière. Dans les deux équipes, l’ambiance est excellente.</w:t>
                </w:r>
              </w:p>
            </w:tc>
          </w:tr>
          <w:tr w:rsidR="00FB2B7B" w14:paraId="5C1886B2" w14:textId="77777777" w:rsidTr="00FB2B7B">
            <w:trPr>
              <w:trHeight w:val="22"/>
              <w:jc w:val="center"/>
            </w:trPr>
            <w:tc>
              <w:tcPr>
                <w:tcW w:w="10206"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75C33015" w14:textId="77777777" w:rsidR="00FB2B7B" w:rsidRPr="00D55364" w:rsidRDefault="00FB2B7B" w:rsidP="00D55364">
                <w:pPr>
                  <w:pStyle w:val="Policetableau0"/>
                  <w:rPr>
                    <w:b/>
                  </w:rPr>
                </w:pPr>
                <w:r w:rsidRPr="00D55364">
                  <w:rPr>
                    <w:rFonts w:eastAsiaTheme="majorEastAsia"/>
                    <w:b/>
                    <w:color w:val="FFFFFF" w:themeColor="background1"/>
                  </w:rPr>
                  <w:t>Avis du responsable</w:t>
                </w:r>
              </w:p>
            </w:tc>
          </w:tr>
          <w:tr w:rsidR="00FB2B7B" w14:paraId="3B1EC412" w14:textId="77777777" w:rsidTr="00FB2B7B">
            <w:trPr>
              <w:trHeight w:val="3100"/>
              <w:jc w:val="center"/>
            </w:trPr>
            <w:tc>
              <w:tcPr>
                <w:tcW w:w="10206"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3F43840" w14:textId="3DF92EBA" w:rsidR="009037F0" w:rsidRDefault="009037F0" w:rsidP="00C94EDE">
                <w:pPr>
                  <w:pStyle w:val="Policetableau0"/>
                </w:pPr>
              </w:p>
            </w:tc>
          </w:tr>
        </w:tbl>
        <w:p w14:paraId="31906E44" w14:textId="77777777" w:rsidR="00FB2B7B" w:rsidRDefault="00FB2B7B">
          <w:pPr>
            <w:spacing w:after="160"/>
            <w:jc w:val="left"/>
          </w:pPr>
        </w:p>
        <w:p w14:paraId="765A783A" w14:textId="65BB4A0D" w:rsidR="00FB2B7B" w:rsidRDefault="00F83C6B" w:rsidP="00EA53F6">
          <w:pPr>
            <w:pStyle w:val="Titre1"/>
          </w:pPr>
          <w:r>
            <w:lastRenderedPageBreak/>
            <w:t>Objectif fixés lors de l’entretien précédent</w:t>
          </w:r>
        </w:p>
        <w:tbl>
          <w:tblPr>
            <w:tblStyle w:val="Grilledutableau1"/>
            <w:tblW w:w="10217" w:type="dxa"/>
            <w:tblInd w:w="-459" w:type="dxa"/>
            <w:tblLook w:val="04A0" w:firstRow="1" w:lastRow="0" w:firstColumn="1" w:lastColumn="0" w:noHBand="0" w:noVBand="1"/>
          </w:tblPr>
          <w:tblGrid>
            <w:gridCol w:w="7240"/>
            <w:gridCol w:w="2977"/>
          </w:tblGrid>
          <w:tr w:rsidR="00FB2B7B" w:rsidRPr="00D55364" w14:paraId="780721EB" w14:textId="77777777" w:rsidTr="00FB2B7B">
            <w:trPr>
              <w:trHeight w:val="374"/>
            </w:trPr>
            <w:tc>
              <w:tcPr>
                <w:tcW w:w="7240"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0C87308E" w14:textId="6858F731" w:rsidR="00FB2B7B" w:rsidRPr="00D55364" w:rsidRDefault="00FB2B7B" w:rsidP="003A1C38">
                <w:pPr>
                  <w:pStyle w:val="Policetableau0"/>
                  <w:rPr>
                    <w:rFonts w:eastAsiaTheme="majorEastAsia" w:cstheme="minorHAnsi"/>
                    <w:b/>
                    <w:color w:val="787878" w:themeColor="background2"/>
                    <w:sz w:val="24"/>
                  </w:rPr>
                </w:pPr>
                <w:r w:rsidRPr="00D55364">
                  <w:rPr>
                    <w:rFonts w:eastAsiaTheme="majorEastAsia"/>
                    <w:b/>
                    <w:color w:val="FFFFFF" w:themeColor="background1"/>
                  </w:rPr>
                  <w:t>Objectif 1 :</w:t>
                </w:r>
                <w:r w:rsidR="003A1C38">
                  <w:rPr>
                    <w:rFonts w:eastAsiaTheme="majorEastAsia"/>
                    <w:b/>
                    <w:color w:val="FFFFFF" w:themeColor="background1"/>
                  </w:rPr>
                  <w:t xml:space="preserve">  </w:t>
                </w:r>
                <w:r w:rsidR="003A1C38">
                  <w:rPr>
                    <w:szCs w:val="20"/>
                  </w:rPr>
                  <w:t xml:space="preserve">rassurer le client, se mettre au niveau attendu par EID </w:t>
                </w:r>
              </w:p>
            </w:tc>
            <w:tc>
              <w:tcPr>
                <w:tcW w:w="2977" w:type="dxa"/>
                <w:tcBorders>
                  <w:top w:val="single" w:sz="18" w:space="0" w:color="E89759"/>
                  <w:left w:val="single" w:sz="18" w:space="0" w:color="E89759"/>
                  <w:bottom w:val="single" w:sz="18" w:space="0" w:color="E89759"/>
                  <w:right w:val="single" w:sz="18" w:space="0" w:color="E89759"/>
                </w:tcBorders>
                <w:shd w:val="clear" w:color="auto" w:fill="E89759" w:themeFill="accent2"/>
              </w:tcPr>
              <w:p w14:paraId="395E76FA"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7F4A6B47" w14:textId="77777777" w:rsidTr="00FB2B7B">
            <w:trPr>
              <w:trHeight w:val="1705"/>
            </w:trPr>
            <w:tc>
              <w:tcPr>
                <w:tcW w:w="7240" w:type="dxa"/>
                <w:tcBorders>
                  <w:top w:val="single" w:sz="18" w:space="0" w:color="E89759"/>
                  <w:left w:val="single" w:sz="18" w:space="0" w:color="E89759"/>
                  <w:bottom w:val="single" w:sz="18" w:space="0" w:color="AEAEAE" w:themeColor="background2" w:themeTint="99"/>
                  <w:right w:val="single" w:sz="18" w:space="0" w:color="E89759"/>
                </w:tcBorders>
              </w:tcPr>
              <w:p w14:paraId="0F346FCD" w14:textId="77777777" w:rsidR="00FB2B7B" w:rsidRDefault="002C3EF3" w:rsidP="00E333F0">
                <w:pPr>
                  <w:pStyle w:val="Policetableau0"/>
                </w:pPr>
                <w:r>
                  <w:t xml:space="preserve">Je pense que cet objectif est atteint sinon je ne serais pas en train de rédiger cet EAE actuellement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4AD310D" w14:textId="3C01D08D" w:rsidR="002C3EF3" w:rsidRPr="00D55364" w:rsidRDefault="002C3EF3" w:rsidP="00E333F0">
                <w:pPr>
                  <w:pStyle w:val="Policetableau0"/>
                </w:pPr>
                <w:r>
                  <w:t xml:space="preserve">Plus sérieusement, j’ai essayé de tout mettre en œuvre (implication, sérieux, remise en question) tout en montant en compétence techniquement pour y arriver. Les derniers retours du client me </w:t>
                </w:r>
                <w:r w:rsidR="008B3C0F">
                  <w:t>semblent</w:t>
                </w:r>
                <w:r>
                  <w:t xml:space="preserve"> bon</w:t>
                </w:r>
                <w:r w:rsidR="00807255">
                  <w:t>,</w:t>
                </w:r>
                <w:r>
                  <w:t xml:space="preserve"> donc je pense que le client est rassuré.</w:t>
                </w:r>
              </w:p>
            </w:tc>
            <w:tc>
              <w:tcPr>
                <w:tcW w:w="2977" w:type="dxa"/>
                <w:tcBorders>
                  <w:top w:val="single" w:sz="18" w:space="0" w:color="E89759"/>
                  <w:left w:val="single" w:sz="18" w:space="0" w:color="E89759"/>
                  <w:bottom w:val="single" w:sz="18" w:space="0" w:color="AEAEAE" w:themeColor="background2" w:themeTint="99"/>
                  <w:right w:val="single" w:sz="18" w:space="0" w:color="E89759"/>
                </w:tcBorders>
              </w:tcPr>
              <w:p w14:paraId="433FA327" w14:textId="77777777" w:rsidR="00FB2B7B" w:rsidRPr="00D55364" w:rsidRDefault="00FB2B7B" w:rsidP="00E333F0">
                <w:pPr>
                  <w:pStyle w:val="Policetableau0"/>
                </w:pPr>
                <w:r w:rsidRPr="00D55364">
                  <w:t xml:space="preserve">       </w:t>
                </w:r>
                <w:r w:rsidRPr="002C3EF3">
                  <w:rPr>
                    <w:highlight w:val="yellow"/>
                  </w:rPr>
                  <w:t>Atteint</w:t>
                </w:r>
              </w:p>
              <w:p w14:paraId="7B62EA6D" w14:textId="77777777" w:rsidR="00FB2B7B" w:rsidRPr="00D55364" w:rsidRDefault="00FB2B7B" w:rsidP="00E333F0">
                <w:pPr>
                  <w:pStyle w:val="Policetableau0"/>
                </w:pPr>
              </w:p>
              <w:p w14:paraId="1CC860F2" w14:textId="77777777" w:rsidR="00FB2B7B" w:rsidRPr="00D55364" w:rsidRDefault="00FB2B7B" w:rsidP="00E333F0">
                <w:pPr>
                  <w:pStyle w:val="Policetableau0"/>
                </w:pPr>
                <w:r w:rsidRPr="00D55364">
                  <w:t xml:space="preserve">       Partiellement atteint</w:t>
                </w:r>
              </w:p>
              <w:p w14:paraId="4E3BD571" w14:textId="77777777" w:rsidR="00FB2B7B" w:rsidRPr="00D55364" w:rsidRDefault="00FB2B7B" w:rsidP="00E333F0">
                <w:pPr>
                  <w:pStyle w:val="Policetableau0"/>
                </w:pPr>
              </w:p>
              <w:p w14:paraId="654ABD3B" w14:textId="06209A39" w:rsidR="00FB2B7B" w:rsidRPr="00D55364" w:rsidRDefault="00FB2B7B" w:rsidP="00E333F0">
                <w:pPr>
                  <w:pStyle w:val="Policetableau0"/>
                </w:pPr>
                <w:r w:rsidRPr="00D55364">
                  <w:t xml:space="preserve">       Non atteint</w:t>
                </w:r>
              </w:p>
            </w:tc>
          </w:tr>
          <w:tr w:rsidR="00FB2B7B" w:rsidRPr="00D55364" w14:paraId="0587ACDF" w14:textId="77777777" w:rsidTr="00FB2B7B">
            <w:trPr>
              <w:trHeight w:val="373"/>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650283BE"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Avis et décision du responsable</w:t>
                </w: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2C850117"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5BD3F383" w14:textId="77777777" w:rsidTr="00FB2B7B">
            <w:trPr>
              <w:trHeight w:val="888"/>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40FF8E80" w14:textId="77777777" w:rsidR="00FB2B7B" w:rsidRPr="00D55364" w:rsidRDefault="00FB2B7B" w:rsidP="00E333F0">
                <w:pPr>
                  <w:pStyle w:val="Policetableau0"/>
                </w:pP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70A93C7" w14:textId="77777777" w:rsidR="00FB2B7B" w:rsidRPr="00D55364" w:rsidRDefault="00FB2B7B" w:rsidP="00E333F0">
                <w:pPr>
                  <w:pStyle w:val="Policetableau0"/>
                </w:pPr>
              </w:p>
            </w:tc>
          </w:tr>
        </w:tbl>
        <w:p w14:paraId="073FBE47" w14:textId="546D37EA" w:rsidR="00FB2B7B" w:rsidRDefault="00FB2B7B">
          <w:pPr>
            <w:spacing w:after="160"/>
            <w:jc w:val="left"/>
          </w:pPr>
        </w:p>
        <w:tbl>
          <w:tblPr>
            <w:tblStyle w:val="Grilledutableau1"/>
            <w:tblW w:w="10217" w:type="dxa"/>
            <w:tblInd w:w="-459" w:type="dxa"/>
            <w:tblLook w:val="04A0" w:firstRow="1" w:lastRow="0" w:firstColumn="1" w:lastColumn="0" w:noHBand="0" w:noVBand="1"/>
          </w:tblPr>
          <w:tblGrid>
            <w:gridCol w:w="7240"/>
            <w:gridCol w:w="2977"/>
          </w:tblGrid>
          <w:tr w:rsidR="00FB2B7B" w:rsidRPr="00D55364" w14:paraId="09483B3B" w14:textId="77777777" w:rsidTr="00FB2B7B">
            <w:trPr>
              <w:trHeight w:val="374"/>
            </w:trPr>
            <w:tc>
              <w:tcPr>
                <w:tcW w:w="7240"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4327A5F9" w14:textId="4B275A0A" w:rsidR="00FB2B7B" w:rsidRPr="00D55364" w:rsidRDefault="00FB2B7B" w:rsidP="003A1C38">
                <w:pPr>
                  <w:pStyle w:val="Policetableau0"/>
                  <w:rPr>
                    <w:rFonts w:eastAsiaTheme="majorEastAsia" w:cstheme="minorHAnsi"/>
                    <w:b/>
                    <w:color w:val="787878" w:themeColor="background2"/>
                    <w:sz w:val="24"/>
                  </w:rPr>
                </w:pPr>
                <w:r w:rsidRPr="00D55364">
                  <w:rPr>
                    <w:rFonts w:eastAsiaTheme="majorEastAsia"/>
                    <w:b/>
                    <w:color w:val="FFFFFF" w:themeColor="background1"/>
                  </w:rPr>
                  <w:t>Objectif 2 :</w:t>
                </w:r>
                <w:r w:rsidR="003A1C38">
                  <w:rPr>
                    <w:rFonts w:eastAsiaTheme="majorEastAsia"/>
                    <w:b/>
                    <w:color w:val="FFFFFF" w:themeColor="background1"/>
                  </w:rPr>
                  <w:t xml:space="preserve"> </w:t>
                </w:r>
                <w:r w:rsidR="003A1C38">
                  <w:rPr>
                    <w:szCs w:val="20"/>
                  </w:rPr>
                  <w:t xml:space="preserve">gagner en autonomie </w:t>
                </w:r>
              </w:p>
            </w:tc>
            <w:tc>
              <w:tcPr>
                <w:tcW w:w="2977" w:type="dxa"/>
                <w:tcBorders>
                  <w:top w:val="single" w:sz="18" w:space="0" w:color="E89759"/>
                  <w:left w:val="single" w:sz="18" w:space="0" w:color="E89759"/>
                  <w:bottom w:val="single" w:sz="18" w:space="0" w:color="E89759"/>
                  <w:right w:val="single" w:sz="18" w:space="0" w:color="E89759"/>
                </w:tcBorders>
                <w:shd w:val="clear" w:color="auto" w:fill="E89759" w:themeFill="accent2"/>
              </w:tcPr>
              <w:p w14:paraId="6317208A"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27F9B224" w14:textId="77777777" w:rsidTr="00FB2B7B">
            <w:trPr>
              <w:trHeight w:val="1705"/>
            </w:trPr>
            <w:tc>
              <w:tcPr>
                <w:tcW w:w="7240" w:type="dxa"/>
                <w:tcBorders>
                  <w:top w:val="single" w:sz="18" w:space="0" w:color="E89759"/>
                  <w:left w:val="single" w:sz="18" w:space="0" w:color="E89759"/>
                  <w:bottom w:val="single" w:sz="18" w:space="0" w:color="AEAEAE" w:themeColor="background2" w:themeTint="99"/>
                  <w:right w:val="single" w:sz="18" w:space="0" w:color="E89759"/>
                </w:tcBorders>
              </w:tcPr>
              <w:p w14:paraId="77846D37" w14:textId="66C86DC7" w:rsidR="00C165D0" w:rsidRDefault="0062663B" w:rsidP="00E333F0">
                <w:pPr>
                  <w:pStyle w:val="Policetableau0"/>
                </w:pPr>
                <w:r>
                  <w:t>Cela va de pair avec l’objectif précédent.</w:t>
                </w:r>
                <w:r w:rsidR="00C165D0">
                  <w:t xml:space="preserve"> Mon travail effectué la dernière année, m’a permis de mieux appréhender les différents sujets que l’on m’attribue.</w:t>
                </w:r>
              </w:p>
              <w:p w14:paraId="557E644A" w14:textId="2E5EBDA2" w:rsidR="00FB2B7B" w:rsidRDefault="0062663B" w:rsidP="00E333F0">
                <w:pPr>
                  <w:pStyle w:val="Policetableau0"/>
                </w:pPr>
                <w:r>
                  <w:t xml:space="preserve">Cependant, même si je pense être autonome, je demande toujours des revues de codes ou confirmation que l’attendu est ok aux autres </w:t>
                </w:r>
                <w:r w:rsidR="009B60A6">
                  <w:t>développeurs</w:t>
                </w:r>
                <w:r>
                  <w:t xml:space="preserve"> ou chef de projet.</w:t>
                </w:r>
              </w:p>
              <w:p w14:paraId="33150BE5" w14:textId="39E1C94B" w:rsidR="0062663B" w:rsidRPr="00D55364" w:rsidRDefault="0062663B" w:rsidP="00E333F0">
                <w:pPr>
                  <w:pStyle w:val="Policetableau0"/>
                </w:pPr>
                <w:r>
                  <w:t>Est-ce que l’on peut parler d’une réelle autonomie ?</w:t>
                </w:r>
              </w:p>
            </w:tc>
            <w:tc>
              <w:tcPr>
                <w:tcW w:w="2977" w:type="dxa"/>
                <w:tcBorders>
                  <w:top w:val="single" w:sz="18" w:space="0" w:color="E89759"/>
                  <w:left w:val="single" w:sz="18" w:space="0" w:color="E89759"/>
                  <w:bottom w:val="single" w:sz="18" w:space="0" w:color="AEAEAE" w:themeColor="background2" w:themeTint="99"/>
                  <w:right w:val="single" w:sz="18" w:space="0" w:color="E89759"/>
                </w:tcBorders>
              </w:tcPr>
              <w:p w14:paraId="49761247" w14:textId="77777777" w:rsidR="00FB2B7B" w:rsidRPr="00D55364" w:rsidRDefault="00FB2B7B" w:rsidP="00E333F0">
                <w:pPr>
                  <w:pStyle w:val="Policetableau0"/>
                </w:pPr>
                <w:r w:rsidRPr="00D55364">
                  <w:t xml:space="preserve">       Atteint</w:t>
                </w:r>
              </w:p>
              <w:p w14:paraId="51A80F93" w14:textId="77777777" w:rsidR="00FB2B7B" w:rsidRPr="00D55364" w:rsidRDefault="00FB2B7B" w:rsidP="00E333F0">
                <w:pPr>
                  <w:pStyle w:val="Policetableau0"/>
                </w:pPr>
              </w:p>
              <w:p w14:paraId="376A55D1" w14:textId="77777777" w:rsidR="00FB2B7B" w:rsidRPr="00D55364" w:rsidRDefault="00FB2B7B" w:rsidP="00E333F0">
                <w:pPr>
                  <w:pStyle w:val="Policetableau0"/>
                </w:pPr>
                <w:r w:rsidRPr="00D55364">
                  <w:t xml:space="preserve">       </w:t>
                </w:r>
                <w:r w:rsidRPr="0062663B">
                  <w:rPr>
                    <w:highlight w:val="yellow"/>
                  </w:rPr>
                  <w:t>Partiellement atteint</w:t>
                </w:r>
              </w:p>
              <w:p w14:paraId="056AFD7C" w14:textId="77777777" w:rsidR="00FB2B7B" w:rsidRPr="00D55364" w:rsidRDefault="00FB2B7B" w:rsidP="00E333F0">
                <w:pPr>
                  <w:pStyle w:val="Policetableau0"/>
                </w:pPr>
              </w:p>
              <w:p w14:paraId="196DE512" w14:textId="67841DD3" w:rsidR="00FB2B7B" w:rsidRPr="00D55364" w:rsidRDefault="00FB2B7B" w:rsidP="00E333F0">
                <w:pPr>
                  <w:pStyle w:val="Policetableau0"/>
                </w:pPr>
                <w:r w:rsidRPr="00D55364">
                  <w:t xml:space="preserve">       Non atteint</w:t>
                </w:r>
              </w:p>
            </w:tc>
          </w:tr>
          <w:tr w:rsidR="00FB2B7B" w:rsidRPr="00D55364" w14:paraId="6E3DB814" w14:textId="77777777" w:rsidTr="00FB2B7B">
            <w:trPr>
              <w:trHeight w:val="373"/>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3133D74F"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Avis et décision du responsable</w:t>
                </w: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2CD7CF70"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0E549F6C" w14:textId="77777777" w:rsidTr="00FB2B7B">
            <w:trPr>
              <w:trHeight w:val="888"/>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50CBC08A" w14:textId="77777777" w:rsidR="00FB2B7B" w:rsidRPr="00D55364" w:rsidRDefault="00FB2B7B" w:rsidP="00E333F0">
                <w:pPr>
                  <w:pStyle w:val="Policetableau0"/>
                </w:pP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3A64FEA" w14:textId="77777777" w:rsidR="00FB2B7B" w:rsidRPr="00D55364" w:rsidRDefault="00FB2B7B" w:rsidP="00E333F0">
                <w:pPr>
                  <w:pStyle w:val="Policetableau0"/>
                </w:pPr>
              </w:p>
            </w:tc>
          </w:tr>
        </w:tbl>
        <w:p w14:paraId="7D06F222" w14:textId="283ADBC3" w:rsidR="00FB2B7B" w:rsidRDefault="00FB2B7B">
          <w:pPr>
            <w:spacing w:after="160"/>
            <w:jc w:val="left"/>
          </w:pPr>
        </w:p>
        <w:tbl>
          <w:tblPr>
            <w:tblStyle w:val="Grilledutableau1"/>
            <w:tblW w:w="10217" w:type="dxa"/>
            <w:tblInd w:w="-459" w:type="dxa"/>
            <w:tblLook w:val="04A0" w:firstRow="1" w:lastRow="0" w:firstColumn="1" w:lastColumn="0" w:noHBand="0" w:noVBand="1"/>
          </w:tblPr>
          <w:tblGrid>
            <w:gridCol w:w="7240"/>
            <w:gridCol w:w="2977"/>
          </w:tblGrid>
          <w:tr w:rsidR="00FB2B7B" w:rsidRPr="00D55364" w14:paraId="617FE21E" w14:textId="77777777" w:rsidTr="00FB2B7B">
            <w:trPr>
              <w:trHeight w:val="374"/>
            </w:trPr>
            <w:tc>
              <w:tcPr>
                <w:tcW w:w="7240"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0BDAE566" w14:textId="44910272" w:rsidR="00FB2B7B" w:rsidRPr="003A1C38" w:rsidRDefault="00FB2B7B" w:rsidP="003A1C38">
                <w:pPr>
                  <w:pStyle w:val="Policetableau0"/>
                  <w:rPr>
                    <w:rFonts w:eastAsiaTheme="majorEastAsia"/>
                    <w:b/>
                    <w:color w:val="FFFFFF" w:themeColor="background1"/>
                  </w:rPr>
                </w:pPr>
                <w:r w:rsidRPr="00D55364">
                  <w:rPr>
                    <w:rFonts w:eastAsiaTheme="majorEastAsia"/>
                    <w:b/>
                    <w:color w:val="FFFFFF" w:themeColor="background1"/>
                  </w:rPr>
                  <w:t>Objectif 3 :</w:t>
                </w:r>
                <w:r w:rsidR="003A1C38">
                  <w:rPr>
                    <w:rFonts w:eastAsiaTheme="majorEastAsia"/>
                    <w:b/>
                    <w:color w:val="FFFFFF" w:themeColor="background1"/>
                  </w:rPr>
                  <w:t xml:space="preserve"> </w:t>
                </w:r>
                <w:r w:rsidR="003A1C38">
                  <w:rPr>
                    <w:szCs w:val="20"/>
                  </w:rPr>
                  <w:t xml:space="preserve">respect des charges </w:t>
                </w:r>
              </w:p>
            </w:tc>
            <w:tc>
              <w:tcPr>
                <w:tcW w:w="2977" w:type="dxa"/>
                <w:tcBorders>
                  <w:top w:val="single" w:sz="18" w:space="0" w:color="E89759"/>
                  <w:left w:val="single" w:sz="18" w:space="0" w:color="E89759"/>
                  <w:bottom w:val="single" w:sz="18" w:space="0" w:color="E89759"/>
                  <w:right w:val="single" w:sz="18" w:space="0" w:color="E89759"/>
                </w:tcBorders>
                <w:shd w:val="clear" w:color="auto" w:fill="E89759" w:themeFill="accent2"/>
              </w:tcPr>
              <w:p w14:paraId="679F334C"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5D962144" w14:textId="77777777" w:rsidTr="00FB2B7B">
            <w:trPr>
              <w:trHeight w:val="1705"/>
            </w:trPr>
            <w:tc>
              <w:tcPr>
                <w:tcW w:w="7240" w:type="dxa"/>
                <w:tcBorders>
                  <w:top w:val="single" w:sz="18" w:space="0" w:color="E89759"/>
                  <w:left w:val="single" w:sz="18" w:space="0" w:color="E89759"/>
                  <w:bottom w:val="single" w:sz="18" w:space="0" w:color="AEAEAE" w:themeColor="background2" w:themeTint="99"/>
                  <w:right w:val="single" w:sz="18" w:space="0" w:color="E89759"/>
                </w:tcBorders>
              </w:tcPr>
              <w:p w14:paraId="5D4C9135" w14:textId="77777777" w:rsidR="00FB2B7B" w:rsidRDefault="008B3C0F" w:rsidP="00E333F0">
                <w:pPr>
                  <w:pStyle w:val="Policetableau0"/>
                </w:pPr>
                <w:r>
                  <w:t>Pour être honnête, c’est assez compliqué d’évaluer concrètement si cet objectif est atteint ou pas :</w:t>
                </w:r>
              </w:p>
              <w:p w14:paraId="01D07D05" w14:textId="539EAF52" w:rsidR="008B3C0F" w:rsidRDefault="008B3C0F" w:rsidP="009B60A6">
                <w:pPr>
                  <w:pStyle w:val="Policetableau0"/>
                </w:pPr>
                <w:r>
                  <w:t>Chez le client, bien sûr chaque sujet est estimé côté client. Cependant, je pense que pour un souci de ne pas perdre de temps, je n’effectue pas toujours des estimations de charge. En tout cas, je n’ai pas l’impression d’explos</w:t>
                </w:r>
                <w:r w:rsidR="009B60A6">
                  <w:t>er</w:t>
                </w:r>
                <w:r>
                  <w:t xml:space="preserve"> des charges.</w:t>
                </w:r>
              </w:p>
              <w:p w14:paraId="1A61AA54" w14:textId="77777777" w:rsidR="009B60A6" w:rsidRDefault="009B60A6" w:rsidP="009B60A6">
                <w:pPr>
                  <w:pStyle w:val="Policetableau0"/>
                </w:pPr>
              </w:p>
              <w:p w14:paraId="7046C8E8" w14:textId="77777777" w:rsidR="008B3C0F" w:rsidRDefault="008B3C0F" w:rsidP="00E333F0">
                <w:pPr>
                  <w:pStyle w:val="Policetableau0"/>
                </w:pPr>
                <w:r>
                  <w:t>Pour l’instant chez D810, je passe rarement plus de 2 ou 3 jours sur un même sujet. Nous travaillons plus sur forme de correctifs (petits sujets)</w:t>
                </w:r>
                <w:r w:rsidR="001C477A">
                  <w:t xml:space="preserve"> qui sont effectués dans la foulée</w:t>
                </w:r>
                <w:r>
                  <w:t>.</w:t>
                </w:r>
              </w:p>
              <w:p w14:paraId="33D26289" w14:textId="3B0BC649" w:rsidR="009B60A6" w:rsidRDefault="009B60A6" w:rsidP="00E333F0">
                <w:pPr>
                  <w:pStyle w:val="Policetableau0"/>
                </w:pPr>
              </w:p>
              <w:p w14:paraId="02128E3E" w14:textId="2F74CBBB" w:rsidR="009B60A6" w:rsidRPr="00D55364" w:rsidRDefault="00F71365" w:rsidP="00F71365">
                <w:pPr>
                  <w:pStyle w:val="Policetableau0"/>
                </w:pPr>
                <w:r>
                  <w:t xml:space="preserve">De mon côté, j’essaye toujours d’estimer les sujets dans ma tête sans forcément en parler au client. Ce qui veut dire que lui a sa propre estimation et j’ai la mienne. </w:t>
                </w:r>
                <w:r w:rsidR="009B60A6">
                  <w:t>Je n’ai pas eu de retour négatif sur des dépassements de charges. Selon moi, cet objectif est atteint.</w:t>
                </w:r>
              </w:p>
            </w:tc>
            <w:tc>
              <w:tcPr>
                <w:tcW w:w="2977" w:type="dxa"/>
                <w:tcBorders>
                  <w:top w:val="single" w:sz="18" w:space="0" w:color="E89759"/>
                  <w:left w:val="single" w:sz="18" w:space="0" w:color="E89759"/>
                  <w:bottom w:val="single" w:sz="18" w:space="0" w:color="AEAEAE" w:themeColor="background2" w:themeTint="99"/>
                  <w:right w:val="single" w:sz="18" w:space="0" w:color="E89759"/>
                </w:tcBorders>
              </w:tcPr>
              <w:p w14:paraId="1CE77EDF" w14:textId="77777777" w:rsidR="00FB2B7B" w:rsidRPr="00D55364" w:rsidRDefault="00FB2B7B" w:rsidP="00E333F0">
                <w:pPr>
                  <w:pStyle w:val="Policetableau0"/>
                </w:pPr>
                <w:r w:rsidRPr="00D55364">
                  <w:t xml:space="preserve">       </w:t>
                </w:r>
                <w:r w:rsidRPr="0062663B">
                  <w:rPr>
                    <w:highlight w:val="yellow"/>
                  </w:rPr>
                  <w:t>Atteint</w:t>
                </w:r>
              </w:p>
              <w:p w14:paraId="77FAFA24" w14:textId="77777777" w:rsidR="00FB2B7B" w:rsidRPr="00D55364" w:rsidRDefault="00FB2B7B" w:rsidP="00E333F0">
                <w:pPr>
                  <w:pStyle w:val="Policetableau0"/>
                </w:pPr>
              </w:p>
              <w:p w14:paraId="725B32B5" w14:textId="77777777" w:rsidR="00FB2B7B" w:rsidRPr="00D55364" w:rsidRDefault="00FB2B7B" w:rsidP="00E333F0">
                <w:pPr>
                  <w:pStyle w:val="Policetableau0"/>
                </w:pPr>
                <w:r w:rsidRPr="00D55364">
                  <w:t xml:space="preserve">       Partiellement atteint</w:t>
                </w:r>
              </w:p>
              <w:p w14:paraId="2FB53EDE" w14:textId="77777777" w:rsidR="00FB2B7B" w:rsidRPr="00D55364" w:rsidRDefault="00FB2B7B" w:rsidP="00E333F0">
                <w:pPr>
                  <w:pStyle w:val="Policetableau0"/>
                </w:pPr>
              </w:p>
              <w:p w14:paraId="58DE274A" w14:textId="29DACC05" w:rsidR="00FB2B7B" w:rsidRPr="00D55364" w:rsidRDefault="00FB2B7B" w:rsidP="00E333F0">
                <w:pPr>
                  <w:pStyle w:val="Policetableau0"/>
                </w:pPr>
                <w:r w:rsidRPr="00D55364">
                  <w:t xml:space="preserve">       Non atteint</w:t>
                </w:r>
              </w:p>
            </w:tc>
          </w:tr>
          <w:tr w:rsidR="00FB2B7B" w:rsidRPr="00D55364" w14:paraId="694E7D37" w14:textId="77777777" w:rsidTr="00FB2B7B">
            <w:trPr>
              <w:trHeight w:val="373"/>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6387104F" w14:textId="77777777" w:rsidR="00FB2B7B" w:rsidRPr="00D55364" w:rsidRDefault="00FB2B7B" w:rsidP="00D55364">
                <w:pPr>
                  <w:pStyle w:val="Policetableau0"/>
                  <w:rPr>
                    <w:rFonts w:eastAsiaTheme="majorEastAsia"/>
                    <w:b/>
                    <w:color w:val="787878" w:themeColor="background2"/>
                    <w:sz w:val="24"/>
                  </w:rPr>
                </w:pPr>
                <w:r w:rsidRPr="00D55364">
                  <w:rPr>
                    <w:rFonts w:eastAsiaTheme="majorEastAsia"/>
                    <w:b/>
                    <w:color w:val="FFFFFF" w:themeColor="background1"/>
                  </w:rPr>
                  <w:t>Avis et décision du responsable</w:t>
                </w: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4F898209"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2D1E98BF" w14:textId="77777777" w:rsidTr="00FB2B7B">
            <w:trPr>
              <w:trHeight w:val="888"/>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0326A10B" w14:textId="77777777" w:rsidR="00FB2B7B" w:rsidRPr="00D55364" w:rsidRDefault="00FB2B7B" w:rsidP="00625AE9">
                <w:pPr>
                  <w:pStyle w:val="Policetableau0"/>
                  <w:ind w:left="0"/>
                </w:pP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7BFCD259" w14:textId="77777777" w:rsidR="00FB2B7B" w:rsidRPr="00D55364" w:rsidRDefault="00FB2B7B" w:rsidP="00E333F0">
                <w:pPr>
                  <w:pStyle w:val="Policetableau0"/>
                </w:pPr>
              </w:p>
            </w:tc>
          </w:tr>
        </w:tbl>
        <w:p w14:paraId="750D7E03" w14:textId="77777777" w:rsidR="00FB2B7B" w:rsidRDefault="00FB2B7B">
          <w:pPr>
            <w:spacing w:after="160"/>
            <w:jc w:val="left"/>
          </w:pPr>
        </w:p>
        <w:p w14:paraId="03E8942E" w14:textId="77777777" w:rsidR="00FB2B7B" w:rsidRDefault="00FB2B7B">
          <w:pPr>
            <w:spacing w:after="160"/>
            <w:jc w:val="left"/>
          </w:pPr>
          <w:r>
            <w:br w:type="page"/>
          </w:r>
        </w:p>
        <w:p w14:paraId="3E42BFE4" w14:textId="5424DECD" w:rsidR="00FB2B7B" w:rsidRDefault="00F83C6B" w:rsidP="00EA53F6">
          <w:pPr>
            <w:pStyle w:val="Titre1"/>
          </w:pPr>
          <w:r>
            <w:lastRenderedPageBreak/>
            <w:t>Bilan depuis le dernier entretien</w:t>
          </w:r>
          <w:r w:rsidR="00FB2B7B" w:rsidRPr="00FB2B7B">
            <w:t xml:space="preserve"> : </w:t>
          </w:r>
          <w:r>
            <w:t>savoir faire et savoir être</w:t>
          </w:r>
        </w:p>
        <w:p w14:paraId="48A88F53" w14:textId="77777777" w:rsidR="00733523" w:rsidRPr="009037F0" w:rsidRDefault="00733523" w:rsidP="00733523">
          <w:pPr>
            <w:pStyle w:val="2020Apside"/>
            <w:rPr>
              <w:sz w:val="20"/>
            </w:rPr>
          </w:pPr>
          <w:r w:rsidRPr="009037F0">
            <w:rPr>
              <w:sz w:val="20"/>
            </w:rPr>
            <w:t>(Evaluation des compétences utilisées depuis le dernier entretien / Evaluer les principales compétences)</w:t>
          </w:r>
        </w:p>
        <w:p w14:paraId="41C5F49F" w14:textId="058F5054" w:rsidR="00FB2B7B" w:rsidRPr="009037F0" w:rsidRDefault="00733523" w:rsidP="00733523">
          <w:pPr>
            <w:pStyle w:val="2020Apside"/>
            <w:rPr>
              <w:sz w:val="20"/>
            </w:rPr>
          </w:pPr>
          <w:r w:rsidRPr="009037F0">
            <w:rPr>
              <w:sz w:val="20"/>
            </w:rPr>
            <w:t>1 : ne maîtrise pas suffisamment, 2 : satisfaisant, 3 : maîtrise, 4 : expert</w:t>
          </w:r>
        </w:p>
        <w:tbl>
          <w:tblPr>
            <w:tblStyle w:val="Grilledutableau2"/>
            <w:tblW w:w="10206" w:type="dxa"/>
            <w:jc w:val="center"/>
            <w:tblLook w:val="04A0" w:firstRow="1" w:lastRow="0" w:firstColumn="1" w:lastColumn="0" w:noHBand="0" w:noVBand="1"/>
          </w:tblPr>
          <w:tblGrid>
            <w:gridCol w:w="2926"/>
            <w:gridCol w:w="845"/>
            <w:gridCol w:w="282"/>
            <w:gridCol w:w="844"/>
            <w:gridCol w:w="864"/>
            <w:gridCol w:w="4445"/>
          </w:tblGrid>
          <w:tr w:rsidR="00733523" w:rsidRPr="00DB695E" w14:paraId="26969A27" w14:textId="77777777" w:rsidTr="00733523">
            <w:trPr>
              <w:trHeight w:val="192"/>
              <w:jc w:val="center"/>
            </w:trPr>
            <w:tc>
              <w:tcPr>
                <w:tcW w:w="2948"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08AE7E7B" w14:textId="77777777" w:rsidR="00733523" w:rsidRPr="009037F0" w:rsidRDefault="00733523" w:rsidP="00575CD6">
                <w:pPr>
                  <w:keepNext/>
                  <w:tabs>
                    <w:tab w:val="left" w:pos="1560"/>
                  </w:tabs>
                  <w:jc w:val="left"/>
                  <w:outlineLvl w:val="2"/>
                  <w:rPr>
                    <w:rFonts w:eastAsia="Times New Roman" w:cs="Hind"/>
                    <w:b/>
                    <w:bCs/>
                    <w:color w:val="FFFFFF" w:themeColor="background1"/>
                    <w:szCs w:val="28"/>
                    <w:lang w:eastAsia="fr-FR"/>
                  </w:rPr>
                </w:pPr>
                <w:r w:rsidRPr="009037F0">
                  <w:rPr>
                    <w:rFonts w:eastAsia="Times New Roman" w:cs="Hind"/>
                    <w:b/>
                    <w:bCs/>
                    <w:color w:val="FFFFFF" w:themeColor="background1"/>
                    <w:szCs w:val="28"/>
                    <w:lang w:eastAsia="fr-FR"/>
                  </w:rPr>
                  <w:t>SAVOIR FAIRE</w:t>
                </w:r>
              </w:p>
            </w:tc>
            <w:tc>
              <w:tcPr>
                <w:tcW w:w="846" w:type="dxa"/>
                <w:vMerge w:val="restart"/>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bottom"/>
              </w:tcPr>
              <w:p w14:paraId="2936E16B" w14:textId="77777777" w:rsidR="00733523" w:rsidRPr="009037F0" w:rsidRDefault="00733523" w:rsidP="00575CD6">
                <w:pPr>
                  <w:jc w:val="center"/>
                  <w:rPr>
                    <w:rFonts w:eastAsia="Calibri" w:cs="Hind"/>
                    <w:b/>
                    <w:color w:val="FFFFFF" w:themeColor="background1"/>
                    <w:szCs w:val="18"/>
                  </w:rPr>
                </w:pPr>
                <w:r w:rsidRPr="009037F0">
                  <w:rPr>
                    <w:rFonts w:eastAsia="Calibri" w:cs="Hind"/>
                    <w:b/>
                    <w:color w:val="FFFFFF" w:themeColor="background1"/>
                    <w:szCs w:val="18"/>
                  </w:rPr>
                  <w:t>Niveau</w:t>
                </w:r>
              </w:p>
            </w:tc>
            <w:tc>
              <w:tcPr>
                <w:tcW w:w="283" w:type="dxa"/>
                <w:vMerge w:val="restart"/>
                <w:tcBorders>
                  <w:top w:val="nil"/>
                  <w:left w:val="single" w:sz="18" w:space="0" w:color="E89759" w:themeColor="accent2"/>
                  <w:right w:val="single" w:sz="18" w:space="0" w:color="AEAEAE" w:themeColor="background2" w:themeTint="99"/>
                </w:tcBorders>
              </w:tcPr>
              <w:p w14:paraId="39728A35" w14:textId="77777777" w:rsidR="00733523" w:rsidRPr="009037F0" w:rsidRDefault="00733523" w:rsidP="00575CD6">
                <w:pPr>
                  <w:jc w:val="center"/>
                  <w:rPr>
                    <w:rFonts w:eastAsia="Calibri" w:cs="Hind"/>
                    <w:b/>
                    <w:color w:val="auto"/>
                    <w:szCs w:val="18"/>
                  </w:rPr>
                </w:pPr>
              </w:p>
            </w:tc>
            <w:tc>
              <w:tcPr>
                <w:tcW w:w="6129" w:type="dxa"/>
                <w:gridSpan w:val="3"/>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7A2CDFE7" w14:textId="77777777" w:rsidR="00733523" w:rsidRPr="009037F0" w:rsidRDefault="00733523" w:rsidP="00575CD6">
                <w:pPr>
                  <w:jc w:val="center"/>
                  <w:rPr>
                    <w:rFonts w:eastAsia="Calibri" w:cs="Hind"/>
                    <w:b/>
                    <w:color w:val="FFFFFF" w:themeColor="background1"/>
                  </w:rPr>
                </w:pPr>
                <w:r w:rsidRPr="009037F0">
                  <w:rPr>
                    <w:rFonts w:eastAsia="Calibri" w:cs="Hind"/>
                    <w:b/>
                    <w:color w:val="FFFFFF" w:themeColor="background1"/>
                  </w:rPr>
                  <w:t>Avis du responsable</w:t>
                </w:r>
              </w:p>
            </w:tc>
          </w:tr>
          <w:tr w:rsidR="00733523" w:rsidRPr="00DB695E" w14:paraId="45403305" w14:textId="77777777" w:rsidTr="00733523">
            <w:trPr>
              <w:jc w:val="center"/>
            </w:trPr>
            <w:tc>
              <w:tcPr>
                <w:tcW w:w="2948"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349A331E" w14:textId="77777777" w:rsidR="009037F0" w:rsidRPr="009037F0" w:rsidRDefault="00733523" w:rsidP="00575CD6">
                <w:pPr>
                  <w:jc w:val="center"/>
                  <w:rPr>
                    <w:rFonts w:eastAsia="Calibri" w:cs="Hind"/>
                    <w:color w:val="FFFFFF" w:themeColor="background1"/>
                    <w:sz w:val="18"/>
                    <w:szCs w:val="18"/>
                  </w:rPr>
                </w:pPr>
                <w:r w:rsidRPr="009037F0">
                  <w:rPr>
                    <w:rFonts w:eastAsia="Calibri" w:cs="Hind"/>
                    <w:color w:val="FFFFFF" w:themeColor="background1"/>
                    <w:sz w:val="18"/>
                    <w:szCs w:val="18"/>
                  </w:rPr>
                  <w:t xml:space="preserve">Compétences du collaborateur </w:t>
                </w:r>
              </w:p>
              <w:p w14:paraId="7AA4A01C" w14:textId="27EC703A" w:rsidR="00733523" w:rsidRPr="00DB695E" w:rsidRDefault="00733523" w:rsidP="00575CD6">
                <w:pPr>
                  <w:jc w:val="center"/>
                  <w:rPr>
                    <w:rFonts w:eastAsia="Calibri" w:cs="Hind"/>
                    <w:color w:val="FFFFFF" w:themeColor="background1"/>
                    <w:szCs w:val="18"/>
                  </w:rPr>
                </w:pPr>
                <w:r w:rsidRPr="009037F0">
                  <w:rPr>
                    <w:rFonts w:eastAsia="Calibri" w:cs="Hind"/>
                    <w:color w:val="FFFFFF" w:themeColor="background1"/>
                    <w:sz w:val="18"/>
                    <w:szCs w:val="18"/>
                  </w:rPr>
                  <w:t>(langage, métier, méthode, outil, …)</w:t>
                </w:r>
              </w:p>
            </w:tc>
            <w:tc>
              <w:tcPr>
                <w:tcW w:w="846" w:type="dxa"/>
                <w:vMerge/>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189F3920" w14:textId="77777777" w:rsidR="00733523" w:rsidRPr="00DB695E" w:rsidRDefault="00733523" w:rsidP="00575CD6">
                <w:pPr>
                  <w:jc w:val="center"/>
                  <w:rPr>
                    <w:rFonts w:eastAsia="Calibri" w:cs="Hind"/>
                    <w:color w:val="ED7D31"/>
                    <w:szCs w:val="18"/>
                  </w:rPr>
                </w:pPr>
              </w:p>
            </w:tc>
            <w:tc>
              <w:tcPr>
                <w:tcW w:w="283" w:type="dxa"/>
                <w:vMerge/>
                <w:tcBorders>
                  <w:left w:val="single" w:sz="18" w:space="0" w:color="E89759" w:themeColor="accent2"/>
                  <w:right w:val="single" w:sz="18" w:space="0" w:color="AEAEAE" w:themeColor="background2" w:themeTint="99"/>
                </w:tcBorders>
              </w:tcPr>
              <w:p w14:paraId="2F5F4A48" w14:textId="77777777" w:rsidR="00733523" w:rsidRPr="00DB695E" w:rsidRDefault="00733523" w:rsidP="00575CD6">
                <w:pPr>
                  <w:jc w:val="center"/>
                  <w:rPr>
                    <w:rFonts w:eastAsia="Calibri" w:cs="Hind"/>
                    <w:color w:val="auto"/>
                    <w:szCs w:val="18"/>
                  </w:rPr>
                </w:pPr>
              </w:p>
            </w:tc>
            <w:tc>
              <w:tcPr>
                <w:tcW w:w="845"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75B174D5"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Niveau</w:t>
                </w:r>
              </w:p>
            </w:tc>
            <w:tc>
              <w:tcPr>
                <w:tcW w:w="799"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33DC16ED"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Montée</w:t>
                </w:r>
              </w:p>
            </w:tc>
            <w:tc>
              <w:tcPr>
                <w:tcW w:w="4485"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1D684C34"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Commentaires</w:t>
                </w:r>
              </w:p>
            </w:tc>
          </w:tr>
          <w:tr w:rsidR="00733523" w:rsidRPr="00DB695E" w14:paraId="047A94D2" w14:textId="77777777" w:rsidTr="00733523">
            <w:trPr>
              <w:trHeight w:val="170"/>
              <w:jc w:val="center"/>
            </w:trPr>
            <w:tc>
              <w:tcPr>
                <w:tcW w:w="2948"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tcPr>
              <w:p w14:paraId="4AF20F46" w14:textId="11962E67" w:rsidR="00733523" w:rsidRPr="00DB695E" w:rsidRDefault="00532B14" w:rsidP="00E333F0">
                <w:pPr>
                  <w:pStyle w:val="Policetableau0"/>
                  <w:rPr>
                    <w:rFonts w:eastAsia="Calibri"/>
                  </w:rPr>
                </w:pPr>
                <w:r>
                  <w:rPr>
                    <w:rFonts w:eastAsia="Calibri"/>
                  </w:rPr>
                  <w:t>COBOL (batch)</w:t>
                </w:r>
              </w:p>
            </w:tc>
            <w:tc>
              <w:tcPr>
                <w:tcW w:w="846"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tcPr>
              <w:p w14:paraId="4340BCB5" w14:textId="497ED167" w:rsidR="00733523" w:rsidRPr="00DB695E" w:rsidRDefault="00532B14" w:rsidP="00E333F0">
                <w:pPr>
                  <w:pStyle w:val="Policetableau0"/>
                  <w:rPr>
                    <w:rFonts w:eastAsia="Calibri"/>
                  </w:rPr>
                </w:pPr>
                <w:r>
                  <w:rPr>
                    <w:rFonts w:eastAsia="Calibri"/>
                  </w:rPr>
                  <w:t>3</w:t>
                </w:r>
              </w:p>
            </w:tc>
            <w:tc>
              <w:tcPr>
                <w:tcW w:w="283" w:type="dxa"/>
                <w:vMerge/>
                <w:tcBorders>
                  <w:left w:val="single" w:sz="18" w:space="0" w:color="E89759" w:themeColor="accent2"/>
                  <w:right w:val="single" w:sz="18" w:space="0" w:color="AEAEAE" w:themeColor="background2" w:themeTint="99"/>
                </w:tcBorders>
              </w:tcPr>
              <w:p w14:paraId="25944226" w14:textId="77777777" w:rsidR="00733523" w:rsidRPr="00DB695E" w:rsidRDefault="00733523" w:rsidP="00575CD6">
                <w:pPr>
                  <w:rPr>
                    <w:rFonts w:eastAsia="Calibri" w:cs="Hind"/>
                    <w:color w:val="auto"/>
                    <w:szCs w:val="18"/>
                  </w:rPr>
                </w:pPr>
              </w:p>
            </w:tc>
            <w:tc>
              <w:tcPr>
                <w:tcW w:w="845"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43BA6FD7" w14:textId="77777777" w:rsidR="00733523" w:rsidRPr="00DB695E" w:rsidRDefault="00733523" w:rsidP="00E333F0">
                <w:pPr>
                  <w:pStyle w:val="Policetableau0"/>
                  <w:rPr>
                    <w:rFonts w:eastAsia="Calibri"/>
                  </w:rPr>
                </w:pPr>
              </w:p>
            </w:tc>
            <w:tc>
              <w:tcPr>
                <w:tcW w:w="799"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6261623F" w14:textId="77777777" w:rsidR="00733523" w:rsidRPr="00DB695E" w:rsidRDefault="00733523" w:rsidP="00E333F0">
                <w:pPr>
                  <w:pStyle w:val="Policetableau0"/>
                  <w:rPr>
                    <w:rFonts w:eastAsia="Calibri"/>
                  </w:rPr>
                </w:pPr>
              </w:p>
            </w:tc>
            <w:tc>
              <w:tcPr>
                <w:tcW w:w="4485"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D02EE3E" w14:textId="77777777" w:rsidR="00733523" w:rsidRPr="00DB695E" w:rsidRDefault="00733523" w:rsidP="00E333F0">
                <w:pPr>
                  <w:pStyle w:val="Policetableau0"/>
                  <w:rPr>
                    <w:rFonts w:eastAsia="Calibri"/>
                  </w:rPr>
                </w:pPr>
              </w:p>
            </w:tc>
          </w:tr>
          <w:tr w:rsidR="00733523" w:rsidRPr="00DB695E" w14:paraId="7886B54B"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6DABFD06" w14:textId="160A0BCD" w:rsidR="00733523" w:rsidRPr="00DB695E" w:rsidRDefault="00532B14" w:rsidP="00E333F0">
                <w:pPr>
                  <w:pStyle w:val="Policetableau0"/>
                  <w:rPr>
                    <w:rFonts w:eastAsia="Calibri"/>
                  </w:rPr>
                </w:pPr>
                <w:r>
                  <w:rPr>
                    <w:rFonts w:eastAsia="Calibri"/>
                  </w:rPr>
                  <w:t>JCL</w:t>
                </w: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7A16CCFB" w14:textId="1A7363C2" w:rsidR="00733523" w:rsidRPr="00DB695E" w:rsidRDefault="00532B14" w:rsidP="00E333F0">
                <w:pPr>
                  <w:pStyle w:val="Policetableau0"/>
                  <w:rPr>
                    <w:rFonts w:eastAsia="Calibri"/>
                  </w:rPr>
                </w:pPr>
                <w:r>
                  <w:rPr>
                    <w:rFonts w:eastAsia="Calibri"/>
                  </w:rPr>
                  <w:t>3</w:t>
                </w:r>
              </w:p>
            </w:tc>
            <w:tc>
              <w:tcPr>
                <w:tcW w:w="283" w:type="dxa"/>
                <w:vMerge/>
                <w:tcBorders>
                  <w:left w:val="single" w:sz="18" w:space="0" w:color="E89759" w:themeColor="accent2"/>
                  <w:right w:val="single" w:sz="18" w:space="0" w:color="AEAEAE" w:themeColor="background2" w:themeTint="99"/>
                </w:tcBorders>
              </w:tcPr>
              <w:p w14:paraId="57C2B87C"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642C5E43"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15291BCA"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51BD9FD" w14:textId="77777777" w:rsidR="00733523" w:rsidRPr="00DB695E" w:rsidRDefault="00733523" w:rsidP="00E333F0">
                <w:pPr>
                  <w:pStyle w:val="Policetableau0"/>
                  <w:rPr>
                    <w:rFonts w:eastAsia="Calibri"/>
                  </w:rPr>
                </w:pPr>
              </w:p>
            </w:tc>
          </w:tr>
          <w:tr w:rsidR="00733523" w:rsidRPr="00DB695E" w14:paraId="64D893C3"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62E5FE26" w14:textId="53A716E1" w:rsidR="00733523" w:rsidRPr="00DB695E" w:rsidRDefault="00532B14" w:rsidP="00E333F0">
                <w:pPr>
                  <w:pStyle w:val="Policetableau0"/>
                  <w:rPr>
                    <w:rFonts w:eastAsia="Calibri"/>
                  </w:rPr>
                </w:pPr>
                <w:r>
                  <w:rPr>
                    <w:rFonts w:eastAsia="Calibri"/>
                  </w:rPr>
                  <w:t>TSO</w:t>
                </w: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2C53D40B" w14:textId="4C25A0A9" w:rsidR="00733523" w:rsidRPr="00DB695E" w:rsidRDefault="00532B14" w:rsidP="00E333F0">
                <w:pPr>
                  <w:pStyle w:val="Policetableau0"/>
                  <w:rPr>
                    <w:rFonts w:eastAsia="Calibri"/>
                  </w:rPr>
                </w:pPr>
                <w:r>
                  <w:rPr>
                    <w:rFonts w:eastAsia="Calibri"/>
                  </w:rPr>
                  <w:t>3</w:t>
                </w:r>
              </w:p>
            </w:tc>
            <w:tc>
              <w:tcPr>
                <w:tcW w:w="283" w:type="dxa"/>
                <w:vMerge/>
                <w:tcBorders>
                  <w:left w:val="single" w:sz="18" w:space="0" w:color="E89759" w:themeColor="accent2"/>
                  <w:right w:val="single" w:sz="18" w:space="0" w:color="AEAEAE" w:themeColor="background2" w:themeTint="99"/>
                </w:tcBorders>
              </w:tcPr>
              <w:p w14:paraId="26FA747A"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715334EC"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20224250"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5D56C536" w14:textId="77777777" w:rsidR="00733523" w:rsidRPr="00DB695E" w:rsidRDefault="00733523" w:rsidP="00E333F0">
                <w:pPr>
                  <w:pStyle w:val="Policetableau0"/>
                  <w:rPr>
                    <w:rFonts w:eastAsia="Calibri"/>
                  </w:rPr>
                </w:pPr>
              </w:p>
            </w:tc>
          </w:tr>
          <w:tr w:rsidR="00733523" w:rsidRPr="00DB695E" w14:paraId="142CBF7D"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63A9964D" w14:textId="16D782BB" w:rsidR="00733523" w:rsidRPr="00DB695E" w:rsidRDefault="00532B14" w:rsidP="00E333F0">
                <w:pPr>
                  <w:pStyle w:val="Policetableau0"/>
                  <w:rPr>
                    <w:rFonts w:eastAsia="Calibri"/>
                  </w:rPr>
                </w:pPr>
                <w:r>
                  <w:rPr>
                    <w:rFonts w:eastAsia="Calibri"/>
                  </w:rPr>
                  <w:t>RDZ</w:t>
                </w: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7BF7E87A" w14:textId="64BF0996" w:rsidR="00733523" w:rsidRPr="00DB695E" w:rsidRDefault="00532B14" w:rsidP="00E333F0">
                <w:pPr>
                  <w:pStyle w:val="Policetableau0"/>
                  <w:rPr>
                    <w:rFonts w:eastAsia="Calibri"/>
                  </w:rPr>
                </w:pPr>
                <w:r>
                  <w:rPr>
                    <w:rFonts w:eastAsia="Calibri"/>
                  </w:rPr>
                  <w:t>3</w:t>
                </w:r>
              </w:p>
            </w:tc>
            <w:tc>
              <w:tcPr>
                <w:tcW w:w="283" w:type="dxa"/>
                <w:vMerge/>
                <w:tcBorders>
                  <w:left w:val="single" w:sz="18" w:space="0" w:color="E89759" w:themeColor="accent2"/>
                  <w:right w:val="single" w:sz="18" w:space="0" w:color="AEAEAE" w:themeColor="background2" w:themeTint="99"/>
                </w:tcBorders>
              </w:tcPr>
              <w:p w14:paraId="709E8EB9"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0DD63989"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6E69E6A7"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FC2831C" w14:textId="77777777" w:rsidR="00733523" w:rsidRPr="00DB695E" w:rsidRDefault="00733523" w:rsidP="00E333F0">
                <w:pPr>
                  <w:pStyle w:val="Policetableau0"/>
                  <w:rPr>
                    <w:rFonts w:eastAsia="Calibri"/>
                  </w:rPr>
                </w:pPr>
              </w:p>
            </w:tc>
          </w:tr>
          <w:tr w:rsidR="00733523" w:rsidRPr="00DB695E" w14:paraId="1C53A2AE"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3BACAB2" w14:textId="57C14BA4" w:rsidR="00733523" w:rsidRPr="00DB695E" w:rsidRDefault="00532B14" w:rsidP="00E333F0">
                <w:pPr>
                  <w:pStyle w:val="Policetableau0"/>
                  <w:rPr>
                    <w:rFonts w:eastAsia="Calibri"/>
                  </w:rPr>
                </w:pPr>
                <w:r>
                  <w:rPr>
                    <w:rFonts w:eastAsia="Calibri"/>
                  </w:rPr>
                  <w:t>RTC</w:t>
                </w: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7FFECF8C" w14:textId="2D7FC585" w:rsidR="00733523" w:rsidRPr="00DB695E" w:rsidRDefault="00532B14" w:rsidP="00E333F0">
                <w:pPr>
                  <w:pStyle w:val="Policetableau0"/>
                  <w:rPr>
                    <w:rFonts w:eastAsia="Calibri"/>
                  </w:rPr>
                </w:pPr>
                <w:r>
                  <w:rPr>
                    <w:rFonts w:eastAsia="Calibri"/>
                  </w:rPr>
                  <w:t>3</w:t>
                </w:r>
              </w:p>
            </w:tc>
            <w:tc>
              <w:tcPr>
                <w:tcW w:w="283" w:type="dxa"/>
                <w:vMerge/>
                <w:tcBorders>
                  <w:left w:val="single" w:sz="18" w:space="0" w:color="E89759" w:themeColor="accent2"/>
                  <w:right w:val="single" w:sz="18" w:space="0" w:color="AEAEAE" w:themeColor="background2" w:themeTint="99"/>
                </w:tcBorders>
              </w:tcPr>
              <w:p w14:paraId="6D6D3999"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124799A5"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5FDE1A8B"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6AD2AE6" w14:textId="77777777" w:rsidR="00733523" w:rsidRPr="00DB695E" w:rsidRDefault="00733523" w:rsidP="00E333F0">
                <w:pPr>
                  <w:pStyle w:val="Policetableau0"/>
                  <w:rPr>
                    <w:rFonts w:eastAsia="Calibri"/>
                  </w:rPr>
                </w:pPr>
              </w:p>
            </w:tc>
          </w:tr>
          <w:tr w:rsidR="00733523" w:rsidRPr="00DB695E" w14:paraId="27453C15" w14:textId="77777777" w:rsidTr="00733523">
            <w:trPr>
              <w:trHeight w:val="170"/>
              <w:jc w:val="center"/>
            </w:trPr>
            <w:tc>
              <w:tcPr>
                <w:tcW w:w="2948"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tcPr>
              <w:p w14:paraId="4F94C0FB" w14:textId="1C4B291A" w:rsidR="00733523" w:rsidRPr="00DB695E" w:rsidRDefault="00532B14" w:rsidP="00E333F0">
                <w:pPr>
                  <w:pStyle w:val="Policetableau0"/>
                  <w:rPr>
                    <w:rFonts w:eastAsia="Calibri"/>
                  </w:rPr>
                </w:pPr>
                <w:r>
                  <w:rPr>
                    <w:rFonts w:eastAsia="Calibri"/>
                  </w:rPr>
                  <w:t>Analyse</w:t>
                </w:r>
              </w:p>
            </w:tc>
            <w:tc>
              <w:tcPr>
                <w:tcW w:w="846"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tcPr>
              <w:p w14:paraId="18BC39DF" w14:textId="0A749920" w:rsidR="00733523" w:rsidRPr="00DB695E" w:rsidRDefault="00532B14" w:rsidP="00E333F0">
                <w:pPr>
                  <w:pStyle w:val="Policetableau0"/>
                  <w:rPr>
                    <w:rFonts w:eastAsia="Calibri"/>
                  </w:rPr>
                </w:pPr>
                <w:r>
                  <w:rPr>
                    <w:rFonts w:eastAsia="Calibri"/>
                  </w:rPr>
                  <w:t>2</w:t>
                </w:r>
              </w:p>
            </w:tc>
            <w:tc>
              <w:tcPr>
                <w:tcW w:w="283" w:type="dxa"/>
                <w:vMerge/>
                <w:tcBorders>
                  <w:left w:val="single" w:sz="18" w:space="0" w:color="E89759" w:themeColor="accent2"/>
                  <w:bottom w:val="single" w:sz="18" w:space="0" w:color="AEAEAE" w:themeColor="background2" w:themeTint="99"/>
                  <w:right w:val="single" w:sz="18" w:space="0" w:color="AEAEAE" w:themeColor="background2" w:themeTint="99"/>
                </w:tcBorders>
              </w:tcPr>
              <w:p w14:paraId="0804EDF1"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4028E66E"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7C1CE66B"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7BC09C9D" w14:textId="77777777" w:rsidR="00733523" w:rsidRPr="00DB695E" w:rsidRDefault="00733523" w:rsidP="00E333F0">
                <w:pPr>
                  <w:pStyle w:val="Policetableau0"/>
                  <w:rPr>
                    <w:rFonts w:eastAsia="Calibri"/>
                  </w:rPr>
                </w:pPr>
              </w:p>
            </w:tc>
          </w:tr>
          <w:tr w:rsidR="00733523" w:rsidRPr="00DB695E" w14:paraId="4046F5CF" w14:textId="77777777" w:rsidTr="00733523">
            <w:trPr>
              <w:trHeight w:val="170"/>
              <w:jc w:val="center"/>
            </w:trPr>
            <w:tc>
              <w:tcPr>
                <w:tcW w:w="4077" w:type="dxa"/>
                <w:gridSpan w:val="3"/>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261EADA6" w14:textId="77777777" w:rsidR="00733523" w:rsidRPr="00DB695E" w:rsidRDefault="00733523" w:rsidP="00E333F0">
                <w:pPr>
                  <w:pStyle w:val="Policetableau0"/>
                  <w:rPr>
                    <w:rFonts w:eastAsia="Calibri"/>
                  </w:rPr>
                </w:pPr>
                <w:r w:rsidRPr="00E333F0">
                  <w:rPr>
                    <w:rFonts w:eastAsia="Calibri"/>
                    <w:color w:val="FFFFFF" w:themeColor="background1"/>
                  </w:rPr>
                  <w:t>Niveau global dans le poste</w:t>
                </w:r>
              </w:p>
            </w:tc>
            <w:tc>
              <w:tcPr>
                <w:tcW w:w="845"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6" w:space="0" w:color="AEAEAE" w:themeColor="background2" w:themeTint="99"/>
                </w:tcBorders>
              </w:tcPr>
              <w:p w14:paraId="01F87FBE"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6" w:space="0" w:color="AEAEAE" w:themeColor="background2" w:themeTint="99"/>
                </w:tcBorders>
              </w:tcPr>
              <w:p w14:paraId="3549459C"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18" w:space="0" w:color="AEAEAE" w:themeColor="background2" w:themeTint="99"/>
                </w:tcBorders>
              </w:tcPr>
              <w:p w14:paraId="5700443E" w14:textId="77777777" w:rsidR="00733523" w:rsidRPr="00DB695E" w:rsidRDefault="00733523" w:rsidP="00E333F0">
                <w:pPr>
                  <w:pStyle w:val="Policetableau0"/>
                  <w:rPr>
                    <w:rFonts w:eastAsia="Calibri"/>
                  </w:rPr>
                </w:pPr>
              </w:p>
            </w:tc>
          </w:tr>
        </w:tbl>
        <w:p w14:paraId="7145E416" w14:textId="3164E7AA" w:rsidR="00733523" w:rsidRDefault="00733523">
          <w:pPr>
            <w:spacing w:after="160"/>
            <w:jc w:val="left"/>
          </w:pPr>
        </w:p>
        <w:tbl>
          <w:tblPr>
            <w:tblStyle w:val="Grilledutableau2"/>
            <w:tblW w:w="10206" w:type="dxa"/>
            <w:jc w:val="center"/>
            <w:tblLook w:val="04A0" w:firstRow="1" w:lastRow="0" w:firstColumn="1" w:lastColumn="0" w:noHBand="0" w:noVBand="1"/>
          </w:tblPr>
          <w:tblGrid>
            <w:gridCol w:w="2915"/>
            <w:gridCol w:w="845"/>
            <w:gridCol w:w="282"/>
            <w:gridCol w:w="844"/>
            <w:gridCol w:w="891"/>
            <w:gridCol w:w="4429"/>
          </w:tblGrid>
          <w:tr w:rsidR="00733523" w:rsidRPr="00DB695E" w14:paraId="19A4169D" w14:textId="77777777" w:rsidTr="00733523">
            <w:trPr>
              <w:trHeight w:val="332"/>
              <w:jc w:val="center"/>
            </w:trPr>
            <w:tc>
              <w:tcPr>
                <w:tcW w:w="2915"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5CF03A77" w14:textId="77777777" w:rsidR="00733523" w:rsidRPr="009037F0" w:rsidRDefault="00733523" w:rsidP="00575CD6">
                <w:pPr>
                  <w:keepNext/>
                  <w:tabs>
                    <w:tab w:val="left" w:pos="1560"/>
                  </w:tabs>
                  <w:jc w:val="left"/>
                  <w:outlineLvl w:val="2"/>
                  <w:rPr>
                    <w:rFonts w:eastAsia="Times New Roman" w:cs="Hind"/>
                    <w:b/>
                    <w:bCs/>
                    <w:color w:val="FFFFFF" w:themeColor="background1"/>
                    <w:szCs w:val="28"/>
                    <w:lang w:eastAsia="fr-FR"/>
                  </w:rPr>
                </w:pPr>
                <w:r w:rsidRPr="009037F0">
                  <w:rPr>
                    <w:rFonts w:eastAsia="Times New Roman" w:cs="Hind"/>
                    <w:b/>
                    <w:bCs/>
                    <w:color w:val="FFFFFF" w:themeColor="background1"/>
                    <w:szCs w:val="28"/>
                    <w:lang w:eastAsia="fr-FR"/>
                  </w:rPr>
                  <w:t>SAVOIR ETRE</w:t>
                </w:r>
              </w:p>
            </w:tc>
            <w:tc>
              <w:tcPr>
                <w:tcW w:w="845" w:type="dxa"/>
                <w:vMerge w:val="restart"/>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bottom"/>
              </w:tcPr>
              <w:p w14:paraId="06FFBD41" w14:textId="77777777" w:rsidR="00733523" w:rsidRPr="009037F0" w:rsidRDefault="00733523" w:rsidP="00575CD6">
                <w:pPr>
                  <w:jc w:val="center"/>
                  <w:rPr>
                    <w:rFonts w:eastAsia="Calibri" w:cs="Hind"/>
                    <w:color w:val="FFFFFF" w:themeColor="background1"/>
                    <w:szCs w:val="18"/>
                  </w:rPr>
                </w:pPr>
                <w:r w:rsidRPr="009037F0">
                  <w:rPr>
                    <w:rFonts w:eastAsia="Calibri" w:cs="Hind"/>
                    <w:color w:val="FFFFFF" w:themeColor="background1"/>
                    <w:szCs w:val="18"/>
                  </w:rPr>
                  <w:t>Niveau</w:t>
                </w:r>
              </w:p>
            </w:tc>
            <w:tc>
              <w:tcPr>
                <w:tcW w:w="282" w:type="dxa"/>
                <w:vMerge w:val="restart"/>
                <w:tcBorders>
                  <w:top w:val="nil"/>
                  <w:left w:val="single" w:sz="18" w:space="0" w:color="E89759" w:themeColor="accent2"/>
                  <w:bottom w:val="nil"/>
                  <w:right w:val="single" w:sz="18" w:space="0" w:color="AEAEAE" w:themeColor="background2" w:themeTint="99"/>
                </w:tcBorders>
              </w:tcPr>
              <w:p w14:paraId="1C0C07CF" w14:textId="77777777" w:rsidR="00733523" w:rsidRPr="009037F0" w:rsidRDefault="00733523" w:rsidP="00575CD6">
                <w:pPr>
                  <w:jc w:val="center"/>
                  <w:rPr>
                    <w:rFonts w:eastAsia="Calibri" w:cs="Hind"/>
                    <w:color w:val="auto"/>
                    <w:szCs w:val="18"/>
                  </w:rPr>
                </w:pPr>
              </w:p>
            </w:tc>
            <w:tc>
              <w:tcPr>
                <w:tcW w:w="6164" w:type="dxa"/>
                <w:gridSpan w:val="3"/>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14945596" w14:textId="77777777" w:rsidR="00733523" w:rsidRPr="00D55364" w:rsidRDefault="00733523" w:rsidP="00575CD6">
                <w:pPr>
                  <w:jc w:val="center"/>
                  <w:rPr>
                    <w:rFonts w:eastAsia="Calibri" w:cs="Hind"/>
                    <w:b/>
                    <w:color w:val="FFFFFF" w:themeColor="background1"/>
                  </w:rPr>
                </w:pPr>
                <w:r w:rsidRPr="00D55364">
                  <w:rPr>
                    <w:rFonts w:eastAsia="Calibri" w:cs="Hind"/>
                    <w:b/>
                    <w:color w:val="FFFFFF" w:themeColor="background1"/>
                  </w:rPr>
                  <w:t>Avis du responsable</w:t>
                </w:r>
              </w:p>
            </w:tc>
          </w:tr>
          <w:tr w:rsidR="00733523" w:rsidRPr="00DB695E" w14:paraId="3142D5E8" w14:textId="77777777" w:rsidTr="00733523">
            <w:trPr>
              <w:jc w:val="center"/>
            </w:trPr>
            <w:tc>
              <w:tcPr>
                <w:tcW w:w="2915"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47044493" w14:textId="77777777" w:rsidR="00733523" w:rsidRPr="00DB695E" w:rsidRDefault="00733523" w:rsidP="00575CD6">
                <w:pPr>
                  <w:jc w:val="center"/>
                  <w:rPr>
                    <w:rFonts w:eastAsia="Calibri" w:cs="Hind"/>
                    <w:color w:val="FFFFFF" w:themeColor="background1"/>
                    <w:szCs w:val="18"/>
                  </w:rPr>
                </w:pPr>
                <w:r w:rsidRPr="009037F0">
                  <w:rPr>
                    <w:rFonts w:eastAsia="Calibri" w:cs="Hind"/>
                    <w:color w:val="FFFFFF" w:themeColor="background1"/>
                    <w:sz w:val="18"/>
                    <w:szCs w:val="18"/>
                  </w:rPr>
                  <w:t>Compétences d’adaptation et relationnelles</w:t>
                </w:r>
              </w:p>
            </w:tc>
            <w:tc>
              <w:tcPr>
                <w:tcW w:w="845" w:type="dxa"/>
                <w:vMerge/>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09C79672" w14:textId="77777777" w:rsidR="00733523" w:rsidRPr="00DB695E" w:rsidRDefault="00733523" w:rsidP="00575CD6">
                <w:pPr>
                  <w:jc w:val="center"/>
                  <w:rPr>
                    <w:rFonts w:eastAsia="Calibri" w:cs="Hind"/>
                    <w:color w:val="ED7D31"/>
                    <w:szCs w:val="18"/>
                  </w:rPr>
                </w:pPr>
              </w:p>
            </w:tc>
            <w:tc>
              <w:tcPr>
                <w:tcW w:w="282" w:type="dxa"/>
                <w:vMerge/>
                <w:tcBorders>
                  <w:top w:val="nil"/>
                  <w:left w:val="single" w:sz="18" w:space="0" w:color="E89759" w:themeColor="accent2"/>
                  <w:bottom w:val="nil"/>
                  <w:right w:val="single" w:sz="18" w:space="0" w:color="AEAEAE" w:themeColor="background2" w:themeTint="99"/>
                </w:tcBorders>
              </w:tcPr>
              <w:p w14:paraId="48E33B20" w14:textId="77777777" w:rsidR="00733523" w:rsidRPr="00DB695E" w:rsidRDefault="00733523" w:rsidP="00575CD6">
                <w:pPr>
                  <w:jc w:val="center"/>
                  <w:rPr>
                    <w:rFonts w:eastAsia="Calibri" w:cs="Hind"/>
                    <w:color w:val="auto"/>
                    <w:szCs w:val="18"/>
                  </w:rPr>
                </w:pPr>
              </w:p>
            </w:tc>
            <w:tc>
              <w:tcPr>
                <w:tcW w:w="844"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50601ECE"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Niveau</w:t>
                </w:r>
              </w:p>
            </w:tc>
            <w:tc>
              <w:tcPr>
                <w:tcW w:w="891"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128A990F"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Montée</w:t>
                </w:r>
              </w:p>
            </w:tc>
            <w:tc>
              <w:tcPr>
                <w:tcW w:w="4429"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6A1E8E37"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Commentaires</w:t>
                </w:r>
              </w:p>
            </w:tc>
          </w:tr>
          <w:tr w:rsidR="00733523" w:rsidRPr="00DB695E" w14:paraId="641AEFB2" w14:textId="77777777" w:rsidTr="00733523">
            <w:trPr>
              <w:trHeight w:val="170"/>
              <w:jc w:val="center"/>
            </w:trPr>
            <w:tc>
              <w:tcPr>
                <w:tcW w:w="2915"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tcPr>
              <w:p w14:paraId="6C14FDC5" w14:textId="77777777" w:rsidR="00733523" w:rsidRPr="00C95836" w:rsidRDefault="00733523" w:rsidP="00E333F0">
                <w:pPr>
                  <w:pStyle w:val="Policetableau0"/>
                </w:pPr>
                <w:r>
                  <w:t>Motivation</w:t>
                </w:r>
              </w:p>
            </w:tc>
            <w:tc>
              <w:tcPr>
                <w:tcW w:w="845"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tcPr>
              <w:p w14:paraId="7C585C42" w14:textId="42AD990B" w:rsidR="00733523" w:rsidRPr="00DB695E" w:rsidRDefault="003A7D0A" w:rsidP="00E333F0">
                <w:pPr>
                  <w:pStyle w:val="Policetableau0"/>
                  <w:rPr>
                    <w:rFonts w:eastAsia="Calibri"/>
                  </w:rPr>
                </w:pPr>
                <w:r>
                  <w:rPr>
                    <w:rFonts w:eastAsia="Calibri"/>
                  </w:rPr>
                  <w:t>3</w:t>
                </w:r>
              </w:p>
            </w:tc>
            <w:tc>
              <w:tcPr>
                <w:tcW w:w="282" w:type="dxa"/>
                <w:vMerge/>
                <w:tcBorders>
                  <w:top w:val="nil"/>
                  <w:left w:val="single" w:sz="18" w:space="0" w:color="E89759" w:themeColor="accent2"/>
                  <w:bottom w:val="nil"/>
                  <w:right w:val="single" w:sz="18" w:space="0" w:color="AEAEAE" w:themeColor="background2" w:themeTint="99"/>
                </w:tcBorders>
              </w:tcPr>
              <w:p w14:paraId="64D84D2E" w14:textId="77777777" w:rsidR="00733523" w:rsidRPr="00DB695E" w:rsidRDefault="00733523" w:rsidP="00575CD6">
                <w:pPr>
                  <w:rPr>
                    <w:rFonts w:eastAsia="Calibri" w:cs="Hind"/>
                    <w:color w:val="auto"/>
                    <w:szCs w:val="18"/>
                  </w:rPr>
                </w:pPr>
              </w:p>
            </w:tc>
            <w:tc>
              <w:tcPr>
                <w:tcW w:w="844"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5915CBA1" w14:textId="77777777" w:rsidR="00733523" w:rsidRPr="00DB695E" w:rsidRDefault="00733523" w:rsidP="00E333F0">
                <w:pPr>
                  <w:pStyle w:val="Policetableau0"/>
                  <w:rPr>
                    <w:rFonts w:eastAsia="Calibri"/>
                  </w:rPr>
                </w:pPr>
              </w:p>
            </w:tc>
            <w:tc>
              <w:tcPr>
                <w:tcW w:w="891"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3431CB3C" w14:textId="77777777" w:rsidR="00733523" w:rsidRPr="00DB695E" w:rsidRDefault="00733523" w:rsidP="00E333F0">
                <w:pPr>
                  <w:pStyle w:val="Policetableau0"/>
                  <w:rPr>
                    <w:rFonts w:eastAsia="Calibri"/>
                  </w:rPr>
                </w:pPr>
              </w:p>
            </w:tc>
            <w:tc>
              <w:tcPr>
                <w:tcW w:w="4429"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754E9E47" w14:textId="77777777" w:rsidR="00733523" w:rsidRPr="00DB695E" w:rsidRDefault="00733523" w:rsidP="00E333F0">
                <w:pPr>
                  <w:pStyle w:val="Policetableau0"/>
                  <w:rPr>
                    <w:rFonts w:eastAsia="Calibri"/>
                  </w:rPr>
                </w:pPr>
              </w:p>
            </w:tc>
          </w:tr>
          <w:tr w:rsidR="00733523" w:rsidRPr="00DB695E" w14:paraId="6181470D"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786A5AB3" w14:textId="77777777" w:rsidR="00733523" w:rsidRPr="00C95836" w:rsidRDefault="00733523" w:rsidP="00E333F0">
                <w:pPr>
                  <w:pStyle w:val="Policetableau0"/>
                </w:pPr>
                <w:r>
                  <w:t>Adaptabilité</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23267978" w14:textId="18D50E3F" w:rsidR="00733523" w:rsidRPr="00DB695E" w:rsidRDefault="003A7D0A" w:rsidP="00E333F0">
                <w:pPr>
                  <w:pStyle w:val="Policetableau0"/>
                  <w:rPr>
                    <w:rFonts w:eastAsia="Calibri"/>
                  </w:rPr>
                </w:pPr>
                <w:r>
                  <w:rPr>
                    <w:rFonts w:eastAsia="Calibri"/>
                  </w:rPr>
                  <w:t>3</w:t>
                </w:r>
              </w:p>
            </w:tc>
            <w:tc>
              <w:tcPr>
                <w:tcW w:w="282" w:type="dxa"/>
                <w:vMerge/>
                <w:tcBorders>
                  <w:top w:val="nil"/>
                  <w:left w:val="single" w:sz="18" w:space="0" w:color="E89759" w:themeColor="accent2"/>
                  <w:bottom w:val="nil"/>
                  <w:right w:val="single" w:sz="18" w:space="0" w:color="AEAEAE" w:themeColor="background2" w:themeTint="99"/>
                </w:tcBorders>
              </w:tcPr>
              <w:p w14:paraId="160EAE90"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4C4B861B"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086491B4"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15365C58" w14:textId="77777777" w:rsidR="00733523" w:rsidRPr="00DB695E" w:rsidRDefault="00733523" w:rsidP="00E333F0">
                <w:pPr>
                  <w:pStyle w:val="Policetableau0"/>
                  <w:rPr>
                    <w:rFonts w:eastAsia="Calibri"/>
                  </w:rPr>
                </w:pPr>
              </w:p>
            </w:tc>
          </w:tr>
          <w:tr w:rsidR="00733523" w:rsidRPr="00DB695E" w14:paraId="6534385E"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378FA892" w14:textId="77777777" w:rsidR="00733523" w:rsidRPr="00C95836" w:rsidRDefault="00733523" w:rsidP="00E333F0">
                <w:pPr>
                  <w:pStyle w:val="Policetableau0"/>
                </w:pPr>
                <w:r>
                  <w:t>Force de proposition</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1D42C3A1" w14:textId="409032CC" w:rsidR="00733523" w:rsidRPr="00DB695E" w:rsidRDefault="003A7D0A" w:rsidP="00E333F0">
                <w:pPr>
                  <w:pStyle w:val="Policetableau0"/>
                  <w:rPr>
                    <w:rFonts w:eastAsia="Calibri"/>
                  </w:rPr>
                </w:pPr>
                <w:r>
                  <w:rPr>
                    <w:rFonts w:eastAsia="Calibri"/>
                  </w:rPr>
                  <w:t>2</w:t>
                </w:r>
              </w:p>
            </w:tc>
            <w:tc>
              <w:tcPr>
                <w:tcW w:w="282" w:type="dxa"/>
                <w:vMerge/>
                <w:tcBorders>
                  <w:top w:val="nil"/>
                  <w:left w:val="single" w:sz="18" w:space="0" w:color="E89759" w:themeColor="accent2"/>
                  <w:bottom w:val="nil"/>
                  <w:right w:val="single" w:sz="18" w:space="0" w:color="AEAEAE" w:themeColor="background2" w:themeTint="99"/>
                </w:tcBorders>
              </w:tcPr>
              <w:p w14:paraId="2557C21E"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32BECF71"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5D28F405"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07265915" w14:textId="77777777" w:rsidR="00733523" w:rsidRPr="00DB695E" w:rsidRDefault="00733523" w:rsidP="00E333F0">
                <w:pPr>
                  <w:pStyle w:val="Policetableau0"/>
                  <w:rPr>
                    <w:rFonts w:eastAsia="Calibri"/>
                  </w:rPr>
                </w:pPr>
              </w:p>
            </w:tc>
          </w:tr>
          <w:tr w:rsidR="00733523" w:rsidRPr="00DB695E" w14:paraId="4D55D516"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F6361C4" w14:textId="77777777" w:rsidR="00733523" w:rsidRPr="00C95836" w:rsidRDefault="00733523" w:rsidP="00E333F0">
                <w:pPr>
                  <w:pStyle w:val="Policetableau0"/>
                </w:pPr>
                <w:r>
                  <w:t>Leadership</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42AA5A18" w14:textId="76F98084" w:rsidR="00733523" w:rsidRPr="00DB695E" w:rsidRDefault="003A7D0A" w:rsidP="00E333F0">
                <w:pPr>
                  <w:pStyle w:val="Policetableau0"/>
                  <w:rPr>
                    <w:rFonts w:eastAsia="Calibri"/>
                  </w:rPr>
                </w:pPr>
                <w:r>
                  <w:rPr>
                    <w:rFonts w:eastAsia="Calibri"/>
                  </w:rPr>
                  <w:t>1</w:t>
                </w:r>
              </w:p>
            </w:tc>
            <w:tc>
              <w:tcPr>
                <w:tcW w:w="282" w:type="dxa"/>
                <w:vMerge/>
                <w:tcBorders>
                  <w:top w:val="nil"/>
                  <w:left w:val="single" w:sz="18" w:space="0" w:color="E89759" w:themeColor="accent2"/>
                  <w:bottom w:val="nil"/>
                  <w:right w:val="single" w:sz="18" w:space="0" w:color="AEAEAE" w:themeColor="background2" w:themeTint="99"/>
                </w:tcBorders>
              </w:tcPr>
              <w:p w14:paraId="1C4F25E9"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236E114C"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509A462F"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9834E0B" w14:textId="77777777" w:rsidR="00733523" w:rsidRPr="00DB695E" w:rsidRDefault="00733523" w:rsidP="00E333F0">
                <w:pPr>
                  <w:pStyle w:val="Policetableau0"/>
                  <w:rPr>
                    <w:rFonts w:eastAsia="Calibri"/>
                  </w:rPr>
                </w:pPr>
              </w:p>
            </w:tc>
          </w:tr>
          <w:tr w:rsidR="00733523" w:rsidRPr="00DB695E" w14:paraId="77FBD818"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70DC85B4" w14:textId="77777777" w:rsidR="00733523" w:rsidRPr="00C95836" w:rsidRDefault="00733523" w:rsidP="00E333F0">
                <w:pPr>
                  <w:pStyle w:val="Policetableau0"/>
                </w:pPr>
                <w:r>
                  <w:t>Ecoute / Prise de recul</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57024CFD" w14:textId="5CC441EF" w:rsidR="00733523" w:rsidRPr="00DB695E" w:rsidRDefault="003A7D0A" w:rsidP="00E333F0">
                <w:pPr>
                  <w:pStyle w:val="Policetableau0"/>
                  <w:rPr>
                    <w:rFonts w:eastAsia="Calibri"/>
                  </w:rPr>
                </w:pPr>
                <w:r>
                  <w:rPr>
                    <w:rFonts w:eastAsia="Calibri"/>
                  </w:rPr>
                  <w:t>3</w:t>
                </w:r>
              </w:p>
            </w:tc>
            <w:tc>
              <w:tcPr>
                <w:tcW w:w="282" w:type="dxa"/>
                <w:vMerge/>
                <w:tcBorders>
                  <w:top w:val="nil"/>
                  <w:left w:val="single" w:sz="18" w:space="0" w:color="E89759" w:themeColor="accent2"/>
                  <w:bottom w:val="nil"/>
                  <w:right w:val="single" w:sz="18" w:space="0" w:color="AEAEAE" w:themeColor="background2" w:themeTint="99"/>
                </w:tcBorders>
              </w:tcPr>
              <w:p w14:paraId="0E5076D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3FEB7297"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4697E0F3"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B9D98CD" w14:textId="77777777" w:rsidR="00733523" w:rsidRPr="00DB695E" w:rsidRDefault="00733523" w:rsidP="00E333F0">
                <w:pPr>
                  <w:pStyle w:val="Policetableau0"/>
                  <w:rPr>
                    <w:rFonts w:eastAsia="Calibri"/>
                  </w:rPr>
                </w:pPr>
              </w:p>
            </w:tc>
          </w:tr>
          <w:tr w:rsidR="00733523" w:rsidRPr="00DB695E" w14:paraId="611745A1"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39E18F1" w14:textId="77777777" w:rsidR="00733523" w:rsidRPr="00C95836" w:rsidRDefault="00733523" w:rsidP="00E333F0">
                <w:pPr>
                  <w:pStyle w:val="Policetableau0"/>
                </w:pPr>
                <w:r>
                  <w:t>Sens du service</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332F91B8" w14:textId="702262EF" w:rsidR="00733523" w:rsidRPr="00DB695E" w:rsidRDefault="003A7D0A" w:rsidP="00E333F0">
                <w:pPr>
                  <w:pStyle w:val="Policetableau0"/>
                  <w:rPr>
                    <w:rFonts w:eastAsia="Calibri"/>
                  </w:rPr>
                </w:pPr>
                <w:r>
                  <w:rPr>
                    <w:rFonts w:eastAsia="Calibri"/>
                  </w:rPr>
                  <w:t>3</w:t>
                </w:r>
              </w:p>
            </w:tc>
            <w:tc>
              <w:tcPr>
                <w:tcW w:w="282" w:type="dxa"/>
                <w:vMerge/>
                <w:tcBorders>
                  <w:top w:val="nil"/>
                  <w:left w:val="single" w:sz="18" w:space="0" w:color="E89759" w:themeColor="accent2"/>
                  <w:bottom w:val="nil"/>
                  <w:right w:val="single" w:sz="18" w:space="0" w:color="AEAEAE" w:themeColor="background2" w:themeTint="99"/>
                </w:tcBorders>
              </w:tcPr>
              <w:p w14:paraId="42F61437"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757249AF"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3C81B842"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57869537" w14:textId="77777777" w:rsidR="00733523" w:rsidRPr="00DB695E" w:rsidRDefault="00733523" w:rsidP="00E333F0">
                <w:pPr>
                  <w:pStyle w:val="Policetableau0"/>
                  <w:rPr>
                    <w:rFonts w:eastAsia="Calibri"/>
                  </w:rPr>
                </w:pPr>
              </w:p>
            </w:tc>
          </w:tr>
          <w:tr w:rsidR="00733523" w:rsidRPr="00DB695E" w14:paraId="29D9267C"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54D72BD8" w14:textId="77777777" w:rsidR="00733523" w:rsidRPr="00C95836" w:rsidRDefault="00733523" w:rsidP="00E333F0">
                <w:pPr>
                  <w:pStyle w:val="Policetableau0"/>
                </w:pPr>
                <w:r>
                  <w:t>Attitude</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5DB9EF0F" w14:textId="723A675A" w:rsidR="00733523" w:rsidRPr="00DB695E" w:rsidRDefault="003A7D0A" w:rsidP="00E333F0">
                <w:pPr>
                  <w:pStyle w:val="Policetableau0"/>
                  <w:rPr>
                    <w:rFonts w:eastAsia="Calibri"/>
                  </w:rPr>
                </w:pPr>
                <w:r>
                  <w:rPr>
                    <w:rFonts w:eastAsia="Calibri"/>
                  </w:rPr>
                  <w:t>3</w:t>
                </w:r>
              </w:p>
            </w:tc>
            <w:tc>
              <w:tcPr>
                <w:tcW w:w="282" w:type="dxa"/>
                <w:vMerge/>
                <w:tcBorders>
                  <w:top w:val="nil"/>
                  <w:left w:val="single" w:sz="18" w:space="0" w:color="E89759" w:themeColor="accent2"/>
                  <w:bottom w:val="nil"/>
                  <w:right w:val="single" w:sz="18" w:space="0" w:color="AEAEAE" w:themeColor="background2" w:themeTint="99"/>
                </w:tcBorders>
              </w:tcPr>
              <w:p w14:paraId="4114FA60"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5CD60C3D"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1AA0786C"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19388F2B" w14:textId="77777777" w:rsidR="00733523" w:rsidRPr="00DB695E" w:rsidRDefault="00733523" w:rsidP="00E333F0">
                <w:pPr>
                  <w:pStyle w:val="Policetableau0"/>
                  <w:rPr>
                    <w:rFonts w:eastAsia="Calibri"/>
                  </w:rPr>
                </w:pPr>
              </w:p>
            </w:tc>
          </w:tr>
          <w:tr w:rsidR="00733523" w:rsidRPr="00DB695E" w14:paraId="20708FB2"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0AA62FED" w14:textId="77777777" w:rsidR="00733523" w:rsidRPr="00C95836" w:rsidRDefault="00733523" w:rsidP="00E333F0">
                <w:pPr>
                  <w:pStyle w:val="Policetableau0"/>
                </w:pPr>
                <w:r>
                  <w:t>Communication</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24895883" w14:textId="459BE3B4" w:rsidR="00733523" w:rsidRPr="00DB695E" w:rsidRDefault="003A7D0A" w:rsidP="00E333F0">
                <w:pPr>
                  <w:pStyle w:val="Policetableau0"/>
                  <w:rPr>
                    <w:rFonts w:eastAsia="Calibri"/>
                  </w:rPr>
                </w:pPr>
                <w:r>
                  <w:rPr>
                    <w:rFonts w:eastAsia="Calibri"/>
                  </w:rPr>
                  <w:t>2</w:t>
                </w:r>
              </w:p>
            </w:tc>
            <w:tc>
              <w:tcPr>
                <w:tcW w:w="282" w:type="dxa"/>
                <w:vMerge/>
                <w:tcBorders>
                  <w:top w:val="nil"/>
                  <w:left w:val="single" w:sz="18" w:space="0" w:color="E89759" w:themeColor="accent2"/>
                  <w:bottom w:val="nil"/>
                  <w:right w:val="single" w:sz="18" w:space="0" w:color="AEAEAE" w:themeColor="background2" w:themeTint="99"/>
                </w:tcBorders>
              </w:tcPr>
              <w:p w14:paraId="4415630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038490F6"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0FB9CE30"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627D057" w14:textId="77777777" w:rsidR="00733523" w:rsidRPr="00DB695E" w:rsidRDefault="00733523" w:rsidP="00E333F0">
                <w:pPr>
                  <w:pStyle w:val="Policetableau0"/>
                  <w:rPr>
                    <w:rFonts w:eastAsia="Calibri"/>
                  </w:rPr>
                </w:pPr>
              </w:p>
            </w:tc>
          </w:tr>
          <w:tr w:rsidR="00733523" w:rsidRPr="00DB695E" w14:paraId="3BE25BA4"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9455D55" w14:textId="77777777" w:rsidR="00733523" w:rsidRDefault="00733523" w:rsidP="00E333F0">
                <w:pPr>
                  <w:pStyle w:val="Policetableau0"/>
                </w:pPr>
                <w:r>
                  <w:t>Organisation / Rigueur</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151A4C2A" w14:textId="087B3B8C" w:rsidR="00733523" w:rsidRPr="00DB695E" w:rsidRDefault="003A7D0A" w:rsidP="00E333F0">
                <w:pPr>
                  <w:pStyle w:val="Policetableau0"/>
                  <w:rPr>
                    <w:rFonts w:eastAsia="Calibri"/>
                  </w:rPr>
                </w:pPr>
                <w:r>
                  <w:rPr>
                    <w:rFonts w:eastAsia="Calibri"/>
                  </w:rPr>
                  <w:t>3</w:t>
                </w:r>
              </w:p>
            </w:tc>
            <w:tc>
              <w:tcPr>
                <w:tcW w:w="282" w:type="dxa"/>
                <w:vMerge/>
                <w:tcBorders>
                  <w:top w:val="nil"/>
                  <w:left w:val="single" w:sz="18" w:space="0" w:color="E89759" w:themeColor="accent2"/>
                  <w:bottom w:val="nil"/>
                  <w:right w:val="single" w:sz="18" w:space="0" w:color="AEAEAE" w:themeColor="background2" w:themeTint="99"/>
                </w:tcBorders>
              </w:tcPr>
              <w:p w14:paraId="2CE8A94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74B296E0"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02531547"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863E8AF" w14:textId="77777777" w:rsidR="00733523" w:rsidRPr="00DB695E" w:rsidRDefault="00733523" w:rsidP="00E333F0">
                <w:pPr>
                  <w:pStyle w:val="Policetableau0"/>
                  <w:rPr>
                    <w:rFonts w:eastAsia="Calibri"/>
                  </w:rPr>
                </w:pPr>
              </w:p>
            </w:tc>
          </w:tr>
          <w:tr w:rsidR="00733523" w:rsidRPr="00DB695E" w14:paraId="2AF68471"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75E279CB" w14:textId="77777777" w:rsidR="00733523" w:rsidRDefault="00733523" w:rsidP="00E333F0">
                <w:pPr>
                  <w:pStyle w:val="Policetableau0"/>
                </w:pPr>
                <w:r>
                  <w:t>Mobilité</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0C674B13" w14:textId="7AA82473" w:rsidR="00733523" w:rsidRPr="00DB695E" w:rsidRDefault="003A7D0A" w:rsidP="00752D2C">
                <w:pPr>
                  <w:pStyle w:val="Policetableau0"/>
                  <w:rPr>
                    <w:rFonts w:eastAsia="Calibri"/>
                  </w:rPr>
                </w:pPr>
                <w:r>
                  <w:rPr>
                    <w:rFonts w:eastAsia="Calibri"/>
                  </w:rPr>
                  <w:t>1</w:t>
                </w:r>
              </w:p>
            </w:tc>
            <w:tc>
              <w:tcPr>
                <w:tcW w:w="282" w:type="dxa"/>
                <w:vMerge/>
                <w:tcBorders>
                  <w:top w:val="nil"/>
                  <w:left w:val="single" w:sz="18" w:space="0" w:color="E89759" w:themeColor="accent2"/>
                  <w:bottom w:val="nil"/>
                  <w:right w:val="single" w:sz="18" w:space="0" w:color="AEAEAE" w:themeColor="background2" w:themeTint="99"/>
                </w:tcBorders>
              </w:tcPr>
              <w:p w14:paraId="71B7C1C9"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31922A77"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4F73E72E"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2C78A249" w14:textId="77777777" w:rsidR="00733523" w:rsidRPr="00DB695E" w:rsidRDefault="00733523" w:rsidP="00E333F0">
                <w:pPr>
                  <w:pStyle w:val="Policetableau0"/>
                  <w:rPr>
                    <w:rFonts w:eastAsia="Calibri"/>
                  </w:rPr>
                </w:pPr>
              </w:p>
            </w:tc>
          </w:tr>
          <w:tr w:rsidR="00733523" w:rsidRPr="00DB695E" w14:paraId="7ECE4BB5" w14:textId="77777777" w:rsidTr="00733523">
            <w:trPr>
              <w:trHeight w:val="170"/>
              <w:jc w:val="center"/>
            </w:trPr>
            <w:tc>
              <w:tcPr>
                <w:tcW w:w="2915"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tcPr>
              <w:p w14:paraId="4E43A630" w14:textId="77777777" w:rsidR="00733523" w:rsidRPr="00C95836" w:rsidRDefault="00733523" w:rsidP="00E333F0">
                <w:pPr>
                  <w:pStyle w:val="Policetableau0"/>
                </w:pPr>
                <w:r>
                  <w:t>Implication pour Apside</w:t>
                </w:r>
              </w:p>
            </w:tc>
            <w:tc>
              <w:tcPr>
                <w:tcW w:w="845"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tcPr>
              <w:p w14:paraId="144B4FB0" w14:textId="1F8B51A1" w:rsidR="00733523" w:rsidRPr="00DB695E" w:rsidRDefault="003A7D0A" w:rsidP="00E333F0">
                <w:pPr>
                  <w:pStyle w:val="Policetableau0"/>
                  <w:rPr>
                    <w:rFonts w:eastAsia="Calibri"/>
                  </w:rPr>
                </w:pPr>
                <w:r>
                  <w:rPr>
                    <w:rFonts w:eastAsia="Calibri"/>
                  </w:rPr>
                  <w:t>1</w:t>
                </w:r>
              </w:p>
            </w:tc>
            <w:tc>
              <w:tcPr>
                <w:tcW w:w="282" w:type="dxa"/>
                <w:vMerge/>
                <w:tcBorders>
                  <w:top w:val="nil"/>
                  <w:left w:val="single" w:sz="18" w:space="0" w:color="E89759" w:themeColor="accent2"/>
                  <w:bottom w:val="nil"/>
                  <w:right w:val="single" w:sz="18" w:space="0" w:color="AEAEAE" w:themeColor="background2" w:themeTint="99"/>
                </w:tcBorders>
              </w:tcPr>
              <w:p w14:paraId="283CDB0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6" w:space="0" w:color="AEAEAE" w:themeColor="background2" w:themeTint="99"/>
                </w:tcBorders>
              </w:tcPr>
              <w:p w14:paraId="41AB1E9E"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6" w:space="0" w:color="AEAEAE" w:themeColor="background2" w:themeTint="99"/>
                </w:tcBorders>
              </w:tcPr>
              <w:p w14:paraId="5CC25808"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18" w:space="0" w:color="AEAEAE" w:themeColor="background2" w:themeTint="99"/>
                </w:tcBorders>
              </w:tcPr>
              <w:p w14:paraId="26B8136F" w14:textId="77777777" w:rsidR="00733523" w:rsidRPr="00DB695E" w:rsidRDefault="00733523" w:rsidP="00E333F0">
                <w:pPr>
                  <w:pStyle w:val="Policetableau0"/>
                  <w:rPr>
                    <w:rFonts w:eastAsia="Calibri"/>
                  </w:rPr>
                </w:pPr>
              </w:p>
            </w:tc>
          </w:tr>
        </w:tbl>
        <w:p w14:paraId="07182FD7" w14:textId="51F2E191" w:rsidR="00733523" w:rsidRDefault="00733523">
          <w:pPr>
            <w:spacing w:after="160"/>
            <w:jc w:val="left"/>
          </w:pPr>
        </w:p>
        <w:p w14:paraId="6DC46AEA" w14:textId="1D4F988B" w:rsidR="00733523" w:rsidRDefault="00733523">
          <w:pPr>
            <w:spacing w:after="160"/>
            <w:jc w:val="left"/>
          </w:pPr>
          <w:r>
            <w:br w:type="page"/>
          </w:r>
        </w:p>
        <w:p w14:paraId="119BD255" w14:textId="2DCE494B" w:rsidR="00733523" w:rsidRPr="00EA53F6" w:rsidRDefault="00F83C6B" w:rsidP="00EA53F6">
          <w:pPr>
            <w:pStyle w:val="Titre1"/>
          </w:pPr>
          <w:r>
            <w:lastRenderedPageBreak/>
            <w:t>Synthèse du bilan</w:t>
          </w:r>
        </w:p>
        <w:p w14:paraId="063D3AA7" w14:textId="64260366" w:rsidR="00733523" w:rsidRDefault="00733523" w:rsidP="00EA53F6">
          <w:pPr>
            <w:pStyle w:val="Titre2"/>
            <w:spacing w:before="0"/>
          </w:pPr>
          <w:r w:rsidRPr="00733523">
            <w:t>Synthèse du bilan</w:t>
          </w:r>
        </w:p>
        <w:tbl>
          <w:tblPr>
            <w:tblStyle w:val="Grilledutableau1"/>
            <w:tblW w:w="9974" w:type="dxa"/>
            <w:tblInd w:w="-459" w:type="dxa"/>
            <w:tblLook w:val="04A0" w:firstRow="1" w:lastRow="0" w:firstColumn="1" w:lastColumn="0" w:noHBand="0" w:noVBand="1"/>
          </w:tblPr>
          <w:tblGrid>
            <w:gridCol w:w="9974"/>
          </w:tblGrid>
          <w:tr w:rsidR="00733523" w:rsidRPr="00733523" w14:paraId="1B9E3764" w14:textId="77777777" w:rsidTr="00EA53F6">
            <w:trPr>
              <w:trHeight w:val="249"/>
            </w:trPr>
            <w:tc>
              <w:tcPr>
                <w:tcW w:w="9974"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7A6F51B3" w14:textId="77777777" w:rsidR="00733523" w:rsidRPr="00D55364" w:rsidRDefault="00733523" w:rsidP="00EA53F6">
                <w:pPr>
                  <w:pStyle w:val="Policetableau0"/>
                  <w:spacing w:before="0"/>
                  <w:rPr>
                    <w:rFonts w:eastAsiaTheme="majorEastAsia"/>
                    <w:b/>
                    <w:color w:val="787878" w:themeColor="background2"/>
                  </w:rPr>
                </w:pPr>
                <w:r w:rsidRPr="00D55364">
                  <w:rPr>
                    <w:rFonts w:eastAsiaTheme="majorEastAsia"/>
                    <w:b/>
                    <w:color w:val="FFFFFF" w:themeColor="background1"/>
                  </w:rPr>
                  <w:t>Avis du collaborateur</w:t>
                </w:r>
              </w:p>
            </w:tc>
          </w:tr>
          <w:tr w:rsidR="00733523" w:rsidRPr="00733523" w14:paraId="19139AF9" w14:textId="77777777" w:rsidTr="00EA53F6">
            <w:trPr>
              <w:trHeight w:val="379"/>
            </w:trPr>
            <w:tc>
              <w:tcPr>
                <w:tcW w:w="9974" w:type="dxa"/>
                <w:tcBorders>
                  <w:top w:val="single" w:sz="18" w:space="0" w:color="E89759"/>
                  <w:left w:val="single" w:sz="18" w:space="0" w:color="E89759"/>
                  <w:bottom w:val="single" w:sz="18" w:space="0" w:color="AEAEAE" w:themeColor="background2" w:themeTint="99"/>
                  <w:right w:val="single" w:sz="18" w:space="0" w:color="E89759"/>
                </w:tcBorders>
              </w:tcPr>
              <w:p w14:paraId="1FBFB871" w14:textId="2D8BB214" w:rsidR="0072637B" w:rsidRPr="00733523" w:rsidRDefault="001C477A" w:rsidP="00C94EDE">
                <w:pPr>
                  <w:pStyle w:val="Policetableau0"/>
                  <w:spacing w:before="0"/>
                </w:pPr>
                <w:r>
                  <w:t>Je pense que globalement l’année a été positive, je suis quand même en attente de ce que pense D810 de mon travail (non pas que je m’attends à un retour négatif) mais je pense que je peux améliorer certaines choses. Un retour constructif de leur part pourrait me permettre de m’améliorer encore plus.</w:t>
                </w:r>
              </w:p>
            </w:tc>
          </w:tr>
          <w:tr w:rsidR="00733523" w:rsidRPr="00733523" w14:paraId="7A678686" w14:textId="77777777" w:rsidTr="00EA53F6">
            <w:trPr>
              <w:trHeight w:val="248"/>
            </w:trPr>
            <w:tc>
              <w:tcPr>
                <w:tcW w:w="9974"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202D06B8" w14:textId="77777777" w:rsidR="00733523" w:rsidRPr="009037F0" w:rsidRDefault="00733523" w:rsidP="00EA53F6">
                <w:pPr>
                  <w:pStyle w:val="Policetableau0"/>
                  <w:spacing w:before="0"/>
                  <w:rPr>
                    <w:rFonts w:eastAsiaTheme="majorEastAsia" w:cstheme="minorHAnsi"/>
                    <w:b/>
                    <w:color w:val="787878" w:themeColor="background2"/>
                    <w:szCs w:val="20"/>
                  </w:rPr>
                </w:pPr>
                <w:r w:rsidRPr="00D55364">
                  <w:rPr>
                    <w:rFonts w:eastAsiaTheme="majorEastAsia"/>
                    <w:b/>
                    <w:color w:val="FFFFFF" w:themeColor="background1"/>
                  </w:rPr>
                  <w:t>Avis du responsable</w:t>
                </w:r>
              </w:p>
            </w:tc>
          </w:tr>
          <w:tr w:rsidR="00733523" w:rsidRPr="00733523" w14:paraId="61F3EEC3" w14:textId="77777777" w:rsidTr="00EA53F6">
            <w:trPr>
              <w:trHeight w:val="606"/>
            </w:trPr>
            <w:tc>
              <w:tcPr>
                <w:tcW w:w="9974"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70A0C008" w14:textId="06E0BB0A" w:rsidR="00471924" w:rsidRPr="00733523" w:rsidRDefault="00471924" w:rsidP="00471924">
                <w:pPr>
                  <w:pStyle w:val="Policetableau0"/>
                  <w:spacing w:before="0"/>
                </w:pPr>
              </w:p>
            </w:tc>
          </w:tr>
        </w:tbl>
        <w:p w14:paraId="22C33F99" w14:textId="31A2A949" w:rsidR="00733523" w:rsidRDefault="00733523" w:rsidP="00EA53F6">
          <w:pPr>
            <w:pStyle w:val="Titre2"/>
          </w:pPr>
          <w:r w:rsidRPr="00733523">
            <w:t>Objectifs pour la période à venir</w:t>
          </w:r>
        </w:p>
        <w:tbl>
          <w:tblPr>
            <w:tblStyle w:val="Grilledutableau3"/>
            <w:tblW w:w="10054" w:type="dxa"/>
            <w:tblInd w:w="-459" w:type="dxa"/>
            <w:tblLook w:val="04A0" w:firstRow="1" w:lastRow="0" w:firstColumn="1" w:lastColumn="0" w:noHBand="0" w:noVBand="1"/>
          </w:tblPr>
          <w:tblGrid>
            <w:gridCol w:w="6390"/>
            <w:gridCol w:w="283"/>
            <w:gridCol w:w="3381"/>
          </w:tblGrid>
          <w:tr w:rsidR="00733523" w:rsidRPr="00733523" w14:paraId="13609814" w14:textId="77777777" w:rsidTr="00EA53F6">
            <w:trPr>
              <w:trHeight w:val="159"/>
            </w:trPr>
            <w:tc>
              <w:tcPr>
                <w:tcW w:w="6390" w:type="dxa"/>
                <w:tcBorders>
                  <w:top w:val="single" w:sz="18" w:space="0" w:color="E89759" w:themeColor="accent2"/>
                  <w:left w:val="single" w:sz="18" w:space="0" w:color="E89759" w:themeColor="accent2"/>
                  <w:bottom w:val="single" w:sz="12" w:space="0" w:color="F7CAAC"/>
                  <w:right w:val="single" w:sz="18" w:space="0" w:color="E89759" w:themeColor="accent2"/>
                </w:tcBorders>
                <w:shd w:val="clear" w:color="auto" w:fill="E89759" w:themeFill="accent2"/>
                <w:vAlign w:val="center"/>
              </w:tcPr>
              <w:p w14:paraId="1B0F89BB"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 xml:space="preserve">Objectifs </w:t>
                </w:r>
              </w:p>
            </w:tc>
            <w:tc>
              <w:tcPr>
                <w:tcW w:w="283" w:type="dxa"/>
                <w:vMerge w:val="restart"/>
                <w:tcBorders>
                  <w:top w:val="nil"/>
                  <w:left w:val="single" w:sz="18" w:space="0" w:color="E89759" w:themeColor="accent2"/>
                  <w:bottom w:val="nil"/>
                  <w:right w:val="single" w:sz="18" w:space="0" w:color="AEAEAE" w:themeColor="background2" w:themeTint="99"/>
                </w:tcBorders>
                <w:shd w:val="clear" w:color="auto" w:fill="auto"/>
              </w:tcPr>
              <w:p w14:paraId="3E239064" w14:textId="77777777" w:rsidR="00733523" w:rsidRPr="00D55364" w:rsidRDefault="00733523" w:rsidP="00EA53F6">
                <w:pPr>
                  <w:pStyle w:val="Policetableau0"/>
                  <w:spacing w:before="0"/>
                  <w:rPr>
                    <w:rFonts w:eastAsiaTheme="majorEastAsia"/>
                    <w:b/>
                    <w:color w:val="FFFFFF" w:themeColor="background1"/>
                  </w:rPr>
                </w:pPr>
              </w:p>
            </w:tc>
            <w:tc>
              <w:tcPr>
                <w:tcW w:w="3381"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756734C6"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Moyens à mettre en œuvre</w:t>
                </w:r>
              </w:p>
            </w:tc>
          </w:tr>
          <w:tr w:rsidR="00733523" w:rsidRPr="00733523" w14:paraId="534D25C5" w14:textId="77777777" w:rsidTr="00EA53F6">
            <w:trPr>
              <w:trHeight w:val="479"/>
            </w:trPr>
            <w:tc>
              <w:tcPr>
                <w:tcW w:w="6390" w:type="dxa"/>
                <w:tcBorders>
                  <w:top w:val="single" w:sz="12" w:space="0" w:color="F7CAAC"/>
                  <w:left w:val="single" w:sz="18" w:space="0" w:color="E89759" w:themeColor="accent2"/>
                  <w:bottom w:val="single" w:sz="4" w:space="0" w:color="E89759" w:themeColor="accent2"/>
                  <w:right w:val="single" w:sz="18" w:space="0" w:color="E89759" w:themeColor="accent2"/>
                </w:tcBorders>
              </w:tcPr>
              <w:p w14:paraId="7BB6EC63" w14:textId="47307D7E" w:rsidR="00733523" w:rsidRPr="00733523" w:rsidRDefault="00733523" w:rsidP="00C94EDE">
                <w:pPr>
                  <w:pStyle w:val="Policetableau0"/>
                  <w:spacing w:before="0" w:after="0"/>
                  <w:rPr>
                    <w:rFonts w:eastAsia="Calibri"/>
                  </w:rPr>
                </w:pPr>
                <w:r w:rsidRPr="00733523">
                  <w:rPr>
                    <w:rFonts w:eastAsia="Calibri"/>
                  </w:rPr>
                  <w:t>Objectif 1 :</w:t>
                </w:r>
                <w:r w:rsidR="00CC29B9">
                  <w:rPr>
                    <w:rFonts w:eastAsia="Calibri"/>
                  </w:rPr>
                  <w:t xml:space="preserve"> </w:t>
                </w:r>
                <w:r w:rsidR="001C477A">
                  <w:rPr>
                    <w:rFonts w:eastAsia="Calibri"/>
                  </w:rPr>
                  <w:t xml:space="preserve"> Meilleure org</w:t>
                </w:r>
                <w:r w:rsidR="00BD05C0">
                  <w:rPr>
                    <w:rFonts w:eastAsia="Calibri"/>
                  </w:rPr>
                  <w:t>anisation dans mon travail (objectif qui reprendre ma difficulté sur le fait de travailler sur plusieurs sujets en même temps).</w:t>
                </w:r>
              </w:p>
            </w:tc>
            <w:tc>
              <w:tcPr>
                <w:tcW w:w="283" w:type="dxa"/>
                <w:vMerge/>
                <w:tcBorders>
                  <w:top w:val="nil"/>
                  <w:left w:val="single" w:sz="18" w:space="0" w:color="E89759" w:themeColor="accent2"/>
                  <w:bottom w:val="nil"/>
                  <w:right w:val="single" w:sz="18" w:space="0" w:color="AEAEAE" w:themeColor="background2" w:themeTint="99"/>
                </w:tcBorders>
                <w:shd w:val="clear" w:color="auto" w:fill="auto"/>
              </w:tcPr>
              <w:p w14:paraId="339789DA" w14:textId="77777777" w:rsidR="00733523" w:rsidRPr="00733523" w:rsidRDefault="00733523" w:rsidP="00EA53F6">
                <w:pPr>
                  <w:pStyle w:val="Policetableau0"/>
                  <w:spacing w:before="0" w:after="0"/>
                  <w:rPr>
                    <w:rFonts w:eastAsia="Calibri"/>
                    <w:color w:val="FFFFFF" w:themeColor="background1"/>
                  </w:rPr>
                </w:pPr>
              </w:p>
            </w:tc>
            <w:tc>
              <w:tcPr>
                <w:tcW w:w="3381"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57903BA6" w14:textId="3592BA6F" w:rsidR="00733523" w:rsidRPr="00F83C6B" w:rsidRDefault="00733523" w:rsidP="00EA53F6">
                <w:pPr>
                  <w:pStyle w:val="Policetableau0"/>
                  <w:spacing w:before="0" w:after="0"/>
                  <w:rPr>
                    <w:rFonts w:eastAsia="Calibri"/>
                  </w:rPr>
                </w:pPr>
              </w:p>
            </w:tc>
          </w:tr>
          <w:tr w:rsidR="00733523" w:rsidRPr="00733523" w14:paraId="32BAED4D" w14:textId="77777777" w:rsidTr="00EA53F6">
            <w:trPr>
              <w:trHeight w:val="479"/>
            </w:trPr>
            <w:tc>
              <w:tcPr>
                <w:tcW w:w="6390" w:type="dxa"/>
                <w:tcBorders>
                  <w:top w:val="single" w:sz="4" w:space="0" w:color="E89759" w:themeColor="accent2"/>
                  <w:left w:val="single" w:sz="18" w:space="0" w:color="E89759" w:themeColor="accent2"/>
                  <w:bottom w:val="single" w:sz="4" w:space="0" w:color="E89759" w:themeColor="accent2"/>
                  <w:right w:val="single" w:sz="18" w:space="0" w:color="E89759" w:themeColor="accent2"/>
                </w:tcBorders>
              </w:tcPr>
              <w:p w14:paraId="51AEE7EF" w14:textId="31DA655B" w:rsidR="00733523" w:rsidRPr="00733523" w:rsidRDefault="00733523" w:rsidP="00C94EDE">
                <w:pPr>
                  <w:pStyle w:val="Policetableau0"/>
                  <w:spacing w:before="0" w:after="0"/>
                  <w:rPr>
                    <w:rFonts w:eastAsia="Calibri"/>
                  </w:rPr>
                </w:pPr>
                <w:r w:rsidRPr="00733523">
                  <w:rPr>
                    <w:rFonts w:eastAsia="Calibri"/>
                  </w:rPr>
                  <w:t>Objectif 2 :</w:t>
                </w:r>
                <w:r w:rsidR="00471924">
                  <w:rPr>
                    <w:rFonts w:eastAsia="Calibri"/>
                  </w:rPr>
                  <w:t xml:space="preserve"> </w:t>
                </w:r>
                <w:r w:rsidR="00BD05C0">
                  <w:rPr>
                    <w:rFonts w:eastAsia="Calibri"/>
                  </w:rPr>
                  <w:t xml:space="preserve"> Développer ma force de proposition</w:t>
                </w:r>
              </w:p>
            </w:tc>
            <w:tc>
              <w:tcPr>
                <w:tcW w:w="283" w:type="dxa"/>
                <w:vMerge/>
                <w:tcBorders>
                  <w:top w:val="nil"/>
                  <w:left w:val="single" w:sz="18" w:space="0" w:color="E89759" w:themeColor="accent2"/>
                  <w:bottom w:val="nil"/>
                  <w:right w:val="single" w:sz="18" w:space="0" w:color="AEAEAE" w:themeColor="background2" w:themeTint="99"/>
                </w:tcBorders>
                <w:shd w:val="clear" w:color="auto" w:fill="auto"/>
              </w:tcPr>
              <w:p w14:paraId="3E048ED8" w14:textId="77777777" w:rsidR="00733523" w:rsidRPr="00733523" w:rsidRDefault="00733523" w:rsidP="00EA53F6">
                <w:pPr>
                  <w:pStyle w:val="Policetableau0"/>
                  <w:spacing w:before="0" w:after="0"/>
                  <w:rPr>
                    <w:rFonts w:eastAsia="Calibri"/>
                    <w:color w:val="FFFFFF" w:themeColor="background1"/>
                  </w:rPr>
                </w:pPr>
              </w:p>
            </w:tc>
            <w:tc>
              <w:tcPr>
                <w:tcW w:w="3381"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4FE8D833" w14:textId="59070732" w:rsidR="00733523" w:rsidRPr="00F83C6B" w:rsidRDefault="00733523" w:rsidP="00EA53F6">
                <w:pPr>
                  <w:pStyle w:val="Policetableau0"/>
                  <w:spacing w:before="0" w:after="0"/>
                  <w:rPr>
                    <w:rFonts w:eastAsia="Calibri"/>
                  </w:rPr>
                </w:pPr>
              </w:p>
            </w:tc>
          </w:tr>
          <w:tr w:rsidR="00733523" w:rsidRPr="00733523" w14:paraId="6CD177CA" w14:textId="77777777" w:rsidTr="00EA53F6">
            <w:trPr>
              <w:trHeight w:val="479"/>
            </w:trPr>
            <w:tc>
              <w:tcPr>
                <w:tcW w:w="6390" w:type="dxa"/>
                <w:tcBorders>
                  <w:top w:val="single" w:sz="4" w:space="0" w:color="E89759" w:themeColor="accent2"/>
                  <w:left w:val="single" w:sz="18" w:space="0" w:color="E89759" w:themeColor="accent2"/>
                  <w:bottom w:val="single" w:sz="18" w:space="0" w:color="E89759" w:themeColor="accent2"/>
                  <w:right w:val="single" w:sz="18" w:space="0" w:color="E89759" w:themeColor="accent2"/>
                </w:tcBorders>
              </w:tcPr>
              <w:p w14:paraId="482E7578" w14:textId="35009531" w:rsidR="00733523" w:rsidRPr="00733523" w:rsidRDefault="00733523" w:rsidP="00C94EDE">
                <w:pPr>
                  <w:pStyle w:val="Policetableau0"/>
                  <w:spacing w:before="0" w:after="0"/>
                  <w:rPr>
                    <w:rFonts w:eastAsia="Calibri"/>
                  </w:rPr>
                </w:pPr>
                <w:r w:rsidRPr="00733523">
                  <w:rPr>
                    <w:rFonts w:eastAsia="Calibri"/>
                  </w:rPr>
                  <w:t>Objectif 3 :</w:t>
                </w:r>
                <w:r w:rsidR="00CC29B9">
                  <w:rPr>
                    <w:rFonts w:eastAsia="Calibri"/>
                  </w:rPr>
                  <w:t xml:space="preserve"> </w:t>
                </w:r>
                <w:r w:rsidR="00BD05C0">
                  <w:rPr>
                    <w:rFonts w:eastAsia="Calibri"/>
                  </w:rPr>
                  <w:t xml:space="preserve"> Continuer à monter en compétence techniquement.</w:t>
                </w:r>
              </w:p>
            </w:tc>
            <w:tc>
              <w:tcPr>
                <w:tcW w:w="283" w:type="dxa"/>
                <w:vMerge/>
                <w:tcBorders>
                  <w:top w:val="nil"/>
                  <w:left w:val="single" w:sz="18" w:space="0" w:color="E89759" w:themeColor="accent2"/>
                  <w:bottom w:val="nil"/>
                  <w:right w:val="single" w:sz="18" w:space="0" w:color="AEAEAE" w:themeColor="background2" w:themeTint="99"/>
                </w:tcBorders>
                <w:shd w:val="clear" w:color="auto" w:fill="auto"/>
              </w:tcPr>
              <w:p w14:paraId="395D55E9" w14:textId="77777777" w:rsidR="00733523" w:rsidRPr="00733523" w:rsidRDefault="00733523" w:rsidP="00EA53F6">
                <w:pPr>
                  <w:pStyle w:val="Policetableau0"/>
                  <w:spacing w:before="0" w:after="0"/>
                  <w:rPr>
                    <w:rFonts w:eastAsia="Calibri"/>
                    <w:color w:val="FFFFFF" w:themeColor="background1"/>
                  </w:rPr>
                </w:pPr>
              </w:p>
            </w:tc>
            <w:tc>
              <w:tcPr>
                <w:tcW w:w="3381"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4CB592E7" w14:textId="7DABDEF4" w:rsidR="00733523" w:rsidRPr="00F83C6B" w:rsidRDefault="00733523" w:rsidP="00EA53F6">
                <w:pPr>
                  <w:pStyle w:val="Policetableau0"/>
                  <w:spacing w:before="0" w:after="0"/>
                  <w:rPr>
                    <w:rFonts w:eastAsia="Calibri"/>
                  </w:rPr>
                </w:pPr>
              </w:p>
            </w:tc>
          </w:tr>
        </w:tbl>
        <w:p w14:paraId="68027948" w14:textId="1D9E3583" w:rsidR="00733523" w:rsidRPr="00EA53F6" w:rsidRDefault="00733523" w:rsidP="00EA53F6">
          <w:pPr>
            <w:pStyle w:val="Titre2"/>
          </w:pPr>
          <w:r w:rsidRPr="00EA53F6">
            <w:t>Votre satisfaction d’Apside</w:t>
          </w:r>
        </w:p>
        <w:p w14:paraId="51BC42D3" w14:textId="5A1FF16A" w:rsidR="00733523" w:rsidRDefault="00733523" w:rsidP="00EA53F6">
          <w:pPr>
            <w:pStyle w:val="2020Apside"/>
            <w:spacing w:after="0"/>
          </w:pPr>
          <w:r w:rsidRPr="00733523">
            <w:t>1 : insatisfait, 2 : peu satisfait, 3 : satisfait, 4 : très satisfait</w:t>
          </w:r>
        </w:p>
        <w:tbl>
          <w:tblPr>
            <w:tblStyle w:val="Grilledutableau4"/>
            <w:tblW w:w="10206" w:type="dxa"/>
            <w:tblInd w:w="-459" w:type="dxa"/>
            <w:tblLook w:val="04A0" w:firstRow="1" w:lastRow="0" w:firstColumn="1" w:lastColumn="0" w:noHBand="0" w:noVBand="1"/>
          </w:tblPr>
          <w:tblGrid>
            <w:gridCol w:w="5103"/>
            <w:gridCol w:w="5103"/>
          </w:tblGrid>
          <w:tr w:rsidR="00733523" w:rsidRPr="00733523" w14:paraId="0115BF89" w14:textId="77777777" w:rsidTr="00575CD6">
            <w:trPr>
              <w:trHeight w:val="283"/>
            </w:trPr>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6B047C24"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Notation du collaborateur vis-à-vis d’Apside :</w:t>
                </w:r>
              </w:p>
            </w:tc>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auto"/>
              </w:tcPr>
              <w:p w14:paraId="261B5196" w14:textId="72685410" w:rsidR="00733523" w:rsidRPr="00733523" w:rsidRDefault="00BD05C0" w:rsidP="00EA53F6">
                <w:pPr>
                  <w:pStyle w:val="Policetableau0"/>
                  <w:spacing w:before="0"/>
                </w:pPr>
                <w:r>
                  <w:t>3</w:t>
                </w:r>
              </w:p>
            </w:tc>
          </w:tr>
          <w:tr w:rsidR="00733523" w:rsidRPr="00733523" w14:paraId="608BF0DB" w14:textId="77777777" w:rsidTr="00575CD6">
            <w:trPr>
              <w:trHeight w:val="283"/>
            </w:trPr>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3A61AEA8"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 xml:space="preserve">Commentaires </w:t>
                </w:r>
              </w:p>
            </w:tc>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50762C3D" w14:textId="77777777" w:rsidR="00733523" w:rsidRPr="00733523" w:rsidRDefault="00733523" w:rsidP="00EA53F6">
                <w:pPr>
                  <w:pStyle w:val="Policetableau0"/>
                  <w:spacing w:before="0"/>
                </w:pPr>
              </w:p>
            </w:tc>
          </w:tr>
          <w:tr w:rsidR="00733523" w:rsidRPr="00733523" w14:paraId="73BF6036" w14:textId="77777777" w:rsidTr="00575CD6">
            <w:trPr>
              <w:trHeight w:val="552"/>
            </w:trPr>
            <w:tc>
              <w:tcPr>
                <w:tcW w:w="10206" w:type="dxa"/>
                <w:gridSpan w:val="2"/>
                <w:tcBorders>
                  <w:top w:val="single" w:sz="18" w:space="0" w:color="E89759" w:themeColor="accent2"/>
                  <w:left w:val="single" w:sz="18" w:space="0" w:color="E89759" w:themeColor="accent2"/>
                  <w:bottom w:val="single" w:sz="18" w:space="0" w:color="E89759" w:themeColor="accent2"/>
                  <w:right w:val="single" w:sz="18" w:space="0" w:color="E89759" w:themeColor="accent2"/>
                </w:tcBorders>
              </w:tcPr>
              <w:p w14:paraId="744A6150" w14:textId="40AE621D" w:rsidR="00733523" w:rsidRDefault="00A748B5" w:rsidP="00EA53F6">
                <w:pPr>
                  <w:pStyle w:val="Policetableau0"/>
                  <w:spacing w:before="0"/>
                  <w:rPr>
                    <w:rFonts w:eastAsia="Calibri"/>
                  </w:rPr>
                </w:pPr>
                <w:r>
                  <w:rPr>
                    <w:rFonts w:eastAsia="Calibri"/>
                  </w:rPr>
                  <w:t>Je n’ai pas eu de problème en particulier cette année</w:t>
                </w:r>
                <w:r w:rsidR="00BD05C0">
                  <w:rPr>
                    <w:rFonts w:eastAsia="Calibri"/>
                  </w:rPr>
                  <w:t>.</w:t>
                </w:r>
              </w:p>
              <w:p w14:paraId="73A3F372" w14:textId="094DA1E8" w:rsidR="00BD05C0" w:rsidRPr="00733523" w:rsidRDefault="00BD05C0" w:rsidP="00EA53F6">
                <w:pPr>
                  <w:pStyle w:val="Policetableau0"/>
                  <w:spacing w:before="0"/>
                  <w:rPr>
                    <w:rFonts w:eastAsia="Calibri"/>
                  </w:rPr>
                </w:pPr>
                <w:r>
                  <w:rPr>
                    <w:rFonts w:eastAsia="Calibri"/>
                  </w:rPr>
                  <w:t>Un plus que j’aimerai</w:t>
                </w:r>
                <w:r w:rsidR="00B51E17">
                  <w:rPr>
                    <w:rFonts w:eastAsia="Calibri"/>
                  </w:rPr>
                  <w:t>s</w:t>
                </w:r>
                <w:r>
                  <w:rPr>
                    <w:rFonts w:eastAsia="Calibri"/>
                  </w:rPr>
                  <w:t xml:space="preserve"> mentionner (même si je pense que cela doit être inhérent à toutes les ESN), est le suivi assez constant des missions qui est fait (même quand tout va bien). C’est toujours intéressant de savoir ce que le client pense de mon travail au fil des mois et avoir des pistes pour m’améliorer.</w:t>
                </w:r>
              </w:p>
            </w:tc>
          </w:tr>
        </w:tbl>
        <w:p w14:paraId="3CF899D0" w14:textId="12E29BA5" w:rsidR="00733523" w:rsidRDefault="00733523" w:rsidP="00EA53F6">
          <w:pPr>
            <w:pStyle w:val="Titre2"/>
          </w:pPr>
          <w:r w:rsidRPr="00733523">
            <w:t>Rémunération</w:t>
          </w:r>
        </w:p>
        <w:tbl>
          <w:tblPr>
            <w:tblStyle w:val="Grilledutableau5"/>
            <w:tblW w:w="10206" w:type="dxa"/>
            <w:tblInd w:w="-459" w:type="dxa"/>
            <w:tblLook w:val="04A0" w:firstRow="1" w:lastRow="0" w:firstColumn="1" w:lastColumn="0" w:noHBand="0" w:noVBand="1"/>
          </w:tblPr>
          <w:tblGrid>
            <w:gridCol w:w="1537"/>
            <w:gridCol w:w="1379"/>
            <w:gridCol w:w="432"/>
            <w:gridCol w:w="1861"/>
            <w:gridCol w:w="1737"/>
            <w:gridCol w:w="432"/>
            <w:gridCol w:w="1536"/>
            <w:gridCol w:w="819"/>
            <w:gridCol w:w="473"/>
          </w:tblGrid>
          <w:tr w:rsidR="00733523" w:rsidRPr="00733523" w14:paraId="3A200BA2" w14:textId="77777777" w:rsidTr="00BB6086">
            <w:trPr>
              <w:trHeight w:val="283"/>
            </w:trPr>
            <w:tc>
              <w:tcPr>
                <w:tcW w:w="1560" w:type="dxa"/>
                <w:tcBorders>
                  <w:top w:val="single" w:sz="8" w:space="0" w:color="AEAEAE" w:themeColor="background2" w:themeTint="99"/>
                  <w:left w:val="single" w:sz="18" w:space="0" w:color="AEAEAE" w:themeColor="background2" w:themeTint="99"/>
                  <w:bottom w:val="single" w:sz="8" w:space="0" w:color="AEAEAE" w:themeColor="background2" w:themeTint="99"/>
                  <w:right w:val="nil"/>
                </w:tcBorders>
                <w:shd w:val="clear" w:color="auto" w:fill="AEAEAE" w:themeFill="background2" w:themeFillTint="99"/>
              </w:tcPr>
              <w:p w14:paraId="06A5404A" w14:textId="77777777" w:rsidR="00733523" w:rsidRPr="00733523" w:rsidRDefault="00733523" w:rsidP="00EA53F6">
                <w:pPr>
                  <w:keepNext/>
                  <w:tabs>
                    <w:tab w:val="left" w:pos="1560"/>
                  </w:tabs>
                  <w:jc w:val="left"/>
                  <w:outlineLvl w:val="2"/>
                  <w:rPr>
                    <w:rFonts w:eastAsia="Times New Roman" w:cstheme="minorHAnsi"/>
                    <w:b/>
                    <w:bCs/>
                    <w:color w:val="auto"/>
                    <w:szCs w:val="20"/>
                    <w:lang w:eastAsia="fr-FR"/>
                  </w:rPr>
                </w:pPr>
                <w:r w:rsidRPr="00733523">
                  <w:rPr>
                    <w:rFonts w:eastAsia="Times New Roman" w:cstheme="minorHAnsi"/>
                    <w:b/>
                    <w:bCs/>
                    <w:color w:val="FFFFFF" w:themeColor="background1"/>
                    <w:szCs w:val="20"/>
                    <w:lang w:eastAsia="fr-FR"/>
                  </w:rPr>
                  <w:t xml:space="preserve">Salaire </w:t>
                </w:r>
                <w:r w:rsidRPr="00733523">
                  <w:rPr>
                    <w:rFonts w:eastAsia="Times New Roman" w:cstheme="minorHAnsi"/>
                    <w:b/>
                    <w:bCs/>
                    <w:color w:val="FFFFFF" w:themeColor="background1"/>
                    <w:szCs w:val="20"/>
                    <w:shd w:val="clear" w:color="auto" w:fill="AEAEAE" w:themeFill="background2" w:themeFillTint="99"/>
                    <w:lang w:eastAsia="fr-FR"/>
                  </w:rPr>
                  <w:t>actuel</w:t>
                </w:r>
                <w:r w:rsidRPr="00733523">
                  <w:rPr>
                    <w:rFonts w:eastAsia="Times New Roman" w:cstheme="minorHAnsi"/>
                    <w:b/>
                    <w:bCs/>
                    <w:color w:val="FFFFFF" w:themeColor="background1"/>
                    <w:szCs w:val="20"/>
                    <w:lang w:eastAsia="fr-FR"/>
                  </w:rPr>
                  <w:t> :</w:t>
                </w:r>
              </w:p>
            </w:tc>
            <w:tc>
              <w:tcPr>
                <w:tcW w:w="1417" w:type="dxa"/>
                <w:tcBorders>
                  <w:top w:val="single" w:sz="8" w:space="0" w:color="AEAEAE" w:themeColor="background2" w:themeTint="99"/>
                  <w:left w:val="nil"/>
                  <w:bottom w:val="single" w:sz="8" w:space="0" w:color="AEAEAE" w:themeColor="background2" w:themeTint="99"/>
                  <w:right w:val="nil"/>
                </w:tcBorders>
                <w:shd w:val="clear" w:color="auto" w:fill="auto"/>
              </w:tcPr>
              <w:p w14:paraId="0CA0136E" w14:textId="77777777" w:rsidR="00733523" w:rsidRPr="00733523" w:rsidRDefault="00733523" w:rsidP="00EA53F6">
                <w:pPr>
                  <w:pStyle w:val="Policetableau0"/>
                  <w:spacing w:before="0"/>
                  <w:rPr>
                    <w:rFonts w:eastAsia="Calibri"/>
                  </w:rPr>
                </w:pPr>
              </w:p>
            </w:tc>
            <w:tc>
              <w:tcPr>
                <w:tcW w:w="418" w:type="dxa"/>
                <w:tcBorders>
                  <w:top w:val="single" w:sz="8" w:space="0" w:color="AEAEAE" w:themeColor="background2" w:themeTint="99"/>
                  <w:left w:val="nil"/>
                  <w:bottom w:val="single" w:sz="8" w:space="0" w:color="AEAEAE" w:themeColor="background2" w:themeTint="99"/>
                  <w:right w:val="nil"/>
                </w:tcBorders>
                <w:shd w:val="clear" w:color="auto" w:fill="auto"/>
              </w:tcPr>
              <w:p w14:paraId="74160D71" w14:textId="77777777" w:rsidR="00733523" w:rsidRPr="00733523" w:rsidRDefault="00733523" w:rsidP="00EA53F6">
                <w:pPr>
                  <w:pStyle w:val="Policetableau0"/>
                  <w:spacing w:before="0"/>
                  <w:rPr>
                    <w:rFonts w:eastAsia="Calibri"/>
                  </w:rPr>
                </w:pPr>
                <w:r w:rsidRPr="00733523">
                  <w:rPr>
                    <w:rFonts w:eastAsia="Calibri"/>
                  </w:rPr>
                  <w:t>€</w:t>
                </w:r>
              </w:p>
            </w:tc>
            <w:tc>
              <w:tcPr>
                <w:tcW w:w="1891" w:type="dxa"/>
                <w:tcBorders>
                  <w:top w:val="single" w:sz="8" w:space="0" w:color="AEAEAE" w:themeColor="background2" w:themeTint="99"/>
                  <w:left w:val="nil"/>
                  <w:bottom w:val="single" w:sz="8" w:space="0" w:color="AEAEAE" w:themeColor="background2" w:themeTint="99"/>
                  <w:right w:val="nil"/>
                </w:tcBorders>
                <w:shd w:val="clear" w:color="auto" w:fill="AEAEAE" w:themeFill="background2" w:themeFillTint="99"/>
              </w:tcPr>
              <w:p w14:paraId="0D0EA7E2" w14:textId="77777777" w:rsidR="00733523" w:rsidRPr="00733523" w:rsidRDefault="00733523" w:rsidP="00EA53F6">
                <w:pPr>
                  <w:keepNext/>
                  <w:tabs>
                    <w:tab w:val="left" w:pos="1560"/>
                  </w:tabs>
                  <w:jc w:val="left"/>
                  <w:outlineLvl w:val="2"/>
                  <w:rPr>
                    <w:rFonts w:eastAsia="Times New Roman" w:cstheme="minorHAnsi"/>
                    <w:b/>
                    <w:bCs/>
                    <w:color w:val="auto"/>
                    <w:szCs w:val="20"/>
                    <w:lang w:eastAsia="fr-FR"/>
                  </w:rPr>
                </w:pPr>
                <w:r w:rsidRPr="00733523">
                  <w:rPr>
                    <w:rFonts w:eastAsia="Times New Roman" w:cstheme="minorHAnsi"/>
                    <w:b/>
                    <w:bCs/>
                    <w:color w:val="FFFFFF" w:themeColor="background1"/>
                    <w:szCs w:val="20"/>
                    <w:shd w:val="clear" w:color="auto" w:fill="AEAEAE" w:themeFill="background2" w:themeFillTint="99"/>
                    <w:lang w:eastAsia="fr-FR"/>
                  </w:rPr>
                  <w:t>Nouveau salaire</w:t>
                </w:r>
                <w:r w:rsidRPr="00733523">
                  <w:rPr>
                    <w:rFonts w:eastAsia="Times New Roman" w:cstheme="minorHAnsi"/>
                    <w:b/>
                    <w:bCs/>
                    <w:color w:val="FFFFFF" w:themeColor="background1"/>
                    <w:szCs w:val="20"/>
                    <w:lang w:eastAsia="fr-FR"/>
                  </w:rPr>
                  <w:t> :</w:t>
                </w:r>
              </w:p>
            </w:tc>
            <w:tc>
              <w:tcPr>
                <w:tcW w:w="1787" w:type="dxa"/>
                <w:tcBorders>
                  <w:top w:val="single" w:sz="8" w:space="0" w:color="AEAEAE" w:themeColor="background2" w:themeTint="99"/>
                  <w:left w:val="nil"/>
                  <w:bottom w:val="single" w:sz="8" w:space="0" w:color="AEAEAE" w:themeColor="background2" w:themeTint="99"/>
                  <w:right w:val="nil"/>
                </w:tcBorders>
                <w:shd w:val="clear" w:color="auto" w:fill="auto"/>
              </w:tcPr>
              <w:p w14:paraId="064B3816" w14:textId="77777777" w:rsidR="00733523" w:rsidRPr="00733523" w:rsidRDefault="00733523" w:rsidP="00EA53F6">
                <w:pPr>
                  <w:pStyle w:val="Policetableau0"/>
                  <w:spacing w:before="0"/>
                  <w:rPr>
                    <w:rFonts w:eastAsia="Calibri"/>
                  </w:rPr>
                </w:pPr>
              </w:p>
            </w:tc>
            <w:tc>
              <w:tcPr>
                <w:tcW w:w="328" w:type="dxa"/>
                <w:tcBorders>
                  <w:top w:val="single" w:sz="8" w:space="0" w:color="AEAEAE" w:themeColor="background2" w:themeTint="99"/>
                  <w:left w:val="nil"/>
                  <w:bottom w:val="single" w:sz="8" w:space="0" w:color="AEAEAE" w:themeColor="background2" w:themeTint="99"/>
                  <w:right w:val="nil"/>
                </w:tcBorders>
                <w:shd w:val="clear" w:color="auto" w:fill="auto"/>
              </w:tcPr>
              <w:p w14:paraId="0EB35333" w14:textId="77777777" w:rsidR="00733523" w:rsidRPr="00733523" w:rsidRDefault="00733523" w:rsidP="00EA53F6">
                <w:pPr>
                  <w:pStyle w:val="Policetableau0"/>
                  <w:spacing w:before="0"/>
                  <w:rPr>
                    <w:rFonts w:eastAsia="Calibri"/>
                  </w:rPr>
                </w:pPr>
                <w:r w:rsidRPr="00733523">
                  <w:rPr>
                    <w:rFonts w:eastAsia="Calibri"/>
                  </w:rPr>
                  <w:t>€</w:t>
                </w:r>
              </w:p>
            </w:tc>
            <w:tc>
              <w:tcPr>
                <w:tcW w:w="1542" w:type="dxa"/>
                <w:tcBorders>
                  <w:top w:val="single" w:sz="8" w:space="0" w:color="AEAEAE" w:themeColor="background2" w:themeTint="99"/>
                  <w:left w:val="nil"/>
                  <w:bottom w:val="single" w:sz="8" w:space="0" w:color="AEAEAE" w:themeColor="background2" w:themeTint="99"/>
                  <w:right w:val="nil"/>
                </w:tcBorders>
                <w:shd w:val="clear" w:color="auto" w:fill="AEAEAE" w:themeFill="background2" w:themeFillTint="99"/>
              </w:tcPr>
              <w:p w14:paraId="108B8FA4" w14:textId="77777777" w:rsidR="00733523" w:rsidRPr="00733523" w:rsidRDefault="00733523" w:rsidP="00EA53F6">
                <w:pPr>
                  <w:keepNext/>
                  <w:tabs>
                    <w:tab w:val="left" w:pos="1560"/>
                  </w:tabs>
                  <w:jc w:val="left"/>
                  <w:outlineLvl w:val="2"/>
                  <w:rPr>
                    <w:rFonts w:eastAsia="Times New Roman" w:cstheme="minorHAnsi"/>
                    <w:b/>
                    <w:bCs/>
                    <w:color w:val="auto"/>
                    <w:szCs w:val="20"/>
                    <w:lang w:eastAsia="fr-FR"/>
                  </w:rPr>
                </w:pPr>
                <w:r w:rsidRPr="00733523">
                  <w:rPr>
                    <w:rFonts w:eastAsia="Times New Roman" w:cstheme="minorHAnsi"/>
                    <w:b/>
                    <w:bCs/>
                    <w:color w:val="FFFFFF" w:themeColor="background1"/>
                    <w:szCs w:val="20"/>
                    <w:lang w:eastAsia="fr-FR"/>
                  </w:rPr>
                  <w:t>P</w:t>
                </w:r>
                <w:r w:rsidRPr="00733523">
                  <w:rPr>
                    <w:rFonts w:eastAsia="Times New Roman" w:cstheme="minorHAnsi"/>
                    <w:b/>
                    <w:bCs/>
                    <w:color w:val="FFFFFF" w:themeColor="background1"/>
                    <w:szCs w:val="20"/>
                    <w:shd w:val="clear" w:color="auto" w:fill="AEAEAE" w:themeFill="background2" w:themeFillTint="99"/>
                    <w:lang w:eastAsia="fr-FR"/>
                  </w:rPr>
                  <w:t>ourcentage </w:t>
                </w:r>
                <w:r w:rsidRPr="00733523">
                  <w:rPr>
                    <w:rFonts w:eastAsia="Times New Roman" w:cstheme="minorHAnsi"/>
                    <w:b/>
                    <w:bCs/>
                    <w:color w:val="FFFFFF" w:themeColor="background1"/>
                    <w:szCs w:val="20"/>
                    <w:lang w:eastAsia="fr-FR"/>
                  </w:rPr>
                  <w:t>:</w:t>
                </w:r>
              </w:p>
            </w:tc>
            <w:tc>
              <w:tcPr>
                <w:tcW w:w="839" w:type="dxa"/>
                <w:tcBorders>
                  <w:top w:val="single" w:sz="8" w:space="0" w:color="AEAEAE" w:themeColor="background2" w:themeTint="99"/>
                  <w:left w:val="nil"/>
                  <w:bottom w:val="single" w:sz="8" w:space="0" w:color="AEAEAE" w:themeColor="background2" w:themeTint="99"/>
                  <w:right w:val="nil"/>
                </w:tcBorders>
                <w:shd w:val="clear" w:color="auto" w:fill="auto"/>
              </w:tcPr>
              <w:p w14:paraId="55123E53" w14:textId="77777777" w:rsidR="00733523" w:rsidRPr="00733523" w:rsidRDefault="00733523" w:rsidP="00EA53F6">
                <w:pPr>
                  <w:pStyle w:val="Policetableau0"/>
                  <w:spacing w:before="0"/>
                  <w:rPr>
                    <w:rFonts w:eastAsia="Calibri"/>
                  </w:rPr>
                </w:pPr>
              </w:p>
            </w:tc>
            <w:tc>
              <w:tcPr>
                <w:tcW w:w="424" w:type="dxa"/>
                <w:tcBorders>
                  <w:top w:val="single" w:sz="8" w:space="0" w:color="AEAEAE" w:themeColor="background2" w:themeTint="99"/>
                  <w:left w:val="nil"/>
                  <w:bottom w:val="single" w:sz="8" w:space="0" w:color="AEAEAE" w:themeColor="background2" w:themeTint="99"/>
                  <w:right w:val="single" w:sz="18" w:space="0" w:color="AEAEAE" w:themeColor="background2" w:themeTint="99"/>
                </w:tcBorders>
                <w:shd w:val="clear" w:color="auto" w:fill="auto"/>
              </w:tcPr>
              <w:p w14:paraId="37EDD563" w14:textId="77777777" w:rsidR="00733523" w:rsidRPr="00733523" w:rsidRDefault="00733523" w:rsidP="00EA53F6">
                <w:pPr>
                  <w:pStyle w:val="Policetableau0"/>
                  <w:spacing w:before="0"/>
                  <w:rPr>
                    <w:rFonts w:eastAsia="Calibri"/>
                  </w:rPr>
                </w:pPr>
                <w:r w:rsidRPr="00733523">
                  <w:rPr>
                    <w:rFonts w:eastAsia="Calibri"/>
                  </w:rPr>
                  <w:t>%</w:t>
                </w:r>
              </w:p>
            </w:tc>
          </w:tr>
          <w:tr w:rsidR="00733523" w:rsidRPr="00733523" w14:paraId="7C214A28" w14:textId="77777777" w:rsidTr="00CA2524">
            <w:trPr>
              <w:trHeight w:val="283"/>
            </w:trPr>
            <w:tc>
              <w:tcPr>
                <w:tcW w:w="10206" w:type="dxa"/>
                <w:gridSpan w:val="9"/>
                <w:tcBorders>
                  <w:top w:val="single" w:sz="8" w:space="0" w:color="AEAEAE" w:themeColor="background2" w:themeTint="99"/>
                  <w:left w:val="single" w:sz="18" w:space="0" w:color="AEAEAE" w:themeColor="background2" w:themeTint="99"/>
                  <w:bottom w:val="single" w:sz="8" w:space="0" w:color="AEAEAE" w:themeColor="background2" w:themeTint="99"/>
                  <w:right w:val="single" w:sz="18" w:space="0" w:color="AEAEAE" w:themeColor="background2" w:themeTint="99"/>
                </w:tcBorders>
                <w:shd w:val="clear" w:color="auto" w:fill="AEAEAE" w:themeFill="background2" w:themeFillTint="99"/>
              </w:tcPr>
              <w:p w14:paraId="7A6B296E" w14:textId="77777777" w:rsidR="00733523" w:rsidRPr="009037F0" w:rsidRDefault="00733523" w:rsidP="00EA53F6">
                <w:pPr>
                  <w:rPr>
                    <w:rFonts w:eastAsia="Calibri" w:cstheme="minorHAnsi"/>
                    <w:b/>
                    <w:color w:val="auto"/>
                    <w:szCs w:val="20"/>
                  </w:rPr>
                </w:pPr>
                <w:r w:rsidRPr="009037F0">
                  <w:rPr>
                    <w:rFonts w:eastAsia="Calibri" w:cstheme="minorHAnsi"/>
                    <w:b/>
                    <w:color w:val="FFFFFF" w:themeColor="background1"/>
                    <w:szCs w:val="20"/>
                  </w:rPr>
                  <w:t>Observations / remarques :</w:t>
                </w:r>
              </w:p>
            </w:tc>
          </w:tr>
          <w:tr w:rsidR="00733523" w:rsidRPr="00733523" w14:paraId="02AADC7F" w14:textId="77777777" w:rsidTr="00CA2524">
            <w:trPr>
              <w:trHeight w:val="850"/>
            </w:trPr>
            <w:tc>
              <w:tcPr>
                <w:tcW w:w="10206" w:type="dxa"/>
                <w:gridSpan w:val="9"/>
                <w:tcBorders>
                  <w:top w:val="single" w:sz="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426E1A2" w14:textId="26EAF79E" w:rsidR="00733523" w:rsidRPr="00733523" w:rsidRDefault="00733523" w:rsidP="00421271">
                <w:pPr>
                  <w:pStyle w:val="Policetableau0"/>
                  <w:spacing w:before="0"/>
                  <w:rPr>
                    <w:rFonts w:eastAsia="Calibri"/>
                  </w:rPr>
                </w:pPr>
              </w:p>
            </w:tc>
          </w:tr>
        </w:tbl>
        <w:p w14:paraId="1A79C8B5" w14:textId="77777777" w:rsidR="00733523" w:rsidRPr="00733523" w:rsidRDefault="00733523" w:rsidP="00EA53F6">
          <w:pPr>
            <w:pStyle w:val="2020Apside"/>
          </w:pPr>
        </w:p>
        <w:tbl>
          <w:tblPr>
            <w:tblStyle w:val="Grilledutableau"/>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356278" w14:paraId="299137D8" w14:textId="77777777" w:rsidTr="00575CD6">
            <w:tc>
              <w:tcPr>
                <w:tcW w:w="10207" w:type="dxa"/>
              </w:tcPr>
              <w:p w14:paraId="244C98DE" w14:textId="4AA4E4DA" w:rsidR="00356278" w:rsidRPr="001A6B7C" w:rsidRDefault="00356278" w:rsidP="00EA53F6">
                <w:pPr>
                  <w:pStyle w:val="Soustitrededocument-Pagedegarde"/>
                </w:pPr>
                <w:r>
                  <w:br w:type="page"/>
                </w:r>
                <w:r w:rsidRPr="001A6B7C">
                  <w:t>FIN DE L’ENTRETIEN D’EVALUATION ANNUEL</w:t>
                </w:r>
              </w:p>
            </w:tc>
          </w:tr>
          <w:tr w:rsidR="00356278" w14:paraId="0F8F90BE" w14:textId="77777777" w:rsidTr="00575CD6">
            <w:tc>
              <w:tcPr>
                <w:tcW w:w="10207" w:type="dxa"/>
                <w:shd w:val="clear" w:color="auto" w:fill="E7E6E6" w:themeFill="text2"/>
              </w:tcPr>
              <w:p w14:paraId="43181FFA" w14:textId="77777777" w:rsidR="00356278" w:rsidRPr="000250A8" w:rsidRDefault="00356278" w:rsidP="00EA53F6">
                <w:pPr>
                  <w:pStyle w:val="Titrededocumentpagedegarde"/>
                  <w:rPr>
                    <w:sz w:val="32"/>
                  </w:rPr>
                </w:pPr>
                <w:r w:rsidRPr="000250A8">
                  <w:rPr>
                    <w:sz w:val="32"/>
                  </w:rPr>
                  <w:t>MERCI</w:t>
                </w:r>
              </w:p>
            </w:tc>
          </w:tr>
        </w:tbl>
        <w:p w14:paraId="10677564" w14:textId="6BEC9A43" w:rsidR="00356278" w:rsidRDefault="00356278" w:rsidP="00EA53F6">
          <w:pPr>
            <w:spacing w:after="160" w:line="240" w:lineRule="auto"/>
            <w:jc w:val="left"/>
          </w:pPr>
        </w:p>
        <w:tbl>
          <w:tblPr>
            <w:tblStyle w:val="Grilledutableau6"/>
            <w:tblW w:w="10206" w:type="dxa"/>
            <w:tblInd w:w="-459" w:type="dxa"/>
            <w:tblLook w:val="04A0" w:firstRow="1" w:lastRow="0" w:firstColumn="1" w:lastColumn="0" w:noHBand="0" w:noVBand="1"/>
          </w:tblPr>
          <w:tblGrid>
            <w:gridCol w:w="4989"/>
            <w:gridCol w:w="236"/>
            <w:gridCol w:w="4981"/>
          </w:tblGrid>
          <w:tr w:rsidR="00356278" w:rsidRPr="00356278" w14:paraId="438D70F3" w14:textId="77777777" w:rsidTr="00CA2524">
            <w:trPr>
              <w:trHeight w:val="283"/>
            </w:trPr>
            <w:tc>
              <w:tcPr>
                <w:tcW w:w="4989" w:type="dxa"/>
                <w:tcBorders>
                  <w:top w:val="single" w:sz="8" w:space="0" w:color="E89759" w:themeColor="accent2"/>
                  <w:left w:val="single" w:sz="18" w:space="0" w:color="E89759" w:themeColor="accent2"/>
                  <w:bottom w:val="single" w:sz="8" w:space="0" w:color="E89759" w:themeColor="accent2"/>
                  <w:right w:val="single" w:sz="18" w:space="0" w:color="E89759" w:themeColor="accent2"/>
                </w:tcBorders>
                <w:shd w:val="clear" w:color="auto" w:fill="E89759" w:themeFill="accent2"/>
                <w:vAlign w:val="center"/>
              </w:tcPr>
              <w:p w14:paraId="29EF59ED" w14:textId="77777777" w:rsidR="00356278" w:rsidRPr="00356278" w:rsidRDefault="00356278" w:rsidP="00EA53F6">
                <w:pPr>
                  <w:rPr>
                    <w:rFonts w:cstheme="minorHAnsi"/>
                    <w:b/>
                    <w:color w:val="FFFFFF" w:themeColor="background1"/>
                    <w:szCs w:val="20"/>
                  </w:rPr>
                </w:pPr>
                <w:r w:rsidRPr="00356278">
                  <w:rPr>
                    <w:rFonts w:cstheme="minorHAnsi"/>
                    <w:b/>
                    <w:color w:val="FFFFFF" w:themeColor="background1"/>
                    <w:szCs w:val="20"/>
                  </w:rPr>
                  <w:t>Signature collaborateur</w:t>
                </w:r>
              </w:p>
            </w:tc>
            <w:tc>
              <w:tcPr>
                <w:tcW w:w="236" w:type="dxa"/>
                <w:vMerge w:val="restart"/>
                <w:tcBorders>
                  <w:top w:val="nil"/>
                  <w:left w:val="single" w:sz="18" w:space="0" w:color="E89759" w:themeColor="accent2"/>
                  <w:bottom w:val="nil"/>
                  <w:right w:val="single" w:sz="18" w:space="0" w:color="AEAEAE" w:themeColor="background2" w:themeTint="99"/>
                </w:tcBorders>
                <w:shd w:val="clear" w:color="auto" w:fill="auto"/>
              </w:tcPr>
              <w:p w14:paraId="5E5990EB" w14:textId="77777777" w:rsidR="00356278" w:rsidRPr="00356278" w:rsidRDefault="00356278" w:rsidP="00EA53F6">
                <w:pPr>
                  <w:keepNext/>
                  <w:keepLines/>
                  <w:numPr>
                    <w:ilvl w:val="2"/>
                    <w:numId w:val="9"/>
                  </w:numPr>
                  <w:spacing w:after="120"/>
                  <w:ind w:left="2041" w:hanging="964"/>
                  <w:jc w:val="left"/>
                  <w:outlineLvl w:val="2"/>
                  <w:rPr>
                    <w:rFonts w:eastAsiaTheme="majorEastAsia" w:cstheme="minorHAnsi"/>
                    <w:b/>
                    <w:color w:val="FFFFFF" w:themeColor="background1"/>
                    <w:szCs w:val="20"/>
                  </w:rPr>
                </w:pPr>
              </w:p>
            </w:tc>
            <w:tc>
              <w:tcPr>
                <w:tcW w:w="4981" w:type="dxa"/>
                <w:tcBorders>
                  <w:top w:val="single" w:sz="8" w:space="0" w:color="AEAEAE" w:themeColor="background2" w:themeTint="99"/>
                  <w:left w:val="single" w:sz="18" w:space="0" w:color="AEAEAE" w:themeColor="background2" w:themeTint="99"/>
                  <w:bottom w:val="single" w:sz="8" w:space="0" w:color="AEAEAE" w:themeColor="background2" w:themeTint="99"/>
                  <w:right w:val="single" w:sz="18" w:space="0" w:color="AEAEAE" w:themeColor="background2" w:themeTint="99"/>
                </w:tcBorders>
                <w:shd w:val="clear" w:color="auto" w:fill="AEAEAE" w:themeFill="background2" w:themeFillTint="99"/>
              </w:tcPr>
              <w:p w14:paraId="2D196D93" w14:textId="77777777" w:rsidR="00356278" w:rsidRPr="00356278" w:rsidRDefault="00356278" w:rsidP="00EA53F6">
                <w:pPr>
                  <w:rPr>
                    <w:rFonts w:cstheme="minorHAnsi"/>
                    <w:b/>
                    <w:color w:val="FFFFFF" w:themeColor="background1"/>
                    <w:szCs w:val="20"/>
                  </w:rPr>
                </w:pPr>
                <w:r w:rsidRPr="00356278">
                  <w:rPr>
                    <w:rFonts w:cstheme="minorHAnsi"/>
                    <w:b/>
                    <w:color w:val="FFFFFF" w:themeColor="background1"/>
                    <w:szCs w:val="20"/>
                  </w:rPr>
                  <w:t>Signature Apside</w:t>
                </w:r>
              </w:p>
            </w:tc>
          </w:tr>
          <w:tr w:rsidR="00356278" w:rsidRPr="00356278" w14:paraId="33DBBB90" w14:textId="77777777" w:rsidTr="00CA2524">
            <w:trPr>
              <w:trHeight w:val="1077"/>
            </w:trPr>
            <w:tc>
              <w:tcPr>
                <w:tcW w:w="4989" w:type="dxa"/>
                <w:tcBorders>
                  <w:top w:val="single" w:sz="8" w:space="0" w:color="E89759" w:themeColor="accent2"/>
                  <w:left w:val="single" w:sz="18" w:space="0" w:color="E89759" w:themeColor="accent2"/>
                  <w:bottom w:val="single" w:sz="18" w:space="0" w:color="E89759" w:themeColor="accent2"/>
                  <w:right w:val="single" w:sz="18" w:space="0" w:color="E89759" w:themeColor="accent2"/>
                </w:tcBorders>
              </w:tcPr>
              <w:p w14:paraId="2432FE3C" w14:textId="77777777" w:rsidR="00356278" w:rsidRPr="00356278" w:rsidRDefault="00356278" w:rsidP="00EA53F6">
                <w:pPr>
                  <w:rPr>
                    <w:rFonts w:cstheme="minorHAnsi"/>
                    <w:i/>
                    <w:szCs w:val="20"/>
                  </w:rPr>
                </w:pPr>
                <w:r w:rsidRPr="00356278">
                  <w:rPr>
                    <w:rFonts w:cstheme="minorHAnsi"/>
                    <w:i/>
                    <w:szCs w:val="20"/>
                  </w:rPr>
                  <w:lastRenderedPageBreak/>
                  <w:t>J’atteste avoir eu un entretien annuel ce jour.</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5350031C" w14:textId="77777777" w:rsidR="00356278" w:rsidRPr="00356278" w:rsidRDefault="00356278" w:rsidP="00EA53F6">
                <w:pPr>
                  <w:jc w:val="left"/>
                  <w:rPr>
                    <w:rFonts w:cstheme="minorHAnsi"/>
                    <w:szCs w:val="20"/>
                  </w:rPr>
                </w:pPr>
              </w:p>
            </w:tc>
            <w:tc>
              <w:tcPr>
                <w:tcW w:w="4981" w:type="dxa"/>
                <w:tcBorders>
                  <w:top w:val="single" w:sz="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F9435AB" w14:textId="77777777" w:rsidR="00356278" w:rsidRPr="00356278" w:rsidRDefault="00356278" w:rsidP="00EA53F6">
                <w:pPr>
                  <w:jc w:val="left"/>
                  <w:rPr>
                    <w:rFonts w:cstheme="minorHAnsi"/>
                    <w:i/>
                    <w:szCs w:val="20"/>
                  </w:rPr>
                </w:pPr>
                <w:r w:rsidRPr="00356278">
                  <w:rPr>
                    <w:rFonts w:cstheme="minorHAnsi"/>
                    <w:i/>
                    <w:szCs w:val="20"/>
                  </w:rPr>
                  <w:t>J’atteste avoir réalisé un entretien annuel ce jour.</w:t>
                </w:r>
              </w:p>
            </w:tc>
          </w:tr>
        </w:tbl>
        <w:p w14:paraId="6EE6DB6C" w14:textId="2450E367" w:rsidR="00356278" w:rsidRDefault="00356278" w:rsidP="00EA53F6">
          <w:pPr>
            <w:spacing w:after="160" w:line="240" w:lineRule="auto"/>
            <w:jc w:val="left"/>
          </w:pPr>
        </w:p>
        <w:p w14:paraId="4E309BFE" w14:textId="5CA5E496" w:rsidR="00356278" w:rsidRDefault="00356278" w:rsidP="00EA53F6">
          <w:pPr>
            <w:spacing w:after="160" w:line="240" w:lineRule="auto"/>
            <w:jc w:val="left"/>
          </w:pPr>
          <w:r>
            <w:br w:type="page"/>
          </w:r>
        </w:p>
        <w:p w14:paraId="3574D676" w14:textId="1414817C" w:rsidR="00356278" w:rsidRDefault="00356278" w:rsidP="00356278">
          <w:pPr>
            <w:pStyle w:val="Soustitrededocument-Pagedegarde"/>
            <w:jc w:val="left"/>
            <w:rPr>
              <w:sz w:val="22"/>
            </w:rPr>
          </w:pPr>
          <w:r w:rsidRPr="00FB2B7B">
            <w:rPr>
              <w:sz w:val="32"/>
            </w:rPr>
            <w:lastRenderedPageBreak/>
            <w:t xml:space="preserve">ENTRETIEN </w:t>
          </w:r>
          <w:r>
            <w:rPr>
              <w:sz w:val="32"/>
            </w:rPr>
            <w:t>professionnel</w:t>
          </w:r>
          <w:r w:rsidRPr="00FB2B7B">
            <w:rPr>
              <w:sz w:val="22"/>
            </w:rPr>
            <w:t xml:space="preserve"> </w:t>
          </w:r>
        </w:p>
        <w:p w14:paraId="5E543565" w14:textId="07ACF280" w:rsidR="00356278" w:rsidRDefault="00356278" w:rsidP="00356278">
          <w:pPr>
            <w:pStyle w:val="Soustitrededocument-Pagedegarde"/>
            <w:jc w:val="left"/>
            <w:rPr>
              <w:sz w:val="22"/>
            </w:rPr>
          </w:pPr>
          <w:r w:rsidRPr="00FB2B7B">
            <w:rPr>
              <w:sz w:val="22"/>
            </w:rPr>
            <w:t>(A FAIRE TOUS LES ANS)</w:t>
          </w:r>
        </w:p>
        <w:p w14:paraId="5F915D4C" w14:textId="77777777" w:rsidR="00356278" w:rsidRPr="00FB2B7B" w:rsidRDefault="00356278" w:rsidP="00356278">
          <w:pPr>
            <w:pStyle w:val="Soustitrededocument-Pagedegarde"/>
            <w:jc w:val="left"/>
            <w:rPr>
              <w:sz w:val="22"/>
            </w:rPr>
          </w:pPr>
        </w:p>
        <w:p w14:paraId="66B5253E" w14:textId="4ED11C47" w:rsidR="00356278" w:rsidRPr="00E333F0" w:rsidRDefault="00356278" w:rsidP="00356278">
          <w:pPr>
            <w:spacing w:after="160"/>
            <w:jc w:val="center"/>
            <w:rPr>
              <w:b/>
              <w:color w:val="E89759" w:themeColor="accent2"/>
              <w:sz w:val="22"/>
            </w:rPr>
          </w:pPr>
          <w:r w:rsidRPr="00E333F0">
            <w:rPr>
              <w:b/>
              <w:color w:val="E89759" w:themeColor="accent2"/>
              <w:sz w:val="22"/>
            </w:rPr>
            <w:t>Pour faciliter la préparation et le déroulement de l’entretien, veuillez préparer ce document et l’apporter pour l’entretien. Les zones orange doivent être renseignées par le collaborateur avant l’entretien. Les zones grises doivent être renseignées par le responsable avant l’entretien.</w:t>
          </w:r>
        </w:p>
        <w:p w14:paraId="3992853B" w14:textId="77777777" w:rsidR="00356278" w:rsidRPr="00E333F0" w:rsidRDefault="00356278" w:rsidP="00356278">
          <w:pPr>
            <w:spacing w:after="160"/>
            <w:jc w:val="left"/>
            <w:rPr>
              <w:b/>
              <w:sz w:val="22"/>
              <w:u w:val="single"/>
            </w:rPr>
          </w:pPr>
          <w:r w:rsidRPr="00E333F0">
            <w:rPr>
              <w:b/>
              <w:sz w:val="22"/>
              <w:u w:val="single"/>
            </w:rPr>
            <w:t>Veuillez-vous munir de votre CV mis à jour.</w:t>
          </w:r>
        </w:p>
        <w:tbl>
          <w:tblPr>
            <w:tblW w:w="9923" w:type="dxa"/>
            <w:jc w:val="center"/>
            <w:tbl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insideH w:val="single" w:sz="18" w:space="0" w:color="AEAEAE" w:themeColor="background2" w:themeTint="99"/>
              <w:insideV w:val="single" w:sz="18" w:space="0" w:color="AEAEAE" w:themeColor="background2" w:themeTint="99"/>
            </w:tblBorders>
            <w:tblLook w:val="04A0" w:firstRow="1" w:lastRow="0" w:firstColumn="1" w:lastColumn="0" w:noHBand="0" w:noVBand="1"/>
          </w:tblPr>
          <w:tblGrid>
            <w:gridCol w:w="9923"/>
          </w:tblGrid>
          <w:tr w:rsidR="00356278" w:rsidRPr="00356278" w14:paraId="5AA19C3D" w14:textId="77777777" w:rsidTr="00356278">
            <w:trPr>
              <w:trHeight w:val="283"/>
              <w:jc w:val="center"/>
            </w:trPr>
            <w:tc>
              <w:tcPr>
                <w:tcW w:w="10065" w:type="dxa"/>
                <w:shd w:val="clear" w:color="auto" w:fill="AEAEAE" w:themeFill="background2" w:themeFillTint="99"/>
                <w:vAlign w:val="center"/>
              </w:tcPr>
              <w:p w14:paraId="7788EAB8" w14:textId="77777777" w:rsidR="00356278" w:rsidRPr="00D55364" w:rsidRDefault="00356278" w:rsidP="00D55364">
                <w:pPr>
                  <w:pStyle w:val="Policetableau0"/>
                  <w:rPr>
                    <w:b/>
                  </w:rPr>
                </w:pPr>
                <w:r w:rsidRPr="00D55364">
                  <w:rPr>
                    <w:b/>
                    <w:color w:val="FFFFFF" w:themeColor="background1"/>
                  </w:rPr>
                  <w:t xml:space="preserve">Nature de l’entretien </w:t>
                </w:r>
              </w:p>
            </w:tc>
          </w:tr>
          <w:tr w:rsidR="00356278" w:rsidRPr="00356278" w14:paraId="141B04AC" w14:textId="77777777" w:rsidTr="00CA2524">
            <w:trPr>
              <w:trHeight w:val="466"/>
              <w:jc w:val="center"/>
            </w:trPr>
            <w:tc>
              <w:tcPr>
                <w:tcW w:w="10065" w:type="dxa"/>
                <w:tcBorders>
                  <w:bottom w:val="single" w:sz="6" w:space="0" w:color="AEAEAE" w:themeColor="background2" w:themeTint="99"/>
                </w:tcBorders>
                <w:shd w:val="clear" w:color="auto" w:fill="auto"/>
                <w:vAlign w:val="center"/>
              </w:tcPr>
              <w:p w14:paraId="04F3B2B2" w14:textId="060CF473" w:rsidR="00356278" w:rsidRPr="00356278" w:rsidRDefault="004E4A57" w:rsidP="00E333F0">
                <w:pPr>
                  <w:pStyle w:val="Policetableau0"/>
                </w:pPr>
                <w:r>
                  <w:t>Annuel</w:t>
                </w:r>
              </w:p>
            </w:tc>
          </w:tr>
          <w:tr w:rsidR="00356278" w:rsidRPr="00356278" w14:paraId="7589AF80" w14:textId="77777777" w:rsidTr="00CA2524">
            <w:trPr>
              <w:trHeight w:val="838"/>
              <w:jc w:val="center"/>
            </w:trPr>
            <w:tc>
              <w:tcPr>
                <w:tcW w:w="10065" w:type="dxa"/>
                <w:tcBorders>
                  <w:top w:val="single" w:sz="6" w:space="0" w:color="AEAEAE" w:themeColor="background2" w:themeTint="99"/>
                </w:tcBorders>
                <w:shd w:val="clear" w:color="auto" w:fill="auto"/>
              </w:tcPr>
              <w:p w14:paraId="6B8F0230" w14:textId="77777777" w:rsidR="00356278" w:rsidRPr="00356278" w:rsidRDefault="00356278" w:rsidP="00E333F0">
                <w:pPr>
                  <w:pStyle w:val="Policetableau0"/>
                </w:pPr>
                <w:r w:rsidRPr="00356278">
                  <w:t>Préciser le motif : (congé maternité, congé parental, longue maladie supérieure à 3 mois)</w:t>
                </w:r>
              </w:p>
              <w:p w14:paraId="6853E51E" w14:textId="77777777" w:rsidR="00356278" w:rsidRPr="00356278" w:rsidRDefault="00356278" w:rsidP="00E333F0">
                <w:pPr>
                  <w:pStyle w:val="Policetableau0"/>
                </w:pPr>
              </w:p>
            </w:tc>
          </w:tr>
        </w:tbl>
        <w:p w14:paraId="633F2316" w14:textId="5F2680F7" w:rsidR="00356278" w:rsidRDefault="00356278">
          <w:pPr>
            <w:spacing w:after="160"/>
            <w:jc w:val="left"/>
          </w:pPr>
        </w:p>
        <w:p w14:paraId="632E5BFF" w14:textId="35D82D40" w:rsidR="00356278" w:rsidRDefault="00F83C6B" w:rsidP="00EA53F6">
          <w:pPr>
            <w:pStyle w:val="Titre1"/>
          </w:pPr>
          <w:r>
            <w:t>Actions menées depuis le dernier entretien professionnel</w:t>
          </w:r>
        </w:p>
        <w:tbl>
          <w:tblPr>
            <w:tblStyle w:val="Grilledutableau"/>
            <w:tblW w:w="10065" w:type="dxa"/>
            <w:tblInd w:w="-459" w:type="dxa"/>
            <w:tblLook w:val="04A0" w:firstRow="1" w:lastRow="0" w:firstColumn="1" w:lastColumn="0" w:noHBand="0" w:noVBand="1"/>
          </w:tblPr>
          <w:tblGrid>
            <w:gridCol w:w="4395"/>
            <w:gridCol w:w="850"/>
            <w:gridCol w:w="4820"/>
          </w:tblGrid>
          <w:tr w:rsidR="00356278" w:rsidRPr="00356278" w14:paraId="28840B36" w14:textId="77777777" w:rsidTr="00575CD6">
            <w:trPr>
              <w:trHeight w:val="283"/>
            </w:trPr>
            <w:tc>
              <w:tcPr>
                <w:tcW w:w="4395"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62229E7C" w14:textId="77777777" w:rsidR="00356278" w:rsidRPr="00D55364" w:rsidRDefault="00356278" w:rsidP="00D55364">
                <w:pPr>
                  <w:pStyle w:val="Policetableau0"/>
                  <w:rPr>
                    <w:b/>
                    <w:color w:val="FFFFFF" w:themeColor="background1"/>
                  </w:rPr>
                </w:pPr>
                <w:r w:rsidRPr="00D55364">
                  <w:rPr>
                    <w:b/>
                    <w:color w:val="FFFFFF" w:themeColor="background1"/>
                  </w:rPr>
                  <w:t xml:space="preserve">Thèmes </w:t>
                </w:r>
              </w:p>
            </w:tc>
            <w:tc>
              <w:tcPr>
                <w:tcW w:w="850"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6526E751" w14:textId="77777777" w:rsidR="00356278" w:rsidRPr="00D55364" w:rsidRDefault="00356278" w:rsidP="00D55364">
                <w:pPr>
                  <w:pStyle w:val="Policetableau0"/>
                  <w:rPr>
                    <w:b/>
                    <w:color w:val="FFFFFF" w:themeColor="background1"/>
                  </w:rPr>
                </w:pPr>
                <w:r w:rsidRPr="00D55364">
                  <w:rPr>
                    <w:b/>
                    <w:color w:val="FFFFFF" w:themeColor="background1"/>
                  </w:rPr>
                  <w:t>O / N</w:t>
                </w:r>
              </w:p>
            </w:tc>
            <w:tc>
              <w:tcPr>
                <w:tcW w:w="4820"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2084FA53" w14:textId="77777777" w:rsidR="00356278" w:rsidRPr="00D55364" w:rsidRDefault="00356278" w:rsidP="00D55364">
                <w:pPr>
                  <w:pStyle w:val="Policetableau0"/>
                  <w:rPr>
                    <w:b/>
                    <w:color w:val="FFFFFF" w:themeColor="background1"/>
                  </w:rPr>
                </w:pPr>
                <w:r w:rsidRPr="00D55364">
                  <w:rPr>
                    <w:b/>
                    <w:color w:val="FFFFFF" w:themeColor="background1"/>
                  </w:rPr>
                  <w:t>Si oui, préciser</w:t>
                </w:r>
              </w:p>
            </w:tc>
          </w:tr>
          <w:tr w:rsidR="00356278" w:rsidRPr="00356278" w14:paraId="5D78C847" w14:textId="77777777" w:rsidTr="00CA2524">
            <w:trPr>
              <w:trHeight w:val="680"/>
            </w:trPr>
            <w:tc>
              <w:tcPr>
                <w:tcW w:w="4395"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vAlign w:val="center"/>
              </w:tcPr>
              <w:p w14:paraId="6CAECDE9" w14:textId="77777777" w:rsidR="00356278" w:rsidRPr="00356278" w:rsidRDefault="00356278" w:rsidP="00E333F0">
                <w:pPr>
                  <w:pStyle w:val="Policetableau0"/>
                </w:pPr>
                <w:r w:rsidRPr="00356278">
                  <w:t>Des formations ont-elles été réalisées ?</w:t>
                </w:r>
              </w:p>
            </w:tc>
            <w:tc>
              <w:tcPr>
                <w:tcW w:w="850" w:type="dxa"/>
                <w:tcBorders>
                  <w:top w:val="single" w:sz="18" w:space="0" w:color="E89759" w:themeColor="accent2"/>
                  <w:left w:val="single" w:sz="4" w:space="0" w:color="E89759" w:themeColor="accent2"/>
                  <w:bottom w:val="single" w:sz="4" w:space="0" w:color="E89759" w:themeColor="accent2"/>
                  <w:right w:val="single" w:sz="4" w:space="0" w:color="E89759" w:themeColor="accent2"/>
                </w:tcBorders>
                <w:vAlign w:val="center"/>
              </w:tcPr>
              <w:p w14:paraId="091E65CC" w14:textId="7C70B152" w:rsidR="00356278" w:rsidRPr="00356278" w:rsidRDefault="00BF35C8" w:rsidP="00E333F0">
                <w:pPr>
                  <w:pStyle w:val="Policetableau0"/>
                </w:pPr>
                <w:r>
                  <w:t>N</w:t>
                </w:r>
              </w:p>
            </w:tc>
            <w:tc>
              <w:tcPr>
                <w:tcW w:w="4820"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vAlign w:val="center"/>
              </w:tcPr>
              <w:p w14:paraId="6E340A37" w14:textId="77777777" w:rsidR="00356278" w:rsidRPr="00356278" w:rsidRDefault="00356278" w:rsidP="00E333F0">
                <w:pPr>
                  <w:pStyle w:val="Policetableau0"/>
                </w:pPr>
              </w:p>
            </w:tc>
          </w:tr>
          <w:tr w:rsidR="00356278" w:rsidRPr="00356278" w14:paraId="552F9F1A" w14:textId="77777777" w:rsidTr="00CA2524">
            <w:trPr>
              <w:trHeight w:val="680"/>
            </w:trPr>
            <w:tc>
              <w:tcPr>
                <w:tcW w:w="439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vAlign w:val="center"/>
              </w:tcPr>
              <w:p w14:paraId="7DA845FF" w14:textId="77777777" w:rsidR="00356278" w:rsidRPr="00356278" w:rsidRDefault="00356278" w:rsidP="00E333F0">
                <w:pPr>
                  <w:pStyle w:val="Policetableau0"/>
                </w:pPr>
                <w:r w:rsidRPr="00356278">
                  <w:t>Des actions de certifications ou de validation des acquis de l’expérience (VAE) ?</w:t>
                </w:r>
              </w:p>
            </w:tc>
            <w:tc>
              <w:tcPr>
                <w:tcW w:w="850" w:type="dxa"/>
                <w:tcBorders>
                  <w:top w:val="single" w:sz="4" w:space="0" w:color="E89759" w:themeColor="accent2"/>
                  <w:left w:val="single" w:sz="4" w:space="0" w:color="E89759" w:themeColor="accent2"/>
                  <w:bottom w:val="single" w:sz="4" w:space="0" w:color="E89759" w:themeColor="accent2"/>
                  <w:right w:val="single" w:sz="4" w:space="0" w:color="E89759" w:themeColor="accent2"/>
                </w:tcBorders>
                <w:vAlign w:val="center"/>
              </w:tcPr>
              <w:p w14:paraId="3B9251A8" w14:textId="0A4F91AD" w:rsidR="00356278" w:rsidRPr="00356278" w:rsidRDefault="00BF35C8" w:rsidP="00E333F0">
                <w:pPr>
                  <w:pStyle w:val="Policetableau0"/>
                </w:pPr>
                <w:r>
                  <w:t>N</w:t>
                </w:r>
              </w:p>
            </w:tc>
            <w:tc>
              <w:tcPr>
                <w:tcW w:w="4820"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vAlign w:val="center"/>
              </w:tcPr>
              <w:p w14:paraId="775363FC" w14:textId="77777777" w:rsidR="00356278" w:rsidRPr="00356278" w:rsidRDefault="00356278" w:rsidP="00E333F0">
                <w:pPr>
                  <w:pStyle w:val="Policetableau0"/>
                </w:pPr>
              </w:p>
            </w:tc>
          </w:tr>
          <w:tr w:rsidR="00356278" w:rsidRPr="00356278" w14:paraId="280C1705" w14:textId="77777777" w:rsidTr="00CA2524">
            <w:trPr>
              <w:trHeight w:val="680"/>
            </w:trPr>
            <w:tc>
              <w:tcPr>
                <w:tcW w:w="4395"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vAlign w:val="center"/>
              </w:tcPr>
              <w:p w14:paraId="1EF7794C" w14:textId="77777777" w:rsidR="00356278" w:rsidRPr="00356278" w:rsidRDefault="00356278" w:rsidP="00E333F0">
                <w:pPr>
                  <w:pStyle w:val="Policetableau0"/>
                </w:pPr>
                <w:r w:rsidRPr="00356278">
                  <w:t>Y’a-t-il eu progression professionnelle, dans l’emploi ou dans l’entreprise ?</w:t>
                </w:r>
              </w:p>
              <w:p w14:paraId="16F50BB7" w14:textId="04C03C6D" w:rsidR="00356278" w:rsidRPr="00356278" w:rsidRDefault="00356278" w:rsidP="00E333F0">
                <w:pPr>
                  <w:pStyle w:val="Policetableau0"/>
                </w:pPr>
                <w:r w:rsidRPr="00356278">
                  <w:t>(</w:t>
                </w:r>
                <w:r w:rsidR="004B1B1D" w:rsidRPr="00356278">
                  <w:t>Évolution</w:t>
                </w:r>
                <w:r w:rsidRPr="00356278">
                  <w:t xml:space="preserve"> en termes de compétences et responsabilités)</w:t>
                </w:r>
              </w:p>
            </w:tc>
            <w:tc>
              <w:tcPr>
                <w:tcW w:w="850" w:type="dxa"/>
                <w:tcBorders>
                  <w:top w:val="single" w:sz="4" w:space="0" w:color="E89759" w:themeColor="accent2"/>
                  <w:left w:val="single" w:sz="4" w:space="0" w:color="E89759" w:themeColor="accent2"/>
                  <w:bottom w:val="single" w:sz="18" w:space="0" w:color="E89759" w:themeColor="accent2"/>
                  <w:right w:val="single" w:sz="4" w:space="0" w:color="E89759" w:themeColor="accent2"/>
                </w:tcBorders>
                <w:vAlign w:val="center"/>
              </w:tcPr>
              <w:p w14:paraId="51CF1A4F" w14:textId="29944921" w:rsidR="00356278" w:rsidRPr="00356278" w:rsidRDefault="00BF35C8" w:rsidP="00E333F0">
                <w:pPr>
                  <w:pStyle w:val="Policetableau0"/>
                </w:pPr>
                <w:r>
                  <w:t>N</w:t>
                </w:r>
              </w:p>
            </w:tc>
            <w:tc>
              <w:tcPr>
                <w:tcW w:w="4820"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vAlign w:val="center"/>
              </w:tcPr>
              <w:p w14:paraId="113136B2" w14:textId="77777777" w:rsidR="00356278" w:rsidRPr="00356278" w:rsidRDefault="00356278" w:rsidP="00E333F0">
                <w:pPr>
                  <w:pStyle w:val="Policetableau0"/>
                </w:pPr>
              </w:p>
            </w:tc>
          </w:tr>
        </w:tbl>
        <w:p w14:paraId="6966CEDE" w14:textId="77777777" w:rsidR="00356278" w:rsidRPr="00356278" w:rsidRDefault="00356278" w:rsidP="00356278">
          <w:pPr>
            <w:pStyle w:val="2020Apside"/>
          </w:pPr>
        </w:p>
        <w:p w14:paraId="69BA9A8A" w14:textId="77777777" w:rsidR="00356278" w:rsidRDefault="00356278">
          <w:pPr>
            <w:spacing w:after="160"/>
            <w:jc w:val="left"/>
          </w:pPr>
          <w:r>
            <w:br w:type="page"/>
          </w:r>
        </w:p>
        <w:p w14:paraId="7C7CEF73" w14:textId="7DB5235A" w:rsidR="00356278" w:rsidRDefault="00F83C6B" w:rsidP="00EA53F6">
          <w:pPr>
            <w:pStyle w:val="Titre1"/>
          </w:pPr>
          <w:r>
            <w:lastRenderedPageBreak/>
            <w:t>Aspirations professionnelles</w:t>
          </w:r>
        </w:p>
        <w:p w14:paraId="579BC8F8" w14:textId="77777777" w:rsidR="00356278" w:rsidRDefault="00356278" w:rsidP="00EA53F6">
          <w:pPr>
            <w:pStyle w:val="Titre2"/>
            <w:spacing w:before="0"/>
          </w:pPr>
          <w:r>
            <w:t>Description du projet professionnel / souhait d’évolution</w:t>
          </w:r>
        </w:p>
        <w:tbl>
          <w:tblPr>
            <w:tblStyle w:val="Grilledutableau"/>
            <w:tblW w:w="10206" w:type="dxa"/>
            <w:tblInd w:w="-459" w:type="dxa"/>
            <w:tblLook w:val="04A0" w:firstRow="1" w:lastRow="0" w:firstColumn="1" w:lastColumn="0" w:noHBand="0" w:noVBand="1"/>
          </w:tblPr>
          <w:tblGrid>
            <w:gridCol w:w="4989"/>
            <w:gridCol w:w="236"/>
            <w:gridCol w:w="4981"/>
          </w:tblGrid>
          <w:tr w:rsidR="00356278" w:rsidRPr="00356278" w14:paraId="268A081E" w14:textId="77777777" w:rsidTr="00575CD6">
            <w:trPr>
              <w:trHeight w:val="283"/>
            </w:trPr>
            <w:tc>
              <w:tcPr>
                <w:tcW w:w="4989"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49F660B6" w14:textId="77777777" w:rsidR="00356278" w:rsidRPr="00D55364" w:rsidRDefault="00356278" w:rsidP="00D55364">
                <w:pPr>
                  <w:pStyle w:val="Policetableau0"/>
                  <w:rPr>
                    <w:b/>
                    <w:color w:val="FFFFFF" w:themeColor="background1"/>
                  </w:rPr>
                </w:pPr>
                <w:r w:rsidRPr="00D55364">
                  <w:rPr>
                    <w:b/>
                    <w:color w:val="FFFFFF" w:themeColor="background1"/>
                  </w:rPr>
                  <w:t>Aspiration du collaborateur</w:t>
                </w:r>
              </w:p>
            </w:tc>
            <w:tc>
              <w:tcPr>
                <w:tcW w:w="236" w:type="dxa"/>
                <w:vMerge w:val="restart"/>
                <w:tcBorders>
                  <w:top w:val="nil"/>
                  <w:left w:val="single" w:sz="18" w:space="0" w:color="E89759" w:themeColor="accent2"/>
                  <w:bottom w:val="nil"/>
                  <w:right w:val="single" w:sz="18" w:space="0" w:color="AEAEAE" w:themeColor="background2" w:themeTint="99"/>
                </w:tcBorders>
                <w:shd w:val="clear" w:color="auto" w:fill="auto"/>
              </w:tcPr>
              <w:p w14:paraId="0BE908F3" w14:textId="77777777" w:rsidR="00356278" w:rsidRPr="00D55364" w:rsidRDefault="00356278" w:rsidP="00D55364">
                <w:pPr>
                  <w:pStyle w:val="Policetableau0"/>
                  <w:rPr>
                    <w:b/>
                    <w:color w:val="FFFFFF" w:themeColor="background1"/>
                  </w:rPr>
                </w:pPr>
              </w:p>
            </w:tc>
            <w:tc>
              <w:tcPr>
                <w:tcW w:w="4981"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06091C29" w14:textId="77777777" w:rsidR="00356278" w:rsidRPr="00D55364" w:rsidRDefault="00356278" w:rsidP="00D55364">
                <w:pPr>
                  <w:pStyle w:val="Policetableau0"/>
                  <w:rPr>
                    <w:b/>
                    <w:color w:val="FFFFFF" w:themeColor="background1"/>
                  </w:rPr>
                </w:pPr>
                <w:r w:rsidRPr="00D55364">
                  <w:rPr>
                    <w:b/>
                    <w:color w:val="FFFFFF" w:themeColor="background1"/>
                  </w:rPr>
                  <w:t>Observations de l’employeur</w:t>
                </w:r>
              </w:p>
            </w:tc>
          </w:tr>
          <w:tr w:rsidR="00356278" w:rsidRPr="00356278" w14:paraId="0D8E29B6" w14:textId="77777777" w:rsidTr="00CA2524">
            <w:trPr>
              <w:trHeight w:val="1020"/>
            </w:trPr>
            <w:tc>
              <w:tcPr>
                <w:tcW w:w="4989" w:type="dxa"/>
                <w:tcBorders>
                  <w:top w:val="single" w:sz="18" w:space="0" w:color="E89759" w:themeColor="accent2"/>
                  <w:left w:val="single" w:sz="18" w:space="0" w:color="E89759" w:themeColor="accent2"/>
                  <w:bottom w:val="single" w:sz="4" w:space="0" w:color="E89759" w:themeColor="accent2"/>
                  <w:right w:val="single" w:sz="18" w:space="0" w:color="E89759" w:themeColor="accent2"/>
                </w:tcBorders>
              </w:tcPr>
              <w:p w14:paraId="555BB247" w14:textId="22942E1F" w:rsidR="00356278" w:rsidRDefault="00356278" w:rsidP="00E333F0">
                <w:pPr>
                  <w:pStyle w:val="Policetableau0"/>
                </w:pPr>
                <w:r w:rsidRPr="00356278">
                  <w:t>A court terme :</w:t>
                </w:r>
                <w:r w:rsidR="009B4B0D">
                  <w:t xml:space="preserve"> Continuer à être régulier, continuer à monter en compétence sur les outils satellites au COBOL (comme RTC, mieux utiliser TSO car je n’ai pas encore tous les automatismes). </w:t>
                </w:r>
              </w:p>
              <w:p w14:paraId="18663BB8" w14:textId="116EEE81" w:rsidR="00A54EFA" w:rsidRPr="00356278" w:rsidRDefault="00A54EFA" w:rsidP="00E333F0">
                <w:pPr>
                  <w:pStyle w:val="Policetableau0"/>
                </w:pP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250DCD00" w14:textId="77777777" w:rsidR="00356278" w:rsidRPr="00356278" w:rsidRDefault="00356278" w:rsidP="00E333F0">
                <w:pPr>
                  <w:pStyle w:val="Policetableau0"/>
                </w:pPr>
              </w:p>
            </w:tc>
            <w:tc>
              <w:tcPr>
                <w:tcW w:w="4981"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1D7E3399" w14:textId="180E35A2" w:rsidR="00356278" w:rsidRPr="00356278" w:rsidRDefault="00356278" w:rsidP="00E333F0">
                <w:pPr>
                  <w:pStyle w:val="Policetableau0"/>
                </w:pPr>
              </w:p>
            </w:tc>
          </w:tr>
          <w:tr w:rsidR="00356278" w:rsidRPr="00356278" w14:paraId="66B38E0F" w14:textId="77777777" w:rsidTr="00CA2524">
            <w:trPr>
              <w:trHeight w:val="1020"/>
            </w:trPr>
            <w:tc>
              <w:tcPr>
                <w:tcW w:w="4989" w:type="dxa"/>
                <w:tcBorders>
                  <w:top w:val="single" w:sz="4" w:space="0" w:color="E89759" w:themeColor="accent2"/>
                  <w:left w:val="single" w:sz="18" w:space="0" w:color="E89759" w:themeColor="accent2"/>
                  <w:bottom w:val="single" w:sz="4" w:space="0" w:color="E89759" w:themeColor="accent2"/>
                  <w:right w:val="single" w:sz="18" w:space="0" w:color="E89759" w:themeColor="accent2"/>
                </w:tcBorders>
              </w:tcPr>
              <w:p w14:paraId="7610F95D" w14:textId="25B542F0" w:rsidR="00356278" w:rsidRDefault="00356278" w:rsidP="00E333F0">
                <w:pPr>
                  <w:pStyle w:val="Policetableau0"/>
                </w:pPr>
                <w:r w:rsidRPr="00356278">
                  <w:t>A moyen terme :</w:t>
                </w:r>
                <w:r w:rsidR="009B4B0D">
                  <w:t xml:space="preserve"> Développer des connaissances plus larges sur le domaine technique (par exemple faire du DEV booster en plus du COBOL chez EI).</w:t>
                </w:r>
              </w:p>
              <w:p w14:paraId="21E2D647" w14:textId="3F5FCFC0" w:rsidR="00A54EFA" w:rsidRPr="00356278" w:rsidRDefault="00A54EFA" w:rsidP="00E333F0">
                <w:pPr>
                  <w:pStyle w:val="Policetableau0"/>
                </w:pP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16432D40" w14:textId="77777777" w:rsidR="00356278" w:rsidRPr="00356278" w:rsidRDefault="00356278" w:rsidP="00E333F0">
                <w:pPr>
                  <w:pStyle w:val="Policetableau0"/>
                </w:pPr>
              </w:p>
            </w:tc>
            <w:tc>
              <w:tcPr>
                <w:tcW w:w="4981"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2A2BA05B" w14:textId="742C5028" w:rsidR="00356278" w:rsidRPr="00356278" w:rsidRDefault="00356278" w:rsidP="00E333F0">
                <w:pPr>
                  <w:pStyle w:val="Policetableau0"/>
                </w:pPr>
              </w:p>
            </w:tc>
          </w:tr>
          <w:tr w:rsidR="00356278" w:rsidRPr="00356278" w14:paraId="3C715D69" w14:textId="77777777" w:rsidTr="00CA2524">
            <w:trPr>
              <w:trHeight w:val="1225"/>
            </w:trPr>
            <w:tc>
              <w:tcPr>
                <w:tcW w:w="4989" w:type="dxa"/>
                <w:tcBorders>
                  <w:top w:val="single" w:sz="4" w:space="0" w:color="E89759" w:themeColor="accent2"/>
                  <w:left w:val="single" w:sz="18" w:space="0" w:color="E89759" w:themeColor="accent2"/>
                  <w:bottom w:val="single" w:sz="18" w:space="0" w:color="E89759" w:themeColor="accent2"/>
                  <w:right w:val="single" w:sz="18" w:space="0" w:color="E89759" w:themeColor="accent2"/>
                </w:tcBorders>
              </w:tcPr>
              <w:p w14:paraId="115DCED6" w14:textId="77777777" w:rsidR="00356278" w:rsidRPr="00356278" w:rsidRDefault="00356278" w:rsidP="00E333F0">
                <w:pPr>
                  <w:pStyle w:val="Policetableau0"/>
                </w:pPr>
                <w:r w:rsidRPr="00356278">
                  <w:t>Atouts / freins pour ce projet :</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56D4A51B" w14:textId="77777777" w:rsidR="00356278" w:rsidRPr="00356278" w:rsidRDefault="00356278" w:rsidP="00E333F0">
                <w:pPr>
                  <w:pStyle w:val="Policetableau0"/>
                </w:pPr>
              </w:p>
            </w:tc>
            <w:tc>
              <w:tcPr>
                <w:tcW w:w="4981"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6CEF3F2" w14:textId="630BF33C" w:rsidR="00356278" w:rsidRPr="00356278" w:rsidRDefault="00356278" w:rsidP="00E333F0">
                <w:pPr>
                  <w:pStyle w:val="Policetableau0"/>
                </w:pPr>
              </w:p>
            </w:tc>
          </w:tr>
        </w:tbl>
        <w:p w14:paraId="6BA63919" w14:textId="77777777" w:rsidR="00356278" w:rsidRDefault="00356278" w:rsidP="00356278">
          <w:pPr>
            <w:spacing w:after="160"/>
            <w:jc w:val="left"/>
          </w:pPr>
        </w:p>
        <w:p w14:paraId="5774A295" w14:textId="217AD961" w:rsidR="009037F0" w:rsidRDefault="00356278" w:rsidP="00EA53F6">
          <w:pPr>
            <w:pStyle w:val="Titre2"/>
          </w:pPr>
          <w:r>
            <w:t>Moyens à mobil</w:t>
          </w:r>
          <w:r w:rsidR="009037F0">
            <w:t xml:space="preserve">iser dans le cadre de ce projet </w:t>
          </w:r>
          <w:r>
            <w:t>professionnel</w:t>
          </w:r>
        </w:p>
        <w:tbl>
          <w:tblPr>
            <w:tblW w:w="10367" w:type="dxa"/>
            <w:tblInd w:w="-459" w:type="dxa"/>
            <w:tblBorders>
              <w:top w:val="single" w:sz="18" w:space="0" w:color="AEAEAE"/>
              <w:left w:val="single" w:sz="18" w:space="0" w:color="AEAEAE"/>
              <w:bottom w:val="single" w:sz="18" w:space="0" w:color="AEAEAE"/>
              <w:right w:val="single" w:sz="18" w:space="0" w:color="AEAEAE"/>
              <w:insideH w:val="single" w:sz="18" w:space="0" w:color="AEAEAE"/>
              <w:insideV w:val="single" w:sz="18" w:space="0" w:color="AEAEAE"/>
            </w:tblBorders>
            <w:tblLook w:val="04A0" w:firstRow="1" w:lastRow="0" w:firstColumn="1" w:lastColumn="0" w:noHBand="0" w:noVBand="1"/>
          </w:tblPr>
          <w:tblGrid>
            <w:gridCol w:w="2679"/>
            <w:gridCol w:w="2868"/>
            <w:gridCol w:w="2694"/>
            <w:gridCol w:w="2126"/>
          </w:tblGrid>
          <w:tr w:rsidR="009037F0" w:rsidRPr="009037F0" w14:paraId="40626E2C" w14:textId="77777777" w:rsidTr="00575CD6">
            <w:trPr>
              <w:trHeight w:val="466"/>
            </w:trPr>
            <w:tc>
              <w:tcPr>
                <w:tcW w:w="2679" w:type="dxa"/>
                <w:shd w:val="clear" w:color="auto" w:fill="AEAEAE" w:themeFill="background2" w:themeFillTint="99"/>
                <w:vAlign w:val="center"/>
              </w:tcPr>
              <w:p w14:paraId="6908552C" w14:textId="77777777" w:rsidR="009037F0" w:rsidRPr="00D55364" w:rsidRDefault="009037F0" w:rsidP="00D55364">
                <w:pPr>
                  <w:pStyle w:val="Policetableau0"/>
                  <w:rPr>
                    <w:b/>
                    <w:color w:val="FFFFFF" w:themeColor="background1"/>
                  </w:rPr>
                </w:pPr>
                <w:r w:rsidRPr="00D55364">
                  <w:rPr>
                    <w:b/>
                    <w:color w:val="FFFFFF" w:themeColor="background1"/>
                  </w:rPr>
                  <w:t>Actions</w:t>
                </w:r>
              </w:p>
            </w:tc>
            <w:tc>
              <w:tcPr>
                <w:tcW w:w="2868" w:type="dxa"/>
                <w:shd w:val="clear" w:color="auto" w:fill="AEAEAE" w:themeFill="background2" w:themeFillTint="99"/>
                <w:vAlign w:val="center"/>
              </w:tcPr>
              <w:p w14:paraId="7FB858BE" w14:textId="77777777" w:rsidR="009037F0" w:rsidRPr="00D55364" w:rsidRDefault="009037F0" w:rsidP="00D55364">
                <w:pPr>
                  <w:pStyle w:val="Policetableau0"/>
                  <w:rPr>
                    <w:b/>
                    <w:color w:val="FFFFFF" w:themeColor="background1"/>
                  </w:rPr>
                </w:pPr>
                <w:r w:rsidRPr="00D55364">
                  <w:rPr>
                    <w:b/>
                    <w:color w:val="FFFFFF" w:themeColor="background1"/>
                  </w:rPr>
                  <w:t>Dispositif utilisé</w:t>
                </w:r>
              </w:p>
            </w:tc>
            <w:tc>
              <w:tcPr>
                <w:tcW w:w="2694" w:type="dxa"/>
                <w:shd w:val="clear" w:color="auto" w:fill="AEAEAE" w:themeFill="background2" w:themeFillTint="99"/>
                <w:vAlign w:val="center"/>
              </w:tcPr>
              <w:p w14:paraId="5E31671C" w14:textId="22DD3852" w:rsidR="009037F0" w:rsidRPr="00D55364" w:rsidRDefault="009037F0" w:rsidP="00D55364">
                <w:pPr>
                  <w:pStyle w:val="Policetableau0"/>
                  <w:rPr>
                    <w:b/>
                    <w:color w:val="FFFFFF" w:themeColor="background1"/>
                  </w:rPr>
                </w:pPr>
                <w:r w:rsidRPr="00D55364">
                  <w:rPr>
                    <w:b/>
                    <w:color w:val="FFFFFF" w:themeColor="background1"/>
                  </w:rPr>
                  <w:t>Modalité (hors temps de travail, sur temps de travai</w:t>
                </w:r>
                <w:r w:rsidR="000250A8">
                  <w:rPr>
                    <w:b/>
                    <w:color w:val="FFFFFF" w:themeColor="background1"/>
                  </w:rPr>
                  <w:t>l</w:t>
                </w:r>
                <w:r w:rsidRPr="00D55364">
                  <w:rPr>
                    <w:b/>
                    <w:color w:val="FFFFFF" w:themeColor="background1"/>
                  </w:rPr>
                  <w:t>)</w:t>
                </w:r>
              </w:p>
            </w:tc>
            <w:tc>
              <w:tcPr>
                <w:tcW w:w="2126" w:type="dxa"/>
                <w:shd w:val="clear" w:color="auto" w:fill="AEAEAE" w:themeFill="background2" w:themeFillTint="99"/>
                <w:vAlign w:val="center"/>
              </w:tcPr>
              <w:p w14:paraId="284D8134" w14:textId="77777777" w:rsidR="009037F0" w:rsidRPr="00D55364" w:rsidRDefault="009037F0" w:rsidP="00575CD6">
                <w:pPr>
                  <w:jc w:val="left"/>
                  <w:rPr>
                    <w:rFonts w:eastAsia="Times New Roman" w:cs="Hind"/>
                    <w:b/>
                    <w:color w:val="FFFFFF" w:themeColor="background1"/>
                    <w:szCs w:val="24"/>
                    <w:lang w:eastAsia="fr-FR"/>
                  </w:rPr>
                </w:pPr>
                <w:r w:rsidRPr="00D55364">
                  <w:rPr>
                    <w:rFonts w:eastAsia="Times New Roman" w:cs="Hind"/>
                    <w:b/>
                    <w:color w:val="FFFFFF" w:themeColor="background1"/>
                    <w:szCs w:val="24"/>
                    <w:lang w:eastAsia="fr-FR"/>
                  </w:rPr>
                  <w:t>Date prévisionnelle</w:t>
                </w:r>
              </w:p>
            </w:tc>
          </w:tr>
          <w:tr w:rsidR="009037F0" w:rsidRPr="009037F0" w14:paraId="27AB2C8C" w14:textId="77777777" w:rsidTr="00CA2524">
            <w:trPr>
              <w:trHeight w:val="850"/>
            </w:trPr>
            <w:tc>
              <w:tcPr>
                <w:tcW w:w="2679" w:type="dxa"/>
                <w:tcBorders>
                  <w:bottom w:val="single" w:sz="6" w:space="0" w:color="AEAEAE" w:themeColor="background2" w:themeTint="99"/>
                  <w:right w:val="single" w:sz="6" w:space="0" w:color="AEAEAE" w:themeColor="background2" w:themeTint="99"/>
                </w:tcBorders>
                <w:shd w:val="clear" w:color="auto" w:fill="auto"/>
                <w:vAlign w:val="center"/>
              </w:tcPr>
              <w:p w14:paraId="1B29765D" w14:textId="203E3BB4" w:rsidR="009037F0" w:rsidRPr="009037F0" w:rsidRDefault="009037F0" w:rsidP="00EA53F6">
                <w:pPr>
                  <w:pStyle w:val="Policetableau0"/>
                  <w:spacing w:before="0" w:after="0"/>
                </w:pPr>
              </w:p>
            </w:tc>
            <w:tc>
              <w:tcPr>
                <w:tcW w:w="2868" w:type="dxa"/>
                <w:tcBorders>
                  <w:left w:val="single" w:sz="6" w:space="0" w:color="AEAEAE" w:themeColor="background2" w:themeTint="99"/>
                  <w:bottom w:val="single" w:sz="6" w:space="0" w:color="AEAEAE" w:themeColor="background2" w:themeTint="99"/>
                  <w:right w:val="single" w:sz="6" w:space="0" w:color="AEAEAE" w:themeColor="background2" w:themeTint="99"/>
                </w:tcBorders>
                <w:shd w:val="clear" w:color="auto" w:fill="auto"/>
                <w:vAlign w:val="center"/>
              </w:tcPr>
              <w:p w14:paraId="20AE823D" w14:textId="5C1EAF76" w:rsidR="009037F0" w:rsidRPr="009037F0" w:rsidRDefault="009037F0" w:rsidP="00EA53F6">
                <w:pPr>
                  <w:pStyle w:val="Policetableau0"/>
                  <w:spacing w:before="0" w:after="0"/>
                </w:pPr>
              </w:p>
            </w:tc>
            <w:tc>
              <w:tcPr>
                <w:tcW w:w="2694" w:type="dxa"/>
                <w:tcBorders>
                  <w:left w:val="single" w:sz="6" w:space="0" w:color="AEAEAE" w:themeColor="background2" w:themeTint="99"/>
                  <w:bottom w:val="single" w:sz="6" w:space="0" w:color="AEAEAE" w:themeColor="background2" w:themeTint="99"/>
                  <w:right w:val="single" w:sz="6" w:space="0" w:color="AEAEAE" w:themeColor="background2" w:themeTint="99"/>
                </w:tcBorders>
                <w:vAlign w:val="center"/>
              </w:tcPr>
              <w:p w14:paraId="61C71754" w14:textId="190B2888" w:rsidR="009037F0" w:rsidRPr="009037F0" w:rsidRDefault="009037F0" w:rsidP="00EA53F6">
                <w:pPr>
                  <w:pStyle w:val="Policetableau0"/>
                  <w:spacing w:before="0" w:after="0"/>
                </w:pPr>
              </w:p>
            </w:tc>
            <w:tc>
              <w:tcPr>
                <w:tcW w:w="2126" w:type="dxa"/>
                <w:tcBorders>
                  <w:left w:val="single" w:sz="6" w:space="0" w:color="AEAEAE" w:themeColor="background2" w:themeTint="99"/>
                  <w:bottom w:val="single" w:sz="6" w:space="0" w:color="AEAEAE" w:themeColor="background2" w:themeTint="99"/>
                </w:tcBorders>
                <w:shd w:val="clear" w:color="auto" w:fill="auto"/>
                <w:vAlign w:val="center"/>
              </w:tcPr>
              <w:p w14:paraId="2DD6E20F" w14:textId="77777777" w:rsidR="009037F0" w:rsidRPr="009037F0" w:rsidRDefault="009037F0" w:rsidP="00EA53F6">
                <w:pPr>
                  <w:pStyle w:val="Policetableau0"/>
                  <w:spacing w:before="0" w:after="0"/>
                </w:pPr>
              </w:p>
            </w:tc>
          </w:tr>
          <w:tr w:rsidR="009037F0" w:rsidRPr="009037F0" w14:paraId="7123ACF8" w14:textId="77777777" w:rsidTr="00CA2524">
            <w:trPr>
              <w:trHeight w:val="850"/>
            </w:trPr>
            <w:tc>
              <w:tcPr>
                <w:tcW w:w="2679" w:type="dxa"/>
                <w:tcBorders>
                  <w:top w:val="single" w:sz="6" w:space="0" w:color="AEAEAE" w:themeColor="background2" w:themeTint="99"/>
                  <w:bottom w:val="single" w:sz="6" w:space="0" w:color="AEAEAE" w:themeColor="background2" w:themeTint="99"/>
                  <w:right w:val="single" w:sz="6" w:space="0" w:color="AEAEAE" w:themeColor="background2" w:themeTint="99"/>
                </w:tcBorders>
                <w:shd w:val="clear" w:color="auto" w:fill="auto"/>
                <w:vAlign w:val="center"/>
              </w:tcPr>
              <w:p w14:paraId="6CD8BB31" w14:textId="77777777" w:rsidR="009037F0" w:rsidRPr="009037F0" w:rsidRDefault="009037F0" w:rsidP="00EA53F6">
                <w:pPr>
                  <w:pStyle w:val="Policetableau0"/>
                  <w:spacing w:before="0" w:after="0"/>
                </w:pPr>
              </w:p>
            </w:tc>
            <w:tc>
              <w:tcPr>
                <w:tcW w:w="2868"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shd w:val="clear" w:color="auto" w:fill="auto"/>
                <w:vAlign w:val="center"/>
              </w:tcPr>
              <w:p w14:paraId="519239D1" w14:textId="77777777" w:rsidR="009037F0" w:rsidRPr="009037F0" w:rsidRDefault="009037F0" w:rsidP="00EA53F6">
                <w:pPr>
                  <w:pStyle w:val="Policetableau0"/>
                  <w:spacing w:before="0" w:after="0"/>
                </w:pPr>
              </w:p>
            </w:tc>
            <w:tc>
              <w:tcPr>
                <w:tcW w:w="2694"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vAlign w:val="center"/>
              </w:tcPr>
              <w:p w14:paraId="71C0D9DE" w14:textId="77777777" w:rsidR="009037F0" w:rsidRPr="009037F0" w:rsidRDefault="009037F0" w:rsidP="00EA53F6">
                <w:pPr>
                  <w:pStyle w:val="Policetableau0"/>
                  <w:spacing w:before="0" w:after="0"/>
                </w:pPr>
              </w:p>
            </w:tc>
            <w:tc>
              <w:tcPr>
                <w:tcW w:w="2126" w:type="dxa"/>
                <w:tcBorders>
                  <w:top w:val="single" w:sz="6" w:space="0" w:color="AEAEAE" w:themeColor="background2" w:themeTint="99"/>
                  <w:left w:val="single" w:sz="6" w:space="0" w:color="AEAEAE" w:themeColor="background2" w:themeTint="99"/>
                  <w:bottom w:val="single" w:sz="6" w:space="0" w:color="AEAEAE" w:themeColor="background2" w:themeTint="99"/>
                </w:tcBorders>
                <w:shd w:val="clear" w:color="auto" w:fill="auto"/>
                <w:vAlign w:val="center"/>
              </w:tcPr>
              <w:p w14:paraId="0E731CC7" w14:textId="77777777" w:rsidR="009037F0" w:rsidRPr="009037F0" w:rsidRDefault="009037F0" w:rsidP="00EA53F6">
                <w:pPr>
                  <w:pStyle w:val="Policetableau0"/>
                  <w:spacing w:before="0" w:after="0"/>
                </w:pPr>
              </w:p>
            </w:tc>
          </w:tr>
          <w:tr w:rsidR="009037F0" w:rsidRPr="009037F0" w14:paraId="19DF87B7" w14:textId="77777777" w:rsidTr="00CA2524">
            <w:trPr>
              <w:trHeight w:val="850"/>
            </w:trPr>
            <w:tc>
              <w:tcPr>
                <w:tcW w:w="2679" w:type="dxa"/>
                <w:tcBorders>
                  <w:top w:val="single" w:sz="6" w:space="0" w:color="AEAEAE" w:themeColor="background2" w:themeTint="99"/>
                  <w:right w:val="single" w:sz="6" w:space="0" w:color="AEAEAE" w:themeColor="background2" w:themeTint="99"/>
                </w:tcBorders>
                <w:shd w:val="clear" w:color="auto" w:fill="auto"/>
                <w:vAlign w:val="center"/>
              </w:tcPr>
              <w:p w14:paraId="15741EA1" w14:textId="77777777" w:rsidR="009037F0" w:rsidRPr="009037F0" w:rsidRDefault="009037F0" w:rsidP="00EA53F6">
                <w:pPr>
                  <w:pStyle w:val="Policetableau0"/>
                  <w:spacing w:before="0" w:after="0"/>
                </w:pPr>
              </w:p>
            </w:tc>
            <w:tc>
              <w:tcPr>
                <w:tcW w:w="2868" w:type="dxa"/>
                <w:tcBorders>
                  <w:top w:val="single" w:sz="6" w:space="0" w:color="AEAEAE" w:themeColor="background2" w:themeTint="99"/>
                  <w:left w:val="single" w:sz="6" w:space="0" w:color="AEAEAE" w:themeColor="background2" w:themeTint="99"/>
                  <w:right w:val="single" w:sz="6" w:space="0" w:color="AEAEAE" w:themeColor="background2" w:themeTint="99"/>
                </w:tcBorders>
                <w:shd w:val="clear" w:color="auto" w:fill="auto"/>
                <w:vAlign w:val="center"/>
              </w:tcPr>
              <w:p w14:paraId="22C7CC8C" w14:textId="77777777" w:rsidR="009037F0" w:rsidRPr="009037F0" w:rsidRDefault="009037F0" w:rsidP="00EA53F6">
                <w:pPr>
                  <w:pStyle w:val="Policetableau0"/>
                  <w:spacing w:before="0" w:after="0"/>
                </w:pPr>
              </w:p>
            </w:tc>
            <w:tc>
              <w:tcPr>
                <w:tcW w:w="2694" w:type="dxa"/>
                <w:tcBorders>
                  <w:top w:val="single" w:sz="6" w:space="0" w:color="AEAEAE" w:themeColor="background2" w:themeTint="99"/>
                  <w:left w:val="single" w:sz="6" w:space="0" w:color="AEAEAE" w:themeColor="background2" w:themeTint="99"/>
                  <w:right w:val="single" w:sz="6" w:space="0" w:color="AEAEAE" w:themeColor="background2" w:themeTint="99"/>
                </w:tcBorders>
                <w:vAlign w:val="center"/>
              </w:tcPr>
              <w:p w14:paraId="65FEEA54" w14:textId="77777777" w:rsidR="009037F0" w:rsidRPr="009037F0" w:rsidRDefault="009037F0" w:rsidP="00EA53F6">
                <w:pPr>
                  <w:pStyle w:val="Policetableau0"/>
                  <w:spacing w:before="0" w:after="0"/>
                </w:pPr>
              </w:p>
            </w:tc>
            <w:tc>
              <w:tcPr>
                <w:tcW w:w="2126" w:type="dxa"/>
                <w:tcBorders>
                  <w:top w:val="single" w:sz="6" w:space="0" w:color="AEAEAE" w:themeColor="background2" w:themeTint="99"/>
                  <w:left w:val="single" w:sz="6" w:space="0" w:color="AEAEAE" w:themeColor="background2" w:themeTint="99"/>
                </w:tcBorders>
                <w:shd w:val="clear" w:color="auto" w:fill="auto"/>
                <w:vAlign w:val="center"/>
              </w:tcPr>
              <w:p w14:paraId="7F707FB0" w14:textId="77777777" w:rsidR="009037F0" w:rsidRPr="009037F0" w:rsidRDefault="009037F0" w:rsidP="00EA53F6">
                <w:pPr>
                  <w:pStyle w:val="Policetableau0"/>
                  <w:spacing w:before="0" w:after="0"/>
                </w:pPr>
              </w:p>
            </w:tc>
          </w:tr>
        </w:tbl>
        <w:p w14:paraId="0068BA9C" w14:textId="77777777" w:rsidR="009037F0" w:rsidRPr="009037F0" w:rsidRDefault="009037F0" w:rsidP="009037F0">
          <w:pPr>
            <w:pStyle w:val="2020Apside"/>
          </w:pPr>
        </w:p>
        <w:tbl>
          <w:tblPr>
            <w:tblStyle w:val="Grilledutableau"/>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9037F0" w14:paraId="220A4206" w14:textId="77777777" w:rsidTr="00575CD6">
            <w:tc>
              <w:tcPr>
                <w:tcW w:w="10207" w:type="dxa"/>
              </w:tcPr>
              <w:p w14:paraId="3DF95A4E" w14:textId="6B792214" w:rsidR="009037F0" w:rsidRPr="001A6B7C" w:rsidRDefault="009037F0" w:rsidP="009037F0">
                <w:pPr>
                  <w:pStyle w:val="Soustitrededocument-Pagedegarde"/>
                </w:pPr>
                <w:r w:rsidRPr="001A6B7C">
                  <w:t xml:space="preserve">FIN DE L’ENTRETIEN </w:t>
                </w:r>
                <w:r>
                  <w:t>professionnel</w:t>
                </w:r>
              </w:p>
            </w:tc>
          </w:tr>
          <w:tr w:rsidR="009037F0" w14:paraId="7E5248AD" w14:textId="77777777" w:rsidTr="00575CD6">
            <w:tc>
              <w:tcPr>
                <w:tcW w:w="10207" w:type="dxa"/>
                <w:shd w:val="clear" w:color="auto" w:fill="E7E6E6" w:themeFill="text2"/>
              </w:tcPr>
              <w:p w14:paraId="7E9391EE" w14:textId="77777777" w:rsidR="009037F0" w:rsidRPr="00356278" w:rsidRDefault="009037F0" w:rsidP="00575CD6">
                <w:pPr>
                  <w:pStyle w:val="Titrededocumentpagedegarde"/>
                  <w:rPr>
                    <w:sz w:val="48"/>
                  </w:rPr>
                </w:pPr>
                <w:r w:rsidRPr="000250A8">
                  <w:rPr>
                    <w:sz w:val="32"/>
                  </w:rPr>
                  <w:t>MERCI</w:t>
                </w:r>
              </w:p>
            </w:tc>
          </w:tr>
        </w:tbl>
        <w:p w14:paraId="35BB005F" w14:textId="77777777" w:rsidR="009037F0" w:rsidRDefault="009037F0" w:rsidP="009037F0">
          <w:pPr>
            <w:spacing w:after="160"/>
            <w:jc w:val="left"/>
          </w:pPr>
        </w:p>
        <w:tbl>
          <w:tblPr>
            <w:tblStyle w:val="Grilledutableau6"/>
            <w:tblW w:w="10206" w:type="dxa"/>
            <w:tblInd w:w="-459" w:type="dxa"/>
            <w:tblLook w:val="04A0" w:firstRow="1" w:lastRow="0" w:firstColumn="1" w:lastColumn="0" w:noHBand="0" w:noVBand="1"/>
          </w:tblPr>
          <w:tblGrid>
            <w:gridCol w:w="4989"/>
            <w:gridCol w:w="236"/>
            <w:gridCol w:w="4981"/>
          </w:tblGrid>
          <w:tr w:rsidR="009037F0" w:rsidRPr="00356278" w14:paraId="018CD7AD" w14:textId="77777777" w:rsidTr="00CA2524">
            <w:trPr>
              <w:trHeight w:val="283"/>
            </w:trPr>
            <w:tc>
              <w:tcPr>
                <w:tcW w:w="4989" w:type="dxa"/>
                <w:tcBorders>
                  <w:top w:val="single" w:sz="8" w:space="0" w:color="E89759" w:themeColor="accent2"/>
                  <w:left w:val="single" w:sz="18" w:space="0" w:color="E89759" w:themeColor="accent2"/>
                  <w:bottom w:val="single" w:sz="8" w:space="0" w:color="E89759" w:themeColor="accent2"/>
                  <w:right w:val="single" w:sz="18" w:space="0" w:color="E89759" w:themeColor="accent2"/>
                </w:tcBorders>
                <w:shd w:val="clear" w:color="auto" w:fill="E89759" w:themeFill="accent2"/>
                <w:vAlign w:val="center"/>
              </w:tcPr>
              <w:p w14:paraId="620A0929" w14:textId="77777777" w:rsidR="009037F0" w:rsidRPr="00356278" w:rsidRDefault="009037F0" w:rsidP="00575CD6">
                <w:pPr>
                  <w:spacing w:line="259" w:lineRule="auto"/>
                  <w:rPr>
                    <w:rFonts w:cstheme="minorHAnsi"/>
                    <w:b/>
                    <w:color w:val="FFFFFF" w:themeColor="background1"/>
                    <w:szCs w:val="20"/>
                  </w:rPr>
                </w:pPr>
                <w:r w:rsidRPr="00356278">
                  <w:rPr>
                    <w:rFonts w:cstheme="minorHAnsi"/>
                    <w:b/>
                    <w:color w:val="FFFFFF" w:themeColor="background1"/>
                    <w:szCs w:val="20"/>
                  </w:rPr>
                  <w:t>Signature collaborateur</w:t>
                </w:r>
              </w:p>
            </w:tc>
            <w:tc>
              <w:tcPr>
                <w:tcW w:w="236" w:type="dxa"/>
                <w:vMerge w:val="restart"/>
                <w:tcBorders>
                  <w:top w:val="nil"/>
                  <w:left w:val="single" w:sz="18" w:space="0" w:color="E89759" w:themeColor="accent2"/>
                  <w:bottom w:val="nil"/>
                  <w:right w:val="single" w:sz="18" w:space="0" w:color="AEAEAE" w:themeColor="background2" w:themeTint="99"/>
                </w:tcBorders>
                <w:shd w:val="clear" w:color="auto" w:fill="auto"/>
              </w:tcPr>
              <w:p w14:paraId="360E6321" w14:textId="77777777" w:rsidR="009037F0" w:rsidRPr="00356278" w:rsidRDefault="009037F0" w:rsidP="00575CD6">
                <w:pPr>
                  <w:keepNext/>
                  <w:keepLines/>
                  <w:numPr>
                    <w:ilvl w:val="2"/>
                    <w:numId w:val="9"/>
                  </w:numPr>
                  <w:spacing w:after="120"/>
                  <w:ind w:left="2041" w:hanging="964"/>
                  <w:jc w:val="left"/>
                  <w:outlineLvl w:val="2"/>
                  <w:rPr>
                    <w:rFonts w:eastAsiaTheme="majorEastAsia" w:cstheme="minorHAnsi"/>
                    <w:b/>
                    <w:color w:val="FFFFFF" w:themeColor="background1"/>
                    <w:szCs w:val="20"/>
                  </w:rPr>
                </w:pPr>
              </w:p>
            </w:tc>
            <w:tc>
              <w:tcPr>
                <w:tcW w:w="4981" w:type="dxa"/>
                <w:tcBorders>
                  <w:top w:val="single" w:sz="8" w:space="0" w:color="AEAEAE" w:themeColor="background2" w:themeTint="99"/>
                  <w:left w:val="single" w:sz="18" w:space="0" w:color="AEAEAE" w:themeColor="background2" w:themeTint="99"/>
                  <w:bottom w:val="single" w:sz="8" w:space="0" w:color="AEAEAE" w:themeColor="background2" w:themeTint="99"/>
                  <w:right w:val="single" w:sz="18" w:space="0" w:color="AEAEAE" w:themeColor="background2" w:themeTint="99"/>
                </w:tcBorders>
                <w:shd w:val="clear" w:color="auto" w:fill="AEAEAE" w:themeFill="background2" w:themeFillTint="99"/>
              </w:tcPr>
              <w:p w14:paraId="60FDBEC8" w14:textId="77777777" w:rsidR="009037F0" w:rsidRPr="00356278" w:rsidRDefault="009037F0" w:rsidP="00575CD6">
                <w:pPr>
                  <w:spacing w:line="259" w:lineRule="auto"/>
                  <w:rPr>
                    <w:rFonts w:cstheme="minorHAnsi"/>
                    <w:b/>
                    <w:color w:val="FFFFFF" w:themeColor="background1"/>
                    <w:szCs w:val="20"/>
                  </w:rPr>
                </w:pPr>
                <w:r w:rsidRPr="00356278">
                  <w:rPr>
                    <w:rFonts w:cstheme="minorHAnsi"/>
                    <w:b/>
                    <w:color w:val="FFFFFF" w:themeColor="background1"/>
                    <w:szCs w:val="20"/>
                  </w:rPr>
                  <w:t>Signature Apside</w:t>
                </w:r>
              </w:p>
            </w:tc>
          </w:tr>
          <w:tr w:rsidR="009037F0" w:rsidRPr="00356278" w14:paraId="7F9C2281" w14:textId="77777777" w:rsidTr="00CA2524">
            <w:trPr>
              <w:trHeight w:val="1077"/>
            </w:trPr>
            <w:tc>
              <w:tcPr>
                <w:tcW w:w="4989" w:type="dxa"/>
                <w:tcBorders>
                  <w:top w:val="single" w:sz="8" w:space="0" w:color="E89759" w:themeColor="accent2"/>
                  <w:left w:val="single" w:sz="18" w:space="0" w:color="E89759" w:themeColor="accent2"/>
                  <w:bottom w:val="single" w:sz="18" w:space="0" w:color="E89759" w:themeColor="accent2"/>
                  <w:right w:val="single" w:sz="18" w:space="0" w:color="E89759" w:themeColor="accent2"/>
                </w:tcBorders>
              </w:tcPr>
              <w:p w14:paraId="133AB33C" w14:textId="3140B557" w:rsidR="009037F0" w:rsidRPr="00356278" w:rsidRDefault="009037F0" w:rsidP="00E333F0">
                <w:pPr>
                  <w:pStyle w:val="Policetableau0"/>
                </w:pPr>
                <w:r w:rsidRPr="00356278">
                  <w:t xml:space="preserve">J’atteste avoir eu un entretien </w:t>
                </w:r>
                <w:r>
                  <w:t>professionnel</w:t>
                </w:r>
                <w:r w:rsidRPr="00356278">
                  <w:t xml:space="preserve"> ce jour.</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4DFABECB" w14:textId="77777777" w:rsidR="009037F0" w:rsidRPr="00356278" w:rsidRDefault="009037F0" w:rsidP="00E333F0">
                <w:pPr>
                  <w:pStyle w:val="Policetableau0"/>
                </w:pPr>
              </w:p>
            </w:tc>
            <w:tc>
              <w:tcPr>
                <w:tcW w:w="4981" w:type="dxa"/>
                <w:tcBorders>
                  <w:top w:val="single" w:sz="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776475A" w14:textId="114E6509" w:rsidR="009037F0" w:rsidRPr="00356278" w:rsidRDefault="009037F0" w:rsidP="00E333F0">
                <w:pPr>
                  <w:pStyle w:val="Policetableau0"/>
                </w:pPr>
                <w:r w:rsidRPr="00356278">
                  <w:t xml:space="preserve">J’atteste avoir réalisé un entretien </w:t>
                </w:r>
                <w:r>
                  <w:t>professionnel</w:t>
                </w:r>
                <w:r w:rsidRPr="00356278">
                  <w:t xml:space="preserve"> ce jour.</w:t>
                </w:r>
              </w:p>
            </w:tc>
          </w:tr>
        </w:tbl>
        <w:p w14:paraId="6EBE7387" w14:textId="4B8B18CB" w:rsidR="00524224" w:rsidRDefault="00296891" w:rsidP="00D55364">
          <w:pPr>
            <w:pStyle w:val="2020Apside"/>
          </w:pPr>
        </w:p>
      </w:sdtContent>
    </w:sdt>
    <w:p w14:paraId="5B3D91E3" w14:textId="43987D81" w:rsidR="00E23512" w:rsidRDefault="00E23512" w:rsidP="009037F0">
      <w:pPr>
        <w:pStyle w:val="Policetableau0"/>
        <w:ind w:left="0"/>
      </w:pPr>
    </w:p>
    <w:p w14:paraId="4C13A171" w14:textId="77777777" w:rsidR="00BB6086" w:rsidRDefault="00BB6086" w:rsidP="009037F0">
      <w:pPr>
        <w:pStyle w:val="Policetableau0"/>
        <w:ind w:left="0"/>
      </w:pPr>
    </w:p>
    <w:sectPr w:rsidR="00BB6086" w:rsidSect="00867AA2">
      <w:headerReference w:type="first" r:id="rId14"/>
      <w:footerReference w:type="first" r:id="rId15"/>
      <w:pgSz w:w="11906" w:h="16838"/>
      <w:pgMar w:top="1066" w:right="1417" w:bottom="1417" w:left="1417"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63599" w14:textId="77777777" w:rsidR="00296891" w:rsidRDefault="00296891" w:rsidP="00E23512">
      <w:pPr>
        <w:spacing w:line="240" w:lineRule="auto"/>
      </w:pPr>
      <w:r>
        <w:separator/>
      </w:r>
    </w:p>
  </w:endnote>
  <w:endnote w:type="continuationSeparator" w:id="0">
    <w:p w14:paraId="36E96941" w14:textId="77777777" w:rsidR="00296891" w:rsidRDefault="00296891" w:rsidP="00E23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nd">
    <w:altName w:val="Nirmala UI"/>
    <w:charset w:val="00"/>
    <w:family w:val="auto"/>
    <w:pitch w:val="variable"/>
    <w:sig w:usb0="00008007" w:usb1="00000000"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SemiBold">
    <w:altName w:val="Calibri"/>
    <w:panose1 w:val="00000000000000000000"/>
    <w:charset w:val="00"/>
    <w:family w:val="modern"/>
    <w:notTrueType/>
    <w:pitch w:val="variable"/>
    <w:sig w:usb0="20000007"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3" w:type="dxa"/>
      <w:jc w:val="center"/>
      <w:tblLayout w:type="fixed"/>
      <w:tblLook w:val="01E0" w:firstRow="1" w:lastRow="1" w:firstColumn="1" w:lastColumn="1" w:noHBand="0" w:noVBand="0"/>
    </w:tblPr>
    <w:tblGrid>
      <w:gridCol w:w="1009"/>
      <w:gridCol w:w="2251"/>
      <w:gridCol w:w="1559"/>
      <w:gridCol w:w="4144"/>
    </w:tblGrid>
    <w:tr w:rsidR="00FB2B7B" w:rsidRPr="00F90BF7" w14:paraId="41AE7CE3" w14:textId="77777777" w:rsidTr="00983564">
      <w:trPr>
        <w:trHeight w:val="646"/>
        <w:jc w:val="center"/>
      </w:trPr>
      <w:tc>
        <w:tcPr>
          <w:tcW w:w="1009" w:type="dxa"/>
          <w:tcBorders>
            <w:top w:val="single" w:sz="12" w:space="0" w:color="BFBFBF" w:themeColor="background1" w:themeShade="BF"/>
          </w:tcBorders>
          <w:shd w:val="clear" w:color="auto" w:fill="E7E6E6" w:themeFill="text2"/>
          <w:vAlign w:val="center"/>
        </w:tcPr>
        <w:p w14:paraId="6302BE39" w14:textId="1EC48B2A" w:rsidR="00FB2B7B" w:rsidRPr="00C64677" w:rsidRDefault="00FB2B7B" w:rsidP="00EA5B8B">
          <w:pPr>
            <w:spacing w:after="120" w:line="240" w:lineRule="auto"/>
            <w:ind w:right="-2"/>
            <w:jc w:val="center"/>
            <w:rPr>
              <w:rFonts w:ascii="Calibri" w:eastAsia="Times New Roman" w:hAnsi="Calibri" w:cs="Calibri"/>
              <w:noProof/>
              <w:sz w:val="16"/>
              <w:szCs w:val="16"/>
              <w:lang w:eastAsia="fr-FR"/>
            </w:rPr>
          </w:pPr>
          <w:r w:rsidRPr="00C64677">
            <w:rPr>
              <w:rFonts w:ascii="Calibri" w:eastAsia="Times New Roman" w:hAnsi="Calibri" w:cs="Calibri"/>
              <w:b/>
              <w:noProof/>
              <w:sz w:val="28"/>
              <w:szCs w:val="28"/>
              <w:lang w:eastAsia="fr-FR"/>
            </w:rPr>
            <w:fldChar w:fldCharType="begin"/>
          </w:r>
          <w:r w:rsidRPr="00C64677">
            <w:rPr>
              <w:rFonts w:ascii="Calibri" w:eastAsia="Times New Roman" w:hAnsi="Calibri" w:cs="Calibri"/>
              <w:b/>
              <w:noProof/>
              <w:sz w:val="28"/>
              <w:szCs w:val="28"/>
              <w:lang w:eastAsia="fr-FR"/>
            </w:rPr>
            <w:instrText xml:space="preserve"> PAGE  </w:instrText>
          </w:r>
          <w:r w:rsidRPr="00C64677">
            <w:rPr>
              <w:rFonts w:ascii="Calibri" w:eastAsia="Times New Roman" w:hAnsi="Calibri" w:cs="Calibri"/>
              <w:b/>
              <w:noProof/>
              <w:sz w:val="28"/>
              <w:szCs w:val="28"/>
              <w:lang w:eastAsia="fr-FR"/>
            </w:rPr>
            <w:fldChar w:fldCharType="separate"/>
          </w:r>
          <w:r w:rsidR="00BB6086">
            <w:rPr>
              <w:rFonts w:ascii="Calibri" w:eastAsia="Times New Roman" w:hAnsi="Calibri" w:cs="Calibri"/>
              <w:b/>
              <w:noProof/>
              <w:sz w:val="28"/>
              <w:szCs w:val="28"/>
              <w:lang w:eastAsia="fr-FR"/>
            </w:rPr>
            <w:t>2</w:t>
          </w:r>
          <w:r w:rsidRPr="00C64677">
            <w:rPr>
              <w:rFonts w:ascii="Calibri" w:eastAsia="Times New Roman" w:hAnsi="Calibri" w:cs="Calibri"/>
              <w:b/>
              <w:noProof/>
              <w:sz w:val="28"/>
              <w:szCs w:val="28"/>
              <w:lang w:eastAsia="fr-FR"/>
            </w:rPr>
            <w:fldChar w:fldCharType="end"/>
          </w:r>
          <w:r w:rsidRPr="00C64677">
            <w:rPr>
              <w:rFonts w:ascii="Calibri" w:eastAsia="Times New Roman" w:hAnsi="Calibri" w:cs="Calibri"/>
              <w:b/>
              <w:noProof/>
              <w:sz w:val="16"/>
              <w:szCs w:val="16"/>
              <w:lang w:eastAsia="fr-FR"/>
            </w:rPr>
            <w:t xml:space="preserve"> / </w:t>
          </w:r>
          <w:r w:rsidRPr="00C64677">
            <w:rPr>
              <w:rFonts w:ascii="Calibri" w:eastAsia="Times New Roman" w:hAnsi="Calibri" w:cs="Calibri"/>
              <w:b/>
              <w:noProof/>
              <w:sz w:val="16"/>
              <w:szCs w:val="16"/>
              <w:lang w:eastAsia="fr-FR"/>
            </w:rPr>
            <w:fldChar w:fldCharType="begin"/>
          </w:r>
          <w:r w:rsidRPr="00C64677">
            <w:rPr>
              <w:rFonts w:ascii="Calibri" w:eastAsia="Times New Roman" w:hAnsi="Calibri" w:cs="Calibri"/>
              <w:b/>
              <w:noProof/>
              <w:sz w:val="16"/>
              <w:szCs w:val="16"/>
              <w:lang w:eastAsia="fr-FR"/>
            </w:rPr>
            <w:instrText xml:space="preserve"> NUMPAGES  </w:instrText>
          </w:r>
          <w:r w:rsidRPr="00C64677">
            <w:rPr>
              <w:rFonts w:ascii="Calibri" w:eastAsia="Times New Roman" w:hAnsi="Calibri" w:cs="Calibri"/>
              <w:b/>
              <w:noProof/>
              <w:sz w:val="16"/>
              <w:szCs w:val="16"/>
              <w:lang w:eastAsia="fr-FR"/>
            </w:rPr>
            <w:fldChar w:fldCharType="separate"/>
          </w:r>
          <w:r w:rsidR="00BB6086">
            <w:rPr>
              <w:rFonts w:ascii="Calibri" w:eastAsia="Times New Roman" w:hAnsi="Calibri" w:cs="Calibri"/>
              <w:b/>
              <w:noProof/>
              <w:sz w:val="16"/>
              <w:szCs w:val="16"/>
              <w:lang w:eastAsia="fr-FR"/>
            </w:rPr>
            <w:t>10</w:t>
          </w:r>
          <w:r w:rsidRPr="00C64677">
            <w:rPr>
              <w:rFonts w:ascii="Calibri" w:eastAsia="Times New Roman" w:hAnsi="Calibri" w:cs="Calibri"/>
              <w:b/>
              <w:noProof/>
              <w:sz w:val="16"/>
              <w:szCs w:val="16"/>
              <w:lang w:eastAsia="fr-FR"/>
            </w:rPr>
            <w:fldChar w:fldCharType="end"/>
          </w:r>
        </w:p>
      </w:tc>
      <w:tc>
        <w:tcPr>
          <w:tcW w:w="2251" w:type="dxa"/>
          <w:tcBorders>
            <w:top w:val="single" w:sz="12" w:space="0" w:color="BFBFBF" w:themeColor="background1" w:themeShade="BF"/>
          </w:tcBorders>
          <w:vAlign w:val="center"/>
        </w:tcPr>
        <w:p w14:paraId="7B487ABA" w14:textId="6357AE4E" w:rsidR="00FB2B7B" w:rsidRPr="00C64677" w:rsidRDefault="00FB2B7B" w:rsidP="00EA5B8B">
          <w:pPr>
            <w:spacing w:after="60" w:line="240" w:lineRule="auto"/>
            <w:jc w:val="center"/>
            <w:rPr>
              <w:rFonts w:asciiTheme="majorHAnsi" w:eastAsia="Times New Roman" w:hAnsiTheme="majorHAnsi" w:cstheme="majorHAnsi"/>
              <w:i/>
              <w:sz w:val="16"/>
              <w:szCs w:val="24"/>
              <w:lang w:eastAsia="fr-FR"/>
            </w:rPr>
          </w:pPr>
          <w:r w:rsidRPr="00C64677">
            <w:rPr>
              <w:rFonts w:asciiTheme="majorHAnsi" w:eastAsia="Times New Roman" w:hAnsiTheme="majorHAnsi" w:cstheme="majorHAnsi"/>
              <w:i/>
              <w:sz w:val="16"/>
              <w:szCs w:val="24"/>
              <w:lang w:eastAsia="fr-FR"/>
            </w:rPr>
            <w:t xml:space="preserve">Référence : </w:t>
          </w:r>
          <w:r w:rsidRPr="00C64677">
            <w:rPr>
              <w:rFonts w:asciiTheme="majorHAnsi" w:eastAsia="Times New Roman" w:hAnsiTheme="majorHAnsi" w:cstheme="majorHAnsi"/>
              <w:i/>
              <w:sz w:val="16"/>
              <w:szCs w:val="24"/>
              <w:lang w:eastAsia="fr-FR"/>
            </w:rPr>
            <w:fldChar w:fldCharType="begin"/>
          </w:r>
          <w:r w:rsidRPr="00C64677">
            <w:rPr>
              <w:rFonts w:asciiTheme="majorHAnsi" w:eastAsia="Times New Roman" w:hAnsiTheme="majorHAnsi" w:cstheme="majorHAnsi"/>
              <w:i/>
              <w:sz w:val="16"/>
              <w:szCs w:val="24"/>
              <w:lang w:eastAsia="fr-FR"/>
            </w:rPr>
            <w:instrText xml:space="preserve"> DOCPROPERTY  Référence </w:instrText>
          </w:r>
          <w:r w:rsidRPr="00C64677">
            <w:rPr>
              <w:rFonts w:asciiTheme="majorHAnsi" w:eastAsia="Times New Roman" w:hAnsiTheme="majorHAnsi" w:cstheme="majorHAnsi"/>
              <w:i/>
              <w:sz w:val="16"/>
              <w:szCs w:val="24"/>
              <w:lang w:eastAsia="fr-FR"/>
            </w:rPr>
            <w:fldChar w:fldCharType="separate"/>
          </w:r>
          <w:r w:rsidR="009037F0">
            <w:rPr>
              <w:rFonts w:asciiTheme="majorHAnsi" w:eastAsia="Times New Roman" w:hAnsiTheme="majorHAnsi" w:cstheme="majorHAnsi"/>
              <w:i/>
              <w:sz w:val="16"/>
              <w:szCs w:val="24"/>
              <w:lang w:eastAsia="fr-FR"/>
            </w:rPr>
            <w:t>QUAL_FRM_40</w:t>
          </w:r>
          <w:r w:rsidRPr="00C64677">
            <w:rPr>
              <w:rFonts w:asciiTheme="majorHAnsi" w:eastAsia="Times New Roman" w:hAnsiTheme="majorHAnsi" w:cstheme="majorHAnsi"/>
              <w:i/>
              <w:sz w:val="16"/>
              <w:szCs w:val="24"/>
              <w:lang w:eastAsia="fr-FR"/>
            </w:rPr>
            <w:fldChar w:fldCharType="end"/>
          </w:r>
        </w:p>
        <w:p w14:paraId="26993299" w14:textId="56E0985E" w:rsidR="00FB2B7B" w:rsidRPr="00C64677" w:rsidRDefault="00FB2B7B" w:rsidP="00EA5B8B">
          <w:pPr>
            <w:spacing w:line="240" w:lineRule="auto"/>
            <w:ind w:left="-108"/>
            <w:jc w:val="center"/>
            <w:rPr>
              <w:rFonts w:asciiTheme="majorHAnsi" w:eastAsia="Times New Roman" w:hAnsiTheme="majorHAnsi" w:cstheme="majorHAnsi"/>
              <w:i/>
              <w:sz w:val="16"/>
              <w:szCs w:val="24"/>
              <w:lang w:eastAsia="fr-FR"/>
            </w:rPr>
          </w:pPr>
          <w:r w:rsidRPr="00C64677">
            <w:rPr>
              <w:rFonts w:asciiTheme="majorHAnsi" w:eastAsia="Times New Roman" w:hAnsiTheme="majorHAnsi" w:cstheme="majorHAnsi"/>
              <w:i/>
              <w:sz w:val="16"/>
              <w:szCs w:val="24"/>
              <w:lang w:eastAsia="fr-FR"/>
            </w:rPr>
            <w:t xml:space="preserve">Version : </w:t>
          </w:r>
          <w:r w:rsidRPr="00C64677">
            <w:rPr>
              <w:rFonts w:asciiTheme="majorHAnsi" w:eastAsia="Times New Roman" w:hAnsiTheme="majorHAnsi" w:cstheme="majorHAnsi"/>
              <w:i/>
              <w:sz w:val="16"/>
              <w:szCs w:val="24"/>
              <w:lang w:eastAsia="fr-FR"/>
            </w:rPr>
            <w:fldChar w:fldCharType="begin"/>
          </w:r>
          <w:r w:rsidRPr="00C64677">
            <w:rPr>
              <w:rFonts w:asciiTheme="majorHAnsi" w:eastAsia="Times New Roman" w:hAnsiTheme="majorHAnsi" w:cstheme="majorHAnsi"/>
              <w:i/>
              <w:sz w:val="16"/>
              <w:szCs w:val="24"/>
              <w:lang w:eastAsia="fr-FR"/>
            </w:rPr>
            <w:instrText xml:space="preserve"> DOCPROPERTY  Version  </w:instrText>
          </w:r>
          <w:r w:rsidRPr="00C64677">
            <w:rPr>
              <w:rFonts w:asciiTheme="majorHAnsi" w:eastAsia="Times New Roman" w:hAnsiTheme="majorHAnsi" w:cstheme="majorHAnsi"/>
              <w:i/>
              <w:sz w:val="16"/>
              <w:szCs w:val="24"/>
              <w:lang w:eastAsia="fr-FR"/>
            </w:rPr>
            <w:fldChar w:fldCharType="separate"/>
          </w:r>
          <w:r w:rsidR="009037F0">
            <w:rPr>
              <w:rFonts w:asciiTheme="majorHAnsi" w:eastAsia="Times New Roman" w:hAnsiTheme="majorHAnsi" w:cstheme="majorHAnsi"/>
              <w:i/>
              <w:sz w:val="16"/>
              <w:szCs w:val="24"/>
              <w:lang w:eastAsia="fr-FR"/>
            </w:rPr>
            <w:t>14</w:t>
          </w:r>
          <w:r w:rsidRPr="00C64677">
            <w:rPr>
              <w:rFonts w:asciiTheme="majorHAnsi" w:eastAsia="Times New Roman" w:hAnsiTheme="majorHAnsi" w:cstheme="majorHAnsi"/>
              <w:i/>
              <w:sz w:val="16"/>
              <w:szCs w:val="24"/>
              <w:lang w:eastAsia="fr-FR"/>
            </w:rPr>
            <w:fldChar w:fldCharType="end"/>
          </w:r>
        </w:p>
      </w:tc>
      <w:tc>
        <w:tcPr>
          <w:tcW w:w="1559" w:type="dxa"/>
          <w:tcBorders>
            <w:top w:val="single" w:sz="12" w:space="0" w:color="BFBFBF" w:themeColor="background1" w:themeShade="BF"/>
          </w:tcBorders>
          <w:vAlign w:val="center"/>
        </w:tcPr>
        <w:p w14:paraId="5E36E954" w14:textId="77777777" w:rsidR="00FB2B7B" w:rsidRPr="00C64677" w:rsidRDefault="00FB2B7B" w:rsidP="00EA5B8B">
          <w:pPr>
            <w:spacing w:line="240" w:lineRule="auto"/>
            <w:jc w:val="center"/>
            <w:rPr>
              <w:rFonts w:asciiTheme="majorHAnsi" w:eastAsia="Times New Roman" w:hAnsiTheme="majorHAnsi" w:cstheme="majorHAnsi"/>
              <w:b/>
              <w:sz w:val="16"/>
              <w:szCs w:val="24"/>
              <w:lang w:eastAsia="fr-FR"/>
            </w:rPr>
          </w:pPr>
          <w:r w:rsidRPr="00C64677">
            <w:rPr>
              <w:rFonts w:asciiTheme="majorHAnsi" w:eastAsia="Times New Roman" w:hAnsiTheme="majorHAnsi" w:cstheme="majorHAnsi"/>
              <w:b/>
              <w:sz w:val="16"/>
              <w:szCs w:val="24"/>
              <w:lang w:eastAsia="fr-FR"/>
            </w:rPr>
            <w:t>Diffusion :</w:t>
          </w:r>
        </w:p>
        <w:p w14:paraId="7BA21BDF" w14:textId="37C19632" w:rsidR="00FB2B7B" w:rsidRPr="00C64677" w:rsidRDefault="00FB2B7B" w:rsidP="00EA5B8B">
          <w:pPr>
            <w:spacing w:line="240" w:lineRule="auto"/>
            <w:ind w:left="-108"/>
            <w:jc w:val="center"/>
            <w:rPr>
              <w:rFonts w:asciiTheme="majorHAnsi" w:eastAsia="Times New Roman" w:hAnsiTheme="majorHAnsi" w:cstheme="majorHAnsi"/>
              <w:noProof/>
              <w:sz w:val="16"/>
              <w:szCs w:val="14"/>
              <w:lang w:eastAsia="fr-FR"/>
            </w:rPr>
          </w:pPr>
          <w:r w:rsidRPr="009037F0">
            <w:rPr>
              <w:rFonts w:asciiTheme="majorHAnsi" w:eastAsia="Times New Roman" w:hAnsiTheme="majorHAnsi" w:cstheme="majorHAnsi"/>
              <w:b/>
              <w:color w:val="FF0000"/>
              <w:sz w:val="16"/>
              <w:szCs w:val="24"/>
              <w:lang w:eastAsia="fr-FR"/>
            </w:rPr>
            <w:fldChar w:fldCharType="begin"/>
          </w:r>
          <w:r w:rsidRPr="009037F0">
            <w:rPr>
              <w:rFonts w:asciiTheme="majorHAnsi" w:eastAsia="Times New Roman" w:hAnsiTheme="majorHAnsi" w:cstheme="majorHAnsi"/>
              <w:b/>
              <w:color w:val="FF0000"/>
              <w:sz w:val="16"/>
              <w:szCs w:val="24"/>
              <w:lang w:eastAsia="fr-FR"/>
            </w:rPr>
            <w:instrText xml:space="preserve"> DOCPROPERTY  Diffusion </w:instrText>
          </w:r>
          <w:r w:rsidRPr="009037F0">
            <w:rPr>
              <w:rFonts w:asciiTheme="majorHAnsi" w:eastAsia="Times New Roman" w:hAnsiTheme="majorHAnsi" w:cstheme="majorHAnsi"/>
              <w:b/>
              <w:color w:val="FF0000"/>
              <w:sz w:val="16"/>
              <w:szCs w:val="24"/>
              <w:lang w:eastAsia="fr-FR"/>
            </w:rPr>
            <w:fldChar w:fldCharType="separate"/>
          </w:r>
          <w:r w:rsidR="009037F0">
            <w:rPr>
              <w:rFonts w:asciiTheme="majorHAnsi" w:eastAsia="Times New Roman" w:hAnsiTheme="majorHAnsi" w:cstheme="majorHAnsi"/>
              <w:b/>
              <w:color w:val="FF0000"/>
              <w:sz w:val="16"/>
              <w:szCs w:val="24"/>
              <w:lang w:eastAsia="fr-FR"/>
            </w:rPr>
            <w:t>Confidentiel</w:t>
          </w:r>
          <w:r w:rsidRPr="009037F0">
            <w:rPr>
              <w:rFonts w:asciiTheme="majorHAnsi" w:eastAsia="Times New Roman" w:hAnsiTheme="majorHAnsi" w:cstheme="majorHAnsi"/>
              <w:b/>
              <w:color w:val="FF0000"/>
              <w:sz w:val="16"/>
              <w:szCs w:val="24"/>
              <w:lang w:eastAsia="fr-FR"/>
            </w:rPr>
            <w:fldChar w:fldCharType="end"/>
          </w:r>
          <w:r w:rsidRPr="009037F0">
            <w:rPr>
              <w:rFonts w:asciiTheme="majorHAnsi" w:eastAsia="Times New Roman" w:hAnsiTheme="majorHAnsi" w:cstheme="majorHAnsi"/>
              <w:b/>
              <w:color w:val="FF0000"/>
              <w:sz w:val="16"/>
              <w:szCs w:val="24"/>
              <w:lang w:eastAsia="fr-FR"/>
            </w:rPr>
            <w:t xml:space="preserve"> Apside</w:t>
          </w:r>
        </w:p>
      </w:tc>
      <w:tc>
        <w:tcPr>
          <w:tcW w:w="4144" w:type="dxa"/>
          <w:tcBorders>
            <w:top w:val="single" w:sz="12" w:space="0" w:color="BFBFBF" w:themeColor="background1" w:themeShade="BF"/>
          </w:tcBorders>
          <w:vAlign w:val="center"/>
        </w:tcPr>
        <w:p w14:paraId="15142A7B" w14:textId="77777777" w:rsidR="00FB2B7B" w:rsidRPr="00C64677" w:rsidRDefault="00FB2B7B" w:rsidP="00EA5B8B">
          <w:pPr>
            <w:spacing w:line="240" w:lineRule="auto"/>
            <w:ind w:left="-108"/>
            <w:jc w:val="center"/>
            <w:rPr>
              <w:rFonts w:asciiTheme="majorHAnsi" w:eastAsia="Times New Roman" w:hAnsiTheme="majorHAnsi" w:cstheme="majorHAnsi"/>
              <w:i/>
              <w:sz w:val="16"/>
              <w:szCs w:val="24"/>
              <w:lang w:eastAsia="fr-FR"/>
            </w:rPr>
          </w:pPr>
          <w:r w:rsidRPr="00C64677">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r>
  </w:tbl>
  <w:p w14:paraId="587EFB32" w14:textId="77777777" w:rsidR="00FB2B7B" w:rsidRDefault="00FB2B7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4" w:type="dxa"/>
      <w:jc w:val="center"/>
      <w:tblBorders>
        <w:top w:val="double" w:sz="4" w:space="0" w:color="595959" w:themeColor="background2" w:themeShade="BF"/>
      </w:tblBorders>
      <w:tblLayout w:type="fixed"/>
      <w:tblLook w:val="01E0" w:firstRow="1" w:lastRow="1" w:firstColumn="1" w:lastColumn="1" w:noHBand="0" w:noVBand="0"/>
    </w:tblPr>
    <w:tblGrid>
      <w:gridCol w:w="4145"/>
      <w:gridCol w:w="1559"/>
      <w:gridCol w:w="2253"/>
      <w:gridCol w:w="1007"/>
    </w:tblGrid>
    <w:tr w:rsidR="00FB2B7B" w:rsidRPr="00F90BF7" w14:paraId="0C428D1A" w14:textId="77777777" w:rsidTr="00983564">
      <w:trPr>
        <w:trHeight w:val="647"/>
        <w:jc w:val="center"/>
      </w:trPr>
      <w:tc>
        <w:tcPr>
          <w:tcW w:w="4145" w:type="dxa"/>
          <w:tcBorders>
            <w:top w:val="single" w:sz="12" w:space="0" w:color="BFBFBF" w:themeColor="background1" w:themeShade="BF"/>
            <w:right w:val="nil"/>
          </w:tcBorders>
          <w:vAlign w:val="center"/>
        </w:tcPr>
        <w:p w14:paraId="4444D0F0" w14:textId="77777777" w:rsidR="00FB2B7B" w:rsidRPr="00EA5B8B" w:rsidRDefault="00FB2B7B" w:rsidP="00EA5B8B">
          <w:pPr>
            <w:spacing w:line="240" w:lineRule="auto"/>
            <w:ind w:left="-108"/>
            <w:jc w:val="center"/>
            <w:rPr>
              <w:rFonts w:asciiTheme="majorHAnsi" w:eastAsia="Times New Roman" w:hAnsiTheme="majorHAnsi" w:cstheme="majorHAnsi"/>
              <w:noProof/>
              <w:sz w:val="16"/>
              <w:szCs w:val="14"/>
              <w:lang w:eastAsia="fr-FR"/>
            </w:rPr>
          </w:pPr>
          <w:r w:rsidRPr="00EA5B8B">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c>
        <w:tcPr>
          <w:tcW w:w="1559" w:type="dxa"/>
          <w:tcBorders>
            <w:top w:val="single" w:sz="12" w:space="0" w:color="BFBFBF" w:themeColor="background1" w:themeShade="BF"/>
            <w:left w:val="nil"/>
            <w:right w:val="nil"/>
          </w:tcBorders>
          <w:vAlign w:val="center"/>
        </w:tcPr>
        <w:p w14:paraId="1F104FB8" w14:textId="77777777" w:rsidR="00FB2B7B" w:rsidRPr="00EA5B8B" w:rsidRDefault="00FB2B7B" w:rsidP="00EA5B8B">
          <w:pPr>
            <w:spacing w:line="240" w:lineRule="auto"/>
            <w:jc w:val="center"/>
            <w:rPr>
              <w:rFonts w:asciiTheme="majorHAnsi" w:eastAsia="Times New Roman" w:hAnsiTheme="majorHAnsi" w:cstheme="majorHAnsi"/>
              <w:b/>
              <w:sz w:val="16"/>
              <w:szCs w:val="24"/>
              <w:lang w:eastAsia="fr-FR"/>
            </w:rPr>
          </w:pPr>
          <w:r w:rsidRPr="00EA5B8B">
            <w:rPr>
              <w:rFonts w:asciiTheme="majorHAnsi" w:eastAsia="Times New Roman" w:hAnsiTheme="majorHAnsi" w:cstheme="majorHAnsi"/>
              <w:b/>
              <w:sz w:val="16"/>
              <w:szCs w:val="24"/>
              <w:lang w:eastAsia="fr-FR"/>
            </w:rPr>
            <w:t xml:space="preserve">Diffusion : </w:t>
          </w:r>
        </w:p>
        <w:p w14:paraId="4FCF1917" w14:textId="3A6AF311" w:rsidR="00FB2B7B" w:rsidRPr="00EA5B8B" w:rsidRDefault="00FB2B7B" w:rsidP="00EA5B8B">
          <w:pPr>
            <w:spacing w:line="240" w:lineRule="auto"/>
            <w:jc w:val="center"/>
            <w:rPr>
              <w:rFonts w:asciiTheme="majorHAnsi" w:eastAsia="Times New Roman" w:hAnsiTheme="majorHAnsi" w:cstheme="majorHAnsi"/>
              <w:i/>
              <w:sz w:val="16"/>
              <w:szCs w:val="24"/>
              <w:lang w:eastAsia="fr-FR"/>
            </w:rPr>
          </w:pPr>
          <w:r w:rsidRPr="009037F0">
            <w:rPr>
              <w:rFonts w:asciiTheme="majorHAnsi" w:eastAsia="Times New Roman" w:hAnsiTheme="majorHAnsi" w:cstheme="majorHAnsi"/>
              <w:b/>
              <w:color w:val="FF0000"/>
              <w:sz w:val="16"/>
              <w:szCs w:val="24"/>
              <w:lang w:eastAsia="fr-FR"/>
            </w:rPr>
            <w:fldChar w:fldCharType="begin"/>
          </w:r>
          <w:r w:rsidRPr="009037F0">
            <w:rPr>
              <w:rFonts w:asciiTheme="majorHAnsi" w:eastAsia="Times New Roman" w:hAnsiTheme="majorHAnsi" w:cstheme="majorHAnsi"/>
              <w:b/>
              <w:color w:val="FF0000"/>
              <w:sz w:val="16"/>
              <w:szCs w:val="24"/>
              <w:lang w:eastAsia="fr-FR"/>
            </w:rPr>
            <w:instrText xml:space="preserve"> DOCPROPERTY  Diffusion </w:instrText>
          </w:r>
          <w:r w:rsidRPr="009037F0">
            <w:rPr>
              <w:rFonts w:asciiTheme="majorHAnsi" w:eastAsia="Times New Roman" w:hAnsiTheme="majorHAnsi" w:cstheme="majorHAnsi"/>
              <w:b/>
              <w:color w:val="FF0000"/>
              <w:sz w:val="16"/>
              <w:szCs w:val="24"/>
              <w:lang w:eastAsia="fr-FR"/>
            </w:rPr>
            <w:fldChar w:fldCharType="separate"/>
          </w:r>
          <w:r w:rsidR="00EB5C88">
            <w:rPr>
              <w:rFonts w:asciiTheme="majorHAnsi" w:eastAsia="Times New Roman" w:hAnsiTheme="majorHAnsi" w:cstheme="majorHAnsi"/>
              <w:b/>
              <w:color w:val="FF0000"/>
              <w:sz w:val="16"/>
              <w:szCs w:val="24"/>
              <w:lang w:eastAsia="fr-FR"/>
            </w:rPr>
            <w:t>Confidentiel</w:t>
          </w:r>
          <w:r w:rsidRPr="009037F0">
            <w:rPr>
              <w:rFonts w:asciiTheme="majorHAnsi" w:eastAsia="Times New Roman" w:hAnsiTheme="majorHAnsi" w:cstheme="majorHAnsi"/>
              <w:b/>
              <w:color w:val="FF0000"/>
              <w:sz w:val="16"/>
              <w:szCs w:val="24"/>
              <w:lang w:eastAsia="fr-FR"/>
            </w:rPr>
            <w:fldChar w:fldCharType="end"/>
          </w:r>
          <w:r w:rsidRPr="009037F0">
            <w:rPr>
              <w:rFonts w:asciiTheme="majorHAnsi" w:eastAsia="Times New Roman" w:hAnsiTheme="majorHAnsi" w:cstheme="majorHAnsi"/>
              <w:b/>
              <w:color w:val="FF0000"/>
              <w:sz w:val="16"/>
              <w:szCs w:val="24"/>
              <w:lang w:eastAsia="fr-FR"/>
            </w:rPr>
            <w:t xml:space="preserve"> Apside</w:t>
          </w:r>
        </w:p>
      </w:tc>
      <w:tc>
        <w:tcPr>
          <w:tcW w:w="2253" w:type="dxa"/>
          <w:tcBorders>
            <w:top w:val="single" w:sz="12" w:space="0" w:color="BFBFBF" w:themeColor="background1" w:themeShade="BF"/>
            <w:left w:val="nil"/>
            <w:right w:val="nil"/>
          </w:tcBorders>
          <w:vAlign w:val="center"/>
        </w:tcPr>
        <w:p w14:paraId="570259A0" w14:textId="5AF52F6E" w:rsidR="00FB2B7B" w:rsidRPr="00EA5B8B" w:rsidRDefault="00FB2B7B" w:rsidP="00EA5B8B">
          <w:pPr>
            <w:spacing w:after="60" w:line="240" w:lineRule="auto"/>
            <w:jc w:val="center"/>
            <w:rPr>
              <w:rFonts w:asciiTheme="majorHAnsi" w:eastAsia="Times New Roman" w:hAnsiTheme="majorHAnsi" w:cstheme="majorHAnsi"/>
              <w:i/>
              <w:sz w:val="16"/>
              <w:szCs w:val="24"/>
              <w:lang w:eastAsia="fr-FR"/>
            </w:rPr>
          </w:pPr>
          <w:r w:rsidRPr="00EA5B8B">
            <w:rPr>
              <w:rFonts w:asciiTheme="majorHAnsi" w:eastAsia="Times New Roman" w:hAnsiTheme="majorHAnsi" w:cstheme="majorHAnsi"/>
              <w:i/>
              <w:sz w:val="16"/>
              <w:szCs w:val="24"/>
              <w:lang w:eastAsia="fr-FR"/>
            </w:rPr>
            <w:t xml:space="preserve">Référence : </w:t>
          </w:r>
          <w:r>
            <w:rPr>
              <w:rFonts w:asciiTheme="majorHAnsi" w:eastAsia="Times New Roman" w:hAnsiTheme="majorHAnsi" w:cstheme="majorHAnsi"/>
              <w:i/>
              <w:sz w:val="16"/>
              <w:szCs w:val="24"/>
              <w:lang w:eastAsia="fr-FR"/>
            </w:rPr>
            <w:fldChar w:fldCharType="begin"/>
          </w:r>
          <w:r>
            <w:rPr>
              <w:rFonts w:asciiTheme="majorHAnsi" w:eastAsia="Times New Roman" w:hAnsiTheme="majorHAnsi" w:cstheme="majorHAnsi"/>
              <w:i/>
              <w:sz w:val="16"/>
              <w:szCs w:val="24"/>
              <w:lang w:eastAsia="fr-FR"/>
            </w:rPr>
            <w:instrText xml:space="preserve"> DOCPROPERTY  Référence </w:instrText>
          </w:r>
          <w:r>
            <w:rPr>
              <w:rFonts w:asciiTheme="majorHAnsi" w:eastAsia="Times New Roman" w:hAnsiTheme="majorHAnsi" w:cstheme="majorHAnsi"/>
              <w:i/>
              <w:sz w:val="16"/>
              <w:szCs w:val="24"/>
              <w:lang w:eastAsia="fr-FR"/>
            </w:rPr>
            <w:fldChar w:fldCharType="separate"/>
          </w:r>
          <w:r w:rsidR="00EB5C88">
            <w:rPr>
              <w:rFonts w:asciiTheme="majorHAnsi" w:eastAsia="Times New Roman" w:hAnsiTheme="majorHAnsi" w:cstheme="majorHAnsi"/>
              <w:i/>
              <w:sz w:val="16"/>
              <w:szCs w:val="24"/>
              <w:lang w:eastAsia="fr-FR"/>
            </w:rPr>
            <w:t>QUAL_FRM_40</w:t>
          </w:r>
          <w:r>
            <w:rPr>
              <w:rFonts w:asciiTheme="majorHAnsi" w:eastAsia="Times New Roman" w:hAnsiTheme="majorHAnsi" w:cstheme="majorHAnsi"/>
              <w:i/>
              <w:sz w:val="16"/>
              <w:szCs w:val="24"/>
              <w:lang w:eastAsia="fr-FR"/>
            </w:rPr>
            <w:fldChar w:fldCharType="end"/>
          </w:r>
        </w:p>
        <w:p w14:paraId="103539E7" w14:textId="5340DD1F" w:rsidR="00FB2B7B" w:rsidRPr="00EA5B8B" w:rsidRDefault="00FB2B7B" w:rsidP="00EA5B8B">
          <w:pPr>
            <w:spacing w:line="240" w:lineRule="auto"/>
            <w:ind w:right="-2"/>
            <w:jc w:val="center"/>
            <w:rPr>
              <w:rFonts w:asciiTheme="majorHAnsi" w:eastAsia="Times New Roman" w:hAnsiTheme="majorHAnsi" w:cstheme="majorHAnsi"/>
              <w:b/>
              <w:noProof/>
              <w:sz w:val="16"/>
              <w:szCs w:val="16"/>
              <w:lang w:eastAsia="fr-FR"/>
            </w:rPr>
          </w:pPr>
          <w:r w:rsidRPr="00EA5B8B">
            <w:rPr>
              <w:rFonts w:asciiTheme="majorHAnsi" w:eastAsia="Times New Roman" w:hAnsiTheme="majorHAnsi" w:cstheme="majorHAnsi"/>
              <w:i/>
              <w:sz w:val="16"/>
              <w:szCs w:val="24"/>
              <w:lang w:eastAsia="fr-FR"/>
            </w:rPr>
            <w:t xml:space="preserve">Version : </w:t>
          </w:r>
          <w:r w:rsidRPr="00EA5B8B">
            <w:rPr>
              <w:rFonts w:asciiTheme="majorHAnsi" w:eastAsia="Times New Roman" w:hAnsiTheme="majorHAnsi" w:cstheme="majorHAnsi"/>
              <w:i/>
              <w:sz w:val="16"/>
              <w:szCs w:val="24"/>
              <w:lang w:eastAsia="fr-FR"/>
            </w:rPr>
            <w:fldChar w:fldCharType="begin"/>
          </w:r>
          <w:r w:rsidRPr="00EA5B8B">
            <w:rPr>
              <w:rFonts w:asciiTheme="majorHAnsi" w:eastAsia="Times New Roman" w:hAnsiTheme="majorHAnsi" w:cstheme="majorHAnsi"/>
              <w:i/>
              <w:sz w:val="16"/>
              <w:szCs w:val="24"/>
              <w:lang w:eastAsia="fr-FR"/>
            </w:rPr>
            <w:instrText xml:space="preserve"> DOCPROPERTY  Version  </w:instrText>
          </w:r>
          <w:r w:rsidRPr="00EA5B8B">
            <w:rPr>
              <w:rFonts w:asciiTheme="majorHAnsi" w:eastAsia="Times New Roman" w:hAnsiTheme="majorHAnsi" w:cstheme="majorHAnsi"/>
              <w:i/>
              <w:sz w:val="16"/>
              <w:szCs w:val="24"/>
              <w:lang w:eastAsia="fr-FR"/>
            </w:rPr>
            <w:fldChar w:fldCharType="separate"/>
          </w:r>
          <w:r w:rsidR="00EB5C88">
            <w:rPr>
              <w:rFonts w:asciiTheme="majorHAnsi" w:eastAsia="Times New Roman" w:hAnsiTheme="majorHAnsi" w:cstheme="majorHAnsi"/>
              <w:i/>
              <w:sz w:val="16"/>
              <w:szCs w:val="24"/>
              <w:lang w:eastAsia="fr-FR"/>
            </w:rPr>
            <w:t>15</w:t>
          </w:r>
          <w:r w:rsidRPr="00EA5B8B">
            <w:rPr>
              <w:rFonts w:asciiTheme="majorHAnsi" w:eastAsia="Times New Roman" w:hAnsiTheme="majorHAnsi" w:cstheme="majorHAnsi"/>
              <w:i/>
              <w:sz w:val="16"/>
              <w:szCs w:val="24"/>
              <w:lang w:eastAsia="fr-FR"/>
            </w:rPr>
            <w:fldChar w:fldCharType="end"/>
          </w:r>
        </w:p>
      </w:tc>
      <w:tc>
        <w:tcPr>
          <w:tcW w:w="1007" w:type="dxa"/>
          <w:tcBorders>
            <w:top w:val="single" w:sz="12" w:space="0" w:color="BFBFBF" w:themeColor="background1" w:themeShade="BF"/>
            <w:left w:val="nil"/>
          </w:tcBorders>
          <w:shd w:val="clear" w:color="auto" w:fill="E7E6E6" w:themeFill="text2"/>
          <w:vAlign w:val="center"/>
        </w:tcPr>
        <w:p w14:paraId="64FB002C" w14:textId="2AE382F8" w:rsidR="00FB2B7B" w:rsidRPr="00E17501" w:rsidRDefault="00FB2B7B" w:rsidP="00EA5B8B">
          <w:pPr>
            <w:spacing w:after="120" w:line="240" w:lineRule="auto"/>
            <w:ind w:right="-2"/>
            <w:jc w:val="center"/>
            <w:rPr>
              <w:rFonts w:eastAsia="Times New Roman" w:cstheme="minorHAnsi"/>
              <w:noProof/>
              <w:sz w:val="16"/>
              <w:szCs w:val="16"/>
              <w:lang w:eastAsia="fr-FR"/>
            </w:rPr>
          </w:pPr>
          <w:r w:rsidRPr="00E17501">
            <w:rPr>
              <w:rFonts w:eastAsia="Times New Roman" w:cstheme="minorHAnsi"/>
              <w:b/>
              <w:noProof/>
              <w:sz w:val="28"/>
              <w:szCs w:val="28"/>
              <w:lang w:eastAsia="fr-FR"/>
            </w:rPr>
            <w:fldChar w:fldCharType="begin"/>
          </w:r>
          <w:r w:rsidRPr="00E17501">
            <w:rPr>
              <w:rFonts w:eastAsia="Times New Roman" w:cstheme="minorHAnsi"/>
              <w:b/>
              <w:noProof/>
              <w:sz w:val="28"/>
              <w:szCs w:val="28"/>
              <w:lang w:eastAsia="fr-FR"/>
            </w:rPr>
            <w:instrText xml:space="preserve"> PAGE  </w:instrText>
          </w:r>
          <w:r w:rsidRPr="00E17501">
            <w:rPr>
              <w:rFonts w:eastAsia="Times New Roman" w:cstheme="minorHAnsi"/>
              <w:b/>
              <w:noProof/>
              <w:sz w:val="28"/>
              <w:szCs w:val="28"/>
              <w:lang w:eastAsia="fr-FR"/>
            </w:rPr>
            <w:fldChar w:fldCharType="separate"/>
          </w:r>
          <w:r w:rsidR="00E72CDF">
            <w:rPr>
              <w:rFonts w:eastAsia="Times New Roman" w:cstheme="minorHAnsi"/>
              <w:b/>
              <w:noProof/>
              <w:sz w:val="28"/>
              <w:szCs w:val="28"/>
              <w:lang w:eastAsia="fr-FR"/>
            </w:rPr>
            <w:t>8</w:t>
          </w:r>
          <w:r w:rsidRPr="00E17501">
            <w:rPr>
              <w:rFonts w:eastAsia="Times New Roman" w:cstheme="minorHAnsi"/>
              <w:b/>
              <w:noProof/>
              <w:sz w:val="28"/>
              <w:szCs w:val="28"/>
              <w:lang w:eastAsia="fr-FR"/>
            </w:rPr>
            <w:fldChar w:fldCharType="end"/>
          </w:r>
          <w:r w:rsidRPr="00E17501">
            <w:rPr>
              <w:rFonts w:eastAsia="Times New Roman" w:cstheme="minorHAnsi"/>
              <w:b/>
              <w:noProof/>
              <w:sz w:val="16"/>
              <w:szCs w:val="16"/>
              <w:lang w:eastAsia="fr-FR"/>
            </w:rPr>
            <w:t xml:space="preserve"> / </w:t>
          </w:r>
          <w:r w:rsidRPr="00E17501">
            <w:rPr>
              <w:rFonts w:eastAsia="Times New Roman" w:cstheme="minorHAnsi"/>
              <w:b/>
              <w:noProof/>
              <w:sz w:val="16"/>
              <w:szCs w:val="16"/>
              <w:lang w:eastAsia="fr-FR"/>
            </w:rPr>
            <w:fldChar w:fldCharType="begin"/>
          </w:r>
          <w:r w:rsidRPr="00E17501">
            <w:rPr>
              <w:rFonts w:eastAsia="Times New Roman" w:cstheme="minorHAnsi"/>
              <w:b/>
              <w:noProof/>
              <w:sz w:val="16"/>
              <w:szCs w:val="16"/>
              <w:lang w:eastAsia="fr-FR"/>
            </w:rPr>
            <w:instrText xml:space="preserve"> NUMPAGES  </w:instrText>
          </w:r>
          <w:r w:rsidRPr="00E17501">
            <w:rPr>
              <w:rFonts w:eastAsia="Times New Roman" w:cstheme="minorHAnsi"/>
              <w:b/>
              <w:noProof/>
              <w:sz w:val="16"/>
              <w:szCs w:val="16"/>
              <w:lang w:eastAsia="fr-FR"/>
            </w:rPr>
            <w:fldChar w:fldCharType="separate"/>
          </w:r>
          <w:r w:rsidR="00E72CDF">
            <w:rPr>
              <w:rFonts w:eastAsia="Times New Roman" w:cstheme="minorHAnsi"/>
              <w:b/>
              <w:noProof/>
              <w:sz w:val="16"/>
              <w:szCs w:val="16"/>
              <w:lang w:eastAsia="fr-FR"/>
            </w:rPr>
            <w:t>8</w:t>
          </w:r>
          <w:r w:rsidRPr="00E17501">
            <w:rPr>
              <w:rFonts w:eastAsia="Times New Roman" w:cstheme="minorHAnsi"/>
              <w:b/>
              <w:noProof/>
              <w:sz w:val="16"/>
              <w:szCs w:val="16"/>
              <w:lang w:eastAsia="fr-FR"/>
            </w:rPr>
            <w:fldChar w:fldCharType="end"/>
          </w:r>
        </w:p>
      </w:tc>
    </w:tr>
  </w:tbl>
  <w:p w14:paraId="63651B36" w14:textId="77777777" w:rsidR="00FB2B7B" w:rsidRDefault="00FB2B7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7124" w14:textId="3B65B5D2" w:rsidR="00FB2B7B" w:rsidRDefault="00FB2B7B" w:rsidP="008D3316">
    <w:pPr>
      <w:pStyle w:val="Pieddepage"/>
    </w:pPr>
    <w:r>
      <w:rPr>
        <w:noProof/>
        <w:lang w:eastAsia="fr-FR"/>
      </w:rPr>
      <w:drawing>
        <wp:anchor distT="0" distB="0" distL="114300" distR="114300" simplePos="0" relativeHeight="251665408" behindDoc="0" locked="0" layoutInCell="1" allowOverlap="1" wp14:anchorId="34B8AFAF" wp14:editId="2BA78284">
          <wp:simplePos x="0" y="0"/>
          <wp:positionH relativeFrom="column">
            <wp:posOffset>2980055</wp:posOffset>
          </wp:positionH>
          <wp:positionV relativeFrom="paragraph">
            <wp:posOffset>-3915247</wp:posOffset>
          </wp:positionV>
          <wp:extent cx="3667125" cy="2257425"/>
          <wp:effectExtent l="0" t="0" r="9525"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667125" cy="2257425"/>
                  </a:xfrm>
                  <a:prstGeom prst="rect">
                    <a:avLst/>
                  </a:prstGeom>
                </pic:spPr>
              </pic:pic>
            </a:graphicData>
          </a:graphic>
        </wp:anchor>
      </w:drawing>
    </w:r>
  </w:p>
  <w:p w14:paraId="506C7D34" w14:textId="7C8056BE" w:rsidR="00FB2B7B" w:rsidRDefault="00FB2B7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4" w:type="dxa"/>
      <w:jc w:val="center"/>
      <w:tblBorders>
        <w:top w:val="double" w:sz="4" w:space="0" w:color="595959" w:themeColor="background2" w:themeShade="BF"/>
      </w:tblBorders>
      <w:tblLayout w:type="fixed"/>
      <w:tblLook w:val="01E0" w:firstRow="1" w:lastRow="1" w:firstColumn="1" w:lastColumn="1" w:noHBand="0" w:noVBand="0"/>
    </w:tblPr>
    <w:tblGrid>
      <w:gridCol w:w="4145"/>
      <w:gridCol w:w="1559"/>
      <w:gridCol w:w="2253"/>
      <w:gridCol w:w="1007"/>
    </w:tblGrid>
    <w:tr w:rsidR="00BB6086" w:rsidRPr="00F90BF7" w14:paraId="4EB05ACB" w14:textId="77777777" w:rsidTr="00575CD6">
      <w:trPr>
        <w:trHeight w:val="647"/>
        <w:jc w:val="center"/>
      </w:trPr>
      <w:tc>
        <w:tcPr>
          <w:tcW w:w="4145" w:type="dxa"/>
          <w:tcBorders>
            <w:top w:val="single" w:sz="12" w:space="0" w:color="BFBFBF" w:themeColor="background1" w:themeShade="BF"/>
            <w:right w:val="nil"/>
          </w:tcBorders>
          <w:vAlign w:val="center"/>
        </w:tcPr>
        <w:p w14:paraId="4FA5CF01" w14:textId="77777777" w:rsidR="00BB6086" w:rsidRPr="00EA5B8B" w:rsidRDefault="00BB6086" w:rsidP="00BB6086">
          <w:pPr>
            <w:spacing w:line="240" w:lineRule="auto"/>
            <w:ind w:left="-108"/>
            <w:jc w:val="center"/>
            <w:rPr>
              <w:rFonts w:asciiTheme="majorHAnsi" w:eastAsia="Times New Roman" w:hAnsiTheme="majorHAnsi" w:cstheme="majorHAnsi"/>
              <w:noProof/>
              <w:sz w:val="16"/>
              <w:szCs w:val="14"/>
              <w:lang w:eastAsia="fr-FR"/>
            </w:rPr>
          </w:pPr>
          <w:r w:rsidRPr="00EA5B8B">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c>
        <w:tcPr>
          <w:tcW w:w="1559" w:type="dxa"/>
          <w:tcBorders>
            <w:top w:val="single" w:sz="12" w:space="0" w:color="BFBFBF" w:themeColor="background1" w:themeShade="BF"/>
            <w:left w:val="nil"/>
            <w:right w:val="nil"/>
          </w:tcBorders>
          <w:vAlign w:val="center"/>
        </w:tcPr>
        <w:p w14:paraId="27033048" w14:textId="77777777" w:rsidR="00BB6086" w:rsidRPr="00EA5B8B" w:rsidRDefault="00BB6086" w:rsidP="00BB6086">
          <w:pPr>
            <w:spacing w:line="240" w:lineRule="auto"/>
            <w:jc w:val="center"/>
            <w:rPr>
              <w:rFonts w:asciiTheme="majorHAnsi" w:eastAsia="Times New Roman" w:hAnsiTheme="majorHAnsi" w:cstheme="majorHAnsi"/>
              <w:b/>
              <w:sz w:val="16"/>
              <w:szCs w:val="24"/>
              <w:lang w:eastAsia="fr-FR"/>
            </w:rPr>
          </w:pPr>
          <w:r w:rsidRPr="00EA5B8B">
            <w:rPr>
              <w:rFonts w:asciiTheme="majorHAnsi" w:eastAsia="Times New Roman" w:hAnsiTheme="majorHAnsi" w:cstheme="majorHAnsi"/>
              <w:b/>
              <w:sz w:val="16"/>
              <w:szCs w:val="24"/>
              <w:lang w:eastAsia="fr-FR"/>
            </w:rPr>
            <w:t xml:space="preserve">Diffusion : </w:t>
          </w:r>
        </w:p>
        <w:p w14:paraId="4060089B" w14:textId="77777777" w:rsidR="00BB6086" w:rsidRPr="00EA5B8B" w:rsidRDefault="00BB6086" w:rsidP="00BB6086">
          <w:pPr>
            <w:spacing w:line="240" w:lineRule="auto"/>
            <w:jc w:val="center"/>
            <w:rPr>
              <w:rFonts w:asciiTheme="majorHAnsi" w:eastAsia="Times New Roman" w:hAnsiTheme="majorHAnsi" w:cstheme="majorHAnsi"/>
              <w:i/>
              <w:sz w:val="16"/>
              <w:szCs w:val="24"/>
              <w:lang w:eastAsia="fr-FR"/>
            </w:rPr>
          </w:pPr>
          <w:r w:rsidRPr="009037F0">
            <w:rPr>
              <w:rFonts w:asciiTheme="majorHAnsi" w:eastAsia="Times New Roman" w:hAnsiTheme="majorHAnsi" w:cstheme="majorHAnsi"/>
              <w:b/>
              <w:color w:val="FF0000"/>
              <w:sz w:val="16"/>
              <w:szCs w:val="24"/>
              <w:lang w:eastAsia="fr-FR"/>
            </w:rPr>
            <w:fldChar w:fldCharType="begin"/>
          </w:r>
          <w:r w:rsidRPr="009037F0">
            <w:rPr>
              <w:rFonts w:asciiTheme="majorHAnsi" w:eastAsia="Times New Roman" w:hAnsiTheme="majorHAnsi" w:cstheme="majorHAnsi"/>
              <w:b/>
              <w:color w:val="FF0000"/>
              <w:sz w:val="16"/>
              <w:szCs w:val="24"/>
              <w:lang w:eastAsia="fr-FR"/>
            </w:rPr>
            <w:instrText xml:space="preserve"> DOCPROPERTY  Diffusion </w:instrText>
          </w:r>
          <w:r w:rsidRPr="009037F0">
            <w:rPr>
              <w:rFonts w:asciiTheme="majorHAnsi" w:eastAsia="Times New Roman" w:hAnsiTheme="majorHAnsi" w:cstheme="majorHAnsi"/>
              <w:b/>
              <w:color w:val="FF0000"/>
              <w:sz w:val="16"/>
              <w:szCs w:val="24"/>
              <w:lang w:eastAsia="fr-FR"/>
            </w:rPr>
            <w:fldChar w:fldCharType="separate"/>
          </w:r>
          <w:r>
            <w:rPr>
              <w:rFonts w:asciiTheme="majorHAnsi" w:eastAsia="Times New Roman" w:hAnsiTheme="majorHAnsi" w:cstheme="majorHAnsi"/>
              <w:b/>
              <w:color w:val="FF0000"/>
              <w:sz w:val="16"/>
              <w:szCs w:val="24"/>
              <w:lang w:eastAsia="fr-FR"/>
            </w:rPr>
            <w:t>Confidentiel</w:t>
          </w:r>
          <w:r w:rsidRPr="009037F0">
            <w:rPr>
              <w:rFonts w:asciiTheme="majorHAnsi" w:eastAsia="Times New Roman" w:hAnsiTheme="majorHAnsi" w:cstheme="majorHAnsi"/>
              <w:b/>
              <w:color w:val="FF0000"/>
              <w:sz w:val="16"/>
              <w:szCs w:val="24"/>
              <w:lang w:eastAsia="fr-FR"/>
            </w:rPr>
            <w:fldChar w:fldCharType="end"/>
          </w:r>
          <w:r w:rsidRPr="009037F0">
            <w:rPr>
              <w:rFonts w:asciiTheme="majorHAnsi" w:eastAsia="Times New Roman" w:hAnsiTheme="majorHAnsi" w:cstheme="majorHAnsi"/>
              <w:b/>
              <w:color w:val="FF0000"/>
              <w:sz w:val="16"/>
              <w:szCs w:val="24"/>
              <w:lang w:eastAsia="fr-FR"/>
            </w:rPr>
            <w:t xml:space="preserve"> Apside</w:t>
          </w:r>
        </w:p>
      </w:tc>
      <w:tc>
        <w:tcPr>
          <w:tcW w:w="2253" w:type="dxa"/>
          <w:tcBorders>
            <w:top w:val="single" w:sz="12" w:space="0" w:color="BFBFBF" w:themeColor="background1" w:themeShade="BF"/>
            <w:left w:val="nil"/>
            <w:right w:val="nil"/>
          </w:tcBorders>
          <w:vAlign w:val="center"/>
        </w:tcPr>
        <w:p w14:paraId="3F3702F7" w14:textId="77777777" w:rsidR="00BB6086" w:rsidRPr="00EA5B8B" w:rsidRDefault="00BB6086" w:rsidP="00BB6086">
          <w:pPr>
            <w:spacing w:after="60" w:line="240" w:lineRule="auto"/>
            <w:jc w:val="center"/>
            <w:rPr>
              <w:rFonts w:asciiTheme="majorHAnsi" w:eastAsia="Times New Roman" w:hAnsiTheme="majorHAnsi" w:cstheme="majorHAnsi"/>
              <w:i/>
              <w:sz w:val="16"/>
              <w:szCs w:val="24"/>
              <w:lang w:eastAsia="fr-FR"/>
            </w:rPr>
          </w:pPr>
          <w:r w:rsidRPr="00EA5B8B">
            <w:rPr>
              <w:rFonts w:asciiTheme="majorHAnsi" w:eastAsia="Times New Roman" w:hAnsiTheme="majorHAnsi" w:cstheme="majorHAnsi"/>
              <w:i/>
              <w:sz w:val="16"/>
              <w:szCs w:val="24"/>
              <w:lang w:eastAsia="fr-FR"/>
            </w:rPr>
            <w:t xml:space="preserve">Référence : </w:t>
          </w:r>
          <w:r>
            <w:rPr>
              <w:rFonts w:asciiTheme="majorHAnsi" w:eastAsia="Times New Roman" w:hAnsiTheme="majorHAnsi" w:cstheme="majorHAnsi"/>
              <w:i/>
              <w:sz w:val="16"/>
              <w:szCs w:val="24"/>
              <w:lang w:eastAsia="fr-FR"/>
            </w:rPr>
            <w:fldChar w:fldCharType="begin"/>
          </w:r>
          <w:r>
            <w:rPr>
              <w:rFonts w:asciiTheme="majorHAnsi" w:eastAsia="Times New Roman" w:hAnsiTheme="majorHAnsi" w:cstheme="majorHAnsi"/>
              <w:i/>
              <w:sz w:val="16"/>
              <w:szCs w:val="24"/>
              <w:lang w:eastAsia="fr-FR"/>
            </w:rPr>
            <w:instrText xml:space="preserve"> DOCPROPERTY  Référence </w:instrText>
          </w:r>
          <w:r>
            <w:rPr>
              <w:rFonts w:asciiTheme="majorHAnsi" w:eastAsia="Times New Roman" w:hAnsiTheme="majorHAnsi" w:cstheme="majorHAnsi"/>
              <w:i/>
              <w:sz w:val="16"/>
              <w:szCs w:val="24"/>
              <w:lang w:eastAsia="fr-FR"/>
            </w:rPr>
            <w:fldChar w:fldCharType="separate"/>
          </w:r>
          <w:r>
            <w:rPr>
              <w:rFonts w:asciiTheme="majorHAnsi" w:eastAsia="Times New Roman" w:hAnsiTheme="majorHAnsi" w:cstheme="majorHAnsi"/>
              <w:i/>
              <w:sz w:val="16"/>
              <w:szCs w:val="24"/>
              <w:lang w:eastAsia="fr-FR"/>
            </w:rPr>
            <w:t>QUAL_FRM_40</w:t>
          </w:r>
          <w:r>
            <w:rPr>
              <w:rFonts w:asciiTheme="majorHAnsi" w:eastAsia="Times New Roman" w:hAnsiTheme="majorHAnsi" w:cstheme="majorHAnsi"/>
              <w:i/>
              <w:sz w:val="16"/>
              <w:szCs w:val="24"/>
              <w:lang w:eastAsia="fr-FR"/>
            </w:rPr>
            <w:fldChar w:fldCharType="end"/>
          </w:r>
        </w:p>
        <w:p w14:paraId="3C79A3B5" w14:textId="16247A48" w:rsidR="00BB6086" w:rsidRPr="00EA5B8B" w:rsidRDefault="00BB6086" w:rsidP="00BB6086">
          <w:pPr>
            <w:spacing w:line="240" w:lineRule="auto"/>
            <w:ind w:right="-2"/>
            <w:jc w:val="center"/>
            <w:rPr>
              <w:rFonts w:asciiTheme="majorHAnsi" w:eastAsia="Times New Roman" w:hAnsiTheme="majorHAnsi" w:cstheme="majorHAnsi"/>
              <w:b/>
              <w:noProof/>
              <w:sz w:val="16"/>
              <w:szCs w:val="16"/>
              <w:lang w:eastAsia="fr-FR"/>
            </w:rPr>
          </w:pPr>
          <w:r w:rsidRPr="00EA5B8B">
            <w:rPr>
              <w:rFonts w:asciiTheme="majorHAnsi" w:eastAsia="Times New Roman" w:hAnsiTheme="majorHAnsi" w:cstheme="majorHAnsi"/>
              <w:i/>
              <w:sz w:val="16"/>
              <w:szCs w:val="24"/>
              <w:lang w:eastAsia="fr-FR"/>
            </w:rPr>
            <w:t xml:space="preserve">Version : </w:t>
          </w:r>
          <w:r w:rsidRPr="00EA5B8B">
            <w:rPr>
              <w:rFonts w:asciiTheme="majorHAnsi" w:eastAsia="Times New Roman" w:hAnsiTheme="majorHAnsi" w:cstheme="majorHAnsi"/>
              <w:i/>
              <w:sz w:val="16"/>
              <w:szCs w:val="24"/>
              <w:lang w:eastAsia="fr-FR"/>
            </w:rPr>
            <w:fldChar w:fldCharType="begin"/>
          </w:r>
          <w:r w:rsidRPr="00EA5B8B">
            <w:rPr>
              <w:rFonts w:asciiTheme="majorHAnsi" w:eastAsia="Times New Roman" w:hAnsiTheme="majorHAnsi" w:cstheme="majorHAnsi"/>
              <w:i/>
              <w:sz w:val="16"/>
              <w:szCs w:val="24"/>
              <w:lang w:eastAsia="fr-FR"/>
            </w:rPr>
            <w:instrText xml:space="preserve"> DOCPROPERTY  Version  </w:instrText>
          </w:r>
          <w:r w:rsidRPr="00EA5B8B">
            <w:rPr>
              <w:rFonts w:asciiTheme="majorHAnsi" w:eastAsia="Times New Roman" w:hAnsiTheme="majorHAnsi" w:cstheme="majorHAnsi"/>
              <w:i/>
              <w:sz w:val="16"/>
              <w:szCs w:val="24"/>
              <w:lang w:eastAsia="fr-FR"/>
            </w:rPr>
            <w:fldChar w:fldCharType="separate"/>
          </w:r>
          <w:r w:rsidR="00EB5C88">
            <w:rPr>
              <w:rFonts w:asciiTheme="majorHAnsi" w:eastAsia="Times New Roman" w:hAnsiTheme="majorHAnsi" w:cstheme="majorHAnsi"/>
              <w:i/>
              <w:sz w:val="16"/>
              <w:szCs w:val="24"/>
              <w:lang w:eastAsia="fr-FR"/>
            </w:rPr>
            <w:t>15</w:t>
          </w:r>
          <w:r w:rsidRPr="00EA5B8B">
            <w:rPr>
              <w:rFonts w:asciiTheme="majorHAnsi" w:eastAsia="Times New Roman" w:hAnsiTheme="majorHAnsi" w:cstheme="majorHAnsi"/>
              <w:i/>
              <w:sz w:val="16"/>
              <w:szCs w:val="24"/>
              <w:lang w:eastAsia="fr-FR"/>
            </w:rPr>
            <w:fldChar w:fldCharType="end"/>
          </w:r>
        </w:p>
      </w:tc>
      <w:tc>
        <w:tcPr>
          <w:tcW w:w="1007" w:type="dxa"/>
          <w:tcBorders>
            <w:top w:val="single" w:sz="12" w:space="0" w:color="BFBFBF" w:themeColor="background1" w:themeShade="BF"/>
            <w:left w:val="nil"/>
          </w:tcBorders>
          <w:shd w:val="clear" w:color="auto" w:fill="E7E6E6" w:themeFill="text2"/>
          <w:vAlign w:val="center"/>
        </w:tcPr>
        <w:p w14:paraId="218A38C3" w14:textId="5A46A8F1" w:rsidR="00BB6086" w:rsidRPr="00E17501" w:rsidRDefault="00BB6086" w:rsidP="00BB6086">
          <w:pPr>
            <w:spacing w:after="120" w:line="240" w:lineRule="auto"/>
            <w:ind w:right="-2"/>
            <w:jc w:val="center"/>
            <w:rPr>
              <w:rFonts w:eastAsia="Times New Roman" w:cstheme="minorHAnsi"/>
              <w:noProof/>
              <w:sz w:val="16"/>
              <w:szCs w:val="16"/>
              <w:lang w:eastAsia="fr-FR"/>
            </w:rPr>
          </w:pPr>
          <w:r w:rsidRPr="00E17501">
            <w:rPr>
              <w:rFonts w:eastAsia="Times New Roman" w:cstheme="minorHAnsi"/>
              <w:b/>
              <w:noProof/>
              <w:sz w:val="28"/>
              <w:szCs w:val="28"/>
              <w:lang w:eastAsia="fr-FR"/>
            </w:rPr>
            <w:fldChar w:fldCharType="begin"/>
          </w:r>
          <w:r w:rsidRPr="00E17501">
            <w:rPr>
              <w:rFonts w:eastAsia="Times New Roman" w:cstheme="minorHAnsi"/>
              <w:b/>
              <w:noProof/>
              <w:sz w:val="28"/>
              <w:szCs w:val="28"/>
              <w:lang w:eastAsia="fr-FR"/>
            </w:rPr>
            <w:instrText xml:space="preserve"> PAGE  </w:instrText>
          </w:r>
          <w:r w:rsidRPr="00E17501">
            <w:rPr>
              <w:rFonts w:eastAsia="Times New Roman" w:cstheme="minorHAnsi"/>
              <w:b/>
              <w:noProof/>
              <w:sz w:val="28"/>
              <w:szCs w:val="28"/>
              <w:lang w:eastAsia="fr-FR"/>
            </w:rPr>
            <w:fldChar w:fldCharType="separate"/>
          </w:r>
          <w:r w:rsidR="00E72CDF">
            <w:rPr>
              <w:rFonts w:eastAsia="Times New Roman" w:cstheme="minorHAnsi"/>
              <w:b/>
              <w:noProof/>
              <w:sz w:val="28"/>
              <w:szCs w:val="28"/>
              <w:lang w:eastAsia="fr-FR"/>
            </w:rPr>
            <w:t>1</w:t>
          </w:r>
          <w:r w:rsidRPr="00E17501">
            <w:rPr>
              <w:rFonts w:eastAsia="Times New Roman" w:cstheme="minorHAnsi"/>
              <w:b/>
              <w:noProof/>
              <w:sz w:val="28"/>
              <w:szCs w:val="28"/>
              <w:lang w:eastAsia="fr-FR"/>
            </w:rPr>
            <w:fldChar w:fldCharType="end"/>
          </w:r>
          <w:r w:rsidRPr="00E17501">
            <w:rPr>
              <w:rFonts w:eastAsia="Times New Roman" w:cstheme="minorHAnsi"/>
              <w:b/>
              <w:noProof/>
              <w:sz w:val="16"/>
              <w:szCs w:val="16"/>
              <w:lang w:eastAsia="fr-FR"/>
            </w:rPr>
            <w:t xml:space="preserve"> / </w:t>
          </w:r>
          <w:r w:rsidRPr="00E17501">
            <w:rPr>
              <w:rFonts w:eastAsia="Times New Roman" w:cstheme="minorHAnsi"/>
              <w:b/>
              <w:noProof/>
              <w:sz w:val="16"/>
              <w:szCs w:val="16"/>
              <w:lang w:eastAsia="fr-FR"/>
            </w:rPr>
            <w:fldChar w:fldCharType="begin"/>
          </w:r>
          <w:r w:rsidRPr="00E17501">
            <w:rPr>
              <w:rFonts w:eastAsia="Times New Roman" w:cstheme="minorHAnsi"/>
              <w:b/>
              <w:noProof/>
              <w:sz w:val="16"/>
              <w:szCs w:val="16"/>
              <w:lang w:eastAsia="fr-FR"/>
            </w:rPr>
            <w:instrText xml:space="preserve"> NUMPAGES  </w:instrText>
          </w:r>
          <w:r w:rsidRPr="00E17501">
            <w:rPr>
              <w:rFonts w:eastAsia="Times New Roman" w:cstheme="minorHAnsi"/>
              <w:b/>
              <w:noProof/>
              <w:sz w:val="16"/>
              <w:szCs w:val="16"/>
              <w:lang w:eastAsia="fr-FR"/>
            </w:rPr>
            <w:fldChar w:fldCharType="separate"/>
          </w:r>
          <w:r w:rsidR="00E72CDF">
            <w:rPr>
              <w:rFonts w:eastAsia="Times New Roman" w:cstheme="minorHAnsi"/>
              <w:b/>
              <w:noProof/>
              <w:sz w:val="16"/>
              <w:szCs w:val="16"/>
              <w:lang w:eastAsia="fr-FR"/>
            </w:rPr>
            <w:t>8</w:t>
          </w:r>
          <w:r w:rsidRPr="00E17501">
            <w:rPr>
              <w:rFonts w:eastAsia="Times New Roman" w:cstheme="minorHAnsi"/>
              <w:b/>
              <w:noProof/>
              <w:sz w:val="16"/>
              <w:szCs w:val="16"/>
              <w:lang w:eastAsia="fr-FR"/>
            </w:rPr>
            <w:fldChar w:fldCharType="end"/>
          </w:r>
        </w:p>
      </w:tc>
    </w:tr>
  </w:tbl>
  <w:p w14:paraId="33A38E7E" w14:textId="77777777" w:rsidR="00FB2B7B" w:rsidRPr="0051319F" w:rsidRDefault="00FB2B7B" w:rsidP="005131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3656" w14:textId="77777777" w:rsidR="00296891" w:rsidRDefault="00296891" w:rsidP="00E23512">
      <w:pPr>
        <w:spacing w:line="240" w:lineRule="auto"/>
      </w:pPr>
      <w:r>
        <w:separator/>
      </w:r>
    </w:p>
  </w:footnote>
  <w:footnote w:type="continuationSeparator" w:id="0">
    <w:p w14:paraId="73D35402" w14:textId="77777777" w:rsidR="00296891" w:rsidRDefault="00296891" w:rsidP="00E235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5380"/>
      <w:gridCol w:w="3679"/>
    </w:tblGrid>
    <w:tr w:rsidR="00FB2B7B" w:rsidRPr="00813AFF" w14:paraId="506C242B" w14:textId="77777777" w:rsidTr="00325DDE">
      <w:trPr>
        <w:trHeight w:val="692"/>
      </w:trPr>
      <w:tc>
        <w:tcPr>
          <w:tcW w:w="5380" w:type="dxa"/>
          <w:tcBorders>
            <w:bottom w:val="single" w:sz="12" w:space="0" w:color="BFBFBF" w:themeColor="background1" w:themeShade="BF"/>
          </w:tcBorders>
          <w:shd w:val="clear" w:color="auto" w:fill="auto"/>
          <w:vAlign w:val="center"/>
        </w:tcPr>
        <w:p w14:paraId="6186479F" w14:textId="1259BF6C" w:rsidR="00FB2B7B" w:rsidRPr="00085D11" w:rsidRDefault="00FB2B7B" w:rsidP="00DB3285">
          <w:pPr>
            <w:pStyle w:val="En-tte"/>
            <w:jc w:val="left"/>
            <w:rPr>
              <w:rFonts w:ascii="Arial Black" w:eastAsia="Times New Roman" w:hAnsi="Arial Black" w:cs="Times New Roman"/>
              <w:caps/>
              <w:color w:val="E89759" w:themeColor="accent2"/>
              <w:sz w:val="16"/>
              <w:szCs w:val="16"/>
              <w:lang w:eastAsia="fr-FR"/>
            </w:rPr>
          </w:pPr>
          <w:r>
            <w:rPr>
              <w:rFonts w:ascii="Arial Black" w:eastAsia="Times New Roman" w:hAnsi="Arial Black" w:cs="Times New Roman"/>
              <w:caps/>
              <w:color w:val="E89759" w:themeColor="accent2"/>
              <w:sz w:val="16"/>
              <w:szCs w:val="16"/>
              <w:lang w:eastAsia="fr-FR"/>
            </w:rPr>
            <w:t>GROUPE APSIDE</w:t>
          </w:r>
        </w:p>
        <w:p w14:paraId="77768A35" w14:textId="6BB386E7" w:rsidR="00FB2B7B" w:rsidRPr="005A7E1C" w:rsidRDefault="00FB2B7B" w:rsidP="00DB3285">
          <w:pPr>
            <w:tabs>
              <w:tab w:val="center" w:pos="-4324"/>
            </w:tabs>
            <w:spacing w:line="80" w:lineRule="atLeast"/>
            <w:jc w:val="left"/>
            <w:rPr>
              <w:rFonts w:ascii="Montserrat SemiBold" w:eastAsia="Times New Roman" w:hAnsi="Montserrat SemiBold" w:cs="Times New Roman"/>
              <w:color w:val="00B0F0"/>
              <w:sz w:val="22"/>
              <w:lang w:eastAsia="fr-FR"/>
            </w:rPr>
          </w:pPr>
          <w:r>
            <w:rPr>
              <w:rFonts w:ascii="Arial Black" w:eastAsia="Times New Roman" w:hAnsi="Arial Black" w:cs="Times New Roman"/>
              <w:caps/>
              <w:color w:val="183650" w:themeColor="accent1"/>
              <w:sz w:val="16"/>
              <w:szCs w:val="16"/>
              <w:lang w:eastAsia="fr-FR"/>
            </w:rPr>
            <w:fldChar w:fldCharType="begin"/>
          </w:r>
          <w:r>
            <w:rPr>
              <w:rFonts w:ascii="Arial Black" w:eastAsia="Times New Roman" w:hAnsi="Arial Black" w:cs="Times New Roman"/>
              <w:caps/>
              <w:color w:val="183650" w:themeColor="accent1"/>
              <w:sz w:val="16"/>
              <w:szCs w:val="16"/>
              <w:lang w:eastAsia="fr-FR"/>
            </w:rPr>
            <w:instrText xml:space="preserve"> DOCPROPERTY  "NOM DU DOCUMENT" </w:instrText>
          </w:r>
          <w:r>
            <w:rPr>
              <w:rFonts w:ascii="Arial Black" w:eastAsia="Times New Roman" w:hAnsi="Arial Black" w:cs="Times New Roman"/>
              <w:caps/>
              <w:color w:val="183650" w:themeColor="accent1"/>
              <w:sz w:val="16"/>
              <w:szCs w:val="16"/>
              <w:lang w:eastAsia="fr-FR"/>
            </w:rPr>
            <w:fldChar w:fldCharType="separate"/>
          </w:r>
          <w:r>
            <w:rPr>
              <w:rFonts w:ascii="Arial Black" w:eastAsia="Times New Roman" w:hAnsi="Arial Black" w:cs="Times New Roman"/>
              <w:caps/>
              <w:color w:val="183650" w:themeColor="accent1"/>
              <w:sz w:val="16"/>
              <w:szCs w:val="16"/>
              <w:lang w:eastAsia="fr-FR"/>
            </w:rPr>
            <w:t>Entretien annuel et professionnel</w:t>
          </w:r>
          <w:r>
            <w:rPr>
              <w:rFonts w:ascii="Arial Black" w:eastAsia="Times New Roman" w:hAnsi="Arial Black" w:cs="Times New Roman"/>
              <w:caps/>
              <w:color w:val="183650" w:themeColor="accent1"/>
              <w:sz w:val="16"/>
              <w:szCs w:val="16"/>
              <w:lang w:eastAsia="fr-FR"/>
            </w:rPr>
            <w:fldChar w:fldCharType="end"/>
          </w:r>
        </w:p>
      </w:tc>
      <w:tc>
        <w:tcPr>
          <w:tcW w:w="3679" w:type="dxa"/>
          <w:tcBorders>
            <w:bottom w:val="single" w:sz="12" w:space="0" w:color="BFBFBF" w:themeColor="background1" w:themeShade="BF"/>
          </w:tcBorders>
          <w:shd w:val="clear" w:color="auto" w:fill="auto"/>
          <w:vAlign w:val="center"/>
        </w:tcPr>
        <w:p w14:paraId="19A0FF3A" w14:textId="77777777" w:rsidR="00FB2B7B" w:rsidRPr="00D367DF" w:rsidRDefault="00FB2B7B" w:rsidP="00DB3285">
          <w:pPr>
            <w:tabs>
              <w:tab w:val="left" w:pos="720"/>
              <w:tab w:val="right" w:pos="12313"/>
            </w:tabs>
            <w:spacing w:line="240" w:lineRule="auto"/>
            <w:jc w:val="right"/>
            <w:rPr>
              <w:rFonts w:ascii="Montserrat SemiBold" w:eastAsia="Times New Roman" w:hAnsi="Montserrat SemiBold" w:cs="Times New Roman"/>
              <w:sz w:val="16"/>
              <w:szCs w:val="16"/>
              <w:lang w:eastAsia="fr-FR"/>
            </w:rPr>
          </w:pPr>
          <w:r w:rsidRPr="00813AFF">
            <w:rPr>
              <w:rFonts w:ascii="Calibri" w:eastAsia="Times New Roman" w:hAnsi="Calibri" w:cs="Times New Roman"/>
              <w:noProof/>
              <w:szCs w:val="24"/>
              <w:lang w:eastAsia="fr-FR"/>
            </w:rPr>
            <w:drawing>
              <wp:anchor distT="0" distB="0" distL="114300" distR="114300" simplePos="0" relativeHeight="251663360" behindDoc="0" locked="0" layoutInCell="1" allowOverlap="1" wp14:anchorId="5FB46621" wp14:editId="65A6B4D6">
                <wp:simplePos x="0" y="0"/>
                <wp:positionH relativeFrom="column">
                  <wp:posOffset>932180</wp:posOffset>
                </wp:positionH>
                <wp:positionV relativeFrom="paragraph">
                  <wp:posOffset>-191770</wp:posOffset>
                </wp:positionV>
                <wp:extent cx="1261745" cy="355600"/>
                <wp:effectExtent l="0" t="0" r="0" b="6350"/>
                <wp:wrapSquare wrapText="bothSides"/>
                <wp:docPr id="14" name="Image 14"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BFD4746" w14:textId="77777777" w:rsidR="00FB2B7B" w:rsidRDefault="00FB2B7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681"/>
      <w:gridCol w:w="5379"/>
    </w:tblGrid>
    <w:tr w:rsidR="00FB2B7B" w:rsidRPr="00813AFF" w14:paraId="375A0C39" w14:textId="77777777" w:rsidTr="00325DDE">
      <w:trPr>
        <w:trHeight w:val="692"/>
        <w:jc w:val="center"/>
      </w:trPr>
      <w:tc>
        <w:tcPr>
          <w:tcW w:w="3681" w:type="dxa"/>
          <w:tcBorders>
            <w:bottom w:val="single" w:sz="12" w:space="0" w:color="BFBFBF" w:themeColor="background1" w:themeShade="BF"/>
          </w:tcBorders>
          <w:shd w:val="clear" w:color="auto" w:fill="auto"/>
        </w:tcPr>
        <w:p w14:paraId="206F48FB" w14:textId="77777777" w:rsidR="00FB2B7B" w:rsidRPr="00EA788E" w:rsidRDefault="00FB2B7B" w:rsidP="00DB3285">
          <w:pPr>
            <w:pStyle w:val="En-tte"/>
            <w:rPr>
              <w:rFonts w:ascii="Calibri" w:eastAsia="Times New Roman" w:hAnsi="Calibri" w:cs="Times New Roman"/>
              <w:noProof/>
              <w:color w:val="auto"/>
              <w:szCs w:val="24"/>
              <w:lang w:eastAsia="fr-FR"/>
            </w:rPr>
          </w:pPr>
          <w:r w:rsidRPr="00EA788E">
            <w:rPr>
              <w:rFonts w:ascii="Calibri" w:eastAsia="Times New Roman" w:hAnsi="Calibri" w:cs="Times New Roman"/>
              <w:noProof/>
              <w:color w:val="auto"/>
              <w:szCs w:val="24"/>
              <w:lang w:eastAsia="fr-FR"/>
            </w:rPr>
            <w:drawing>
              <wp:anchor distT="0" distB="0" distL="114300" distR="114300" simplePos="0" relativeHeight="251661312" behindDoc="0" locked="0" layoutInCell="1" allowOverlap="1" wp14:anchorId="1493CAAA" wp14:editId="47745CB2">
                <wp:simplePos x="0" y="0"/>
                <wp:positionH relativeFrom="column">
                  <wp:posOffset>-2540</wp:posOffset>
                </wp:positionH>
                <wp:positionV relativeFrom="paragraph">
                  <wp:posOffset>39757</wp:posOffset>
                </wp:positionV>
                <wp:extent cx="1261745" cy="355600"/>
                <wp:effectExtent l="0" t="0" r="0" b="6350"/>
                <wp:wrapSquare wrapText="bothSides"/>
                <wp:docPr id="17" name="Image 17"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anchor>
            </w:drawing>
          </w:r>
        </w:p>
      </w:tc>
      <w:tc>
        <w:tcPr>
          <w:tcW w:w="5379" w:type="dxa"/>
          <w:tcBorders>
            <w:bottom w:val="single" w:sz="12" w:space="0" w:color="BFBFBF" w:themeColor="background1" w:themeShade="BF"/>
          </w:tcBorders>
          <w:shd w:val="clear" w:color="auto" w:fill="auto"/>
          <w:vAlign w:val="center"/>
        </w:tcPr>
        <w:p w14:paraId="684F7D01" w14:textId="45C004C3" w:rsidR="00FB2B7B" w:rsidRPr="00085D11" w:rsidRDefault="00FB2B7B" w:rsidP="00DB3285">
          <w:pPr>
            <w:pStyle w:val="En-tte"/>
            <w:jc w:val="right"/>
            <w:rPr>
              <w:rFonts w:ascii="Arial Black" w:eastAsia="Times New Roman" w:hAnsi="Arial Black" w:cs="Times New Roman"/>
              <w:caps/>
              <w:color w:val="E89759" w:themeColor="accent2"/>
              <w:sz w:val="16"/>
              <w:szCs w:val="16"/>
              <w:lang w:eastAsia="fr-FR"/>
            </w:rPr>
          </w:pPr>
          <w:r>
            <w:rPr>
              <w:rFonts w:ascii="Arial Black" w:eastAsia="Times New Roman" w:hAnsi="Arial Black" w:cs="Times New Roman"/>
              <w:caps/>
              <w:color w:val="E89759" w:themeColor="accent2"/>
              <w:sz w:val="16"/>
              <w:szCs w:val="16"/>
              <w:lang w:eastAsia="fr-FR"/>
            </w:rPr>
            <w:t>GROUPE APSIDE</w:t>
          </w:r>
        </w:p>
        <w:p w14:paraId="4C7B7591" w14:textId="4097B052" w:rsidR="00FB2B7B" w:rsidRPr="00383E8E" w:rsidRDefault="00FB2B7B" w:rsidP="00DB3285">
          <w:pPr>
            <w:pStyle w:val="En-tte"/>
            <w:jc w:val="right"/>
            <w:rPr>
              <w:rFonts w:ascii="Montserrat SemiBold" w:eastAsia="Times New Roman" w:hAnsi="Montserrat SemiBold" w:cs="Times New Roman"/>
              <w:caps/>
              <w:color w:val="183650" w:themeColor="accent1"/>
              <w:sz w:val="16"/>
              <w:szCs w:val="16"/>
              <w:lang w:eastAsia="fr-FR"/>
            </w:rPr>
          </w:pPr>
          <w:r>
            <w:rPr>
              <w:rFonts w:ascii="Arial Black" w:eastAsia="Times New Roman" w:hAnsi="Arial Black" w:cs="Times New Roman"/>
              <w:caps/>
              <w:color w:val="183650" w:themeColor="accent1"/>
              <w:sz w:val="16"/>
              <w:szCs w:val="16"/>
              <w:lang w:eastAsia="fr-FR"/>
            </w:rPr>
            <w:fldChar w:fldCharType="begin"/>
          </w:r>
          <w:r>
            <w:rPr>
              <w:rFonts w:ascii="Arial Black" w:eastAsia="Times New Roman" w:hAnsi="Arial Black" w:cs="Times New Roman"/>
              <w:caps/>
              <w:color w:val="183650" w:themeColor="accent1"/>
              <w:sz w:val="16"/>
              <w:szCs w:val="16"/>
              <w:lang w:eastAsia="fr-FR"/>
            </w:rPr>
            <w:instrText xml:space="preserve"> DOCPROPERTY  "NOM DU DOCUMENT" </w:instrText>
          </w:r>
          <w:r>
            <w:rPr>
              <w:rFonts w:ascii="Arial Black" w:eastAsia="Times New Roman" w:hAnsi="Arial Black" w:cs="Times New Roman"/>
              <w:caps/>
              <w:color w:val="183650" w:themeColor="accent1"/>
              <w:sz w:val="16"/>
              <w:szCs w:val="16"/>
              <w:lang w:eastAsia="fr-FR"/>
            </w:rPr>
            <w:fldChar w:fldCharType="separate"/>
          </w:r>
          <w:r>
            <w:rPr>
              <w:rFonts w:ascii="Arial Black" w:eastAsia="Times New Roman" w:hAnsi="Arial Black" w:cs="Times New Roman"/>
              <w:caps/>
              <w:color w:val="183650" w:themeColor="accent1"/>
              <w:sz w:val="16"/>
              <w:szCs w:val="16"/>
              <w:lang w:eastAsia="fr-FR"/>
            </w:rPr>
            <w:t>Entretien annuel et professionnel</w:t>
          </w:r>
          <w:r>
            <w:rPr>
              <w:rFonts w:ascii="Arial Black" w:eastAsia="Times New Roman" w:hAnsi="Arial Black" w:cs="Times New Roman"/>
              <w:caps/>
              <w:color w:val="183650" w:themeColor="accent1"/>
              <w:sz w:val="16"/>
              <w:szCs w:val="16"/>
              <w:lang w:eastAsia="fr-FR"/>
            </w:rPr>
            <w:fldChar w:fldCharType="end"/>
          </w:r>
        </w:p>
      </w:tc>
    </w:tr>
  </w:tbl>
  <w:p w14:paraId="26B013AF" w14:textId="77777777" w:rsidR="00FB2B7B" w:rsidRDefault="00FB2B7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2399" w14:textId="0840DCDD" w:rsidR="00FB2B7B" w:rsidRDefault="00FB2B7B">
    <w:pPr>
      <w:pStyle w:val="En-tte"/>
    </w:pPr>
    <w:r>
      <w:rPr>
        <w:rFonts w:ascii="Calibri" w:eastAsia="Times New Roman" w:hAnsi="Calibri" w:cs="Times New Roman"/>
        <w:noProof/>
        <w:szCs w:val="24"/>
        <w:lang w:eastAsia="fr-FR"/>
      </w:rPr>
      <mc:AlternateContent>
        <mc:Choice Requires="wpg">
          <w:drawing>
            <wp:anchor distT="0" distB="0" distL="114300" distR="114300" simplePos="0" relativeHeight="251659264" behindDoc="1" locked="0" layoutInCell="1" allowOverlap="1" wp14:anchorId="3E8A4BC0" wp14:editId="7BB723CD">
              <wp:simplePos x="0" y="0"/>
              <wp:positionH relativeFrom="column">
                <wp:posOffset>-893445</wp:posOffset>
              </wp:positionH>
              <wp:positionV relativeFrom="paragraph">
                <wp:posOffset>1358900</wp:posOffset>
              </wp:positionV>
              <wp:extent cx="7540578" cy="7300623"/>
              <wp:effectExtent l="0" t="0" r="3810" b="0"/>
              <wp:wrapNone/>
              <wp:docPr id="25" name="Groupe 25"/>
              <wp:cNvGraphicFramePr/>
              <a:graphic xmlns:a="http://schemas.openxmlformats.org/drawingml/2006/main">
                <a:graphicData uri="http://schemas.microsoft.com/office/word/2010/wordprocessingGroup">
                  <wpg:wgp>
                    <wpg:cNvGrpSpPr/>
                    <wpg:grpSpPr>
                      <a:xfrm>
                        <a:off x="0" y="0"/>
                        <a:ext cx="7540578" cy="7300623"/>
                        <a:chOff x="0" y="0"/>
                        <a:chExt cx="7540578" cy="7300623"/>
                      </a:xfrm>
                    </wpg:grpSpPr>
                    <wps:wsp>
                      <wps:cNvPr id="26" name="Rectangle 26"/>
                      <wps:cNvSpPr/>
                      <wps:spPr>
                        <a:xfrm>
                          <a:off x="0" y="0"/>
                          <a:ext cx="6195060" cy="640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189288" y="6663468"/>
                          <a:ext cx="4351290" cy="6371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71BA6455" id="Groupe 25" o:spid="_x0000_s1026" style="position:absolute;margin-left:-70.35pt;margin-top:107pt;width:593.75pt;height:574.85pt;z-index:-251657216;mso-width-relative:margin;mso-height-relative:margin" coordsize="75405,7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">
              <v:rect id="Rectangle 26" o:spid="_x0000_s1027" style="position:absolute;width:61950;height:64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m4G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pFP6/xB8gF38AAAD//wMAUEsBAi0AFAAGAAgAAAAhANvh9svuAAAAhQEAABMAAAAAAAAA&#10;AAAAAAAAAAAAAFtDb250ZW50X1R5cGVzXS54bWxQSwECLQAUAAYACAAAACEAWvQsW78AAAAVAQAA&#10;CwAAAAAAAAAAAAAAAAAfAQAAX3JlbHMvLnJlbHNQSwECLQAUAAYACAAAACEATSZuBsYAAADbAAAA&#10;DwAAAAAAAAAAAAAAAAAHAgAAZHJzL2Rvd25yZXYueG1sUEsFBgAAAAADAAMAtwAAAPoCAAAAAA==&#10;" fillcolor="#e7e6e6 [3215]" stroked="f" strokeweight="1pt"/>
              <v:rect id="Rectangle 27" o:spid="_x0000_s1028" style="position:absolute;left:31892;top:66634;width:43513;height:6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" fillcolor="#e89759 [3205]" stroked="f" strokeweight="1pt"/>
            </v:group>
          </w:pict>
        </mc:Fallback>
      </mc:AlternateContent>
    </w:r>
    <w:r w:rsidRPr="00813AFF">
      <w:rPr>
        <w:rFonts w:ascii="Calibri" w:eastAsia="Times New Roman" w:hAnsi="Calibri"/>
        <w:noProof/>
        <w:szCs w:val="24"/>
        <w:lang w:eastAsia="fr-FR"/>
      </w:rPr>
      <w:drawing>
        <wp:anchor distT="0" distB="0" distL="114300" distR="114300" simplePos="0" relativeHeight="251664384" behindDoc="0" locked="0" layoutInCell="1" allowOverlap="1" wp14:anchorId="5C5D45AD" wp14:editId="7A356CBA">
          <wp:simplePos x="0" y="0"/>
          <wp:positionH relativeFrom="column">
            <wp:posOffset>37465</wp:posOffset>
          </wp:positionH>
          <wp:positionV relativeFrom="paragraph">
            <wp:posOffset>66992</wp:posOffset>
          </wp:positionV>
          <wp:extent cx="1351870" cy="381000"/>
          <wp:effectExtent l="0" t="0" r="1270" b="0"/>
          <wp:wrapNone/>
          <wp:docPr id="18" name="Image 18"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1870" cy="38100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681"/>
      <w:gridCol w:w="5379"/>
    </w:tblGrid>
    <w:tr w:rsidR="00BB6086" w:rsidRPr="00813AFF" w14:paraId="30E54EB3" w14:textId="77777777" w:rsidTr="00575CD6">
      <w:trPr>
        <w:trHeight w:val="692"/>
        <w:jc w:val="center"/>
      </w:trPr>
      <w:tc>
        <w:tcPr>
          <w:tcW w:w="3681" w:type="dxa"/>
          <w:tcBorders>
            <w:bottom w:val="single" w:sz="12" w:space="0" w:color="BFBFBF" w:themeColor="background1" w:themeShade="BF"/>
          </w:tcBorders>
          <w:shd w:val="clear" w:color="auto" w:fill="auto"/>
        </w:tcPr>
        <w:p w14:paraId="5404A586" w14:textId="77777777" w:rsidR="00BB6086" w:rsidRPr="00EA788E" w:rsidRDefault="00BB6086" w:rsidP="00BB6086">
          <w:pPr>
            <w:pStyle w:val="En-tte"/>
            <w:rPr>
              <w:rFonts w:ascii="Calibri" w:eastAsia="Times New Roman" w:hAnsi="Calibri" w:cs="Times New Roman"/>
              <w:noProof/>
              <w:color w:val="auto"/>
              <w:szCs w:val="24"/>
              <w:lang w:eastAsia="fr-FR"/>
            </w:rPr>
          </w:pPr>
          <w:r w:rsidRPr="00EA788E">
            <w:rPr>
              <w:rFonts w:ascii="Calibri" w:eastAsia="Times New Roman" w:hAnsi="Calibri" w:cs="Times New Roman"/>
              <w:noProof/>
              <w:color w:val="auto"/>
              <w:szCs w:val="24"/>
              <w:lang w:eastAsia="fr-FR"/>
            </w:rPr>
            <w:drawing>
              <wp:anchor distT="0" distB="0" distL="114300" distR="114300" simplePos="0" relativeHeight="251667456" behindDoc="0" locked="0" layoutInCell="1" allowOverlap="1" wp14:anchorId="6808FED1" wp14:editId="3C24974E">
                <wp:simplePos x="0" y="0"/>
                <wp:positionH relativeFrom="column">
                  <wp:posOffset>-2540</wp:posOffset>
                </wp:positionH>
                <wp:positionV relativeFrom="paragraph">
                  <wp:posOffset>39757</wp:posOffset>
                </wp:positionV>
                <wp:extent cx="1261745" cy="355600"/>
                <wp:effectExtent l="0" t="0" r="0" b="6350"/>
                <wp:wrapSquare wrapText="bothSides"/>
                <wp:docPr id="20" name="Image 20"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anchor>
            </w:drawing>
          </w:r>
        </w:p>
      </w:tc>
      <w:tc>
        <w:tcPr>
          <w:tcW w:w="5379" w:type="dxa"/>
          <w:tcBorders>
            <w:bottom w:val="single" w:sz="12" w:space="0" w:color="BFBFBF" w:themeColor="background1" w:themeShade="BF"/>
          </w:tcBorders>
          <w:shd w:val="clear" w:color="auto" w:fill="auto"/>
          <w:vAlign w:val="center"/>
        </w:tcPr>
        <w:p w14:paraId="514EF060" w14:textId="77777777" w:rsidR="00BB6086" w:rsidRPr="00085D11" w:rsidRDefault="00BB6086" w:rsidP="00BB6086">
          <w:pPr>
            <w:pStyle w:val="En-tte"/>
            <w:jc w:val="right"/>
            <w:rPr>
              <w:rFonts w:ascii="Arial Black" w:eastAsia="Times New Roman" w:hAnsi="Arial Black" w:cs="Times New Roman"/>
              <w:caps/>
              <w:color w:val="E89759" w:themeColor="accent2"/>
              <w:sz w:val="16"/>
              <w:szCs w:val="16"/>
              <w:lang w:eastAsia="fr-FR"/>
            </w:rPr>
          </w:pPr>
          <w:r>
            <w:rPr>
              <w:rFonts w:ascii="Arial Black" w:eastAsia="Times New Roman" w:hAnsi="Arial Black" w:cs="Times New Roman"/>
              <w:caps/>
              <w:color w:val="E89759" w:themeColor="accent2"/>
              <w:sz w:val="16"/>
              <w:szCs w:val="16"/>
              <w:lang w:eastAsia="fr-FR"/>
            </w:rPr>
            <w:t>GROUPE APSIDE</w:t>
          </w:r>
        </w:p>
        <w:p w14:paraId="5C6885E3" w14:textId="77777777" w:rsidR="00BB6086" w:rsidRPr="00383E8E" w:rsidRDefault="00BB6086" w:rsidP="00BB6086">
          <w:pPr>
            <w:pStyle w:val="En-tte"/>
            <w:jc w:val="right"/>
            <w:rPr>
              <w:rFonts w:ascii="Montserrat SemiBold" w:eastAsia="Times New Roman" w:hAnsi="Montserrat SemiBold" w:cs="Times New Roman"/>
              <w:caps/>
              <w:color w:val="183650" w:themeColor="accent1"/>
              <w:sz w:val="16"/>
              <w:szCs w:val="16"/>
              <w:lang w:eastAsia="fr-FR"/>
            </w:rPr>
          </w:pPr>
          <w:r>
            <w:rPr>
              <w:rFonts w:ascii="Arial Black" w:eastAsia="Times New Roman" w:hAnsi="Arial Black" w:cs="Times New Roman"/>
              <w:caps/>
              <w:color w:val="183650" w:themeColor="accent1"/>
              <w:sz w:val="16"/>
              <w:szCs w:val="16"/>
              <w:lang w:eastAsia="fr-FR"/>
            </w:rPr>
            <w:fldChar w:fldCharType="begin"/>
          </w:r>
          <w:r>
            <w:rPr>
              <w:rFonts w:ascii="Arial Black" w:eastAsia="Times New Roman" w:hAnsi="Arial Black" w:cs="Times New Roman"/>
              <w:caps/>
              <w:color w:val="183650" w:themeColor="accent1"/>
              <w:sz w:val="16"/>
              <w:szCs w:val="16"/>
              <w:lang w:eastAsia="fr-FR"/>
            </w:rPr>
            <w:instrText xml:space="preserve"> DOCPROPERTY  "NOM DU DOCUMENT" </w:instrText>
          </w:r>
          <w:r>
            <w:rPr>
              <w:rFonts w:ascii="Arial Black" w:eastAsia="Times New Roman" w:hAnsi="Arial Black" w:cs="Times New Roman"/>
              <w:caps/>
              <w:color w:val="183650" w:themeColor="accent1"/>
              <w:sz w:val="16"/>
              <w:szCs w:val="16"/>
              <w:lang w:eastAsia="fr-FR"/>
            </w:rPr>
            <w:fldChar w:fldCharType="separate"/>
          </w:r>
          <w:r>
            <w:rPr>
              <w:rFonts w:ascii="Arial Black" w:eastAsia="Times New Roman" w:hAnsi="Arial Black" w:cs="Times New Roman"/>
              <w:caps/>
              <w:color w:val="183650" w:themeColor="accent1"/>
              <w:sz w:val="16"/>
              <w:szCs w:val="16"/>
              <w:lang w:eastAsia="fr-FR"/>
            </w:rPr>
            <w:t>Entretien annuel et professionnel</w:t>
          </w:r>
          <w:r>
            <w:rPr>
              <w:rFonts w:ascii="Arial Black" w:eastAsia="Times New Roman" w:hAnsi="Arial Black" w:cs="Times New Roman"/>
              <w:caps/>
              <w:color w:val="183650" w:themeColor="accent1"/>
              <w:sz w:val="16"/>
              <w:szCs w:val="16"/>
              <w:lang w:eastAsia="fr-FR"/>
            </w:rPr>
            <w:fldChar w:fldCharType="end"/>
          </w:r>
        </w:p>
      </w:tc>
    </w:tr>
  </w:tbl>
  <w:p w14:paraId="355ED47A" w14:textId="77777777" w:rsidR="00D55364" w:rsidRPr="009037F0" w:rsidRDefault="00D55364" w:rsidP="009037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74E"/>
    <w:multiLevelType w:val="multilevel"/>
    <w:tmpl w:val="4670834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C4129CA"/>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845688"/>
    <w:multiLevelType w:val="multilevel"/>
    <w:tmpl w:val="A1083F3E"/>
    <w:lvl w:ilvl="0">
      <w:start w:val="1"/>
      <w:numFmt w:val="decimal"/>
      <w:lvlText w:val="%1."/>
      <w:lvlJc w:val="left"/>
      <w:pPr>
        <w:ind w:left="720" w:hanging="360"/>
      </w:pPr>
      <w:rPr>
        <w:rFonts w:hint="default"/>
      </w:rPr>
    </w:lvl>
    <w:lvl w:ilvl="1">
      <w:start w:val="1"/>
      <w:numFmt w:val="decimal"/>
      <w:lvlText w:val="%1.%2."/>
      <w:lvlJc w:val="left"/>
      <w:pPr>
        <w:ind w:left="4046" w:hanging="360"/>
      </w:pPr>
      <w:rPr>
        <w:rFonts w:hint="default"/>
      </w:rPr>
    </w:lvl>
    <w:lvl w:ilvl="2">
      <w:start w:val="1"/>
      <w:numFmt w:val="decimal"/>
      <w:lvlText w:val="%1.%2.%3."/>
      <w:lvlJc w:val="left"/>
      <w:pPr>
        <w:ind w:left="2160" w:hanging="346"/>
      </w:pPr>
      <w:rPr>
        <w:rFonts w:hint="default"/>
      </w:rPr>
    </w:lvl>
    <w:lvl w:ilvl="3">
      <w:start w:val="1"/>
      <w:numFmt w:val="decimal"/>
      <w:lvlText w:val="%1.%2.%3.%4."/>
      <w:lvlJc w:val="left"/>
      <w:pPr>
        <w:ind w:left="2880" w:hanging="328"/>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1667BDC"/>
    <w:multiLevelType w:val="multilevel"/>
    <w:tmpl w:val="6F3E19AA"/>
    <w:lvl w:ilvl="0">
      <w:start w:val="1"/>
      <w:numFmt w:val="decimal"/>
      <w:pStyle w:val="Titre1"/>
      <w:lvlText w:val="%1"/>
      <w:lvlJc w:val="left"/>
      <w:pPr>
        <w:ind w:left="432" w:hanging="432"/>
      </w:pPr>
      <w:rPr>
        <w:rFonts w:hint="default"/>
        <w14:cntxtAlts/>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rPr>
        <w:rFonts w:hint="default"/>
      </w:rPr>
    </w:lvl>
  </w:abstractNum>
  <w:abstractNum w:abstractNumId="4" w15:restartNumberingAfterBreak="0">
    <w:nsid w:val="2C753F69"/>
    <w:multiLevelType w:val="hybridMultilevel"/>
    <w:tmpl w:val="4EDA64AA"/>
    <w:lvl w:ilvl="0" w:tplc="A5263276">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5" w15:restartNumberingAfterBreak="0">
    <w:nsid w:val="2C8F33F8"/>
    <w:multiLevelType w:val="hybridMultilevel"/>
    <w:tmpl w:val="F50C8C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2E6C2F"/>
    <w:multiLevelType w:val="hybridMultilevel"/>
    <w:tmpl w:val="3B06D714"/>
    <w:lvl w:ilvl="0" w:tplc="5C244136">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7" w15:restartNumberingAfterBreak="0">
    <w:nsid w:val="30282B50"/>
    <w:multiLevelType w:val="hybridMultilevel"/>
    <w:tmpl w:val="3E5EF31E"/>
    <w:lvl w:ilvl="0" w:tplc="E864EAEA">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4F2C1D"/>
    <w:multiLevelType w:val="hybridMultilevel"/>
    <w:tmpl w:val="EBEEC26C"/>
    <w:lvl w:ilvl="0" w:tplc="A0A8F02A">
      <w:start w:val="1"/>
      <w:numFmt w:val="decimal"/>
      <w:lvlText w:val="1.%1."/>
      <w:lvlJc w:val="left"/>
      <w:pPr>
        <w:ind w:left="700" w:hanging="360"/>
      </w:pPr>
      <w:rPr>
        <w:rFonts w:hint="default"/>
        <w14:cntxtAlt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3028DA"/>
    <w:multiLevelType w:val="hybridMultilevel"/>
    <w:tmpl w:val="14A20CD4"/>
    <w:lvl w:ilvl="0" w:tplc="9EF6E61A">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10" w15:restartNumberingAfterBreak="0">
    <w:nsid w:val="37B421CB"/>
    <w:multiLevelType w:val="hybridMultilevel"/>
    <w:tmpl w:val="4D2AB96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4328B0"/>
    <w:multiLevelType w:val="hybridMultilevel"/>
    <w:tmpl w:val="B96CE65C"/>
    <w:lvl w:ilvl="0" w:tplc="C7D0114A">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12" w15:restartNumberingAfterBreak="0">
    <w:nsid w:val="3FE20CA6"/>
    <w:multiLevelType w:val="hybridMultilevel"/>
    <w:tmpl w:val="22C64A6A"/>
    <w:lvl w:ilvl="0" w:tplc="C7D0114A">
      <w:numFmt w:val="bullet"/>
      <w:lvlText w:val="-"/>
      <w:lvlJc w:val="left"/>
      <w:pPr>
        <w:ind w:left="474" w:hanging="360"/>
      </w:pPr>
      <w:rPr>
        <w:rFonts w:ascii="Calibri" w:eastAsia="Times New Roman" w:hAnsi="Calibri" w:cs="Calibri" w:hint="default"/>
      </w:rPr>
    </w:lvl>
    <w:lvl w:ilvl="1" w:tplc="040C0003">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3" w15:restartNumberingAfterBreak="0">
    <w:nsid w:val="40CA4051"/>
    <w:multiLevelType w:val="hybridMultilevel"/>
    <w:tmpl w:val="37668B5C"/>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2B29DE"/>
    <w:multiLevelType w:val="hybridMultilevel"/>
    <w:tmpl w:val="C59A3D7A"/>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5D022E"/>
    <w:multiLevelType w:val="hybridMultilevel"/>
    <w:tmpl w:val="47F85FF6"/>
    <w:lvl w:ilvl="0" w:tplc="7FA45438">
      <w:numFmt w:val="bullet"/>
      <w:lvlText w:val="-"/>
      <w:lvlJc w:val="left"/>
      <w:pPr>
        <w:ind w:left="720" w:hanging="360"/>
      </w:pPr>
      <w:rPr>
        <w:rFonts w:ascii="Hind" w:eastAsiaTheme="minorHAnsi" w:hAnsi="Hind" w:cs="Hi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AF4E9C"/>
    <w:multiLevelType w:val="hybridMultilevel"/>
    <w:tmpl w:val="1E8405D0"/>
    <w:lvl w:ilvl="0" w:tplc="E06E643E">
      <w:start w:val="1"/>
      <w:numFmt w:val="decimal"/>
      <w:lvlText w:val="[%1]"/>
      <w:lvlJc w:val="center"/>
      <w:pPr>
        <w:ind w:left="777" w:hanging="360"/>
      </w:pPr>
      <w:rPr>
        <w:rFonts w:hint="default"/>
      </w:r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17" w15:restartNumberingAfterBreak="0">
    <w:nsid w:val="4CB17369"/>
    <w:multiLevelType w:val="hybridMultilevel"/>
    <w:tmpl w:val="844CFCA4"/>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0D29D6"/>
    <w:multiLevelType w:val="hybridMultilevel"/>
    <w:tmpl w:val="5EA69C6E"/>
    <w:lvl w:ilvl="0" w:tplc="406CCD7A">
      <w:start w:val="2"/>
      <w:numFmt w:val="bullet"/>
      <w:lvlText w:val="-"/>
      <w:lvlJc w:val="left"/>
      <w:pPr>
        <w:ind w:left="495" w:hanging="360"/>
      </w:pPr>
      <w:rPr>
        <w:rFonts w:ascii="Calibri" w:eastAsiaTheme="minorHAnsi" w:hAnsi="Calibri" w:cs="Calibri" w:hint="default"/>
      </w:rPr>
    </w:lvl>
    <w:lvl w:ilvl="1" w:tplc="040C0003" w:tentative="1">
      <w:start w:val="1"/>
      <w:numFmt w:val="bullet"/>
      <w:lvlText w:val="o"/>
      <w:lvlJc w:val="left"/>
      <w:pPr>
        <w:ind w:left="1215" w:hanging="360"/>
      </w:pPr>
      <w:rPr>
        <w:rFonts w:ascii="Courier New" w:hAnsi="Courier New" w:cs="Courier New" w:hint="default"/>
      </w:rPr>
    </w:lvl>
    <w:lvl w:ilvl="2" w:tplc="040C0005" w:tentative="1">
      <w:start w:val="1"/>
      <w:numFmt w:val="bullet"/>
      <w:lvlText w:val=""/>
      <w:lvlJc w:val="left"/>
      <w:pPr>
        <w:ind w:left="1935" w:hanging="360"/>
      </w:pPr>
      <w:rPr>
        <w:rFonts w:ascii="Wingdings" w:hAnsi="Wingdings" w:hint="default"/>
      </w:rPr>
    </w:lvl>
    <w:lvl w:ilvl="3" w:tplc="040C0001" w:tentative="1">
      <w:start w:val="1"/>
      <w:numFmt w:val="bullet"/>
      <w:lvlText w:val=""/>
      <w:lvlJc w:val="left"/>
      <w:pPr>
        <w:ind w:left="2655" w:hanging="360"/>
      </w:pPr>
      <w:rPr>
        <w:rFonts w:ascii="Symbol" w:hAnsi="Symbol" w:hint="default"/>
      </w:rPr>
    </w:lvl>
    <w:lvl w:ilvl="4" w:tplc="040C0003" w:tentative="1">
      <w:start w:val="1"/>
      <w:numFmt w:val="bullet"/>
      <w:lvlText w:val="o"/>
      <w:lvlJc w:val="left"/>
      <w:pPr>
        <w:ind w:left="3375" w:hanging="360"/>
      </w:pPr>
      <w:rPr>
        <w:rFonts w:ascii="Courier New" w:hAnsi="Courier New" w:cs="Courier New" w:hint="default"/>
      </w:rPr>
    </w:lvl>
    <w:lvl w:ilvl="5" w:tplc="040C0005" w:tentative="1">
      <w:start w:val="1"/>
      <w:numFmt w:val="bullet"/>
      <w:lvlText w:val=""/>
      <w:lvlJc w:val="left"/>
      <w:pPr>
        <w:ind w:left="4095" w:hanging="360"/>
      </w:pPr>
      <w:rPr>
        <w:rFonts w:ascii="Wingdings" w:hAnsi="Wingdings" w:hint="default"/>
      </w:rPr>
    </w:lvl>
    <w:lvl w:ilvl="6" w:tplc="040C0001" w:tentative="1">
      <w:start w:val="1"/>
      <w:numFmt w:val="bullet"/>
      <w:lvlText w:val=""/>
      <w:lvlJc w:val="left"/>
      <w:pPr>
        <w:ind w:left="4815" w:hanging="360"/>
      </w:pPr>
      <w:rPr>
        <w:rFonts w:ascii="Symbol" w:hAnsi="Symbol" w:hint="default"/>
      </w:rPr>
    </w:lvl>
    <w:lvl w:ilvl="7" w:tplc="040C0003" w:tentative="1">
      <w:start w:val="1"/>
      <w:numFmt w:val="bullet"/>
      <w:lvlText w:val="o"/>
      <w:lvlJc w:val="left"/>
      <w:pPr>
        <w:ind w:left="5535" w:hanging="360"/>
      </w:pPr>
      <w:rPr>
        <w:rFonts w:ascii="Courier New" w:hAnsi="Courier New" w:cs="Courier New" w:hint="default"/>
      </w:rPr>
    </w:lvl>
    <w:lvl w:ilvl="8" w:tplc="040C0005" w:tentative="1">
      <w:start w:val="1"/>
      <w:numFmt w:val="bullet"/>
      <w:lvlText w:val=""/>
      <w:lvlJc w:val="left"/>
      <w:pPr>
        <w:ind w:left="6255" w:hanging="360"/>
      </w:pPr>
      <w:rPr>
        <w:rFonts w:ascii="Wingdings" w:hAnsi="Wingdings" w:hint="default"/>
      </w:rPr>
    </w:lvl>
  </w:abstractNum>
  <w:abstractNum w:abstractNumId="19" w15:restartNumberingAfterBreak="0">
    <w:nsid w:val="56A257D8"/>
    <w:multiLevelType w:val="hybridMultilevel"/>
    <w:tmpl w:val="906C234A"/>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1426CB4"/>
    <w:multiLevelType w:val="hybridMultilevel"/>
    <w:tmpl w:val="64D2581E"/>
    <w:lvl w:ilvl="0" w:tplc="3E32654A">
      <w:start w:val="1"/>
      <w:numFmt w:val="decimal"/>
      <w:lvlText w:val="%1.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51A5D9C"/>
    <w:multiLevelType w:val="hybridMultilevel"/>
    <w:tmpl w:val="E99EEB04"/>
    <w:lvl w:ilvl="0" w:tplc="C7D0114A">
      <w:numFmt w:val="bullet"/>
      <w:lvlText w:val="-"/>
      <w:lvlJc w:val="left"/>
      <w:pPr>
        <w:ind w:left="474" w:hanging="360"/>
      </w:pPr>
      <w:rPr>
        <w:rFonts w:ascii="Calibri" w:eastAsia="Times New Roman" w:hAnsi="Calibri" w:cs="Calibri"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2" w15:restartNumberingAfterBreak="0">
    <w:nsid w:val="69B771A3"/>
    <w:multiLevelType w:val="hybridMultilevel"/>
    <w:tmpl w:val="FB0C9BC2"/>
    <w:lvl w:ilvl="0" w:tplc="85E8BEB0">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23" w15:restartNumberingAfterBreak="0">
    <w:nsid w:val="6C205DB0"/>
    <w:multiLevelType w:val="hybridMultilevel"/>
    <w:tmpl w:val="A0D6C45E"/>
    <w:lvl w:ilvl="0" w:tplc="F9C6A6EE">
      <w:start w:val="1"/>
      <w:numFmt w:val="bullet"/>
      <w:pStyle w:val="Pucedeniveau1"/>
      <w:lvlText w:val=""/>
      <w:lvlJc w:val="left"/>
      <w:pPr>
        <w:ind w:left="720" w:hanging="360"/>
      </w:pPr>
      <w:rPr>
        <w:rFonts w:ascii="Symbol" w:hAnsi="Symbol" w:hint="default"/>
        <w:color w:val="E8761F" w:themeColor="accent5"/>
      </w:rPr>
    </w:lvl>
    <w:lvl w:ilvl="1" w:tplc="10002764">
      <w:start w:val="1"/>
      <w:numFmt w:val="bullet"/>
      <w:pStyle w:val="Pucedeniveau2"/>
      <w:lvlText w:val="o"/>
      <w:lvlJc w:val="left"/>
      <w:pPr>
        <w:ind w:left="1440" w:hanging="360"/>
      </w:pPr>
      <w:rPr>
        <w:rFonts w:ascii="Courier New" w:hAnsi="Courier New" w:cs="Courier New" w:hint="default"/>
      </w:rPr>
    </w:lvl>
    <w:lvl w:ilvl="2" w:tplc="5770FCC6">
      <w:start w:val="1"/>
      <w:numFmt w:val="bullet"/>
      <w:pStyle w:val="Pucedeniveau3"/>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AA1B04"/>
    <w:multiLevelType w:val="hybridMultilevel"/>
    <w:tmpl w:val="800CAC3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E4B5186"/>
    <w:multiLevelType w:val="hybridMultilevel"/>
    <w:tmpl w:val="75F8281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F040B9D"/>
    <w:multiLevelType w:val="hybridMultilevel"/>
    <w:tmpl w:val="930EEB2A"/>
    <w:lvl w:ilvl="0" w:tplc="469670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F5C4E2E"/>
    <w:multiLevelType w:val="hybridMultilevel"/>
    <w:tmpl w:val="ABDED612"/>
    <w:lvl w:ilvl="0" w:tplc="E06E643E">
      <w:start w:val="1"/>
      <w:numFmt w:val="decimal"/>
      <w:lvlText w:val="[%1]"/>
      <w:lvlJc w:val="center"/>
      <w:pPr>
        <w:ind w:left="777" w:hanging="360"/>
      </w:pPr>
      <w:rPr>
        <w:rFonts w:hint="default"/>
      </w:r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num w:numId="1">
    <w:abstractNumId w:val="0"/>
  </w:num>
  <w:num w:numId="2">
    <w:abstractNumId w:val="8"/>
  </w:num>
  <w:num w:numId="3">
    <w:abstractNumId w:val="7"/>
  </w:num>
  <w:num w:numId="4">
    <w:abstractNumId w:val="20"/>
  </w:num>
  <w:num w:numId="5">
    <w:abstractNumId w:val="23"/>
  </w:num>
  <w:num w:numId="6">
    <w:abstractNumId w:val="2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14"/>
  </w:num>
  <w:num w:numId="11">
    <w:abstractNumId w:val="17"/>
  </w:num>
  <w:num w:numId="12">
    <w:abstractNumId w:val="13"/>
  </w:num>
  <w:num w:numId="13">
    <w:abstractNumId w:val="2"/>
  </w:num>
  <w:num w:numId="14">
    <w:abstractNumId w:val="24"/>
  </w:num>
  <w:num w:numId="15">
    <w:abstractNumId w:val="19"/>
  </w:num>
  <w:num w:numId="16">
    <w:abstractNumId w:val="10"/>
  </w:num>
  <w:num w:numId="17">
    <w:abstractNumId w:val="5"/>
  </w:num>
  <w:num w:numId="18">
    <w:abstractNumId w:val="1"/>
  </w:num>
  <w:num w:numId="19">
    <w:abstractNumId w:val="15"/>
  </w:num>
  <w:num w:numId="20">
    <w:abstractNumId w:val="27"/>
  </w:num>
  <w:num w:numId="21">
    <w:abstractNumId w:val="16"/>
  </w:num>
  <w:num w:numId="22">
    <w:abstractNumId w:val="2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9"/>
  </w:num>
  <w:num w:numId="26">
    <w:abstractNumId w:val="6"/>
  </w:num>
  <w:num w:numId="27">
    <w:abstractNumId w:val="11"/>
  </w:num>
  <w:num w:numId="28">
    <w:abstractNumId w:val="12"/>
  </w:num>
  <w:num w:numId="29">
    <w:abstractNumId w:val="21"/>
  </w:num>
  <w:num w:numId="30">
    <w:abstractNumId w:val="2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efaultTableStyle w:val="TableauGrille2-Accentuation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36F"/>
    <w:rsid w:val="00004928"/>
    <w:rsid w:val="00006E53"/>
    <w:rsid w:val="0001167C"/>
    <w:rsid w:val="00021D1A"/>
    <w:rsid w:val="000250A8"/>
    <w:rsid w:val="00053471"/>
    <w:rsid w:val="000619A3"/>
    <w:rsid w:val="00071B3B"/>
    <w:rsid w:val="00077FD8"/>
    <w:rsid w:val="00085D11"/>
    <w:rsid w:val="000A6C88"/>
    <w:rsid w:val="000B2317"/>
    <w:rsid w:val="000C06A0"/>
    <w:rsid w:val="000D3CDE"/>
    <w:rsid w:val="000E06FA"/>
    <w:rsid w:val="00103701"/>
    <w:rsid w:val="001155B3"/>
    <w:rsid w:val="00147BF4"/>
    <w:rsid w:val="0016395F"/>
    <w:rsid w:val="00166B3A"/>
    <w:rsid w:val="00174B8A"/>
    <w:rsid w:val="001852E6"/>
    <w:rsid w:val="0019626B"/>
    <w:rsid w:val="0019719E"/>
    <w:rsid w:val="001A2734"/>
    <w:rsid w:val="001A323F"/>
    <w:rsid w:val="001C477A"/>
    <w:rsid w:val="001C4A4D"/>
    <w:rsid w:val="001D1907"/>
    <w:rsid w:val="001D4B15"/>
    <w:rsid w:val="001E0720"/>
    <w:rsid w:val="001E6989"/>
    <w:rsid w:val="001F261F"/>
    <w:rsid w:val="001F3D8E"/>
    <w:rsid w:val="001F40AA"/>
    <w:rsid w:val="00205EEC"/>
    <w:rsid w:val="00220F08"/>
    <w:rsid w:val="0023586A"/>
    <w:rsid w:val="002442DA"/>
    <w:rsid w:val="00246276"/>
    <w:rsid w:val="0025257D"/>
    <w:rsid w:val="00253AA4"/>
    <w:rsid w:val="00256240"/>
    <w:rsid w:val="002619A1"/>
    <w:rsid w:val="00262ADA"/>
    <w:rsid w:val="0026637E"/>
    <w:rsid w:val="00266AF8"/>
    <w:rsid w:val="002769FE"/>
    <w:rsid w:val="00296891"/>
    <w:rsid w:val="002A371C"/>
    <w:rsid w:val="002B4B04"/>
    <w:rsid w:val="002C0F89"/>
    <w:rsid w:val="002C3EF3"/>
    <w:rsid w:val="002D07F1"/>
    <w:rsid w:val="002D0BDA"/>
    <w:rsid w:val="002D1081"/>
    <w:rsid w:val="002D2361"/>
    <w:rsid w:val="002D64C2"/>
    <w:rsid w:val="002E0F10"/>
    <w:rsid w:val="002E78FE"/>
    <w:rsid w:val="002F5CFC"/>
    <w:rsid w:val="00324C61"/>
    <w:rsid w:val="003258F1"/>
    <w:rsid w:val="00325DDE"/>
    <w:rsid w:val="00330F3F"/>
    <w:rsid w:val="003324BD"/>
    <w:rsid w:val="00337B57"/>
    <w:rsid w:val="00344762"/>
    <w:rsid w:val="00351BEF"/>
    <w:rsid w:val="00356278"/>
    <w:rsid w:val="0038160A"/>
    <w:rsid w:val="00383E8E"/>
    <w:rsid w:val="0039502F"/>
    <w:rsid w:val="003A1C38"/>
    <w:rsid w:val="003A4321"/>
    <w:rsid w:val="003A7D0A"/>
    <w:rsid w:val="003B41E0"/>
    <w:rsid w:val="003B54B0"/>
    <w:rsid w:val="003C08A8"/>
    <w:rsid w:val="003C58F1"/>
    <w:rsid w:val="003F137A"/>
    <w:rsid w:val="003F5FA2"/>
    <w:rsid w:val="00402DE7"/>
    <w:rsid w:val="00421271"/>
    <w:rsid w:val="004247AC"/>
    <w:rsid w:val="00431827"/>
    <w:rsid w:val="00445655"/>
    <w:rsid w:val="00450893"/>
    <w:rsid w:val="00461A4D"/>
    <w:rsid w:val="00463192"/>
    <w:rsid w:val="00464D36"/>
    <w:rsid w:val="00471924"/>
    <w:rsid w:val="00472F21"/>
    <w:rsid w:val="004852E8"/>
    <w:rsid w:val="004871A9"/>
    <w:rsid w:val="004A6F09"/>
    <w:rsid w:val="004B0866"/>
    <w:rsid w:val="004B11F5"/>
    <w:rsid w:val="004B1B1D"/>
    <w:rsid w:val="004B3701"/>
    <w:rsid w:val="004B4C0B"/>
    <w:rsid w:val="004E4A57"/>
    <w:rsid w:val="00507FE8"/>
    <w:rsid w:val="0051319F"/>
    <w:rsid w:val="00524224"/>
    <w:rsid w:val="00526C6E"/>
    <w:rsid w:val="00527332"/>
    <w:rsid w:val="00530D15"/>
    <w:rsid w:val="00532B14"/>
    <w:rsid w:val="00541E0B"/>
    <w:rsid w:val="00543A39"/>
    <w:rsid w:val="0055653C"/>
    <w:rsid w:val="005642D9"/>
    <w:rsid w:val="005761F4"/>
    <w:rsid w:val="005A62EF"/>
    <w:rsid w:val="005A7E1C"/>
    <w:rsid w:val="005B7007"/>
    <w:rsid w:val="005D079A"/>
    <w:rsid w:val="005D1CFF"/>
    <w:rsid w:val="005E29CA"/>
    <w:rsid w:val="005F366C"/>
    <w:rsid w:val="005F64D4"/>
    <w:rsid w:val="006040D9"/>
    <w:rsid w:val="0062228B"/>
    <w:rsid w:val="00624565"/>
    <w:rsid w:val="00624ECE"/>
    <w:rsid w:val="00625AE9"/>
    <w:rsid w:val="00625E21"/>
    <w:rsid w:val="0062663B"/>
    <w:rsid w:val="00647166"/>
    <w:rsid w:val="00655ABD"/>
    <w:rsid w:val="00675CAC"/>
    <w:rsid w:val="006803D3"/>
    <w:rsid w:val="00680968"/>
    <w:rsid w:val="006A05C1"/>
    <w:rsid w:val="006A3B60"/>
    <w:rsid w:val="006C06BC"/>
    <w:rsid w:val="006C0A3F"/>
    <w:rsid w:val="006C2024"/>
    <w:rsid w:val="006C7668"/>
    <w:rsid w:val="006D3C70"/>
    <w:rsid w:val="006E195F"/>
    <w:rsid w:val="00704C87"/>
    <w:rsid w:val="0071206E"/>
    <w:rsid w:val="007202CE"/>
    <w:rsid w:val="0072637B"/>
    <w:rsid w:val="007319A9"/>
    <w:rsid w:val="00733523"/>
    <w:rsid w:val="00741DD7"/>
    <w:rsid w:val="00752D2C"/>
    <w:rsid w:val="00756748"/>
    <w:rsid w:val="00770193"/>
    <w:rsid w:val="00770736"/>
    <w:rsid w:val="0077538A"/>
    <w:rsid w:val="00777852"/>
    <w:rsid w:val="00783542"/>
    <w:rsid w:val="0078794B"/>
    <w:rsid w:val="00792F25"/>
    <w:rsid w:val="007A2EE4"/>
    <w:rsid w:val="007A39A9"/>
    <w:rsid w:val="007B1DB6"/>
    <w:rsid w:val="007B35CB"/>
    <w:rsid w:val="007C35CF"/>
    <w:rsid w:val="007C6DFC"/>
    <w:rsid w:val="007C72AB"/>
    <w:rsid w:val="007F20FF"/>
    <w:rsid w:val="0080039A"/>
    <w:rsid w:val="00807255"/>
    <w:rsid w:val="00811EA0"/>
    <w:rsid w:val="00823C25"/>
    <w:rsid w:val="008258CD"/>
    <w:rsid w:val="00854BFE"/>
    <w:rsid w:val="008643D8"/>
    <w:rsid w:val="00867AA2"/>
    <w:rsid w:val="00870DF7"/>
    <w:rsid w:val="00874AF7"/>
    <w:rsid w:val="008B3C0F"/>
    <w:rsid w:val="008B5B22"/>
    <w:rsid w:val="008B5F28"/>
    <w:rsid w:val="008C73C5"/>
    <w:rsid w:val="008D28A1"/>
    <w:rsid w:val="008D3316"/>
    <w:rsid w:val="008E4C6F"/>
    <w:rsid w:val="008F31BB"/>
    <w:rsid w:val="009037F0"/>
    <w:rsid w:val="009053C3"/>
    <w:rsid w:val="00913A27"/>
    <w:rsid w:val="00934E3E"/>
    <w:rsid w:val="00937B10"/>
    <w:rsid w:val="0094797E"/>
    <w:rsid w:val="00981179"/>
    <w:rsid w:val="00983564"/>
    <w:rsid w:val="00993DA9"/>
    <w:rsid w:val="00993EF0"/>
    <w:rsid w:val="009B4B0D"/>
    <w:rsid w:val="009B52E2"/>
    <w:rsid w:val="009B60A6"/>
    <w:rsid w:val="009C132A"/>
    <w:rsid w:val="009D58A6"/>
    <w:rsid w:val="009F5987"/>
    <w:rsid w:val="00A01420"/>
    <w:rsid w:val="00A1779F"/>
    <w:rsid w:val="00A321A3"/>
    <w:rsid w:val="00A40723"/>
    <w:rsid w:val="00A4368D"/>
    <w:rsid w:val="00A43B88"/>
    <w:rsid w:val="00A54506"/>
    <w:rsid w:val="00A54EFA"/>
    <w:rsid w:val="00A600E6"/>
    <w:rsid w:val="00A746B9"/>
    <w:rsid w:val="00A748B5"/>
    <w:rsid w:val="00A762C3"/>
    <w:rsid w:val="00A76B29"/>
    <w:rsid w:val="00A77669"/>
    <w:rsid w:val="00A814FB"/>
    <w:rsid w:val="00A83FA6"/>
    <w:rsid w:val="00A84BA0"/>
    <w:rsid w:val="00A8537A"/>
    <w:rsid w:val="00A87566"/>
    <w:rsid w:val="00A91628"/>
    <w:rsid w:val="00AA61F7"/>
    <w:rsid w:val="00AA64D3"/>
    <w:rsid w:val="00AB41FE"/>
    <w:rsid w:val="00AC51C9"/>
    <w:rsid w:val="00AD1402"/>
    <w:rsid w:val="00AD173C"/>
    <w:rsid w:val="00AD7DA8"/>
    <w:rsid w:val="00AE60B0"/>
    <w:rsid w:val="00AF2019"/>
    <w:rsid w:val="00AF2CB4"/>
    <w:rsid w:val="00AF3264"/>
    <w:rsid w:val="00B02B86"/>
    <w:rsid w:val="00B06FFE"/>
    <w:rsid w:val="00B104C6"/>
    <w:rsid w:val="00B218CD"/>
    <w:rsid w:val="00B376C9"/>
    <w:rsid w:val="00B46565"/>
    <w:rsid w:val="00B51E17"/>
    <w:rsid w:val="00B52D5B"/>
    <w:rsid w:val="00B64C1D"/>
    <w:rsid w:val="00B86127"/>
    <w:rsid w:val="00B97181"/>
    <w:rsid w:val="00BA3F95"/>
    <w:rsid w:val="00BB4A25"/>
    <w:rsid w:val="00BB6086"/>
    <w:rsid w:val="00BC5B28"/>
    <w:rsid w:val="00BD05C0"/>
    <w:rsid w:val="00BE5282"/>
    <w:rsid w:val="00BE7237"/>
    <w:rsid w:val="00BF1CCE"/>
    <w:rsid w:val="00BF35C8"/>
    <w:rsid w:val="00BF63D4"/>
    <w:rsid w:val="00C02F4B"/>
    <w:rsid w:val="00C13FF3"/>
    <w:rsid w:val="00C165D0"/>
    <w:rsid w:val="00C24D0D"/>
    <w:rsid w:val="00C27905"/>
    <w:rsid w:val="00C320D6"/>
    <w:rsid w:val="00C43A76"/>
    <w:rsid w:val="00C45870"/>
    <w:rsid w:val="00C57D6B"/>
    <w:rsid w:val="00C62FF0"/>
    <w:rsid w:val="00C64677"/>
    <w:rsid w:val="00C836BD"/>
    <w:rsid w:val="00C84C52"/>
    <w:rsid w:val="00C84E26"/>
    <w:rsid w:val="00C94EDE"/>
    <w:rsid w:val="00CA2524"/>
    <w:rsid w:val="00CB6816"/>
    <w:rsid w:val="00CC1E77"/>
    <w:rsid w:val="00CC29B9"/>
    <w:rsid w:val="00CD62B7"/>
    <w:rsid w:val="00CE4538"/>
    <w:rsid w:val="00CE7B07"/>
    <w:rsid w:val="00D05DD9"/>
    <w:rsid w:val="00D11A4F"/>
    <w:rsid w:val="00D14963"/>
    <w:rsid w:val="00D24401"/>
    <w:rsid w:val="00D263CE"/>
    <w:rsid w:val="00D277E4"/>
    <w:rsid w:val="00D50D30"/>
    <w:rsid w:val="00D50E39"/>
    <w:rsid w:val="00D55364"/>
    <w:rsid w:val="00D57A9D"/>
    <w:rsid w:val="00D662D5"/>
    <w:rsid w:val="00D74053"/>
    <w:rsid w:val="00D8587F"/>
    <w:rsid w:val="00DB3285"/>
    <w:rsid w:val="00DC73FD"/>
    <w:rsid w:val="00DD0943"/>
    <w:rsid w:val="00DE2D59"/>
    <w:rsid w:val="00DE3B7B"/>
    <w:rsid w:val="00DE55F4"/>
    <w:rsid w:val="00DE78A9"/>
    <w:rsid w:val="00E05D56"/>
    <w:rsid w:val="00E11498"/>
    <w:rsid w:val="00E1254F"/>
    <w:rsid w:val="00E17501"/>
    <w:rsid w:val="00E23512"/>
    <w:rsid w:val="00E3014D"/>
    <w:rsid w:val="00E333F0"/>
    <w:rsid w:val="00E465C3"/>
    <w:rsid w:val="00E72CDF"/>
    <w:rsid w:val="00E912E9"/>
    <w:rsid w:val="00E93496"/>
    <w:rsid w:val="00EA0690"/>
    <w:rsid w:val="00EA53F6"/>
    <w:rsid w:val="00EA5B8B"/>
    <w:rsid w:val="00EA788E"/>
    <w:rsid w:val="00EB18CC"/>
    <w:rsid w:val="00EB536F"/>
    <w:rsid w:val="00EB5C88"/>
    <w:rsid w:val="00EB7464"/>
    <w:rsid w:val="00EC0D25"/>
    <w:rsid w:val="00EC49B2"/>
    <w:rsid w:val="00EC57E6"/>
    <w:rsid w:val="00EC5F76"/>
    <w:rsid w:val="00ED1398"/>
    <w:rsid w:val="00EE6CF1"/>
    <w:rsid w:val="00F00FE4"/>
    <w:rsid w:val="00F21A3B"/>
    <w:rsid w:val="00F22410"/>
    <w:rsid w:val="00F25102"/>
    <w:rsid w:val="00F36261"/>
    <w:rsid w:val="00F55F4D"/>
    <w:rsid w:val="00F63C6F"/>
    <w:rsid w:val="00F643B1"/>
    <w:rsid w:val="00F71365"/>
    <w:rsid w:val="00F83C6B"/>
    <w:rsid w:val="00F90BF7"/>
    <w:rsid w:val="00FB2B7B"/>
    <w:rsid w:val="00FB4F80"/>
    <w:rsid w:val="00FC5DBA"/>
    <w:rsid w:val="00FD400D"/>
    <w:rsid w:val="00FE1E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ADB0A"/>
  <w15:chartTrackingRefBased/>
  <w15:docId w15:val="{42F12841-5EF4-4BD3-A1C3-EF6AB76E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30F3F"/>
    <w:pPr>
      <w:spacing w:after="0"/>
      <w:jc w:val="both"/>
    </w:pPr>
    <w:rPr>
      <w:color w:val="464646" w:themeColor="accent3"/>
      <w:sz w:val="20"/>
    </w:rPr>
  </w:style>
  <w:style w:type="paragraph" w:styleId="Titre1">
    <w:name w:val="heading 1"/>
    <w:basedOn w:val="Normal"/>
    <w:next w:val="Soustitrededocument-Pagedegarde"/>
    <w:link w:val="Titre1Car"/>
    <w:uiPriority w:val="9"/>
    <w:qFormat/>
    <w:rsid w:val="00EA53F6"/>
    <w:pPr>
      <w:keepNext/>
      <w:keepLines/>
      <w:numPr>
        <w:numId w:val="9"/>
      </w:numPr>
      <w:spacing w:line="240" w:lineRule="auto"/>
      <w:ind w:left="431" w:hanging="431"/>
      <w:jc w:val="left"/>
      <w:outlineLvl w:val="0"/>
    </w:pPr>
    <w:rPr>
      <w:rFonts w:ascii="Arial Black" w:eastAsiaTheme="majorEastAsia" w:hAnsi="Arial Black" w:cstheme="majorBidi"/>
      <w:caps/>
      <w:color w:val="183650" w:themeColor="accent1"/>
      <w:sz w:val="32"/>
      <w:szCs w:val="32"/>
    </w:rPr>
  </w:style>
  <w:style w:type="paragraph" w:styleId="Titre2">
    <w:name w:val="heading 2"/>
    <w:basedOn w:val="Normal"/>
    <w:next w:val="2020Apside"/>
    <w:link w:val="Titre2Car"/>
    <w:uiPriority w:val="9"/>
    <w:unhideWhenUsed/>
    <w:qFormat/>
    <w:rsid w:val="00EA53F6"/>
    <w:pPr>
      <w:keepNext/>
      <w:keepLines/>
      <w:numPr>
        <w:ilvl w:val="1"/>
        <w:numId w:val="9"/>
      </w:numPr>
      <w:spacing w:before="240" w:line="240" w:lineRule="auto"/>
      <w:jc w:val="left"/>
      <w:outlineLvl w:val="1"/>
    </w:pPr>
    <w:rPr>
      <w:rFonts w:ascii="Arial Black" w:eastAsiaTheme="majorEastAsia" w:hAnsi="Arial Black" w:cstheme="majorBidi"/>
      <w:color w:val="E89759" w:themeColor="accent2"/>
      <w:sz w:val="26"/>
      <w:szCs w:val="26"/>
    </w:rPr>
  </w:style>
  <w:style w:type="paragraph" w:styleId="Titre3">
    <w:name w:val="heading 3"/>
    <w:basedOn w:val="Normal"/>
    <w:next w:val="2020Apside"/>
    <w:link w:val="Titre3Car"/>
    <w:uiPriority w:val="9"/>
    <w:unhideWhenUsed/>
    <w:qFormat/>
    <w:rsid w:val="00085D11"/>
    <w:pPr>
      <w:keepNext/>
      <w:keepLines/>
      <w:numPr>
        <w:ilvl w:val="2"/>
        <w:numId w:val="9"/>
      </w:numPr>
      <w:spacing w:after="120"/>
      <w:jc w:val="left"/>
      <w:outlineLvl w:val="2"/>
    </w:pPr>
    <w:rPr>
      <w:rFonts w:ascii="Arial Black" w:eastAsiaTheme="majorEastAsia" w:hAnsi="Arial Black" w:cstheme="majorBidi"/>
      <w:color w:val="787878" w:themeColor="background2"/>
      <w:sz w:val="24"/>
      <w:szCs w:val="24"/>
    </w:rPr>
  </w:style>
  <w:style w:type="paragraph" w:styleId="Titre4">
    <w:name w:val="heading 4"/>
    <w:basedOn w:val="Normal"/>
    <w:next w:val="2020Apside"/>
    <w:link w:val="Titre4Car"/>
    <w:uiPriority w:val="9"/>
    <w:unhideWhenUsed/>
    <w:qFormat/>
    <w:rsid w:val="00C57D6B"/>
    <w:pPr>
      <w:keepNext/>
      <w:keepLines/>
      <w:numPr>
        <w:ilvl w:val="3"/>
        <w:numId w:val="9"/>
      </w:numPr>
      <w:spacing w:after="120"/>
      <w:ind w:left="993" w:hanging="993"/>
      <w:jc w:val="left"/>
      <w:outlineLvl w:val="3"/>
    </w:pPr>
    <w:rPr>
      <w:rFonts w:ascii="Arial Black" w:eastAsiaTheme="majorEastAsia" w:hAnsi="Arial Black" w:cstheme="majorBidi"/>
      <w:iCs/>
      <w:color w:val="0F1F30" w:themeColor="accent4"/>
      <w:sz w:val="24"/>
    </w:rPr>
  </w:style>
  <w:style w:type="paragraph" w:styleId="Titre5">
    <w:name w:val="heading 5"/>
    <w:basedOn w:val="Normal"/>
    <w:next w:val="2020Apside"/>
    <w:link w:val="Titre5Car"/>
    <w:unhideWhenUsed/>
    <w:qFormat/>
    <w:rsid w:val="00085D11"/>
    <w:pPr>
      <w:keepNext/>
      <w:keepLines/>
      <w:numPr>
        <w:ilvl w:val="4"/>
        <w:numId w:val="9"/>
      </w:numPr>
      <w:spacing w:before="120" w:after="120"/>
      <w:jc w:val="left"/>
      <w:outlineLvl w:val="4"/>
    </w:pPr>
    <w:rPr>
      <w:rFonts w:ascii="Arial Black" w:eastAsiaTheme="majorEastAsia" w:hAnsi="Arial Black" w:cs="Hind"/>
      <w:color w:val="12283B" w:themeColor="accent1" w:themeShade="BF"/>
      <w:lang w:eastAsia="fr-FR"/>
    </w:rPr>
  </w:style>
  <w:style w:type="paragraph" w:styleId="Titre6">
    <w:name w:val="heading 6"/>
    <w:basedOn w:val="Normal"/>
    <w:next w:val="2020Apside"/>
    <w:link w:val="Titre6Car"/>
    <w:uiPriority w:val="9"/>
    <w:unhideWhenUsed/>
    <w:qFormat/>
    <w:rsid w:val="00085D11"/>
    <w:pPr>
      <w:keepNext/>
      <w:keepLines/>
      <w:numPr>
        <w:ilvl w:val="5"/>
        <w:numId w:val="9"/>
      </w:numPr>
      <w:spacing w:before="120" w:after="120"/>
      <w:jc w:val="left"/>
      <w:outlineLvl w:val="5"/>
    </w:pPr>
    <w:rPr>
      <w:rFonts w:ascii="Arial Black" w:eastAsiaTheme="majorEastAsia" w:hAnsi="Arial Black" w:cs="Hind"/>
      <w:color w:val="0C1A27" w:themeColor="accent1" w:themeShade="7F"/>
      <w:lang w:eastAsia="fr-FR"/>
    </w:rPr>
  </w:style>
  <w:style w:type="paragraph" w:styleId="Titre7">
    <w:name w:val="heading 7"/>
    <w:basedOn w:val="Normal"/>
    <w:next w:val="2020Apside"/>
    <w:link w:val="Titre7Car"/>
    <w:uiPriority w:val="9"/>
    <w:unhideWhenUsed/>
    <w:qFormat/>
    <w:rsid w:val="00085D11"/>
    <w:pPr>
      <w:keepNext/>
      <w:keepLines/>
      <w:numPr>
        <w:ilvl w:val="6"/>
        <w:numId w:val="9"/>
      </w:numPr>
      <w:spacing w:before="120" w:after="120"/>
      <w:jc w:val="left"/>
      <w:outlineLvl w:val="6"/>
    </w:pPr>
    <w:rPr>
      <w:rFonts w:ascii="Arial Black" w:eastAsiaTheme="majorEastAsia" w:hAnsi="Arial Black" w:cs="Hind"/>
      <w:iCs/>
      <w:color w:val="0C1A27" w:themeColor="accent1" w:themeShade="7F"/>
      <w:lang w:eastAsia="fr-FR"/>
    </w:rPr>
  </w:style>
  <w:style w:type="paragraph" w:styleId="Titre8">
    <w:name w:val="heading 8"/>
    <w:basedOn w:val="Normal"/>
    <w:next w:val="2020Apside"/>
    <w:link w:val="Titre8Car"/>
    <w:uiPriority w:val="9"/>
    <w:unhideWhenUsed/>
    <w:qFormat/>
    <w:rsid w:val="00004928"/>
    <w:pPr>
      <w:keepNext/>
      <w:keepLines/>
      <w:numPr>
        <w:ilvl w:val="7"/>
        <w:numId w:val="9"/>
      </w:numPr>
      <w:spacing w:before="120" w:after="120"/>
      <w:ind w:left="0" w:firstLine="0"/>
      <w:jc w:val="left"/>
      <w:outlineLvl w:val="7"/>
    </w:pPr>
    <w:rPr>
      <w:rFonts w:ascii="Arial Black" w:eastAsiaTheme="majorEastAsia" w:hAnsi="Arial Black" w:cs="Hind"/>
      <w:color w:val="272727" w:themeColor="text1" w:themeTint="D8"/>
      <w:szCs w:val="20"/>
      <w:lang w:eastAsia="fr-FR"/>
    </w:rPr>
  </w:style>
  <w:style w:type="paragraph" w:styleId="Titre9">
    <w:name w:val="heading 9"/>
    <w:basedOn w:val="Normal"/>
    <w:next w:val="2020Apside"/>
    <w:link w:val="Titre9Car"/>
    <w:uiPriority w:val="9"/>
    <w:unhideWhenUsed/>
    <w:qFormat/>
    <w:rsid w:val="00004928"/>
    <w:pPr>
      <w:keepNext/>
      <w:keepLines/>
      <w:numPr>
        <w:ilvl w:val="8"/>
        <w:numId w:val="9"/>
      </w:numPr>
      <w:spacing w:before="120" w:after="120"/>
      <w:jc w:val="left"/>
      <w:outlineLvl w:val="8"/>
    </w:pPr>
    <w:rPr>
      <w:rFonts w:ascii="Arial Black" w:eastAsiaTheme="majorEastAsia" w:hAnsi="Arial Black" w:cstheme="majorBidi"/>
      <w:iCs/>
      <w:color w:val="272727" w:themeColor="text1" w:themeTint="D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F643B1"/>
    <w:pPr>
      <w:spacing w:after="100"/>
    </w:pPr>
    <w:rPr>
      <w:rFonts w:ascii="Arial Black" w:hAnsi="Arial Black"/>
      <w:b/>
      <w:caps/>
      <w:color w:val="183650" w:themeColor="accent1"/>
      <w:sz w:val="24"/>
    </w:rPr>
  </w:style>
  <w:style w:type="paragraph" w:customStyle="1" w:styleId="2020Apside">
    <w:name w:val="2020_Apside"/>
    <w:basedOn w:val="Normal"/>
    <w:link w:val="2020ApsideCar"/>
    <w:qFormat/>
    <w:rsid w:val="00EA5B8B"/>
    <w:pPr>
      <w:spacing w:after="120" w:line="240" w:lineRule="auto"/>
    </w:pPr>
    <w:rPr>
      <w:sz w:val="22"/>
    </w:rPr>
  </w:style>
  <w:style w:type="character" w:customStyle="1" w:styleId="2020ApsideCar">
    <w:name w:val="2020_Apside Car"/>
    <w:basedOn w:val="Policepardfaut"/>
    <w:link w:val="2020Apside"/>
    <w:rsid w:val="00EA5B8B"/>
    <w:rPr>
      <w:color w:val="464646" w:themeColor="accent3"/>
    </w:rPr>
  </w:style>
  <w:style w:type="character" w:customStyle="1" w:styleId="Titre1Car">
    <w:name w:val="Titre 1 Car"/>
    <w:basedOn w:val="Policepardfaut"/>
    <w:link w:val="Titre1"/>
    <w:uiPriority w:val="9"/>
    <w:rsid w:val="00EA53F6"/>
    <w:rPr>
      <w:rFonts w:ascii="Arial Black" w:eastAsiaTheme="majorEastAsia" w:hAnsi="Arial Black" w:cstheme="majorBidi"/>
      <w:caps/>
      <w:color w:val="183650" w:themeColor="accent1"/>
      <w:sz w:val="32"/>
      <w:szCs w:val="32"/>
    </w:rPr>
  </w:style>
  <w:style w:type="character" w:customStyle="1" w:styleId="Titre2Car">
    <w:name w:val="Titre 2 Car"/>
    <w:basedOn w:val="Policepardfaut"/>
    <w:link w:val="Titre2"/>
    <w:uiPriority w:val="9"/>
    <w:rsid w:val="00EA53F6"/>
    <w:rPr>
      <w:rFonts w:ascii="Arial Black" w:eastAsiaTheme="majorEastAsia" w:hAnsi="Arial Black" w:cstheme="majorBidi"/>
      <w:color w:val="E89759" w:themeColor="accent2"/>
      <w:sz w:val="26"/>
      <w:szCs w:val="26"/>
    </w:rPr>
  </w:style>
  <w:style w:type="character" w:customStyle="1" w:styleId="Titre3Car">
    <w:name w:val="Titre 3 Car"/>
    <w:basedOn w:val="Policepardfaut"/>
    <w:link w:val="Titre3"/>
    <w:uiPriority w:val="9"/>
    <w:rsid w:val="00085D11"/>
    <w:rPr>
      <w:rFonts w:ascii="Arial Black" w:eastAsiaTheme="majorEastAsia" w:hAnsi="Arial Black" w:cstheme="majorBidi"/>
      <w:color w:val="787878" w:themeColor="background2"/>
      <w:sz w:val="24"/>
      <w:szCs w:val="24"/>
    </w:rPr>
  </w:style>
  <w:style w:type="character" w:customStyle="1" w:styleId="Titre4Car">
    <w:name w:val="Titre 4 Car"/>
    <w:basedOn w:val="Policepardfaut"/>
    <w:link w:val="Titre4"/>
    <w:uiPriority w:val="9"/>
    <w:rsid w:val="00C57D6B"/>
    <w:rPr>
      <w:rFonts w:ascii="Arial Black" w:eastAsiaTheme="majorEastAsia" w:hAnsi="Arial Black" w:cstheme="majorBidi"/>
      <w:iCs/>
      <w:color w:val="0F1F30" w:themeColor="accent4"/>
      <w:sz w:val="24"/>
    </w:rPr>
  </w:style>
  <w:style w:type="paragraph" w:styleId="Paragraphedeliste">
    <w:name w:val="List Paragraph"/>
    <w:aliases w:val="lp1"/>
    <w:basedOn w:val="Normal"/>
    <w:link w:val="ParagraphedelisteCar"/>
    <w:uiPriority w:val="34"/>
    <w:qFormat/>
    <w:rsid w:val="00E23512"/>
    <w:pPr>
      <w:ind w:left="720"/>
      <w:contextualSpacing/>
    </w:pPr>
  </w:style>
  <w:style w:type="paragraph" w:styleId="Citation">
    <w:name w:val="Quote"/>
    <w:basedOn w:val="Normal"/>
    <w:next w:val="Normal"/>
    <w:link w:val="CitationCar"/>
    <w:uiPriority w:val="29"/>
    <w:qFormat/>
    <w:rsid w:val="008258CD"/>
    <w:pPr>
      <w:spacing w:before="120" w:after="120"/>
      <w:ind w:left="862" w:right="862"/>
      <w:jc w:val="center"/>
    </w:pPr>
    <w:rPr>
      <w:i/>
      <w:iCs/>
      <w:color w:val="F1AC78" w:themeColor="accent5" w:themeTint="99"/>
    </w:rPr>
  </w:style>
  <w:style w:type="character" w:customStyle="1" w:styleId="CitationCar">
    <w:name w:val="Citation Car"/>
    <w:basedOn w:val="Policepardfaut"/>
    <w:link w:val="Citation"/>
    <w:uiPriority w:val="29"/>
    <w:rsid w:val="008258CD"/>
    <w:rPr>
      <w:i/>
      <w:iCs/>
      <w:color w:val="F1AC78" w:themeColor="accent5" w:themeTint="99"/>
      <w:sz w:val="20"/>
    </w:rPr>
  </w:style>
  <w:style w:type="character" w:styleId="Rfrencelgre">
    <w:name w:val="Subtle Reference"/>
    <w:basedOn w:val="Policepardfaut"/>
    <w:uiPriority w:val="31"/>
    <w:qFormat/>
    <w:rsid w:val="00330F3F"/>
    <w:rPr>
      <w:rFonts w:asciiTheme="minorHAnsi" w:hAnsiTheme="minorHAnsi"/>
      <w:smallCaps/>
      <w:color w:val="5A5A5A" w:themeColor="text1" w:themeTint="A5"/>
    </w:rPr>
  </w:style>
  <w:style w:type="paragraph" w:styleId="En-tte">
    <w:name w:val="header"/>
    <w:basedOn w:val="Normal"/>
    <w:link w:val="En-tteCar"/>
    <w:uiPriority w:val="99"/>
    <w:unhideWhenUsed/>
    <w:rsid w:val="00E23512"/>
    <w:pPr>
      <w:tabs>
        <w:tab w:val="center" w:pos="4536"/>
        <w:tab w:val="right" w:pos="9072"/>
      </w:tabs>
      <w:spacing w:line="240" w:lineRule="auto"/>
    </w:pPr>
  </w:style>
  <w:style w:type="character" w:customStyle="1" w:styleId="En-tteCar">
    <w:name w:val="En-tête Car"/>
    <w:basedOn w:val="Policepardfaut"/>
    <w:link w:val="En-tte"/>
    <w:uiPriority w:val="99"/>
    <w:rsid w:val="00E23512"/>
    <w:rPr>
      <w:rFonts w:ascii="Hind" w:hAnsi="Hind"/>
      <w:color w:val="464646" w:themeColor="accent3"/>
      <w:sz w:val="20"/>
    </w:rPr>
  </w:style>
  <w:style w:type="paragraph" w:styleId="Pieddepage">
    <w:name w:val="footer"/>
    <w:basedOn w:val="Normal"/>
    <w:link w:val="PieddepageCar"/>
    <w:uiPriority w:val="99"/>
    <w:unhideWhenUsed/>
    <w:rsid w:val="00E23512"/>
    <w:pPr>
      <w:tabs>
        <w:tab w:val="center" w:pos="4536"/>
        <w:tab w:val="right" w:pos="9072"/>
      </w:tabs>
      <w:spacing w:line="240" w:lineRule="auto"/>
    </w:pPr>
  </w:style>
  <w:style w:type="character" w:customStyle="1" w:styleId="PieddepageCar">
    <w:name w:val="Pied de page Car"/>
    <w:basedOn w:val="Policepardfaut"/>
    <w:link w:val="Pieddepage"/>
    <w:uiPriority w:val="99"/>
    <w:rsid w:val="00E23512"/>
    <w:rPr>
      <w:rFonts w:ascii="Hind" w:hAnsi="Hind"/>
      <w:color w:val="464646" w:themeColor="accent3"/>
      <w:sz w:val="20"/>
    </w:rPr>
  </w:style>
  <w:style w:type="table" w:styleId="TableauGrille4-Accentuation2">
    <w:name w:val="Grid Table 4 Accent 2"/>
    <w:basedOn w:val="TableauNormal"/>
    <w:uiPriority w:val="49"/>
    <w:rsid w:val="00205EEC"/>
    <w:pPr>
      <w:spacing w:after="0" w:line="240" w:lineRule="auto"/>
    </w:p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cPr>
      <w:vAlign w:val="center"/>
    </w:tcPr>
    <w:tblStylePr w:type="firstRow">
      <w:pPr>
        <w:jc w:val="left"/>
      </w:pPr>
      <w:rPr>
        <w:b/>
        <w:bCs/>
        <w:color w:val="FFFFFF" w:themeColor="background1"/>
      </w:rPr>
      <w:tblPr/>
      <w:tcPr>
        <w:tcBorders>
          <w:top w:val="single" w:sz="4" w:space="0" w:color="E89759" w:themeColor="accent2"/>
          <w:left w:val="single" w:sz="4" w:space="0" w:color="E89759" w:themeColor="accent2"/>
          <w:bottom w:val="single" w:sz="4" w:space="0" w:color="E89759" w:themeColor="accent2"/>
          <w:right w:val="single" w:sz="4" w:space="0" w:color="E89759" w:themeColor="accent2"/>
          <w:insideH w:val="nil"/>
          <w:insideV w:val="nil"/>
        </w:tcBorders>
        <w:shd w:val="clear" w:color="auto" w:fill="E89759" w:themeFill="accent2"/>
        <w:vAlign w:val="center"/>
      </w:tcPr>
    </w:tblStylePr>
    <w:tblStylePr w:type="lastRow">
      <w:rPr>
        <w:b/>
        <w:bCs/>
      </w:rPr>
      <w:tblPr/>
      <w:tcPr>
        <w:tcBorders>
          <w:top w:val="double" w:sz="4" w:space="0" w:color="E89759" w:themeColor="accent2"/>
        </w:tcBorders>
      </w:tcPr>
    </w:tblStylePr>
    <w:tblStylePr w:type="firstCol">
      <w:rPr>
        <w:b w:val="0"/>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Grille4-Accentuation3">
    <w:name w:val="Grid Table 4 Accent 3"/>
    <w:basedOn w:val="TableauNormal"/>
    <w:uiPriority w:val="49"/>
    <w:rsid w:val="00C320D6"/>
    <w:pPr>
      <w:spacing w:after="0" w:line="240" w:lineRule="auto"/>
    </w:pPr>
    <w:rPr>
      <w:color w:val="464646" w:themeColor="accent3"/>
    </w:rPr>
    <w:tblPr>
      <w:tblStyleRowBandSize w:val="1"/>
      <w:tblStyleColBandSize w:val="1"/>
      <w:tblBorders>
        <w:top w:val="single" w:sz="4" w:space="0" w:color="909090" w:themeColor="accent3" w:themeTint="99"/>
        <w:left w:val="single" w:sz="4" w:space="0" w:color="909090" w:themeColor="accent3" w:themeTint="99"/>
        <w:bottom w:val="single" w:sz="4" w:space="0" w:color="909090" w:themeColor="accent3" w:themeTint="99"/>
        <w:right w:val="single" w:sz="4" w:space="0" w:color="909090" w:themeColor="accent3" w:themeTint="99"/>
        <w:insideH w:val="single" w:sz="4" w:space="0" w:color="909090" w:themeColor="accent3" w:themeTint="99"/>
        <w:insideV w:val="single" w:sz="4" w:space="0" w:color="909090" w:themeColor="accent3" w:themeTint="99"/>
      </w:tblBorders>
    </w:tblPr>
    <w:tblStylePr w:type="firstRow">
      <w:rPr>
        <w:b/>
        <w:bCs/>
        <w:color w:val="FFFFFF" w:themeColor="background1"/>
      </w:rPr>
      <w:tblPr/>
      <w:tcPr>
        <w:tcBorders>
          <w:top w:val="single" w:sz="4" w:space="0" w:color="464646" w:themeColor="accent3"/>
          <w:left w:val="single" w:sz="4" w:space="0" w:color="464646" w:themeColor="accent3"/>
          <w:bottom w:val="single" w:sz="4" w:space="0" w:color="464646" w:themeColor="accent3"/>
          <w:right w:val="single" w:sz="4" w:space="0" w:color="464646" w:themeColor="accent3"/>
          <w:insideH w:val="nil"/>
          <w:insideV w:val="nil"/>
        </w:tcBorders>
        <w:shd w:val="clear" w:color="auto" w:fill="464646" w:themeFill="accent3"/>
      </w:tcPr>
    </w:tblStylePr>
    <w:tblStylePr w:type="lastRow">
      <w:rPr>
        <w:b/>
        <w:bCs/>
      </w:rPr>
      <w:tblPr/>
      <w:tcPr>
        <w:tcBorders>
          <w:top w:val="double" w:sz="4" w:space="0" w:color="464646" w:themeColor="accent3"/>
        </w:tcBorders>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DADADA" w:themeFill="accent3" w:themeFillTint="33"/>
      </w:tcPr>
    </w:tblStylePr>
  </w:style>
  <w:style w:type="table" w:styleId="TableauGrille3-Accentuation3">
    <w:name w:val="Grid Table 3 Accent 3"/>
    <w:basedOn w:val="TableauNormal"/>
    <w:uiPriority w:val="48"/>
    <w:rsid w:val="00E465C3"/>
    <w:pPr>
      <w:spacing w:after="0" w:line="240" w:lineRule="auto"/>
    </w:pPr>
    <w:tblPr>
      <w:tblStyleRowBandSize w:val="1"/>
      <w:tblStyleColBandSize w:val="1"/>
      <w:tblBorders>
        <w:top w:val="single" w:sz="4" w:space="0" w:color="909090" w:themeColor="accent3" w:themeTint="99"/>
        <w:left w:val="single" w:sz="4" w:space="0" w:color="909090" w:themeColor="accent3" w:themeTint="99"/>
        <w:bottom w:val="single" w:sz="4" w:space="0" w:color="909090" w:themeColor="accent3" w:themeTint="99"/>
        <w:right w:val="single" w:sz="4" w:space="0" w:color="909090" w:themeColor="accent3" w:themeTint="99"/>
        <w:insideH w:val="single" w:sz="4" w:space="0" w:color="909090" w:themeColor="accent3" w:themeTint="99"/>
        <w:insideV w:val="single" w:sz="4" w:space="0" w:color="90909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A" w:themeFill="accent3" w:themeFillTint="33"/>
      </w:tcPr>
    </w:tblStylePr>
    <w:tblStylePr w:type="band1Horz">
      <w:tblPr/>
      <w:tcPr>
        <w:shd w:val="clear" w:color="auto" w:fill="DADADA" w:themeFill="accent3" w:themeFillTint="33"/>
      </w:tcPr>
    </w:tblStylePr>
    <w:tblStylePr w:type="neCell">
      <w:tblPr/>
      <w:tcPr>
        <w:tcBorders>
          <w:bottom w:val="single" w:sz="4" w:space="0" w:color="909090" w:themeColor="accent3" w:themeTint="99"/>
        </w:tcBorders>
      </w:tcPr>
    </w:tblStylePr>
    <w:tblStylePr w:type="nwCell">
      <w:tblPr/>
      <w:tcPr>
        <w:tcBorders>
          <w:bottom w:val="single" w:sz="4" w:space="0" w:color="909090" w:themeColor="accent3" w:themeTint="99"/>
        </w:tcBorders>
      </w:tcPr>
    </w:tblStylePr>
    <w:tblStylePr w:type="seCell">
      <w:tblPr/>
      <w:tcPr>
        <w:tcBorders>
          <w:top w:val="single" w:sz="4" w:space="0" w:color="909090" w:themeColor="accent3" w:themeTint="99"/>
        </w:tcBorders>
      </w:tcPr>
    </w:tblStylePr>
    <w:tblStylePr w:type="swCell">
      <w:tblPr/>
      <w:tcPr>
        <w:tcBorders>
          <w:top w:val="single" w:sz="4" w:space="0" w:color="909090" w:themeColor="accent3" w:themeTint="99"/>
        </w:tcBorders>
      </w:tcPr>
    </w:tblStylePr>
  </w:style>
  <w:style w:type="table" w:styleId="TableauGrille3-Accentuation2">
    <w:name w:val="Grid Table 3 Accent 2"/>
    <w:aliases w:val="Tableau Apside 2"/>
    <w:basedOn w:val="TableauNormal"/>
    <w:uiPriority w:val="48"/>
    <w:rsid w:val="00E465C3"/>
    <w:pPr>
      <w:spacing w:after="0" w:line="240" w:lineRule="auto"/>
    </w:p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ADD" w:themeFill="accent2" w:themeFillTint="33"/>
      </w:tcPr>
    </w:tblStylePr>
    <w:tblStylePr w:type="band1Horz">
      <w:tblPr/>
      <w:tcPr>
        <w:shd w:val="clear" w:color="auto" w:fill="FAEADD" w:themeFill="accent2" w:themeFillTint="33"/>
      </w:tcPr>
    </w:tblStylePr>
    <w:tblStylePr w:type="neCell">
      <w:tblPr/>
      <w:tcPr>
        <w:tcBorders>
          <w:bottom w:val="single" w:sz="4" w:space="0" w:color="F1C09B" w:themeColor="accent2" w:themeTint="99"/>
        </w:tcBorders>
      </w:tcPr>
    </w:tblStylePr>
    <w:tblStylePr w:type="nwCell">
      <w:tblPr/>
      <w:tcPr>
        <w:tcBorders>
          <w:bottom w:val="single" w:sz="4" w:space="0" w:color="F1C09B" w:themeColor="accent2" w:themeTint="99"/>
        </w:tcBorders>
      </w:tcPr>
    </w:tblStylePr>
    <w:tblStylePr w:type="seCell">
      <w:tblPr/>
      <w:tcPr>
        <w:tcBorders>
          <w:top w:val="single" w:sz="4" w:space="0" w:color="F1C09B" w:themeColor="accent2" w:themeTint="99"/>
        </w:tcBorders>
      </w:tcPr>
    </w:tblStylePr>
    <w:tblStylePr w:type="swCell">
      <w:tblPr/>
      <w:tcPr>
        <w:tcBorders>
          <w:top w:val="single" w:sz="4" w:space="0" w:color="F1C09B" w:themeColor="accent2" w:themeTint="99"/>
        </w:tcBorders>
      </w:tcPr>
    </w:tblStylePr>
  </w:style>
  <w:style w:type="table" w:styleId="Grilledutableau">
    <w:name w:val="Table Grid"/>
    <w:basedOn w:val="TableauNormal"/>
    <w:uiPriority w:val="39"/>
    <w:rsid w:val="00E4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cedeniveau1">
    <w:name w:val="Puce de niveau 1"/>
    <w:basedOn w:val="Paragraphedeliste"/>
    <w:link w:val="Pucedeniveau1Car"/>
    <w:qFormat/>
    <w:rsid w:val="00983564"/>
    <w:pPr>
      <w:numPr>
        <w:numId w:val="5"/>
      </w:numPr>
      <w:spacing w:before="120" w:after="120" w:line="240" w:lineRule="auto"/>
      <w:ind w:left="714" w:hanging="357"/>
      <w:contextualSpacing w:val="0"/>
    </w:pPr>
  </w:style>
  <w:style w:type="paragraph" w:customStyle="1" w:styleId="Pucedeniveau2">
    <w:name w:val="Puce de niveau 2"/>
    <w:basedOn w:val="Paragraphedeliste"/>
    <w:link w:val="Pucedeniveau2Car"/>
    <w:qFormat/>
    <w:rsid w:val="00983564"/>
    <w:pPr>
      <w:numPr>
        <w:ilvl w:val="1"/>
        <w:numId w:val="5"/>
      </w:numPr>
      <w:spacing w:before="120" w:after="120" w:line="240" w:lineRule="auto"/>
      <w:ind w:left="1434" w:hanging="357"/>
      <w:contextualSpacing w:val="0"/>
    </w:pPr>
  </w:style>
  <w:style w:type="character" w:customStyle="1" w:styleId="ParagraphedelisteCar">
    <w:name w:val="Paragraphe de liste Car"/>
    <w:aliases w:val="lp1 Car"/>
    <w:basedOn w:val="Policepardfaut"/>
    <w:link w:val="Paragraphedeliste"/>
    <w:uiPriority w:val="34"/>
    <w:rsid w:val="00624ECE"/>
    <w:rPr>
      <w:rFonts w:ascii="Hind" w:hAnsi="Hind"/>
      <w:color w:val="464646" w:themeColor="accent3"/>
      <w:sz w:val="20"/>
    </w:rPr>
  </w:style>
  <w:style w:type="character" w:customStyle="1" w:styleId="Pucedeniveau1Car">
    <w:name w:val="Puce de niveau 1 Car"/>
    <w:basedOn w:val="ParagraphedelisteCar"/>
    <w:link w:val="Pucedeniveau1"/>
    <w:rsid w:val="00983564"/>
    <w:rPr>
      <w:rFonts w:ascii="Hind" w:hAnsi="Hind"/>
      <w:color w:val="464646" w:themeColor="accent3"/>
      <w:sz w:val="20"/>
    </w:rPr>
  </w:style>
  <w:style w:type="paragraph" w:customStyle="1" w:styleId="Pucedeniveau3">
    <w:name w:val="Puce de niveau 3"/>
    <w:basedOn w:val="Paragraphedeliste"/>
    <w:link w:val="Pucedeniveau3Car"/>
    <w:qFormat/>
    <w:rsid w:val="00983564"/>
    <w:pPr>
      <w:numPr>
        <w:ilvl w:val="2"/>
        <w:numId w:val="5"/>
      </w:numPr>
      <w:spacing w:before="120" w:after="120" w:line="240" w:lineRule="auto"/>
      <w:ind w:left="2154" w:hanging="357"/>
      <w:contextualSpacing w:val="0"/>
    </w:pPr>
  </w:style>
  <w:style w:type="character" w:customStyle="1" w:styleId="Pucedeniveau2Car">
    <w:name w:val="Puce de niveau 2 Car"/>
    <w:basedOn w:val="ParagraphedelisteCar"/>
    <w:link w:val="Pucedeniveau2"/>
    <w:rsid w:val="00983564"/>
    <w:rPr>
      <w:rFonts w:ascii="Hind" w:hAnsi="Hind"/>
      <w:color w:val="464646" w:themeColor="accent3"/>
      <w:sz w:val="20"/>
    </w:rPr>
  </w:style>
  <w:style w:type="paragraph" w:customStyle="1" w:styleId="Titrededocumentpagedegarde">
    <w:name w:val="Titre de document page de garde"/>
    <w:basedOn w:val="Normal"/>
    <w:link w:val="TitrededocumentpagedegardeCar"/>
    <w:qFormat/>
    <w:rsid w:val="00FB2B7B"/>
    <w:pPr>
      <w:spacing w:line="240" w:lineRule="auto"/>
      <w:jc w:val="left"/>
    </w:pPr>
    <w:rPr>
      <w:rFonts w:ascii="Arial Black" w:hAnsi="Arial Black"/>
      <w:caps/>
      <w:color w:val="E89759" w:themeColor="accent2"/>
      <w:sz w:val="56"/>
    </w:rPr>
  </w:style>
  <w:style w:type="character" w:customStyle="1" w:styleId="Pucedeniveau3Car">
    <w:name w:val="Puce de niveau 3 Car"/>
    <w:basedOn w:val="ParagraphedelisteCar"/>
    <w:link w:val="Pucedeniveau3"/>
    <w:rsid w:val="00983564"/>
    <w:rPr>
      <w:rFonts w:ascii="Hind" w:hAnsi="Hind"/>
      <w:color w:val="464646" w:themeColor="accent3"/>
      <w:sz w:val="20"/>
    </w:rPr>
  </w:style>
  <w:style w:type="paragraph" w:customStyle="1" w:styleId="Soustitrededocument-Pagedegarde">
    <w:name w:val="Sous titre de document - Page de garde"/>
    <w:basedOn w:val="Normal"/>
    <w:link w:val="Soustitrededocument-PagedegardeCar"/>
    <w:qFormat/>
    <w:rsid w:val="00085D11"/>
    <w:rPr>
      <w:rFonts w:ascii="Arial Black" w:hAnsi="Arial Black"/>
      <w:caps/>
      <w:color w:val="183650" w:themeColor="accent1"/>
      <w:sz w:val="36"/>
    </w:rPr>
  </w:style>
  <w:style w:type="character" w:customStyle="1" w:styleId="TitrededocumentpagedegardeCar">
    <w:name w:val="Titre de document page de garde Car"/>
    <w:basedOn w:val="Policepardfaut"/>
    <w:link w:val="Titrededocumentpagedegarde"/>
    <w:rsid w:val="00FB2B7B"/>
    <w:rPr>
      <w:rFonts w:ascii="Arial Black" w:hAnsi="Arial Black"/>
      <w:caps/>
      <w:color w:val="E89759" w:themeColor="accent2"/>
      <w:sz w:val="56"/>
    </w:rPr>
  </w:style>
  <w:style w:type="character" w:customStyle="1" w:styleId="Titre5Car">
    <w:name w:val="Titre 5 Car"/>
    <w:basedOn w:val="Policepardfaut"/>
    <w:link w:val="Titre5"/>
    <w:rsid w:val="00085D11"/>
    <w:rPr>
      <w:rFonts w:ascii="Arial Black" w:eastAsiaTheme="majorEastAsia" w:hAnsi="Arial Black" w:cs="Hind"/>
      <w:color w:val="12283B" w:themeColor="accent1" w:themeShade="BF"/>
      <w:sz w:val="20"/>
      <w:lang w:eastAsia="fr-FR"/>
    </w:rPr>
  </w:style>
  <w:style w:type="character" w:customStyle="1" w:styleId="Soustitrededocument-PagedegardeCar">
    <w:name w:val="Sous titre de document - Page de garde Car"/>
    <w:basedOn w:val="Policepardfaut"/>
    <w:link w:val="Soustitrededocument-Pagedegarde"/>
    <w:rsid w:val="00085D11"/>
    <w:rPr>
      <w:rFonts w:ascii="Arial Black" w:hAnsi="Arial Black"/>
      <w:caps/>
      <w:color w:val="183650" w:themeColor="accent1"/>
      <w:sz w:val="36"/>
    </w:rPr>
  </w:style>
  <w:style w:type="character" w:styleId="Marquedecommentaire">
    <w:name w:val="annotation reference"/>
    <w:basedOn w:val="Policepardfaut"/>
    <w:uiPriority w:val="99"/>
    <w:semiHidden/>
    <w:unhideWhenUsed/>
    <w:rsid w:val="0071206E"/>
    <w:rPr>
      <w:sz w:val="16"/>
      <w:szCs w:val="16"/>
    </w:rPr>
  </w:style>
  <w:style w:type="paragraph" w:styleId="Commentaire">
    <w:name w:val="annotation text"/>
    <w:basedOn w:val="Normal"/>
    <w:link w:val="CommentaireCar"/>
    <w:uiPriority w:val="99"/>
    <w:semiHidden/>
    <w:unhideWhenUsed/>
    <w:rsid w:val="0071206E"/>
    <w:pPr>
      <w:spacing w:line="240" w:lineRule="auto"/>
    </w:pPr>
    <w:rPr>
      <w:szCs w:val="20"/>
    </w:rPr>
  </w:style>
  <w:style w:type="character" w:customStyle="1" w:styleId="CommentaireCar">
    <w:name w:val="Commentaire Car"/>
    <w:basedOn w:val="Policepardfaut"/>
    <w:link w:val="Commentaire"/>
    <w:uiPriority w:val="99"/>
    <w:semiHidden/>
    <w:rsid w:val="0071206E"/>
    <w:rPr>
      <w:rFonts w:ascii="Hind" w:hAnsi="Hind"/>
      <w:color w:val="464646" w:themeColor="accent3"/>
      <w:sz w:val="20"/>
      <w:szCs w:val="20"/>
    </w:rPr>
  </w:style>
  <w:style w:type="paragraph" w:styleId="Objetducommentaire">
    <w:name w:val="annotation subject"/>
    <w:basedOn w:val="Commentaire"/>
    <w:next w:val="Commentaire"/>
    <w:link w:val="ObjetducommentaireCar"/>
    <w:uiPriority w:val="99"/>
    <w:semiHidden/>
    <w:unhideWhenUsed/>
    <w:rsid w:val="0071206E"/>
    <w:rPr>
      <w:b/>
      <w:bCs/>
    </w:rPr>
  </w:style>
  <w:style w:type="character" w:customStyle="1" w:styleId="ObjetducommentaireCar">
    <w:name w:val="Objet du commentaire Car"/>
    <w:basedOn w:val="CommentaireCar"/>
    <w:link w:val="Objetducommentaire"/>
    <w:uiPriority w:val="99"/>
    <w:semiHidden/>
    <w:rsid w:val="0071206E"/>
    <w:rPr>
      <w:rFonts w:ascii="Hind" w:hAnsi="Hind"/>
      <w:b/>
      <w:bCs/>
      <w:color w:val="464646" w:themeColor="accent3"/>
      <w:sz w:val="20"/>
      <w:szCs w:val="20"/>
    </w:rPr>
  </w:style>
  <w:style w:type="paragraph" w:styleId="Textedebulles">
    <w:name w:val="Balloon Text"/>
    <w:basedOn w:val="Normal"/>
    <w:link w:val="TextedebullesCar"/>
    <w:uiPriority w:val="99"/>
    <w:semiHidden/>
    <w:unhideWhenUsed/>
    <w:rsid w:val="0071206E"/>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206E"/>
    <w:rPr>
      <w:rFonts w:ascii="Segoe UI" w:hAnsi="Segoe UI" w:cs="Segoe UI"/>
      <w:color w:val="464646" w:themeColor="accent3"/>
      <w:sz w:val="18"/>
      <w:szCs w:val="18"/>
    </w:rPr>
  </w:style>
  <w:style w:type="character" w:customStyle="1" w:styleId="Titre6Car">
    <w:name w:val="Titre 6 Car"/>
    <w:basedOn w:val="Policepardfaut"/>
    <w:link w:val="Titre6"/>
    <w:uiPriority w:val="9"/>
    <w:rsid w:val="00085D11"/>
    <w:rPr>
      <w:rFonts w:ascii="Arial Black" w:eastAsiaTheme="majorEastAsia" w:hAnsi="Arial Black" w:cs="Hind"/>
      <w:color w:val="0C1A27" w:themeColor="accent1" w:themeShade="7F"/>
      <w:sz w:val="20"/>
      <w:lang w:eastAsia="fr-FR"/>
    </w:rPr>
  </w:style>
  <w:style w:type="character" w:customStyle="1" w:styleId="Titre7Car">
    <w:name w:val="Titre 7 Car"/>
    <w:basedOn w:val="Policepardfaut"/>
    <w:link w:val="Titre7"/>
    <w:uiPriority w:val="9"/>
    <w:rsid w:val="00085D11"/>
    <w:rPr>
      <w:rFonts w:ascii="Arial Black" w:eastAsiaTheme="majorEastAsia" w:hAnsi="Arial Black" w:cs="Hind"/>
      <w:iCs/>
      <w:color w:val="0C1A27" w:themeColor="accent1" w:themeShade="7F"/>
      <w:sz w:val="20"/>
      <w:lang w:eastAsia="fr-FR"/>
    </w:rPr>
  </w:style>
  <w:style w:type="character" w:customStyle="1" w:styleId="Titre8Car">
    <w:name w:val="Titre 8 Car"/>
    <w:basedOn w:val="Policepardfaut"/>
    <w:link w:val="Titre8"/>
    <w:uiPriority w:val="9"/>
    <w:rsid w:val="00004928"/>
    <w:rPr>
      <w:rFonts w:ascii="Arial Black" w:eastAsiaTheme="majorEastAsia" w:hAnsi="Arial Black" w:cs="Hind"/>
      <w:color w:val="272727" w:themeColor="text1" w:themeTint="D8"/>
      <w:sz w:val="20"/>
      <w:szCs w:val="20"/>
      <w:lang w:eastAsia="fr-FR"/>
    </w:rPr>
  </w:style>
  <w:style w:type="character" w:customStyle="1" w:styleId="Titre9Car">
    <w:name w:val="Titre 9 Car"/>
    <w:basedOn w:val="Policepardfaut"/>
    <w:link w:val="Titre9"/>
    <w:uiPriority w:val="9"/>
    <w:rsid w:val="00004928"/>
    <w:rPr>
      <w:rFonts w:ascii="Arial Black" w:eastAsiaTheme="majorEastAsia" w:hAnsi="Arial Black" w:cstheme="majorBidi"/>
      <w:iCs/>
      <w:color w:val="272727" w:themeColor="text1" w:themeTint="D8"/>
      <w:sz w:val="20"/>
      <w:szCs w:val="20"/>
      <w:lang w:eastAsia="fr-FR"/>
    </w:rPr>
  </w:style>
  <w:style w:type="table" w:styleId="TableauGrille4">
    <w:name w:val="Grid Table 4"/>
    <w:basedOn w:val="TableauNormal"/>
    <w:uiPriority w:val="49"/>
    <w:rsid w:val="00F362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ansinterligne">
    <w:name w:val="No Spacing"/>
    <w:uiPriority w:val="1"/>
    <w:qFormat/>
    <w:rsid w:val="00A01420"/>
    <w:pPr>
      <w:spacing w:after="0" w:line="240" w:lineRule="auto"/>
      <w:jc w:val="both"/>
    </w:pPr>
    <w:rPr>
      <w:color w:val="464646" w:themeColor="accent3"/>
    </w:rPr>
  </w:style>
  <w:style w:type="paragraph" w:styleId="TM2">
    <w:name w:val="toc 2"/>
    <w:basedOn w:val="Normal"/>
    <w:next w:val="Normal"/>
    <w:autoRedefine/>
    <w:uiPriority w:val="39"/>
    <w:unhideWhenUsed/>
    <w:rsid w:val="00085D11"/>
    <w:pPr>
      <w:tabs>
        <w:tab w:val="left" w:pos="660"/>
        <w:tab w:val="right" w:leader="dot" w:pos="9062"/>
      </w:tabs>
      <w:spacing w:after="100"/>
      <w:ind w:left="200"/>
    </w:pPr>
    <w:rPr>
      <w:b/>
      <w:noProof/>
      <w:color w:val="E89759" w:themeColor="accent2"/>
      <w:sz w:val="22"/>
    </w:rPr>
  </w:style>
  <w:style w:type="table" w:styleId="TableauGrille2-Accentuation2">
    <w:name w:val="Grid Table 2 Accent 2"/>
    <w:basedOn w:val="TableauNormal"/>
    <w:uiPriority w:val="47"/>
    <w:rsid w:val="001A323F"/>
    <w:pPr>
      <w:spacing w:after="0" w:line="240" w:lineRule="auto"/>
    </w:pPr>
    <w:tblPr>
      <w:tblStyleRowBandSize w:val="1"/>
      <w:tblStyleColBandSize w:val="1"/>
      <w:tblBorders>
        <w:top w:val="single" w:sz="2" w:space="0" w:color="F1C09B" w:themeColor="accent2" w:themeTint="99"/>
        <w:bottom w:val="single" w:sz="2" w:space="0" w:color="F1C09B" w:themeColor="accent2" w:themeTint="99"/>
        <w:insideH w:val="single" w:sz="2" w:space="0" w:color="F1C09B" w:themeColor="accent2" w:themeTint="99"/>
        <w:insideV w:val="single" w:sz="2" w:space="0" w:color="F1C09B" w:themeColor="accent2" w:themeTint="99"/>
      </w:tblBorders>
    </w:tblPr>
    <w:tblStylePr w:type="firstRow">
      <w:rPr>
        <w:b/>
        <w:bCs/>
      </w:rPr>
      <w:tblPr/>
      <w:tcPr>
        <w:tcBorders>
          <w:top w:val="nil"/>
          <w:bottom w:val="single" w:sz="12" w:space="0" w:color="F1C09B" w:themeColor="accent2" w:themeTint="99"/>
          <w:insideH w:val="nil"/>
          <w:insideV w:val="nil"/>
        </w:tcBorders>
        <w:shd w:val="clear" w:color="auto" w:fill="FFFFFF" w:themeFill="background1"/>
      </w:tcPr>
    </w:tblStylePr>
    <w:tblStylePr w:type="lastRow">
      <w:rPr>
        <w:b/>
        <w:bCs/>
      </w:rPr>
      <w:tblPr/>
      <w:tcPr>
        <w:tcBorders>
          <w:top w:val="double" w:sz="2" w:space="0" w:color="F1C0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Liste1Clair-Accentuation2">
    <w:name w:val="List Table 1 Light Accent 2"/>
    <w:basedOn w:val="TableauNormal"/>
    <w:uiPriority w:val="46"/>
    <w:rsid w:val="001A323F"/>
    <w:pPr>
      <w:spacing w:after="0" w:line="240" w:lineRule="auto"/>
    </w:pPr>
    <w:tblPr>
      <w:tblStyleRowBandSize w:val="1"/>
      <w:tblStyleColBandSize w:val="1"/>
    </w:tblPr>
    <w:tblStylePr w:type="firstRow">
      <w:rPr>
        <w:b/>
        <w:bCs/>
      </w:rPr>
      <w:tblPr/>
      <w:tcPr>
        <w:tcBorders>
          <w:bottom w:val="single" w:sz="4" w:space="0" w:color="F1C09B" w:themeColor="accent2" w:themeTint="99"/>
        </w:tcBorders>
      </w:tcPr>
    </w:tblStylePr>
    <w:tblStylePr w:type="lastRow">
      <w:rPr>
        <w:b/>
        <w:bCs/>
      </w:rPr>
      <w:tblPr/>
      <w:tcPr>
        <w:tcBorders>
          <w:top w:val="single" w:sz="4" w:space="0" w:color="F1C09B" w:themeColor="accent2" w:themeTint="99"/>
        </w:tcBorders>
      </w:tcPr>
    </w:tblStylePr>
    <w:tblStylePr w:type="firstCol">
      <w:rPr>
        <w:b/>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Grille7Couleur-Accentuation2">
    <w:name w:val="Grid Table 7 Colorful Accent 2"/>
    <w:basedOn w:val="TableauNormal"/>
    <w:uiPriority w:val="52"/>
    <w:rsid w:val="001A323F"/>
    <w:pPr>
      <w:spacing w:after="0" w:line="240" w:lineRule="auto"/>
    </w:pPr>
    <w:rPr>
      <w:color w:val="D36B1D" w:themeColor="accent2" w:themeShade="BF"/>
    </w:r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ADD" w:themeFill="accent2" w:themeFillTint="33"/>
      </w:tcPr>
    </w:tblStylePr>
    <w:tblStylePr w:type="band1Horz">
      <w:tblPr/>
      <w:tcPr>
        <w:shd w:val="clear" w:color="auto" w:fill="FAEADD" w:themeFill="accent2" w:themeFillTint="33"/>
      </w:tcPr>
    </w:tblStylePr>
    <w:tblStylePr w:type="neCell">
      <w:tblPr/>
      <w:tcPr>
        <w:tcBorders>
          <w:bottom w:val="single" w:sz="4" w:space="0" w:color="F1C09B" w:themeColor="accent2" w:themeTint="99"/>
        </w:tcBorders>
      </w:tcPr>
    </w:tblStylePr>
    <w:tblStylePr w:type="nwCell">
      <w:tblPr/>
      <w:tcPr>
        <w:tcBorders>
          <w:bottom w:val="single" w:sz="4" w:space="0" w:color="F1C09B" w:themeColor="accent2" w:themeTint="99"/>
        </w:tcBorders>
      </w:tcPr>
    </w:tblStylePr>
    <w:tblStylePr w:type="seCell">
      <w:tblPr/>
      <w:tcPr>
        <w:tcBorders>
          <w:top w:val="single" w:sz="4" w:space="0" w:color="F1C09B" w:themeColor="accent2" w:themeTint="99"/>
        </w:tcBorders>
      </w:tcPr>
    </w:tblStylePr>
    <w:tblStylePr w:type="swCell">
      <w:tblPr/>
      <w:tcPr>
        <w:tcBorders>
          <w:top w:val="single" w:sz="4" w:space="0" w:color="F1C09B" w:themeColor="accent2" w:themeTint="99"/>
        </w:tcBorders>
      </w:tcPr>
    </w:tblStylePr>
  </w:style>
  <w:style w:type="table" w:styleId="TableauGrille2-Accentuation3">
    <w:name w:val="Grid Table 2 Accent 3"/>
    <w:basedOn w:val="TableauNormal"/>
    <w:uiPriority w:val="47"/>
    <w:rsid w:val="004B11F5"/>
    <w:pPr>
      <w:spacing w:after="0" w:line="240" w:lineRule="auto"/>
    </w:pPr>
    <w:tblPr>
      <w:tblStyleRowBandSize w:val="1"/>
      <w:tblStyleColBandSize w:val="1"/>
      <w:tblBorders>
        <w:top w:val="single" w:sz="2" w:space="0" w:color="909090" w:themeColor="accent3" w:themeTint="99"/>
        <w:bottom w:val="single" w:sz="2" w:space="0" w:color="909090" w:themeColor="accent3" w:themeTint="99"/>
        <w:insideH w:val="single" w:sz="2" w:space="0" w:color="909090" w:themeColor="accent3" w:themeTint="99"/>
        <w:insideV w:val="single" w:sz="2" w:space="0" w:color="909090" w:themeColor="accent3" w:themeTint="99"/>
      </w:tblBorders>
    </w:tblPr>
    <w:tblStylePr w:type="firstRow">
      <w:rPr>
        <w:b/>
        <w:bCs/>
      </w:rPr>
      <w:tblPr/>
      <w:tcPr>
        <w:tcBorders>
          <w:top w:val="nil"/>
          <w:bottom w:val="single" w:sz="12" w:space="0" w:color="909090" w:themeColor="accent3" w:themeTint="99"/>
          <w:insideH w:val="nil"/>
          <w:insideV w:val="nil"/>
        </w:tcBorders>
        <w:shd w:val="clear" w:color="auto" w:fill="FFFFFF" w:themeFill="background1"/>
      </w:tcPr>
    </w:tblStylePr>
    <w:tblStylePr w:type="lastRow">
      <w:rPr>
        <w:b/>
        <w:bCs/>
      </w:rPr>
      <w:tblPr/>
      <w:tcPr>
        <w:tcBorders>
          <w:top w:val="double" w:sz="2" w:space="0" w:color="90909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E4E4E4" w:themeFill="background2" w:themeFillTint="33"/>
      </w:tcPr>
    </w:tblStylePr>
  </w:style>
  <w:style w:type="table" w:styleId="TableauListe1Clair-Accentuation3">
    <w:name w:val="List Table 1 Light Accent 3"/>
    <w:basedOn w:val="TableauNormal"/>
    <w:uiPriority w:val="46"/>
    <w:rsid w:val="00AA61F7"/>
    <w:pPr>
      <w:spacing w:after="0" w:line="240" w:lineRule="auto"/>
    </w:pPr>
    <w:tblPr>
      <w:tblStyleRowBandSize w:val="1"/>
      <w:tblStyleColBandSize w:val="1"/>
    </w:tblPr>
    <w:tblStylePr w:type="firstRow">
      <w:rPr>
        <w:b/>
        <w:bCs/>
      </w:rPr>
      <w:tblPr/>
      <w:tcPr>
        <w:tcBorders>
          <w:bottom w:val="single" w:sz="4" w:space="0" w:color="909090" w:themeColor="accent3" w:themeTint="99"/>
        </w:tcBorders>
      </w:tcPr>
    </w:tblStylePr>
    <w:tblStylePr w:type="lastRow">
      <w:rPr>
        <w:b/>
        <w:bCs/>
      </w:rPr>
      <w:tblPr/>
      <w:tcPr>
        <w:tcBorders>
          <w:top w:val="single" w:sz="4" w:space="0" w:color="909090" w:themeColor="accent3" w:themeTint="99"/>
        </w:tcBorders>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DADADA" w:themeFill="accent3" w:themeFillTint="33"/>
      </w:tcPr>
    </w:tblStylePr>
  </w:style>
  <w:style w:type="table" w:styleId="TableauGrille5Fonc-Accentuation2">
    <w:name w:val="Grid Table 5 Dark Accent 2"/>
    <w:basedOn w:val="TableauNormal"/>
    <w:uiPriority w:val="50"/>
    <w:rsid w:val="005642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A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75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75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75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759" w:themeFill="accent2"/>
      </w:tcPr>
    </w:tblStylePr>
    <w:tblStylePr w:type="band1Vert">
      <w:tblPr/>
      <w:tcPr>
        <w:shd w:val="clear" w:color="auto" w:fill="F5D5BC" w:themeFill="accent2" w:themeFillTint="66"/>
      </w:tcPr>
    </w:tblStylePr>
    <w:tblStylePr w:type="band1Horz">
      <w:tblPr/>
      <w:tcPr>
        <w:shd w:val="clear" w:color="auto" w:fill="F5D5BC" w:themeFill="accent2" w:themeFillTint="66"/>
      </w:tcPr>
    </w:tblStylePr>
  </w:style>
  <w:style w:type="table" w:styleId="TableauGrille2">
    <w:name w:val="Grid Table 2"/>
    <w:basedOn w:val="TableauNormal"/>
    <w:uiPriority w:val="47"/>
    <w:rsid w:val="005642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auNormal"/>
    <w:uiPriority w:val="99"/>
    <w:rsid w:val="00EC57E6"/>
    <w:pPr>
      <w:spacing w:after="0" w:line="240" w:lineRule="auto"/>
    </w:pPr>
    <w:tblPr/>
  </w:style>
  <w:style w:type="paragraph" w:styleId="En-ttedetabledesmatires">
    <w:name w:val="TOC Heading"/>
    <w:basedOn w:val="Titre1"/>
    <w:next w:val="Normal"/>
    <w:uiPriority w:val="39"/>
    <w:unhideWhenUsed/>
    <w:qFormat/>
    <w:rsid w:val="00071B3B"/>
    <w:pPr>
      <w:numPr>
        <w:numId w:val="0"/>
      </w:numPr>
      <w:spacing w:before="240"/>
      <w:outlineLvl w:val="9"/>
    </w:pPr>
    <w:rPr>
      <w:rFonts w:asciiTheme="majorHAnsi" w:hAnsiTheme="majorHAnsi"/>
      <w:caps w:val="0"/>
      <w:color w:val="12283B" w:themeColor="accent1" w:themeShade="BF"/>
      <w:lang w:eastAsia="fr-FR"/>
    </w:rPr>
  </w:style>
  <w:style w:type="paragraph" w:styleId="TM3">
    <w:name w:val="toc 3"/>
    <w:basedOn w:val="Normal"/>
    <w:next w:val="Normal"/>
    <w:autoRedefine/>
    <w:uiPriority w:val="39"/>
    <w:unhideWhenUsed/>
    <w:rsid w:val="00BC5B28"/>
    <w:pPr>
      <w:tabs>
        <w:tab w:val="left" w:pos="1100"/>
        <w:tab w:val="right" w:leader="dot" w:pos="9062"/>
      </w:tabs>
      <w:spacing w:after="100"/>
      <w:ind w:left="400"/>
    </w:pPr>
    <w:rPr>
      <w:b/>
      <w:noProof/>
    </w:rPr>
  </w:style>
  <w:style w:type="character" w:styleId="Lienhypertexte">
    <w:name w:val="Hyperlink"/>
    <w:basedOn w:val="Policepardfaut"/>
    <w:uiPriority w:val="99"/>
    <w:unhideWhenUsed/>
    <w:rsid w:val="00071B3B"/>
    <w:rPr>
      <w:color w:val="0563C1" w:themeColor="hyperlink"/>
      <w:u w:val="single"/>
    </w:rPr>
  </w:style>
  <w:style w:type="table" w:styleId="TableauGrille4-Accentuation1">
    <w:name w:val="Grid Table 4 Accent 1"/>
    <w:basedOn w:val="TableauNormal"/>
    <w:uiPriority w:val="49"/>
    <w:rsid w:val="00C320D6"/>
    <w:pPr>
      <w:spacing w:after="0" w:line="240" w:lineRule="auto"/>
    </w:pPr>
    <w:tblPr>
      <w:tblStyleRowBandSize w:val="1"/>
      <w:tblStyleColBandSize w:val="1"/>
      <w:tblBorders>
        <w:top w:val="single" w:sz="4" w:space="0" w:color="4389C6" w:themeColor="accent1" w:themeTint="99"/>
        <w:left w:val="single" w:sz="4" w:space="0" w:color="4389C6" w:themeColor="accent1" w:themeTint="99"/>
        <w:bottom w:val="single" w:sz="4" w:space="0" w:color="4389C6" w:themeColor="accent1" w:themeTint="99"/>
        <w:right w:val="single" w:sz="4" w:space="0" w:color="4389C6" w:themeColor="accent1" w:themeTint="99"/>
        <w:insideH w:val="single" w:sz="4" w:space="0" w:color="4389C6" w:themeColor="accent1" w:themeTint="99"/>
        <w:insideV w:val="single" w:sz="4" w:space="0" w:color="4389C6" w:themeColor="accent1" w:themeTint="99"/>
      </w:tblBorders>
    </w:tblPr>
    <w:tblStylePr w:type="firstRow">
      <w:rPr>
        <w:b/>
        <w:bCs/>
        <w:color w:val="FFFFFF" w:themeColor="background1"/>
      </w:rPr>
      <w:tblPr/>
      <w:tcPr>
        <w:tcBorders>
          <w:top w:val="single" w:sz="4" w:space="0" w:color="183650" w:themeColor="accent1"/>
          <w:left w:val="single" w:sz="4" w:space="0" w:color="183650" w:themeColor="accent1"/>
          <w:bottom w:val="single" w:sz="4" w:space="0" w:color="183650" w:themeColor="accent1"/>
          <w:right w:val="single" w:sz="4" w:space="0" w:color="183650" w:themeColor="accent1"/>
          <w:insideH w:val="nil"/>
          <w:insideV w:val="nil"/>
        </w:tcBorders>
        <w:shd w:val="clear" w:color="auto" w:fill="183650" w:themeFill="accent1"/>
      </w:tcPr>
    </w:tblStylePr>
    <w:tblStylePr w:type="lastRow">
      <w:rPr>
        <w:b/>
        <w:bCs/>
      </w:rPr>
      <w:tblPr/>
      <w:tcPr>
        <w:tcBorders>
          <w:top w:val="double" w:sz="4" w:space="0" w:color="183650" w:themeColor="accent1"/>
        </w:tcBorders>
      </w:tcPr>
    </w:tblStylePr>
    <w:tblStylePr w:type="firstCol">
      <w:rPr>
        <w:b/>
        <w:bCs/>
      </w:rPr>
    </w:tblStylePr>
    <w:tblStylePr w:type="lastCol">
      <w:rPr>
        <w:b/>
        <w:bCs/>
      </w:rPr>
    </w:tblStylePr>
    <w:tblStylePr w:type="band1Vert">
      <w:tblPr/>
      <w:tcPr>
        <w:shd w:val="clear" w:color="auto" w:fill="C0D7EC" w:themeFill="accent1" w:themeFillTint="33"/>
      </w:tcPr>
    </w:tblStylePr>
    <w:tblStylePr w:type="band1Horz">
      <w:tblPr/>
      <w:tcPr>
        <w:shd w:val="clear" w:color="auto" w:fill="C0D7EC" w:themeFill="accent1" w:themeFillTint="33"/>
      </w:tcPr>
    </w:tblStylePr>
  </w:style>
  <w:style w:type="table" w:customStyle="1" w:styleId="TableauAPSIDE">
    <w:name w:val="Tableau APSIDE"/>
    <w:basedOn w:val="TableauNormal"/>
    <w:uiPriority w:val="99"/>
    <w:rsid w:val="00993DA9"/>
    <w:pPr>
      <w:spacing w:after="0" w:line="240" w:lineRule="auto"/>
      <w:jc w:val="center"/>
    </w:pPr>
    <w:rPr>
      <w:color w:val="FFFFFF"/>
    </w:rPr>
    <w:tblPr>
      <w:tblStyleRow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cPr>
      <w:shd w:val="clear" w:color="auto" w:fill="E4E4E4" w:themeFill="background2" w:themeFillTint="33"/>
      <w:vAlign w:val="center"/>
    </w:tcPr>
    <w:tblStylePr w:type="firstRow">
      <w:pPr>
        <w:wordWrap/>
        <w:spacing w:beforeLines="0" w:before="0" w:beforeAutospacing="0" w:afterLines="0" w:after="0" w:afterAutospacing="0"/>
        <w:jc w:val="left"/>
      </w:pPr>
      <w:rPr>
        <w:rFonts w:asciiTheme="minorHAnsi" w:hAnsiTheme="minorHAnsi"/>
        <w:b/>
        <w:i w:val="0"/>
        <w:color w:val="F2F2F2" w:themeColor="background1" w:themeShade="F2"/>
        <w:sz w:val="22"/>
      </w:rPr>
      <w:tblPr/>
      <w:tcPr>
        <w:tcBorders>
          <w:top w:val="nil"/>
          <w:left w:val="nil"/>
          <w:bottom w:val="nil"/>
          <w:right w:val="nil"/>
          <w:insideH w:val="nil"/>
          <w:insideV w:val="nil"/>
          <w:tl2br w:val="nil"/>
          <w:tr2bl w:val="nil"/>
        </w:tcBorders>
        <w:shd w:val="clear" w:color="auto" w:fill="E89759" w:themeFill="accent2"/>
      </w:tcPr>
    </w:tblStylePr>
    <w:tblStylePr w:type="band1Horz">
      <w:pPr>
        <w:wordWrap/>
        <w:spacing w:beforeLines="0" w:before="0" w:beforeAutospacing="0" w:afterLines="0" w:after="0" w:afterAutospacing="0"/>
        <w:jc w:val="left"/>
      </w:pPr>
      <w:rPr>
        <w:rFonts w:asciiTheme="minorHAnsi" w:hAnsiTheme="minorHAnsi"/>
        <w:color w:val="464646" w:themeColor="accent3"/>
        <w:sz w:val="22"/>
      </w:rPr>
      <w:tblPr/>
      <w:tcPr>
        <w:tcBorders>
          <w:insideV w:val="single" w:sz="18" w:space="0" w:color="FFFFFF" w:themeColor="background1"/>
        </w:tcBorders>
        <w:shd w:val="clear" w:color="auto" w:fill="E4E4E4" w:themeFill="background2" w:themeFillTint="33"/>
      </w:tcPr>
    </w:tblStylePr>
    <w:tblStylePr w:type="band2Horz">
      <w:pPr>
        <w:wordWrap/>
        <w:spacing w:beforeLines="0" w:before="0" w:beforeAutospacing="0" w:afterLines="0" w:after="0" w:afterAutospacing="0"/>
        <w:jc w:val="center"/>
      </w:pPr>
      <w:rPr>
        <w:rFonts w:asciiTheme="minorHAnsi" w:hAnsiTheme="minorHAnsi"/>
        <w:color w:val="464646" w:themeColor="accent3"/>
        <w:sz w:val="22"/>
      </w:rPr>
      <w:tblPr/>
      <w:tcPr>
        <w:tcBorders>
          <w:insideV w:val="single" w:sz="18" w:space="0" w:color="FFFFFF" w:themeColor="background1"/>
        </w:tcBorders>
        <w:shd w:val="clear" w:color="auto" w:fill="F2F2F2" w:themeFill="background1" w:themeFillShade="F2"/>
      </w:tcPr>
    </w:tblStylePr>
  </w:style>
  <w:style w:type="character" w:styleId="Rfrenceintense">
    <w:name w:val="Intense Reference"/>
    <w:basedOn w:val="Policepardfaut"/>
    <w:uiPriority w:val="32"/>
    <w:rsid w:val="00330F3F"/>
    <w:rPr>
      <w:rFonts w:asciiTheme="minorHAnsi" w:hAnsiTheme="minorHAnsi"/>
      <w:b/>
      <w:bCs/>
      <w:smallCaps/>
      <w:color w:val="183650" w:themeColor="accent1"/>
      <w:spacing w:val="5"/>
    </w:rPr>
  </w:style>
  <w:style w:type="paragraph" w:customStyle="1" w:styleId="PoliceTableau">
    <w:name w:val="Police_Tableau"/>
    <w:basedOn w:val="2020Apside"/>
    <w:link w:val="PoliceTableauCar"/>
    <w:rsid w:val="00AD1402"/>
    <w:pPr>
      <w:spacing w:before="120"/>
    </w:pPr>
    <w:rPr>
      <w:sz w:val="20"/>
    </w:rPr>
  </w:style>
  <w:style w:type="character" w:customStyle="1" w:styleId="PoliceTableauCar">
    <w:name w:val="Police_Tableau Car"/>
    <w:basedOn w:val="2020ApsideCar"/>
    <w:link w:val="PoliceTableau"/>
    <w:rsid w:val="00AD1402"/>
    <w:rPr>
      <w:color w:val="464646" w:themeColor="accent3"/>
      <w:sz w:val="20"/>
    </w:rPr>
  </w:style>
  <w:style w:type="table" w:styleId="TableauGrille4-Accentuation4">
    <w:name w:val="Grid Table 4 Accent 4"/>
    <w:basedOn w:val="TableauNormal"/>
    <w:uiPriority w:val="49"/>
    <w:rsid w:val="0019719E"/>
    <w:pPr>
      <w:spacing w:after="0" w:line="240" w:lineRule="auto"/>
    </w:pPr>
    <w:tblPr>
      <w:tblStyleRowBandSize w:val="1"/>
      <w:tblStyleColBandSize w:val="1"/>
      <w:tblBorders>
        <w:top w:val="single" w:sz="4" w:space="0" w:color="3976B8" w:themeColor="accent4" w:themeTint="99"/>
        <w:left w:val="single" w:sz="4" w:space="0" w:color="3976B8" w:themeColor="accent4" w:themeTint="99"/>
        <w:bottom w:val="single" w:sz="4" w:space="0" w:color="3976B8" w:themeColor="accent4" w:themeTint="99"/>
        <w:right w:val="single" w:sz="4" w:space="0" w:color="3976B8" w:themeColor="accent4" w:themeTint="99"/>
        <w:insideH w:val="single" w:sz="4" w:space="0" w:color="3976B8" w:themeColor="accent4" w:themeTint="99"/>
        <w:insideV w:val="single" w:sz="4" w:space="0" w:color="3976B8" w:themeColor="accent4" w:themeTint="99"/>
      </w:tblBorders>
    </w:tblPr>
    <w:tblStylePr w:type="firstRow">
      <w:rPr>
        <w:b/>
        <w:bCs/>
        <w:color w:val="FFFFFF" w:themeColor="background1"/>
      </w:rPr>
      <w:tblPr/>
      <w:tcPr>
        <w:tcBorders>
          <w:top w:val="single" w:sz="4" w:space="0" w:color="0F1F30" w:themeColor="accent4"/>
          <w:left w:val="single" w:sz="4" w:space="0" w:color="0F1F30" w:themeColor="accent4"/>
          <w:bottom w:val="single" w:sz="4" w:space="0" w:color="0F1F30" w:themeColor="accent4"/>
          <w:right w:val="single" w:sz="4" w:space="0" w:color="0F1F30" w:themeColor="accent4"/>
          <w:insideH w:val="nil"/>
          <w:insideV w:val="nil"/>
        </w:tcBorders>
        <w:shd w:val="clear" w:color="auto" w:fill="0F1F30" w:themeFill="accent4"/>
      </w:tcPr>
    </w:tblStylePr>
    <w:tblStylePr w:type="lastRow">
      <w:rPr>
        <w:b/>
        <w:bCs/>
      </w:rPr>
      <w:tblPr/>
      <w:tcPr>
        <w:tcBorders>
          <w:top w:val="double" w:sz="4" w:space="0" w:color="0F1F30" w:themeColor="accent4"/>
        </w:tcBorders>
      </w:tcPr>
    </w:tblStylePr>
    <w:tblStylePr w:type="firstCol">
      <w:rPr>
        <w:b/>
        <w:bCs/>
      </w:rPr>
    </w:tblStylePr>
    <w:tblStylePr w:type="lastCol">
      <w:rPr>
        <w:b/>
        <w:bCs/>
      </w:rPr>
    </w:tblStylePr>
    <w:tblStylePr w:type="band1Vert">
      <w:tblPr/>
      <w:tcPr>
        <w:shd w:val="clear" w:color="auto" w:fill="BAD1E9" w:themeFill="accent4" w:themeFillTint="33"/>
      </w:tcPr>
    </w:tblStylePr>
    <w:tblStylePr w:type="band1Horz">
      <w:tblPr/>
      <w:tcPr>
        <w:shd w:val="clear" w:color="auto" w:fill="BAD1E9" w:themeFill="accent4" w:themeFillTint="33"/>
      </w:tcPr>
    </w:tblStylePr>
  </w:style>
  <w:style w:type="paragraph" w:customStyle="1" w:styleId="Policetableau0">
    <w:name w:val="Police tableau"/>
    <w:basedOn w:val="Normal"/>
    <w:link w:val="PolicetableauCar0"/>
    <w:qFormat/>
    <w:rsid w:val="00993DA9"/>
    <w:pPr>
      <w:spacing w:before="60" w:after="60" w:line="240" w:lineRule="auto"/>
      <w:ind w:left="57" w:right="57"/>
      <w:jc w:val="left"/>
    </w:pPr>
    <w:rPr>
      <w:rFonts w:eastAsia="Times New Roman" w:cs="Hind"/>
      <w:szCs w:val="24"/>
      <w:lang w:eastAsia="fr-FR"/>
    </w:rPr>
  </w:style>
  <w:style w:type="character" w:customStyle="1" w:styleId="PolicetableauCar0">
    <w:name w:val="Police tableau Car"/>
    <w:basedOn w:val="Policepardfaut"/>
    <w:link w:val="Policetableau0"/>
    <w:rsid w:val="00993DA9"/>
    <w:rPr>
      <w:rFonts w:eastAsia="Times New Roman" w:cs="Hind"/>
      <w:color w:val="464646" w:themeColor="accent3"/>
      <w:sz w:val="20"/>
      <w:szCs w:val="24"/>
      <w:lang w:eastAsia="fr-FR"/>
    </w:rPr>
  </w:style>
  <w:style w:type="table" w:styleId="TableauGrille1Clair">
    <w:name w:val="Grid Table 1 Light"/>
    <w:basedOn w:val="TableauNormal"/>
    <w:uiPriority w:val="46"/>
    <w:rsid w:val="00EA5B8B"/>
    <w:pPr>
      <w:spacing w:after="0" w:line="240" w:lineRule="auto"/>
    </w:pPr>
    <w:tblPr>
      <w:tblStyleRowBandSize w:val="1"/>
      <w:tblStyleColBandSize w:val="1"/>
      <w:tblBorders>
        <w:top w:val="single" w:sz="4" w:space="0" w:color="595959" w:themeColor="background2" w:themeShade="BF"/>
        <w:left w:val="single" w:sz="4" w:space="0" w:color="595959" w:themeColor="background2" w:themeShade="BF"/>
        <w:bottom w:val="single" w:sz="4" w:space="0" w:color="595959" w:themeColor="background2" w:themeShade="BF"/>
        <w:right w:val="single" w:sz="4" w:space="0" w:color="595959" w:themeColor="background2" w:themeShade="BF"/>
        <w:insideH w:val="single" w:sz="4" w:space="0" w:color="A6A6A6" w:themeColor="background1" w:themeShade="A6"/>
        <w:insideV w:val="single" w:sz="4" w:space="0" w:color="A6A6A6" w:themeColor="background1" w:themeShade="A6"/>
      </w:tblBorders>
    </w:tblPr>
    <w:tblStylePr w:type="firstRow">
      <w:rPr>
        <w:b/>
        <w:bCs/>
      </w:rPr>
      <w:tblPr/>
      <w:tcPr>
        <w:tcBorders>
          <w:bottom w:val="single" w:sz="12" w:space="0" w:color="E89759" w:themeColor="accent2"/>
          <w:insideH w:val="nil"/>
          <w:insideV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EA5B8B"/>
    <w:rPr>
      <w:b/>
      <w:bCs/>
    </w:rPr>
  </w:style>
  <w:style w:type="table" w:customStyle="1" w:styleId="Grilledutableau1">
    <w:name w:val="Grille du tableau1"/>
    <w:basedOn w:val="TableauNormal"/>
    <w:next w:val="Grilledutableau"/>
    <w:uiPriority w:val="39"/>
    <w:rsid w:val="00FB2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39"/>
    <w:rsid w:val="0035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B5C88"/>
    <w:pPr>
      <w:spacing w:after="0" w:line="240" w:lineRule="auto"/>
    </w:pPr>
    <w:rPr>
      <w:color w:val="464646" w:themeColor="accent3"/>
      <w:sz w:val="20"/>
    </w:rPr>
  </w:style>
  <w:style w:type="paragraph" w:customStyle="1" w:styleId="Default">
    <w:name w:val="Default"/>
    <w:rsid w:val="003A1C3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strebecq\Desktop\MAJ%20Charte\Template%20Word\Evol-Mod&#232;le_Template_word.dotx" TargetMode="External"/></Relationships>
</file>

<file path=word/theme/theme1.xml><?xml version="1.0" encoding="utf-8"?>
<a:theme xmlns:a="http://schemas.openxmlformats.org/drawingml/2006/main" name="Thème Office">
  <a:themeElements>
    <a:clrScheme name="Nouvelle_charte_Apside_3">
      <a:dk1>
        <a:sysClr val="windowText" lastClr="000000"/>
      </a:dk1>
      <a:lt1>
        <a:sysClr val="window" lastClr="FFFFFF"/>
      </a:lt1>
      <a:dk2>
        <a:srgbClr val="E7E6E6"/>
      </a:dk2>
      <a:lt2>
        <a:srgbClr val="787878"/>
      </a:lt2>
      <a:accent1>
        <a:srgbClr val="183650"/>
      </a:accent1>
      <a:accent2>
        <a:srgbClr val="E89759"/>
      </a:accent2>
      <a:accent3>
        <a:srgbClr val="464646"/>
      </a:accent3>
      <a:accent4>
        <a:srgbClr val="0F1F30"/>
      </a:accent4>
      <a:accent5>
        <a:srgbClr val="E8761F"/>
      </a:accent5>
      <a:accent6>
        <a:srgbClr val="FFFFF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7EDF2-0049-45E7-A0A2-C2097ACFF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Evol-Modèle_Template_word.dotx</Template>
  <TotalTime>472</TotalTime>
  <Pages>13</Pages>
  <Words>1470</Words>
  <Characters>8087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Nom du document</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document</dc:title>
  <dc:subject/>
  <dc:creator>Manon DESTREBECQ</dc:creator>
  <cp:keywords/>
  <dc:description/>
  <cp:lastModifiedBy>GARIC Luca (PRESTA EXT)</cp:lastModifiedBy>
  <cp:revision>35</cp:revision>
  <dcterms:created xsi:type="dcterms:W3CDTF">2023-02-27T16:07:00Z</dcterms:created>
  <dcterms:modified xsi:type="dcterms:W3CDTF">2025-05-26T05:29:00Z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éférence">
    <vt:lpwstr>QUAL_FRM_40</vt:lpwstr>
  </property>
  <property fmtid="{D5CDD505-2E9C-101B-9397-08002B2CF9AE}" pid="3" name="Version">
    <vt:i4>15</vt:i4>
  </property>
  <property fmtid="{D5CDD505-2E9C-101B-9397-08002B2CF9AE}" pid="4" name="Diffusion">
    <vt:lpwstr>Confidentiel</vt:lpwstr>
  </property>
  <property fmtid="{D5CDD505-2E9C-101B-9397-08002B2CF9AE}" pid="5" name="NOM DU DOCUMENT">
    <vt:lpwstr>Entretien annuel et professionnel</vt:lpwstr>
  </property>
</Properties>
</file>