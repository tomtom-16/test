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aps w:val="0"/>
          <w:color w:val="464646" w:themeColor="accent3"/>
          <w:sz w:val="22"/>
        </w:rPr>
        <w:id w:val="935248456"/>
        <w:docPartObj>
          <w:docPartGallery w:val="Cover Pages"/>
          <w:docPartUnique/>
        </w:docPartObj>
      </w:sdtPr>
      <w:sdtEndPr>
        <w:rPr>
          <w:rFonts w:ascii="Montserrat SemiBold" w:eastAsiaTheme="majorEastAsia" w:hAnsi="Montserrat SemiBold" w:cstheme="majorBidi"/>
          <w:sz w:val="32"/>
          <w:szCs w:val="32"/>
        </w:rPr>
      </w:sdtEndPr>
      <w:sdtContent>
        <w:p w14:paraId="359765A9" w14:textId="4C2D1F68" w:rsidR="00B64C1D" w:rsidRPr="00937B10" w:rsidRDefault="00B64C1D" w:rsidP="00937B10">
          <w:pPr>
            <w:pStyle w:val="Soustitrededocument-Pagedegarde"/>
            <w:rPr>
              <w:rFonts w:cstheme="majorHAnsi"/>
              <w:sz w:val="48"/>
              <w:szCs w:val="48"/>
            </w:rPr>
          </w:pPr>
        </w:p>
        <w:p w14:paraId="1A403C7A" w14:textId="77777777" w:rsidR="008D3316" w:rsidRPr="00937B10" w:rsidRDefault="008D3316" w:rsidP="00B64C1D">
          <w:pPr>
            <w:pStyle w:val="Soustitrededocument-Pagedegarde"/>
            <w:tabs>
              <w:tab w:val="right" w:pos="9072"/>
            </w:tabs>
            <w:rPr>
              <w:rFonts w:asciiTheme="minorHAnsi" w:hAnsiTheme="minorHAnsi" w:cstheme="minorHAnsi"/>
              <w:sz w:val="48"/>
              <w:szCs w:val="48"/>
            </w:rPr>
          </w:pPr>
        </w:p>
        <w:p w14:paraId="67499A3A" w14:textId="291A2391" w:rsidR="00BC5B28" w:rsidRPr="00BC5B28" w:rsidRDefault="00BC5B28" w:rsidP="00BC5B28">
          <w:pPr>
            <w:pStyle w:val="Soustitrededocument-Pagedegarde"/>
            <w:tabs>
              <w:tab w:val="right" w:pos="9072"/>
            </w:tabs>
            <w:rPr>
              <w:b/>
            </w:rPr>
          </w:pPr>
          <w:r w:rsidRPr="00BC5B28">
            <w:rPr>
              <w:b/>
            </w:rPr>
            <w:t>GROUPE APSIDE</w:t>
          </w:r>
        </w:p>
        <w:p w14:paraId="0DAE8D52" w14:textId="0C2CC928" w:rsidR="00BC5B28" w:rsidRPr="00085D11" w:rsidRDefault="005D1CFF" w:rsidP="00085D11">
          <w:pPr>
            <w:pStyle w:val="Titrededocumentpagedegarde"/>
          </w:pPr>
          <w:fldSimple w:instr=" DOCPROPERTY  &quot;NOM DU DOCUMENT&quot; ">
            <w:r w:rsidR="00FB2B7B">
              <w:t>Entretien annuel et professionnel</w:t>
            </w:r>
          </w:fldSimple>
        </w:p>
        <w:p w14:paraId="64558E67" w14:textId="77777777" w:rsidR="009D58A6" w:rsidRDefault="009D58A6" w:rsidP="009037F0">
          <w:pPr>
            <w:pStyle w:val="2020Apside"/>
          </w:pPr>
        </w:p>
        <w:p w14:paraId="7A9DDD40" w14:textId="4D85F41A" w:rsidR="009D58A6" w:rsidRDefault="009D58A6">
          <w:pPr>
            <w:spacing w:after="160"/>
            <w:jc w:val="left"/>
            <w:sectPr w:rsidR="009D58A6" w:rsidSect="00383E8E">
              <w:headerReference w:type="even" r:id="rId8"/>
              <w:headerReference w:type="default" r:id="rId9"/>
              <w:footerReference w:type="even" r:id="rId10"/>
              <w:footerReference w:type="default" r:id="rId11"/>
              <w:headerReference w:type="first" r:id="rId12"/>
              <w:footerReference w:type="first" r:id="rId13"/>
              <w:pgSz w:w="11906" w:h="16838"/>
              <w:pgMar w:top="1066" w:right="1417" w:bottom="1417" w:left="1417" w:header="1020" w:footer="72" w:gutter="0"/>
              <w:pgNumType w:start="0"/>
              <w:cols w:space="708"/>
              <w:titlePg/>
              <w:docGrid w:linePitch="360"/>
            </w:sectPr>
          </w:pPr>
        </w:p>
        <w:p w14:paraId="37754480" w14:textId="68645F69" w:rsidR="00356278" w:rsidRDefault="00356278" w:rsidP="00356278">
          <w:pPr>
            <w:pStyle w:val="Soustitrededocument-Pagedegarde"/>
            <w:jc w:val="left"/>
            <w:rPr>
              <w:sz w:val="22"/>
            </w:rPr>
          </w:pPr>
          <w:bookmarkStart w:id="0" w:name="_Toc45024279"/>
          <w:bookmarkStart w:id="1" w:name="_Toc45024394"/>
          <w:r w:rsidRPr="00FB2B7B">
            <w:rPr>
              <w:sz w:val="32"/>
            </w:rPr>
            <w:lastRenderedPageBreak/>
            <w:t>ENTRETIEN ANNUEL D’EVALUATION</w:t>
          </w:r>
          <w:r w:rsidRPr="00FB2B7B">
            <w:rPr>
              <w:sz w:val="22"/>
            </w:rPr>
            <w:t xml:space="preserve"> </w:t>
          </w:r>
        </w:p>
        <w:p w14:paraId="379B8E44" w14:textId="12FA9EDF" w:rsidR="00356278" w:rsidRDefault="00356278" w:rsidP="00356278">
          <w:pPr>
            <w:pStyle w:val="Soustitrededocument-Pagedegarde"/>
            <w:jc w:val="left"/>
            <w:rPr>
              <w:sz w:val="22"/>
            </w:rPr>
          </w:pPr>
          <w:r w:rsidRPr="00FB2B7B">
            <w:rPr>
              <w:sz w:val="22"/>
            </w:rPr>
            <w:t>(A FAIRE TOUS LES ANS)</w:t>
          </w:r>
        </w:p>
        <w:p w14:paraId="33AD902D" w14:textId="77777777" w:rsidR="00356278" w:rsidRPr="00FB2B7B" w:rsidRDefault="00356278" w:rsidP="00356278">
          <w:pPr>
            <w:pStyle w:val="Soustitrededocument-Pagedegarde"/>
            <w:jc w:val="left"/>
            <w:rPr>
              <w:sz w:val="22"/>
            </w:rPr>
          </w:pPr>
        </w:p>
        <w:p w14:paraId="46F44082" w14:textId="2CF6C50E" w:rsidR="00FB2B7B" w:rsidRPr="00E333F0" w:rsidRDefault="00FB2B7B" w:rsidP="00FB2B7B">
          <w:pPr>
            <w:spacing w:after="160"/>
            <w:jc w:val="center"/>
            <w:rPr>
              <w:b/>
              <w:color w:val="E89759" w:themeColor="accent2"/>
              <w:sz w:val="22"/>
            </w:rPr>
          </w:pPr>
          <w:r w:rsidRPr="00E333F0">
            <w:rPr>
              <w:b/>
              <w:color w:val="E89759" w:themeColor="accent2"/>
              <w:sz w:val="22"/>
            </w:rPr>
            <w:t xml:space="preserve">Pour faciliter la préparation et le déroulement de l’entretien, veuillez préparer ce document et l’apporter pour l’entretien. Les zones </w:t>
          </w:r>
          <w:r w:rsidR="004B1B1D" w:rsidRPr="00E333F0">
            <w:rPr>
              <w:b/>
              <w:color w:val="E89759" w:themeColor="accent2"/>
              <w:sz w:val="22"/>
            </w:rPr>
            <w:t>orange</w:t>
          </w:r>
          <w:r w:rsidRPr="00E333F0">
            <w:rPr>
              <w:b/>
              <w:color w:val="E89759" w:themeColor="accent2"/>
              <w:sz w:val="22"/>
            </w:rPr>
            <w:t xml:space="preserve"> doivent être renseignées par le collaborateur avant l’entretien. Les zones </w:t>
          </w:r>
          <w:r w:rsidR="00356278" w:rsidRPr="00E333F0">
            <w:rPr>
              <w:b/>
              <w:color w:val="E89759" w:themeColor="accent2"/>
              <w:sz w:val="22"/>
            </w:rPr>
            <w:t>grises</w:t>
          </w:r>
          <w:r w:rsidRPr="00E333F0">
            <w:rPr>
              <w:b/>
              <w:color w:val="E89759" w:themeColor="accent2"/>
              <w:sz w:val="22"/>
            </w:rPr>
            <w:t xml:space="preserve"> doivent être renseignées par le responsable avant l’entretien.</w:t>
          </w:r>
        </w:p>
        <w:p w14:paraId="0EC33C35" w14:textId="0ABD6700" w:rsidR="002E78FE" w:rsidRPr="00E333F0" w:rsidRDefault="00FB2B7B" w:rsidP="00FB2B7B">
          <w:pPr>
            <w:spacing w:after="160"/>
            <w:jc w:val="left"/>
            <w:rPr>
              <w:b/>
              <w:sz w:val="22"/>
              <w:u w:val="single"/>
            </w:rPr>
          </w:pPr>
          <w:r w:rsidRPr="00E333F0">
            <w:rPr>
              <w:b/>
              <w:sz w:val="22"/>
              <w:u w:val="single"/>
            </w:rPr>
            <w:t>Veuillez-vous munir de votre CV mis à jour.</w:t>
          </w:r>
        </w:p>
        <w:tbl>
          <w:tblPr>
            <w:tblW w:w="9923" w:type="dxa"/>
            <w:jc w:val="center"/>
            <w:tbl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insideH w:val="single" w:sz="4" w:space="0" w:color="A5A5A5"/>
              <w:insideV w:val="single" w:sz="4" w:space="0" w:color="A5A5A5"/>
            </w:tblBorders>
            <w:shd w:val="clear" w:color="auto" w:fill="EAEBF2"/>
            <w:tblLook w:val="04A0" w:firstRow="1" w:lastRow="0" w:firstColumn="1" w:lastColumn="0" w:noHBand="0" w:noVBand="1"/>
          </w:tblPr>
          <w:tblGrid>
            <w:gridCol w:w="3397"/>
            <w:gridCol w:w="3274"/>
            <w:gridCol w:w="3252"/>
          </w:tblGrid>
          <w:tr w:rsidR="00FB2B7B" w:rsidRPr="008219D9" w14:paraId="17989E42" w14:textId="77777777" w:rsidTr="00CA2524">
            <w:trPr>
              <w:trHeight w:val="415"/>
              <w:jc w:val="center"/>
            </w:trPr>
            <w:tc>
              <w:tcPr>
                <w:tcW w:w="3398"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shd w:val="clear" w:color="auto" w:fill="auto"/>
                <w:vAlign w:val="center"/>
              </w:tcPr>
              <w:p w14:paraId="7EF2E421" w14:textId="0792A01A" w:rsidR="00FB2B7B" w:rsidRPr="004928B4" w:rsidRDefault="00FB2B7B" w:rsidP="00C94EDE">
                <w:pPr>
                  <w:pStyle w:val="Policetableau0"/>
                </w:pPr>
                <w:r w:rsidRPr="004928B4">
                  <w:t>Nom Prénom :</w:t>
                </w:r>
                <w:r w:rsidR="004B3701">
                  <w:t xml:space="preserve"> </w:t>
                </w:r>
              </w:p>
            </w:tc>
            <w:tc>
              <w:tcPr>
                <w:tcW w:w="3274" w:type="dxa"/>
                <w:tcBorders>
                  <w:top w:val="single" w:sz="18" w:space="0" w:color="E89759" w:themeColor="accent2"/>
                  <w:left w:val="single" w:sz="4" w:space="0" w:color="E89759" w:themeColor="accent2"/>
                  <w:bottom w:val="single" w:sz="4" w:space="0" w:color="E89759" w:themeColor="accent2"/>
                  <w:right w:val="single" w:sz="4" w:space="0" w:color="E89759" w:themeColor="accent2"/>
                </w:tcBorders>
                <w:shd w:val="clear" w:color="auto" w:fill="auto"/>
                <w:vAlign w:val="center"/>
              </w:tcPr>
              <w:p w14:paraId="4726BF39" w14:textId="09BABE2E" w:rsidR="00FB2B7B" w:rsidRPr="004928B4" w:rsidRDefault="00FB2B7B" w:rsidP="00C94EDE">
                <w:pPr>
                  <w:pStyle w:val="Policetableau0"/>
                </w:pPr>
                <w:r w:rsidRPr="004928B4">
                  <w:t>Période concernée :</w:t>
                </w:r>
                <w:r w:rsidR="004B3701">
                  <w:t xml:space="preserve"> </w:t>
                </w:r>
              </w:p>
            </w:tc>
            <w:tc>
              <w:tcPr>
                <w:tcW w:w="3252"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shd w:val="clear" w:color="auto" w:fill="auto"/>
                <w:vAlign w:val="center"/>
              </w:tcPr>
              <w:p w14:paraId="3482C3A7" w14:textId="4127EBB0" w:rsidR="00FB2B7B" w:rsidRPr="004928B4" w:rsidRDefault="00FB2B7B" w:rsidP="00C94EDE">
                <w:pPr>
                  <w:pStyle w:val="Policetableau0"/>
                </w:pPr>
                <w:r w:rsidRPr="004928B4">
                  <w:t>Date de l’entretien :</w:t>
                </w:r>
                <w:r w:rsidR="004B3701">
                  <w:t xml:space="preserve"> </w:t>
                </w:r>
              </w:p>
            </w:tc>
          </w:tr>
          <w:tr w:rsidR="00FB2B7B" w:rsidRPr="008219D9" w14:paraId="7D5BEA7A" w14:textId="77777777" w:rsidTr="00CA2524">
            <w:trPr>
              <w:trHeight w:val="415"/>
              <w:jc w:val="center"/>
            </w:trPr>
            <w:tc>
              <w:tcPr>
                <w:tcW w:w="3398"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shd w:val="clear" w:color="auto" w:fill="auto"/>
                <w:vAlign w:val="center"/>
              </w:tcPr>
              <w:p w14:paraId="54FC137B" w14:textId="58E3452D" w:rsidR="00FB2B7B" w:rsidRPr="004928B4" w:rsidRDefault="00FB2B7B" w:rsidP="00C94EDE">
                <w:pPr>
                  <w:pStyle w:val="Policetableau0"/>
                </w:pPr>
                <w:r w:rsidRPr="004928B4">
                  <w:t>Poste actuel :</w:t>
                </w:r>
                <w:r w:rsidR="004B3701">
                  <w:t xml:space="preserve"> </w:t>
                </w:r>
              </w:p>
            </w:tc>
            <w:tc>
              <w:tcPr>
                <w:tcW w:w="3274" w:type="dxa"/>
                <w:tcBorders>
                  <w:top w:val="single" w:sz="4" w:space="0" w:color="E89759" w:themeColor="accent2"/>
                  <w:left w:val="single" w:sz="4" w:space="0" w:color="E89759" w:themeColor="accent2"/>
                  <w:bottom w:val="single" w:sz="18" w:space="0" w:color="E89759" w:themeColor="accent2"/>
                  <w:right w:val="single" w:sz="4" w:space="0" w:color="E89759" w:themeColor="accent2"/>
                </w:tcBorders>
                <w:shd w:val="clear" w:color="auto" w:fill="auto"/>
                <w:vAlign w:val="center"/>
              </w:tcPr>
              <w:p w14:paraId="658436CA" w14:textId="3FB94E0E" w:rsidR="00FB2B7B" w:rsidRPr="004928B4" w:rsidRDefault="00FB2B7B" w:rsidP="00E333F0">
                <w:pPr>
                  <w:pStyle w:val="Policetableau0"/>
                </w:pPr>
                <w:r w:rsidRPr="004928B4">
                  <w:t>Responsable Apside :</w:t>
                </w:r>
                <w:r w:rsidR="004B3701">
                  <w:t xml:space="preserve"> A Sanchez</w:t>
                </w:r>
              </w:p>
            </w:tc>
            <w:tc>
              <w:tcPr>
                <w:tcW w:w="3252"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shd w:val="clear" w:color="auto" w:fill="auto"/>
                <w:vAlign w:val="center"/>
              </w:tcPr>
              <w:p w14:paraId="1C36CCCF" w14:textId="7C298F25" w:rsidR="00FB2B7B" w:rsidRPr="004928B4" w:rsidRDefault="00FB2B7B" w:rsidP="00C94EDE">
                <w:pPr>
                  <w:pStyle w:val="Policetableau0"/>
                </w:pPr>
                <w:r w:rsidRPr="004928B4">
                  <w:t>Date d’embauche :</w:t>
                </w:r>
                <w:r w:rsidR="004B3701">
                  <w:t xml:space="preserve"> </w:t>
                </w:r>
              </w:p>
            </w:tc>
          </w:tr>
        </w:tbl>
        <w:p w14:paraId="08CD84AF" w14:textId="77777777" w:rsidR="00FB2B7B" w:rsidRDefault="00FB2B7B">
          <w:pPr>
            <w:spacing w:after="160"/>
            <w:jc w:val="left"/>
          </w:pPr>
        </w:p>
        <w:tbl>
          <w:tblPr>
            <w:tblW w:w="9924" w:type="dxa"/>
            <w:jc w:val="center"/>
            <w:tblBorders>
              <w:top w:val="single" w:sz="18" w:space="0" w:color="E89759" w:themeColor="accent2"/>
              <w:left w:val="single" w:sz="18" w:space="0" w:color="E89759" w:themeColor="accent2"/>
              <w:bottom w:val="single" w:sz="18" w:space="0" w:color="E89759" w:themeColor="accent2"/>
              <w:right w:val="single" w:sz="18" w:space="0" w:color="E89759" w:themeColor="accent2"/>
              <w:insideH w:val="single" w:sz="4" w:space="0" w:color="A5A5A5"/>
              <w:insideV w:val="single" w:sz="4" w:space="0" w:color="A5A5A5"/>
            </w:tblBorders>
            <w:tblLook w:val="04A0" w:firstRow="1" w:lastRow="0" w:firstColumn="1" w:lastColumn="0" w:noHBand="0" w:noVBand="1"/>
          </w:tblPr>
          <w:tblGrid>
            <w:gridCol w:w="3416"/>
            <w:gridCol w:w="3247"/>
            <w:gridCol w:w="3261"/>
          </w:tblGrid>
          <w:tr w:rsidR="00FB2B7B" w:rsidRPr="009037F0" w14:paraId="3EBD139F" w14:textId="77777777" w:rsidTr="00D55364">
            <w:trPr>
              <w:trHeight w:val="466"/>
              <w:jc w:val="center"/>
            </w:trPr>
            <w:tc>
              <w:tcPr>
                <w:tcW w:w="3416" w:type="dxa"/>
                <w:tcBorders>
                  <w:top w:val="single" w:sz="18" w:space="0" w:color="AEAEAE" w:themeColor="background2" w:themeTint="99"/>
                  <w:left w:val="single" w:sz="18" w:space="0" w:color="AEAEAE" w:themeColor="background2" w:themeTint="99"/>
                  <w:bottom w:val="single" w:sz="18" w:space="0" w:color="AEAEAE" w:themeColor="background2" w:themeTint="99"/>
                </w:tcBorders>
                <w:shd w:val="clear" w:color="auto" w:fill="auto"/>
                <w:vAlign w:val="center"/>
              </w:tcPr>
              <w:p w14:paraId="025EBDE1" w14:textId="641997E2"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 xml:space="preserve">Revue du CR entretien précédent : </w:t>
                </w:r>
                <w:sdt>
                  <w:sdtPr>
                    <w:rPr>
                      <w:rFonts w:eastAsia="Times New Roman" w:cstheme="minorHAnsi"/>
                      <w:b/>
                      <w:sz w:val="24"/>
                      <w:szCs w:val="18"/>
                      <w:lang w:eastAsia="fr-FR"/>
                    </w:rPr>
                    <w:id w:val="-1451388532"/>
                    <w14:checkbox>
                      <w14:checked w14:val="0"/>
                      <w14:checkedState w14:val="2612" w14:font="MS Gothic"/>
                      <w14:uncheckedState w14:val="2610" w14:font="MS Gothic"/>
                    </w14:checkbox>
                  </w:sdtPr>
                  <w:sdtEndPr/>
                  <w:sdtContent>
                    <w:r w:rsidR="00A76B29">
                      <w:rPr>
                        <w:rFonts w:ascii="MS Gothic" w:eastAsia="MS Gothic" w:hAnsi="MS Gothic" w:cstheme="minorHAnsi" w:hint="eastAsia"/>
                        <w:b/>
                        <w:sz w:val="24"/>
                        <w:szCs w:val="18"/>
                        <w:lang w:eastAsia="fr-FR"/>
                      </w:rPr>
                      <w:t>☐</w:t>
                    </w:r>
                  </w:sdtContent>
                </w:sdt>
              </w:p>
            </w:tc>
            <w:tc>
              <w:tcPr>
                <w:tcW w:w="3247" w:type="dxa"/>
                <w:tcBorders>
                  <w:top w:val="single" w:sz="18" w:space="0" w:color="AEAEAE" w:themeColor="background2" w:themeTint="99"/>
                  <w:bottom w:val="single" w:sz="18" w:space="0" w:color="AEAEAE" w:themeColor="background2" w:themeTint="99"/>
                </w:tcBorders>
                <w:shd w:val="clear" w:color="auto" w:fill="auto"/>
                <w:vAlign w:val="center"/>
              </w:tcPr>
              <w:p w14:paraId="07A706CE" w14:textId="15805FAB"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 xml:space="preserve">CV APSIDE à jour : </w:t>
                </w:r>
                <w:sdt>
                  <w:sdtPr>
                    <w:rPr>
                      <w:rFonts w:eastAsia="Times New Roman" w:cstheme="minorHAnsi"/>
                      <w:b/>
                      <w:sz w:val="24"/>
                      <w:szCs w:val="18"/>
                      <w:lang w:eastAsia="fr-FR"/>
                    </w:rPr>
                    <w:id w:val="-1033496871"/>
                    <w14:checkbox>
                      <w14:checked w14:val="0"/>
                      <w14:checkedState w14:val="2612" w14:font="MS Gothic"/>
                      <w14:uncheckedState w14:val="2610" w14:font="MS Gothic"/>
                    </w14:checkbox>
                  </w:sdtPr>
                  <w:sdtEndPr/>
                  <w:sdtContent>
                    <w:r w:rsidR="000250A8">
                      <w:rPr>
                        <w:rFonts w:ascii="MS Gothic" w:eastAsia="MS Gothic" w:hAnsi="MS Gothic" w:cstheme="minorHAnsi" w:hint="eastAsia"/>
                        <w:b/>
                        <w:sz w:val="24"/>
                        <w:szCs w:val="18"/>
                        <w:lang w:eastAsia="fr-FR"/>
                      </w:rPr>
                      <w:t>☐</w:t>
                    </w:r>
                  </w:sdtContent>
                </w:sdt>
              </w:p>
            </w:tc>
            <w:tc>
              <w:tcPr>
                <w:tcW w:w="3261" w:type="dxa"/>
                <w:tcBorders>
                  <w:top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uto"/>
                <w:vAlign w:val="center"/>
              </w:tcPr>
              <w:p w14:paraId="2DBCCACE" w14:textId="226B73CD"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Suivi de mission à jour :</w:t>
                </w:r>
                <w:r w:rsidR="00D55364">
                  <w:rPr>
                    <w:rFonts w:eastAsia="Times New Roman" w:cstheme="minorHAnsi"/>
                    <w:szCs w:val="20"/>
                    <w:lang w:eastAsia="fr-FR"/>
                  </w:rPr>
                  <w:t xml:space="preserve"> </w:t>
                </w:r>
                <w:sdt>
                  <w:sdtPr>
                    <w:rPr>
                      <w:rFonts w:eastAsia="Times New Roman" w:cstheme="minorHAnsi"/>
                      <w:b/>
                      <w:sz w:val="24"/>
                      <w:szCs w:val="20"/>
                      <w:lang w:eastAsia="fr-FR"/>
                    </w:rPr>
                    <w:id w:val="312913800"/>
                    <w14:checkbox>
                      <w14:checked w14:val="0"/>
                      <w14:checkedState w14:val="2612" w14:font="MS Gothic"/>
                      <w14:uncheckedState w14:val="2610" w14:font="MS Gothic"/>
                    </w14:checkbox>
                  </w:sdtPr>
                  <w:sdtEndPr/>
                  <w:sdtContent>
                    <w:r w:rsidR="00D55364" w:rsidRPr="00D55364">
                      <w:rPr>
                        <w:rFonts w:ascii="MS Gothic" w:eastAsia="MS Gothic" w:hAnsi="MS Gothic" w:cstheme="minorHAnsi" w:hint="eastAsia"/>
                        <w:b/>
                        <w:sz w:val="24"/>
                        <w:szCs w:val="20"/>
                        <w:lang w:eastAsia="fr-FR"/>
                      </w:rPr>
                      <w:t>☐</w:t>
                    </w:r>
                  </w:sdtContent>
                </w:sdt>
              </w:p>
            </w:tc>
          </w:tr>
        </w:tbl>
        <w:p w14:paraId="7B25BF5D" w14:textId="77777777" w:rsidR="00FB2B7B" w:rsidRDefault="00FB2B7B">
          <w:pPr>
            <w:spacing w:after="160"/>
            <w:jc w:val="left"/>
          </w:pPr>
        </w:p>
        <w:p w14:paraId="60BA8546" w14:textId="3CC560F7" w:rsidR="00EC0D25" w:rsidRDefault="00EC0D25">
          <w:pPr>
            <w:spacing w:after="160"/>
            <w:jc w:val="left"/>
            <w:rPr>
              <w:rFonts w:ascii="Montserrat SemiBold" w:eastAsiaTheme="majorEastAsia" w:hAnsi="Montserrat SemiBold" w:cstheme="majorBidi"/>
              <w:caps/>
              <w:color w:val="183650" w:themeColor="accent1"/>
              <w:sz w:val="32"/>
              <w:szCs w:val="32"/>
            </w:rPr>
          </w:pPr>
          <w:r>
            <w:br w:type="page"/>
          </w:r>
        </w:p>
        <w:bookmarkEnd w:id="0"/>
        <w:bookmarkEnd w:id="1"/>
        <w:p w14:paraId="630F29AA" w14:textId="6D7F9146" w:rsidR="00FB2B7B" w:rsidRDefault="00F83C6B" w:rsidP="00EA53F6">
          <w:pPr>
            <w:pStyle w:val="Titre1"/>
          </w:pPr>
          <w:r>
            <w:lastRenderedPageBreak/>
            <w:t>Bilan du dernier entretien</w:t>
          </w:r>
        </w:p>
        <w:tbl>
          <w:tblPr>
            <w:tblStyle w:val="Grilledutableau"/>
            <w:tblW w:w="10206" w:type="dxa"/>
            <w:jc w:val="center"/>
            <w:tblLook w:val="04A0" w:firstRow="1" w:lastRow="0" w:firstColumn="1" w:lastColumn="0" w:noHBand="0" w:noVBand="1"/>
          </w:tblPr>
          <w:tblGrid>
            <w:gridCol w:w="10206"/>
          </w:tblGrid>
          <w:tr w:rsidR="00FB2B7B" w14:paraId="54A2144E" w14:textId="77777777" w:rsidTr="00FB2B7B">
            <w:trPr>
              <w:trHeight w:val="283"/>
              <w:jc w:val="center"/>
            </w:trPr>
            <w:tc>
              <w:tcPr>
                <w:tcW w:w="10206"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35854483" w14:textId="7B356841" w:rsidR="00FB2B7B" w:rsidRPr="008C1EC5" w:rsidRDefault="00FB2B7B" w:rsidP="000250A8">
                <w:pPr>
                  <w:pStyle w:val="Policetableau0"/>
                  <w:rPr>
                    <w:sz w:val="18"/>
                  </w:rPr>
                </w:pPr>
                <w:r w:rsidRPr="00FB2B7B">
                  <w:rPr>
                    <w:b/>
                    <w:color w:val="FFFFFF" w:themeColor="background1"/>
                  </w:rPr>
                  <w:t>Projets et activités réalisés :</w:t>
                </w:r>
              </w:p>
            </w:tc>
          </w:tr>
          <w:tr w:rsidR="00FB2B7B" w14:paraId="31FE45C4" w14:textId="77777777" w:rsidTr="00FB2B7B">
            <w:trPr>
              <w:trHeight w:val="9588"/>
              <w:jc w:val="center"/>
            </w:trPr>
            <w:tc>
              <w:tcPr>
                <w:tcW w:w="10206" w:type="dxa"/>
                <w:tcBorders>
                  <w:top w:val="single" w:sz="18" w:space="0" w:color="E89759"/>
                  <w:left w:val="single" w:sz="18" w:space="0" w:color="E89759"/>
                  <w:bottom w:val="single" w:sz="18" w:space="0" w:color="E89759"/>
                  <w:right w:val="single" w:sz="18" w:space="0" w:color="E89759"/>
                </w:tcBorders>
              </w:tcPr>
              <w:p w14:paraId="70135DB1" w14:textId="1453CF21" w:rsidR="00FB2B7B" w:rsidRPr="0017500B" w:rsidRDefault="00FB2B7B" w:rsidP="00FB2B7B">
                <w:pPr>
                  <w:tabs>
                    <w:tab w:val="left" w:pos="6228"/>
                  </w:tabs>
                  <w:rPr>
                    <w:lang w:eastAsia="fr-FR"/>
                  </w:rPr>
                </w:pPr>
              </w:p>
            </w:tc>
          </w:tr>
        </w:tbl>
        <w:p w14:paraId="3D072A00" w14:textId="3BBA63F4" w:rsidR="00FB2B7B" w:rsidRDefault="00FB2B7B"/>
        <w:p w14:paraId="78996047" w14:textId="77777777" w:rsidR="00FB2B7B" w:rsidRDefault="00FB2B7B">
          <w:pPr>
            <w:spacing w:after="160"/>
            <w:jc w:val="left"/>
          </w:pPr>
          <w:r>
            <w:br w:type="page"/>
          </w:r>
        </w:p>
        <w:p w14:paraId="2709BD92" w14:textId="77777777" w:rsidR="00FB2B7B" w:rsidRDefault="00FB2B7B"/>
        <w:tbl>
          <w:tblPr>
            <w:tblStyle w:val="Grilledutableau"/>
            <w:tblW w:w="10206" w:type="dxa"/>
            <w:jc w:val="center"/>
            <w:tblLook w:val="04A0" w:firstRow="1" w:lastRow="0" w:firstColumn="1" w:lastColumn="0" w:noHBand="0" w:noVBand="1"/>
          </w:tblPr>
          <w:tblGrid>
            <w:gridCol w:w="10206"/>
          </w:tblGrid>
          <w:tr w:rsidR="00FB2B7B" w14:paraId="2F6DFC54" w14:textId="77777777" w:rsidTr="00FB2B7B">
            <w:trPr>
              <w:trHeight w:val="374"/>
              <w:jc w:val="center"/>
            </w:trPr>
            <w:tc>
              <w:tcPr>
                <w:tcW w:w="10206"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2C735F7" w14:textId="08FF7EB5" w:rsidR="00FB2B7B" w:rsidRPr="00FB2B7B" w:rsidRDefault="000250A8" w:rsidP="00FB2B7B">
                <w:pPr>
                  <w:pStyle w:val="Policetableau0"/>
                  <w:rPr>
                    <w:b/>
                  </w:rPr>
                </w:pPr>
                <w:r>
                  <w:rPr>
                    <w:rFonts w:eastAsiaTheme="majorEastAsia"/>
                    <w:b/>
                    <w:color w:val="FFFFFF" w:themeColor="background1"/>
                  </w:rPr>
                  <w:t>Impressions générales – F</w:t>
                </w:r>
                <w:r w:rsidR="00FB2B7B" w:rsidRPr="00D55364">
                  <w:rPr>
                    <w:rFonts w:eastAsiaTheme="majorEastAsia"/>
                    <w:b/>
                    <w:color w:val="FFFFFF" w:themeColor="background1"/>
                  </w:rPr>
                  <w:t>aits marquants – Succès – Difficultés – Retours clients – Ambiance de travail</w:t>
                </w:r>
              </w:p>
            </w:tc>
          </w:tr>
          <w:tr w:rsidR="00FB2B7B" w14:paraId="2D17667A" w14:textId="77777777" w:rsidTr="00FB2B7B">
            <w:trPr>
              <w:trHeight w:val="9072"/>
              <w:jc w:val="center"/>
            </w:trPr>
            <w:tc>
              <w:tcPr>
                <w:tcW w:w="10206" w:type="dxa"/>
                <w:tcBorders>
                  <w:top w:val="single" w:sz="18" w:space="0" w:color="E89759"/>
                  <w:left w:val="single" w:sz="18" w:space="0" w:color="E89759"/>
                  <w:bottom w:val="single" w:sz="18" w:space="0" w:color="AEAEAE" w:themeColor="background2" w:themeTint="99"/>
                  <w:right w:val="single" w:sz="18" w:space="0" w:color="E89759"/>
                </w:tcBorders>
              </w:tcPr>
              <w:p w14:paraId="2975F3D1" w14:textId="61850379" w:rsidR="0072637B" w:rsidRPr="00461A4D" w:rsidRDefault="0072637B" w:rsidP="00D50E39">
                <w:pPr>
                  <w:pStyle w:val="Policetableau0"/>
                  <w:ind w:left="0"/>
                  <w:rPr>
                    <w:bCs/>
                  </w:rPr>
                </w:pPr>
              </w:p>
            </w:tc>
          </w:tr>
          <w:tr w:rsidR="00FB2B7B" w14:paraId="5C1886B2" w14:textId="77777777" w:rsidTr="00FB2B7B">
            <w:trPr>
              <w:trHeight w:val="22"/>
              <w:jc w:val="center"/>
            </w:trPr>
            <w:tc>
              <w:tcPr>
                <w:tcW w:w="10206"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75C33015" w14:textId="77777777" w:rsidR="00FB2B7B" w:rsidRPr="00D55364" w:rsidRDefault="00FB2B7B" w:rsidP="00D55364">
                <w:pPr>
                  <w:pStyle w:val="Policetableau0"/>
                  <w:rPr>
                    <w:b/>
                  </w:rPr>
                </w:pPr>
                <w:r w:rsidRPr="00D55364">
                  <w:rPr>
                    <w:rFonts w:eastAsiaTheme="majorEastAsia"/>
                    <w:b/>
                    <w:color w:val="FFFFFF" w:themeColor="background1"/>
                  </w:rPr>
                  <w:t>Avis du responsable</w:t>
                </w:r>
              </w:p>
            </w:tc>
          </w:tr>
          <w:tr w:rsidR="00FB2B7B" w14:paraId="3B1EC412" w14:textId="77777777" w:rsidTr="00FB2B7B">
            <w:trPr>
              <w:trHeight w:val="3100"/>
              <w:jc w:val="center"/>
            </w:trPr>
            <w:tc>
              <w:tcPr>
                <w:tcW w:w="10206"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3F43840" w14:textId="3DF92EBA" w:rsidR="009037F0" w:rsidRDefault="009037F0" w:rsidP="00C94EDE">
                <w:pPr>
                  <w:pStyle w:val="Policetableau0"/>
                </w:pPr>
              </w:p>
            </w:tc>
          </w:tr>
        </w:tbl>
        <w:p w14:paraId="31906E44" w14:textId="77777777" w:rsidR="00FB2B7B" w:rsidRDefault="00FB2B7B">
          <w:pPr>
            <w:spacing w:after="160"/>
            <w:jc w:val="left"/>
          </w:pPr>
        </w:p>
        <w:p w14:paraId="765A783A" w14:textId="65BB4A0D" w:rsidR="00FB2B7B" w:rsidRDefault="00F83C6B" w:rsidP="00EA53F6">
          <w:pPr>
            <w:pStyle w:val="Titre1"/>
          </w:pPr>
          <w:r>
            <w:lastRenderedPageBreak/>
            <w:t>Objectif fixés lors de l’entretien précédent</w:t>
          </w: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780721EB"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C87308E"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Objectif 1 :</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395E76FA"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7F4A6B47"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44AD310D" w14:textId="77777777" w:rsidR="00FB2B7B" w:rsidRPr="00D55364" w:rsidRDefault="00FB2B7B" w:rsidP="00E333F0">
                <w:pPr>
                  <w:pStyle w:val="Policetableau0"/>
                </w:pPr>
                <w:r w:rsidRPr="00D55364">
                  <w:t>Commentaires (satisfactions / difficultés …) :</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433FA327" w14:textId="77777777" w:rsidR="00FB2B7B" w:rsidRPr="00D55364" w:rsidRDefault="00FB2B7B" w:rsidP="00E333F0">
                <w:pPr>
                  <w:pStyle w:val="Policetableau0"/>
                </w:pPr>
                <w:r w:rsidRPr="00D55364">
                  <w:t xml:space="preserve">       Atteint</w:t>
                </w:r>
              </w:p>
              <w:p w14:paraId="7B62EA6D" w14:textId="77777777" w:rsidR="00FB2B7B" w:rsidRPr="00D55364" w:rsidRDefault="00FB2B7B" w:rsidP="00E333F0">
                <w:pPr>
                  <w:pStyle w:val="Policetableau0"/>
                </w:pPr>
              </w:p>
              <w:p w14:paraId="1CC860F2" w14:textId="77777777" w:rsidR="00FB2B7B" w:rsidRPr="00D55364" w:rsidRDefault="00FB2B7B" w:rsidP="00E333F0">
                <w:pPr>
                  <w:pStyle w:val="Policetableau0"/>
                </w:pPr>
                <w:r w:rsidRPr="00D55364">
                  <w:t xml:space="preserve">       Partiellement atteint</w:t>
                </w:r>
              </w:p>
              <w:p w14:paraId="4E3BD571" w14:textId="77777777" w:rsidR="00FB2B7B" w:rsidRPr="00D55364" w:rsidRDefault="00FB2B7B" w:rsidP="00E333F0">
                <w:pPr>
                  <w:pStyle w:val="Policetableau0"/>
                </w:pPr>
              </w:p>
              <w:p w14:paraId="654ABD3B" w14:textId="06209A39" w:rsidR="00FB2B7B" w:rsidRPr="00D55364" w:rsidRDefault="00FB2B7B" w:rsidP="00E333F0">
                <w:pPr>
                  <w:pStyle w:val="Policetableau0"/>
                </w:pPr>
                <w:r w:rsidRPr="00D55364">
                  <w:t xml:space="preserve">       Non atteint</w:t>
                </w:r>
              </w:p>
            </w:tc>
          </w:tr>
          <w:tr w:rsidR="00FB2B7B" w:rsidRPr="00D55364" w14:paraId="0587ACDF"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650283BE"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C850117"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5BD3F383"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40FF8E80"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70A93C7" w14:textId="77777777" w:rsidR="00FB2B7B" w:rsidRPr="00D55364" w:rsidRDefault="00FB2B7B" w:rsidP="00E333F0">
                <w:pPr>
                  <w:pStyle w:val="Policetableau0"/>
                </w:pPr>
              </w:p>
            </w:tc>
          </w:tr>
        </w:tbl>
        <w:p w14:paraId="073FBE47" w14:textId="546D37EA" w:rsidR="00FB2B7B" w:rsidRDefault="00FB2B7B">
          <w:pPr>
            <w:spacing w:after="160"/>
            <w:jc w:val="left"/>
          </w:pP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09483B3B"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4327A5F9"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Objectif 2 :</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6317208A"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27F9B224"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33150BE5" w14:textId="77777777" w:rsidR="00FB2B7B" w:rsidRPr="00D55364" w:rsidRDefault="00FB2B7B" w:rsidP="00E333F0">
                <w:pPr>
                  <w:pStyle w:val="Policetableau0"/>
                </w:pPr>
                <w:r w:rsidRPr="00D55364">
                  <w:t>Commentaires (satisfactions / difficultés …) :</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49761247" w14:textId="77777777" w:rsidR="00FB2B7B" w:rsidRPr="00D55364" w:rsidRDefault="00FB2B7B" w:rsidP="00E333F0">
                <w:pPr>
                  <w:pStyle w:val="Policetableau0"/>
                </w:pPr>
                <w:r w:rsidRPr="00D55364">
                  <w:t xml:space="preserve">       Atteint</w:t>
                </w:r>
              </w:p>
              <w:p w14:paraId="51A80F93" w14:textId="77777777" w:rsidR="00FB2B7B" w:rsidRPr="00D55364" w:rsidRDefault="00FB2B7B" w:rsidP="00E333F0">
                <w:pPr>
                  <w:pStyle w:val="Policetableau0"/>
                </w:pPr>
              </w:p>
              <w:p w14:paraId="376A55D1" w14:textId="77777777" w:rsidR="00FB2B7B" w:rsidRPr="00D55364" w:rsidRDefault="00FB2B7B" w:rsidP="00E333F0">
                <w:pPr>
                  <w:pStyle w:val="Policetableau0"/>
                </w:pPr>
                <w:r w:rsidRPr="00D55364">
                  <w:t xml:space="preserve">       Partiellement atteint</w:t>
                </w:r>
              </w:p>
              <w:p w14:paraId="056AFD7C" w14:textId="77777777" w:rsidR="00FB2B7B" w:rsidRPr="00D55364" w:rsidRDefault="00FB2B7B" w:rsidP="00E333F0">
                <w:pPr>
                  <w:pStyle w:val="Policetableau0"/>
                </w:pPr>
              </w:p>
              <w:p w14:paraId="196DE512" w14:textId="67841DD3" w:rsidR="00FB2B7B" w:rsidRPr="00D55364" w:rsidRDefault="00FB2B7B" w:rsidP="00E333F0">
                <w:pPr>
                  <w:pStyle w:val="Policetableau0"/>
                </w:pPr>
                <w:r w:rsidRPr="00D55364">
                  <w:t xml:space="preserve">       Non atteint</w:t>
                </w:r>
              </w:p>
            </w:tc>
          </w:tr>
          <w:tr w:rsidR="00FB2B7B" w:rsidRPr="00D55364" w14:paraId="6E3DB814"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3133D74F"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CD7CF70"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0E549F6C"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50CBC08A"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3A64FEA" w14:textId="77777777" w:rsidR="00FB2B7B" w:rsidRPr="00D55364" w:rsidRDefault="00FB2B7B" w:rsidP="00E333F0">
                <w:pPr>
                  <w:pStyle w:val="Policetableau0"/>
                </w:pPr>
              </w:p>
            </w:tc>
          </w:tr>
        </w:tbl>
        <w:p w14:paraId="7D06F222" w14:textId="283ADBC3" w:rsidR="00FB2B7B" w:rsidRDefault="00FB2B7B">
          <w:pPr>
            <w:spacing w:after="160"/>
            <w:jc w:val="left"/>
          </w:pP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617FE21E"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BDAE566"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Objectif 3 :</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679F334C"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5D962144"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02128E3E" w14:textId="77777777" w:rsidR="00FB2B7B" w:rsidRPr="00D55364" w:rsidRDefault="00FB2B7B" w:rsidP="00E333F0">
                <w:pPr>
                  <w:pStyle w:val="Policetableau0"/>
                </w:pPr>
                <w:r w:rsidRPr="00D55364">
                  <w:t>Commentaires (satisfactions / difficultés …) :</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1CE77EDF" w14:textId="77777777" w:rsidR="00FB2B7B" w:rsidRPr="00D55364" w:rsidRDefault="00FB2B7B" w:rsidP="00E333F0">
                <w:pPr>
                  <w:pStyle w:val="Policetableau0"/>
                </w:pPr>
                <w:r w:rsidRPr="00D55364">
                  <w:t xml:space="preserve">       Atteint</w:t>
                </w:r>
              </w:p>
              <w:p w14:paraId="77FAFA24" w14:textId="77777777" w:rsidR="00FB2B7B" w:rsidRPr="00D55364" w:rsidRDefault="00FB2B7B" w:rsidP="00E333F0">
                <w:pPr>
                  <w:pStyle w:val="Policetableau0"/>
                </w:pPr>
              </w:p>
              <w:p w14:paraId="725B32B5" w14:textId="77777777" w:rsidR="00FB2B7B" w:rsidRPr="00D55364" w:rsidRDefault="00FB2B7B" w:rsidP="00E333F0">
                <w:pPr>
                  <w:pStyle w:val="Policetableau0"/>
                </w:pPr>
                <w:r w:rsidRPr="00D55364">
                  <w:t xml:space="preserve">       Partiellement atteint</w:t>
                </w:r>
              </w:p>
              <w:p w14:paraId="2FB53EDE" w14:textId="77777777" w:rsidR="00FB2B7B" w:rsidRPr="00D55364" w:rsidRDefault="00FB2B7B" w:rsidP="00E333F0">
                <w:pPr>
                  <w:pStyle w:val="Policetableau0"/>
                </w:pPr>
              </w:p>
              <w:p w14:paraId="58DE274A" w14:textId="29DACC05" w:rsidR="00FB2B7B" w:rsidRPr="00D55364" w:rsidRDefault="00FB2B7B" w:rsidP="00E333F0">
                <w:pPr>
                  <w:pStyle w:val="Policetableau0"/>
                </w:pPr>
                <w:r w:rsidRPr="00D55364">
                  <w:t xml:space="preserve">       Non atteint</w:t>
                </w:r>
              </w:p>
            </w:tc>
          </w:tr>
          <w:tr w:rsidR="00FB2B7B" w:rsidRPr="00D55364" w14:paraId="694E7D37"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6387104F" w14:textId="77777777" w:rsidR="00FB2B7B" w:rsidRPr="00D55364" w:rsidRDefault="00FB2B7B" w:rsidP="00D55364">
                <w:pPr>
                  <w:pStyle w:val="Policetableau0"/>
                  <w:rPr>
                    <w:rFonts w:eastAsiaTheme="majorEastAsia"/>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4F898209"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2D1E98BF"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0326A10B"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7BFCD259" w14:textId="77777777" w:rsidR="00FB2B7B" w:rsidRPr="00D55364" w:rsidRDefault="00FB2B7B" w:rsidP="00E333F0">
                <w:pPr>
                  <w:pStyle w:val="Policetableau0"/>
                </w:pPr>
              </w:p>
            </w:tc>
          </w:tr>
        </w:tbl>
        <w:p w14:paraId="750D7E03" w14:textId="77777777" w:rsidR="00FB2B7B" w:rsidRDefault="00FB2B7B">
          <w:pPr>
            <w:spacing w:after="160"/>
            <w:jc w:val="left"/>
          </w:pPr>
        </w:p>
        <w:p w14:paraId="03E8942E" w14:textId="77777777" w:rsidR="00FB2B7B" w:rsidRDefault="00FB2B7B">
          <w:pPr>
            <w:spacing w:after="160"/>
            <w:jc w:val="left"/>
          </w:pPr>
          <w:r>
            <w:br w:type="page"/>
          </w:r>
        </w:p>
        <w:p w14:paraId="3E42BFE4" w14:textId="5424DECD" w:rsidR="00FB2B7B" w:rsidRDefault="00F83C6B" w:rsidP="00EA53F6">
          <w:pPr>
            <w:pStyle w:val="Titre1"/>
          </w:pPr>
          <w:r>
            <w:lastRenderedPageBreak/>
            <w:t>Bilan depuis le dernier entretien</w:t>
          </w:r>
          <w:r w:rsidR="00FB2B7B" w:rsidRPr="00FB2B7B">
            <w:t xml:space="preserve"> : </w:t>
          </w:r>
          <w:r>
            <w:t>savoir faire et savoir être</w:t>
          </w:r>
        </w:p>
        <w:p w14:paraId="48A88F53" w14:textId="77777777" w:rsidR="00733523" w:rsidRPr="009037F0" w:rsidRDefault="00733523" w:rsidP="00733523">
          <w:pPr>
            <w:pStyle w:val="2020Apside"/>
            <w:rPr>
              <w:sz w:val="20"/>
            </w:rPr>
          </w:pPr>
          <w:r w:rsidRPr="009037F0">
            <w:rPr>
              <w:sz w:val="20"/>
            </w:rPr>
            <w:t>(Evaluation des compétences utilisées depuis le dernier entretien / Evaluer les principales compétences)</w:t>
          </w:r>
        </w:p>
        <w:p w14:paraId="41C5F49F" w14:textId="058F5054" w:rsidR="00FB2B7B" w:rsidRPr="009037F0" w:rsidRDefault="00733523" w:rsidP="00733523">
          <w:pPr>
            <w:pStyle w:val="2020Apside"/>
            <w:rPr>
              <w:sz w:val="20"/>
            </w:rPr>
          </w:pPr>
          <w:r w:rsidRPr="009037F0">
            <w:rPr>
              <w:sz w:val="20"/>
            </w:rPr>
            <w:t>1 : ne maîtrise pas suffisamment, 2 : satisfaisant, 3 : maîtrise, 4 : expert</w:t>
          </w:r>
        </w:p>
        <w:tbl>
          <w:tblPr>
            <w:tblStyle w:val="Grilledutableau2"/>
            <w:tblW w:w="10206" w:type="dxa"/>
            <w:jc w:val="center"/>
            <w:tblLook w:val="04A0" w:firstRow="1" w:lastRow="0" w:firstColumn="1" w:lastColumn="0" w:noHBand="0" w:noVBand="1"/>
          </w:tblPr>
          <w:tblGrid>
            <w:gridCol w:w="2926"/>
            <w:gridCol w:w="845"/>
            <w:gridCol w:w="282"/>
            <w:gridCol w:w="844"/>
            <w:gridCol w:w="864"/>
            <w:gridCol w:w="4445"/>
          </w:tblGrid>
          <w:tr w:rsidR="00733523" w:rsidRPr="00DB695E" w14:paraId="26969A27" w14:textId="77777777" w:rsidTr="00733523">
            <w:trPr>
              <w:trHeight w:val="192"/>
              <w:jc w:val="center"/>
            </w:trPr>
            <w:tc>
              <w:tcPr>
                <w:tcW w:w="2948"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08AE7E7B" w14:textId="77777777" w:rsidR="00733523" w:rsidRPr="009037F0" w:rsidRDefault="00733523" w:rsidP="00575CD6">
                <w:pPr>
                  <w:keepNext/>
                  <w:tabs>
                    <w:tab w:val="left" w:pos="1560"/>
                  </w:tabs>
                  <w:jc w:val="left"/>
                  <w:outlineLvl w:val="2"/>
                  <w:rPr>
                    <w:rFonts w:eastAsia="Times New Roman" w:cs="Hind"/>
                    <w:b/>
                    <w:bCs/>
                    <w:color w:val="FFFFFF" w:themeColor="background1"/>
                    <w:szCs w:val="28"/>
                    <w:lang w:eastAsia="fr-FR"/>
                  </w:rPr>
                </w:pPr>
                <w:r w:rsidRPr="009037F0">
                  <w:rPr>
                    <w:rFonts w:eastAsia="Times New Roman" w:cs="Hind"/>
                    <w:b/>
                    <w:bCs/>
                    <w:color w:val="FFFFFF" w:themeColor="background1"/>
                    <w:szCs w:val="28"/>
                    <w:lang w:eastAsia="fr-FR"/>
                  </w:rPr>
                  <w:t>SAVOIR FAIRE</w:t>
                </w:r>
              </w:p>
            </w:tc>
            <w:tc>
              <w:tcPr>
                <w:tcW w:w="846" w:type="dxa"/>
                <w:vMerge w:val="restart"/>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bottom"/>
              </w:tcPr>
              <w:p w14:paraId="2936E16B" w14:textId="77777777" w:rsidR="00733523" w:rsidRPr="009037F0" w:rsidRDefault="00733523" w:rsidP="00575CD6">
                <w:pPr>
                  <w:jc w:val="center"/>
                  <w:rPr>
                    <w:rFonts w:eastAsia="Calibri" w:cs="Hind"/>
                    <w:b/>
                    <w:color w:val="FFFFFF" w:themeColor="background1"/>
                    <w:szCs w:val="18"/>
                  </w:rPr>
                </w:pPr>
                <w:r w:rsidRPr="009037F0">
                  <w:rPr>
                    <w:rFonts w:eastAsia="Calibri" w:cs="Hind"/>
                    <w:b/>
                    <w:color w:val="FFFFFF" w:themeColor="background1"/>
                    <w:szCs w:val="18"/>
                  </w:rPr>
                  <w:t>Niveau</w:t>
                </w:r>
              </w:p>
            </w:tc>
            <w:tc>
              <w:tcPr>
                <w:tcW w:w="283" w:type="dxa"/>
                <w:vMerge w:val="restart"/>
                <w:tcBorders>
                  <w:top w:val="nil"/>
                  <w:left w:val="single" w:sz="18" w:space="0" w:color="E89759" w:themeColor="accent2"/>
                  <w:right w:val="single" w:sz="18" w:space="0" w:color="AEAEAE" w:themeColor="background2" w:themeTint="99"/>
                </w:tcBorders>
              </w:tcPr>
              <w:p w14:paraId="39728A35" w14:textId="77777777" w:rsidR="00733523" w:rsidRPr="009037F0" w:rsidRDefault="00733523" w:rsidP="00575CD6">
                <w:pPr>
                  <w:jc w:val="center"/>
                  <w:rPr>
                    <w:rFonts w:eastAsia="Calibri" w:cs="Hind"/>
                    <w:b/>
                    <w:color w:val="auto"/>
                    <w:szCs w:val="18"/>
                  </w:rPr>
                </w:pPr>
              </w:p>
            </w:tc>
            <w:tc>
              <w:tcPr>
                <w:tcW w:w="6129"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7A2CDFE7" w14:textId="77777777" w:rsidR="00733523" w:rsidRPr="009037F0" w:rsidRDefault="00733523" w:rsidP="00575CD6">
                <w:pPr>
                  <w:jc w:val="center"/>
                  <w:rPr>
                    <w:rFonts w:eastAsia="Calibri" w:cs="Hind"/>
                    <w:b/>
                    <w:color w:val="FFFFFF" w:themeColor="background1"/>
                  </w:rPr>
                </w:pPr>
                <w:r w:rsidRPr="009037F0">
                  <w:rPr>
                    <w:rFonts w:eastAsia="Calibri" w:cs="Hind"/>
                    <w:b/>
                    <w:color w:val="FFFFFF" w:themeColor="background1"/>
                  </w:rPr>
                  <w:t>Avis du responsable</w:t>
                </w:r>
              </w:p>
            </w:tc>
          </w:tr>
          <w:tr w:rsidR="00733523" w:rsidRPr="00DB695E" w14:paraId="45403305" w14:textId="77777777" w:rsidTr="00733523">
            <w:trPr>
              <w:jc w:val="center"/>
            </w:trPr>
            <w:tc>
              <w:tcPr>
                <w:tcW w:w="2948"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349A331E" w14:textId="77777777" w:rsidR="009037F0" w:rsidRPr="009037F0" w:rsidRDefault="00733523" w:rsidP="00575CD6">
                <w:pPr>
                  <w:jc w:val="center"/>
                  <w:rPr>
                    <w:rFonts w:eastAsia="Calibri" w:cs="Hind"/>
                    <w:color w:val="FFFFFF" w:themeColor="background1"/>
                    <w:sz w:val="18"/>
                    <w:szCs w:val="18"/>
                  </w:rPr>
                </w:pPr>
                <w:r w:rsidRPr="009037F0">
                  <w:rPr>
                    <w:rFonts w:eastAsia="Calibri" w:cs="Hind"/>
                    <w:color w:val="FFFFFF" w:themeColor="background1"/>
                    <w:sz w:val="18"/>
                    <w:szCs w:val="18"/>
                  </w:rPr>
                  <w:t xml:space="preserve">Compétences du collaborateur </w:t>
                </w:r>
              </w:p>
              <w:p w14:paraId="7AA4A01C" w14:textId="27EC703A" w:rsidR="00733523" w:rsidRPr="00DB695E" w:rsidRDefault="00733523" w:rsidP="00575CD6">
                <w:pPr>
                  <w:jc w:val="center"/>
                  <w:rPr>
                    <w:rFonts w:eastAsia="Calibri" w:cs="Hind"/>
                    <w:color w:val="FFFFFF" w:themeColor="background1"/>
                    <w:szCs w:val="18"/>
                  </w:rPr>
                </w:pPr>
                <w:r w:rsidRPr="009037F0">
                  <w:rPr>
                    <w:rFonts w:eastAsia="Calibri" w:cs="Hind"/>
                    <w:color w:val="FFFFFF" w:themeColor="background1"/>
                    <w:sz w:val="18"/>
                    <w:szCs w:val="18"/>
                  </w:rPr>
                  <w:t>(langage, métier, méthode, outil, …)</w:t>
                </w:r>
              </w:p>
            </w:tc>
            <w:tc>
              <w:tcPr>
                <w:tcW w:w="846" w:type="dxa"/>
                <w:vMerge/>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189F3920" w14:textId="77777777" w:rsidR="00733523" w:rsidRPr="00DB695E" w:rsidRDefault="00733523" w:rsidP="00575CD6">
                <w:pPr>
                  <w:jc w:val="center"/>
                  <w:rPr>
                    <w:rFonts w:eastAsia="Calibri" w:cs="Hind"/>
                    <w:color w:val="ED7D31"/>
                    <w:szCs w:val="18"/>
                  </w:rPr>
                </w:pPr>
              </w:p>
            </w:tc>
            <w:tc>
              <w:tcPr>
                <w:tcW w:w="283" w:type="dxa"/>
                <w:vMerge/>
                <w:tcBorders>
                  <w:left w:val="single" w:sz="18" w:space="0" w:color="E89759" w:themeColor="accent2"/>
                  <w:right w:val="single" w:sz="18" w:space="0" w:color="AEAEAE" w:themeColor="background2" w:themeTint="99"/>
                </w:tcBorders>
              </w:tcPr>
              <w:p w14:paraId="2F5F4A48" w14:textId="77777777" w:rsidR="00733523" w:rsidRPr="00DB695E" w:rsidRDefault="00733523" w:rsidP="00575CD6">
                <w:pPr>
                  <w:jc w:val="center"/>
                  <w:rPr>
                    <w:rFonts w:eastAsia="Calibri" w:cs="Hind"/>
                    <w:color w:val="auto"/>
                    <w:szCs w:val="18"/>
                  </w:rPr>
                </w:pPr>
              </w:p>
            </w:tc>
            <w:tc>
              <w:tcPr>
                <w:tcW w:w="845"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75B174D5"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Niveau</w:t>
                </w:r>
              </w:p>
            </w:tc>
            <w:tc>
              <w:tcPr>
                <w:tcW w:w="799"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33DC16ED"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Montée</w:t>
                </w:r>
              </w:p>
            </w:tc>
            <w:tc>
              <w:tcPr>
                <w:tcW w:w="4485"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1D684C34"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Commentaires</w:t>
                </w:r>
              </w:p>
            </w:tc>
          </w:tr>
          <w:tr w:rsidR="00733523" w:rsidRPr="00DB695E" w14:paraId="047A94D2" w14:textId="77777777" w:rsidTr="00733523">
            <w:trPr>
              <w:trHeight w:val="170"/>
              <w:jc w:val="center"/>
            </w:trPr>
            <w:tc>
              <w:tcPr>
                <w:tcW w:w="2948"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tcPr>
              <w:p w14:paraId="4AF20F46" w14:textId="7C79208B" w:rsidR="00733523" w:rsidRPr="00DB695E" w:rsidRDefault="00733523" w:rsidP="00E333F0">
                <w:pPr>
                  <w:pStyle w:val="Policetableau0"/>
                  <w:rPr>
                    <w:rFonts w:eastAsia="Calibri"/>
                  </w:rPr>
                </w:pPr>
              </w:p>
            </w:tc>
            <w:tc>
              <w:tcPr>
                <w:tcW w:w="846"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tcPr>
              <w:p w14:paraId="4340BCB5" w14:textId="0BE9E8BC"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25944226" w14:textId="77777777" w:rsidR="00733523" w:rsidRPr="00DB695E" w:rsidRDefault="00733523" w:rsidP="00575CD6">
                <w:pPr>
                  <w:rPr>
                    <w:rFonts w:eastAsia="Calibri" w:cs="Hind"/>
                    <w:color w:val="auto"/>
                    <w:szCs w:val="18"/>
                  </w:rPr>
                </w:pPr>
              </w:p>
            </w:tc>
            <w:tc>
              <w:tcPr>
                <w:tcW w:w="845"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3BA6FD7" w14:textId="77777777" w:rsidR="00733523" w:rsidRPr="00DB695E" w:rsidRDefault="00733523" w:rsidP="00E333F0">
                <w:pPr>
                  <w:pStyle w:val="Policetableau0"/>
                  <w:rPr>
                    <w:rFonts w:eastAsia="Calibri"/>
                  </w:rPr>
                </w:pPr>
              </w:p>
            </w:tc>
            <w:tc>
              <w:tcPr>
                <w:tcW w:w="799"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6261623F" w14:textId="77777777" w:rsidR="00733523" w:rsidRPr="00DB695E" w:rsidRDefault="00733523" w:rsidP="00E333F0">
                <w:pPr>
                  <w:pStyle w:val="Policetableau0"/>
                  <w:rPr>
                    <w:rFonts w:eastAsia="Calibri"/>
                  </w:rPr>
                </w:pPr>
              </w:p>
            </w:tc>
            <w:tc>
              <w:tcPr>
                <w:tcW w:w="4485"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D02EE3E" w14:textId="77777777" w:rsidR="00733523" w:rsidRPr="00DB695E" w:rsidRDefault="00733523" w:rsidP="00E333F0">
                <w:pPr>
                  <w:pStyle w:val="Policetableau0"/>
                  <w:rPr>
                    <w:rFonts w:eastAsia="Calibri"/>
                  </w:rPr>
                </w:pPr>
              </w:p>
            </w:tc>
          </w:tr>
          <w:tr w:rsidR="00733523" w:rsidRPr="00DB695E" w14:paraId="7886B54B"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DABFD06" w14:textId="4DE272AD" w:rsidR="00733523" w:rsidRPr="00DB695E" w:rsidRDefault="00733523" w:rsidP="00E333F0">
                <w:pPr>
                  <w:pStyle w:val="Policetableau0"/>
                  <w:rPr>
                    <w:rFonts w:eastAsia="Calibri"/>
                  </w:rPr>
                </w:pP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A16CCFB" w14:textId="279232F0"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57C2B87C"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642C5E43"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15291BCA"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51BD9FD" w14:textId="77777777" w:rsidR="00733523" w:rsidRPr="00DB695E" w:rsidRDefault="00733523" w:rsidP="00E333F0">
                <w:pPr>
                  <w:pStyle w:val="Policetableau0"/>
                  <w:rPr>
                    <w:rFonts w:eastAsia="Calibri"/>
                  </w:rPr>
                </w:pPr>
              </w:p>
            </w:tc>
          </w:tr>
          <w:tr w:rsidR="00733523" w:rsidRPr="00DB695E" w14:paraId="64D893C3"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2E5FE26" w14:textId="03562C32" w:rsidR="00733523" w:rsidRPr="00DB695E" w:rsidRDefault="00733523" w:rsidP="00E333F0">
                <w:pPr>
                  <w:pStyle w:val="Policetableau0"/>
                  <w:rPr>
                    <w:rFonts w:eastAsia="Calibri"/>
                  </w:rPr>
                </w:pP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C53D40B" w14:textId="2EB8F555"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26FA747A"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15334EC"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20224250"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5D56C536" w14:textId="77777777" w:rsidR="00733523" w:rsidRPr="00DB695E" w:rsidRDefault="00733523" w:rsidP="00E333F0">
                <w:pPr>
                  <w:pStyle w:val="Policetableau0"/>
                  <w:rPr>
                    <w:rFonts w:eastAsia="Calibri"/>
                  </w:rPr>
                </w:pPr>
              </w:p>
            </w:tc>
          </w:tr>
          <w:tr w:rsidR="00733523" w:rsidRPr="00DB695E" w14:paraId="142CBF7D"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3A9964D" w14:textId="1BEA295F" w:rsidR="00733523" w:rsidRPr="00DB695E" w:rsidRDefault="00733523" w:rsidP="00E333F0">
                <w:pPr>
                  <w:pStyle w:val="Policetableau0"/>
                  <w:rPr>
                    <w:rFonts w:eastAsia="Calibri"/>
                  </w:rPr>
                </w:pP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BF7E87A" w14:textId="08A8970C"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709E8EB9"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0DD63989"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6E69E6A7"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FC2831C" w14:textId="77777777" w:rsidR="00733523" w:rsidRPr="00DB695E" w:rsidRDefault="00733523" w:rsidP="00E333F0">
                <w:pPr>
                  <w:pStyle w:val="Policetableau0"/>
                  <w:rPr>
                    <w:rFonts w:eastAsia="Calibri"/>
                  </w:rPr>
                </w:pPr>
              </w:p>
            </w:tc>
          </w:tr>
          <w:tr w:rsidR="00733523" w:rsidRPr="00DB695E" w14:paraId="1C53A2AE"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3BACAB2" w14:textId="77777777" w:rsidR="00733523" w:rsidRPr="00DB695E" w:rsidRDefault="00733523" w:rsidP="00E333F0">
                <w:pPr>
                  <w:pStyle w:val="Policetableau0"/>
                  <w:rPr>
                    <w:rFonts w:eastAsia="Calibri"/>
                  </w:rPr>
                </w:pPr>
                <w:r w:rsidRPr="00DB695E">
                  <w:rPr>
                    <w:rFonts w:eastAsia="Calibri"/>
                  </w:rPr>
                  <w:t xml:space="preserve"> </w:t>
                </w: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FFECF8C" w14:textId="77777777"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6D6D3999"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124799A5"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FDE1A8B"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6AD2AE6" w14:textId="77777777" w:rsidR="00733523" w:rsidRPr="00DB695E" w:rsidRDefault="00733523" w:rsidP="00E333F0">
                <w:pPr>
                  <w:pStyle w:val="Policetableau0"/>
                  <w:rPr>
                    <w:rFonts w:eastAsia="Calibri"/>
                  </w:rPr>
                </w:pPr>
              </w:p>
            </w:tc>
          </w:tr>
          <w:tr w:rsidR="00733523" w:rsidRPr="00DB695E" w14:paraId="27453C15" w14:textId="77777777" w:rsidTr="00733523">
            <w:trPr>
              <w:trHeight w:val="170"/>
              <w:jc w:val="center"/>
            </w:trPr>
            <w:tc>
              <w:tcPr>
                <w:tcW w:w="2948"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tcPr>
              <w:p w14:paraId="4F94C0FB" w14:textId="77777777" w:rsidR="00733523" w:rsidRPr="00DB695E" w:rsidRDefault="00733523" w:rsidP="00E333F0">
                <w:pPr>
                  <w:pStyle w:val="Policetableau0"/>
                  <w:rPr>
                    <w:rFonts w:eastAsia="Calibri"/>
                  </w:rPr>
                </w:pPr>
              </w:p>
            </w:tc>
            <w:tc>
              <w:tcPr>
                <w:tcW w:w="846"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tcPr>
              <w:p w14:paraId="18BC39DF" w14:textId="77777777" w:rsidR="00733523" w:rsidRPr="00DB695E" w:rsidRDefault="00733523" w:rsidP="00E333F0">
                <w:pPr>
                  <w:pStyle w:val="Policetableau0"/>
                  <w:rPr>
                    <w:rFonts w:eastAsia="Calibri"/>
                  </w:rPr>
                </w:pPr>
              </w:p>
            </w:tc>
            <w:tc>
              <w:tcPr>
                <w:tcW w:w="283" w:type="dxa"/>
                <w:vMerge/>
                <w:tcBorders>
                  <w:left w:val="single" w:sz="18" w:space="0" w:color="E89759" w:themeColor="accent2"/>
                  <w:bottom w:val="single" w:sz="18" w:space="0" w:color="AEAEAE" w:themeColor="background2" w:themeTint="99"/>
                  <w:right w:val="single" w:sz="18" w:space="0" w:color="AEAEAE" w:themeColor="background2" w:themeTint="99"/>
                </w:tcBorders>
              </w:tcPr>
              <w:p w14:paraId="0804EDF1"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028E66E"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7C1CE66B"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7BC09C9D" w14:textId="77777777" w:rsidR="00733523" w:rsidRPr="00DB695E" w:rsidRDefault="00733523" w:rsidP="00E333F0">
                <w:pPr>
                  <w:pStyle w:val="Policetableau0"/>
                  <w:rPr>
                    <w:rFonts w:eastAsia="Calibri"/>
                  </w:rPr>
                </w:pPr>
              </w:p>
            </w:tc>
          </w:tr>
          <w:tr w:rsidR="00733523" w:rsidRPr="00DB695E" w14:paraId="4046F5CF" w14:textId="77777777" w:rsidTr="00733523">
            <w:trPr>
              <w:trHeight w:val="170"/>
              <w:jc w:val="center"/>
            </w:trPr>
            <w:tc>
              <w:tcPr>
                <w:tcW w:w="4077"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61EADA6" w14:textId="77777777" w:rsidR="00733523" w:rsidRPr="00DB695E" w:rsidRDefault="00733523" w:rsidP="00E333F0">
                <w:pPr>
                  <w:pStyle w:val="Policetableau0"/>
                  <w:rPr>
                    <w:rFonts w:eastAsia="Calibri"/>
                  </w:rPr>
                </w:pPr>
                <w:r w:rsidRPr="00E333F0">
                  <w:rPr>
                    <w:rFonts w:eastAsia="Calibri"/>
                    <w:color w:val="FFFFFF" w:themeColor="background1"/>
                  </w:rPr>
                  <w:t>Niveau global dans le poste</w:t>
                </w:r>
              </w:p>
            </w:tc>
            <w:tc>
              <w:tcPr>
                <w:tcW w:w="845"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6" w:space="0" w:color="AEAEAE" w:themeColor="background2" w:themeTint="99"/>
                </w:tcBorders>
              </w:tcPr>
              <w:p w14:paraId="01F87FBE"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6" w:space="0" w:color="AEAEAE" w:themeColor="background2" w:themeTint="99"/>
                </w:tcBorders>
              </w:tcPr>
              <w:p w14:paraId="3549459C"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18" w:space="0" w:color="AEAEAE" w:themeColor="background2" w:themeTint="99"/>
                </w:tcBorders>
              </w:tcPr>
              <w:p w14:paraId="5700443E" w14:textId="77777777" w:rsidR="00733523" w:rsidRPr="00DB695E" w:rsidRDefault="00733523" w:rsidP="00E333F0">
                <w:pPr>
                  <w:pStyle w:val="Policetableau0"/>
                  <w:rPr>
                    <w:rFonts w:eastAsia="Calibri"/>
                  </w:rPr>
                </w:pPr>
              </w:p>
            </w:tc>
          </w:tr>
        </w:tbl>
        <w:p w14:paraId="7145E416" w14:textId="3164E7AA" w:rsidR="00733523" w:rsidRDefault="00733523">
          <w:pPr>
            <w:spacing w:after="160"/>
            <w:jc w:val="left"/>
          </w:pPr>
        </w:p>
        <w:tbl>
          <w:tblPr>
            <w:tblStyle w:val="Grilledutableau2"/>
            <w:tblW w:w="10206" w:type="dxa"/>
            <w:jc w:val="center"/>
            <w:tblLook w:val="04A0" w:firstRow="1" w:lastRow="0" w:firstColumn="1" w:lastColumn="0" w:noHBand="0" w:noVBand="1"/>
          </w:tblPr>
          <w:tblGrid>
            <w:gridCol w:w="2915"/>
            <w:gridCol w:w="845"/>
            <w:gridCol w:w="282"/>
            <w:gridCol w:w="844"/>
            <w:gridCol w:w="891"/>
            <w:gridCol w:w="4429"/>
          </w:tblGrid>
          <w:tr w:rsidR="00733523" w:rsidRPr="00DB695E" w14:paraId="19A4169D" w14:textId="77777777" w:rsidTr="00733523">
            <w:trPr>
              <w:trHeight w:val="332"/>
              <w:jc w:val="center"/>
            </w:trPr>
            <w:tc>
              <w:tcPr>
                <w:tcW w:w="291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5CF03A77" w14:textId="77777777" w:rsidR="00733523" w:rsidRPr="009037F0" w:rsidRDefault="00733523" w:rsidP="00575CD6">
                <w:pPr>
                  <w:keepNext/>
                  <w:tabs>
                    <w:tab w:val="left" w:pos="1560"/>
                  </w:tabs>
                  <w:jc w:val="left"/>
                  <w:outlineLvl w:val="2"/>
                  <w:rPr>
                    <w:rFonts w:eastAsia="Times New Roman" w:cs="Hind"/>
                    <w:b/>
                    <w:bCs/>
                    <w:color w:val="FFFFFF" w:themeColor="background1"/>
                    <w:szCs w:val="28"/>
                    <w:lang w:eastAsia="fr-FR"/>
                  </w:rPr>
                </w:pPr>
                <w:r w:rsidRPr="009037F0">
                  <w:rPr>
                    <w:rFonts w:eastAsia="Times New Roman" w:cs="Hind"/>
                    <w:b/>
                    <w:bCs/>
                    <w:color w:val="FFFFFF" w:themeColor="background1"/>
                    <w:szCs w:val="28"/>
                    <w:lang w:eastAsia="fr-FR"/>
                  </w:rPr>
                  <w:t>SAVOIR ETRE</w:t>
                </w:r>
              </w:p>
            </w:tc>
            <w:tc>
              <w:tcPr>
                <w:tcW w:w="845" w:type="dxa"/>
                <w:vMerge w:val="restart"/>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bottom"/>
              </w:tcPr>
              <w:p w14:paraId="06FFBD41" w14:textId="77777777" w:rsidR="00733523" w:rsidRPr="009037F0" w:rsidRDefault="00733523" w:rsidP="00575CD6">
                <w:pPr>
                  <w:jc w:val="center"/>
                  <w:rPr>
                    <w:rFonts w:eastAsia="Calibri" w:cs="Hind"/>
                    <w:color w:val="FFFFFF" w:themeColor="background1"/>
                    <w:szCs w:val="18"/>
                  </w:rPr>
                </w:pPr>
                <w:r w:rsidRPr="009037F0">
                  <w:rPr>
                    <w:rFonts w:eastAsia="Calibri" w:cs="Hind"/>
                    <w:color w:val="FFFFFF" w:themeColor="background1"/>
                    <w:szCs w:val="18"/>
                  </w:rPr>
                  <w:t>Niveau</w:t>
                </w:r>
              </w:p>
            </w:tc>
            <w:tc>
              <w:tcPr>
                <w:tcW w:w="282" w:type="dxa"/>
                <w:vMerge w:val="restart"/>
                <w:tcBorders>
                  <w:top w:val="nil"/>
                  <w:left w:val="single" w:sz="18" w:space="0" w:color="E89759" w:themeColor="accent2"/>
                  <w:bottom w:val="nil"/>
                  <w:right w:val="single" w:sz="18" w:space="0" w:color="AEAEAE" w:themeColor="background2" w:themeTint="99"/>
                </w:tcBorders>
              </w:tcPr>
              <w:p w14:paraId="1C0C07CF" w14:textId="77777777" w:rsidR="00733523" w:rsidRPr="009037F0" w:rsidRDefault="00733523" w:rsidP="00575CD6">
                <w:pPr>
                  <w:jc w:val="center"/>
                  <w:rPr>
                    <w:rFonts w:eastAsia="Calibri" w:cs="Hind"/>
                    <w:color w:val="auto"/>
                    <w:szCs w:val="18"/>
                  </w:rPr>
                </w:pPr>
              </w:p>
            </w:tc>
            <w:tc>
              <w:tcPr>
                <w:tcW w:w="6164"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14945596" w14:textId="77777777" w:rsidR="00733523" w:rsidRPr="00D55364" w:rsidRDefault="00733523" w:rsidP="00575CD6">
                <w:pPr>
                  <w:jc w:val="center"/>
                  <w:rPr>
                    <w:rFonts w:eastAsia="Calibri" w:cs="Hind"/>
                    <w:b/>
                    <w:color w:val="FFFFFF" w:themeColor="background1"/>
                  </w:rPr>
                </w:pPr>
                <w:r w:rsidRPr="00D55364">
                  <w:rPr>
                    <w:rFonts w:eastAsia="Calibri" w:cs="Hind"/>
                    <w:b/>
                    <w:color w:val="FFFFFF" w:themeColor="background1"/>
                  </w:rPr>
                  <w:t>Avis du responsable</w:t>
                </w:r>
              </w:p>
            </w:tc>
          </w:tr>
          <w:tr w:rsidR="00733523" w:rsidRPr="00DB695E" w14:paraId="3142D5E8" w14:textId="77777777" w:rsidTr="00733523">
            <w:trPr>
              <w:jc w:val="center"/>
            </w:trPr>
            <w:tc>
              <w:tcPr>
                <w:tcW w:w="291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47044493" w14:textId="77777777" w:rsidR="00733523" w:rsidRPr="00DB695E" w:rsidRDefault="00733523" w:rsidP="00575CD6">
                <w:pPr>
                  <w:jc w:val="center"/>
                  <w:rPr>
                    <w:rFonts w:eastAsia="Calibri" w:cs="Hind"/>
                    <w:color w:val="FFFFFF" w:themeColor="background1"/>
                    <w:szCs w:val="18"/>
                  </w:rPr>
                </w:pPr>
                <w:r w:rsidRPr="009037F0">
                  <w:rPr>
                    <w:rFonts w:eastAsia="Calibri" w:cs="Hind"/>
                    <w:color w:val="FFFFFF" w:themeColor="background1"/>
                    <w:sz w:val="18"/>
                    <w:szCs w:val="18"/>
                  </w:rPr>
                  <w:t>Compétences d’adaptation et relationnelles</w:t>
                </w:r>
              </w:p>
            </w:tc>
            <w:tc>
              <w:tcPr>
                <w:tcW w:w="845" w:type="dxa"/>
                <w:vMerge/>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09C79672" w14:textId="77777777" w:rsidR="00733523" w:rsidRPr="00DB695E" w:rsidRDefault="00733523" w:rsidP="00575CD6">
                <w:pPr>
                  <w:jc w:val="center"/>
                  <w:rPr>
                    <w:rFonts w:eastAsia="Calibri" w:cs="Hind"/>
                    <w:color w:val="ED7D31"/>
                    <w:szCs w:val="18"/>
                  </w:rPr>
                </w:pPr>
              </w:p>
            </w:tc>
            <w:tc>
              <w:tcPr>
                <w:tcW w:w="282" w:type="dxa"/>
                <w:vMerge/>
                <w:tcBorders>
                  <w:top w:val="nil"/>
                  <w:left w:val="single" w:sz="18" w:space="0" w:color="E89759" w:themeColor="accent2"/>
                  <w:bottom w:val="nil"/>
                  <w:right w:val="single" w:sz="18" w:space="0" w:color="AEAEAE" w:themeColor="background2" w:themeTint="99"/>
                </w:tcBorders>
              </w:tcPr>
              <w:p w14:paraId="48E33B20" w14:textId="77777777" w:rsidR="00733523" w:rsidRPr="00DB695E" w:rsidRDefault="00733523" w:rsidP="00575CD6">
                <w:pPr>
                  <w:jc w:val="center"/>
                  <w:rPr>
                    <w:rFonts w:eastAsia="Calibri" w:cs="Hind"/>
                    <w:color w:val="auto"/>
                    <w:szCs w:val="18"/>
                  </w:rPr>
                </w:pPr>
              </w:p>
            </w:tc>
            <w:tc>
              <w:tcPr>
                <w:tcW w:w="84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50601ECE"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Niveau</w:t>
                </w:r>
              </w:p>
            </w:tc>
            <w:tc>
              <w:tcPr>
                <w:tcW w:w="891"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128A990F"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Montée</w:t>
                </w:r>
              </w:p>
            </w:tc>
            <w:tc>
              <w:tcPr>
                <w:tcW w:w="4429"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6A1E8E37"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Commentaires</w:t>
                </w:r>
              </w:p>
            </w:tc>
          </w:tr>
          <w:tr w:rsidR="00733523" w:rsidRPr="00DB695E" w14:paraId="641AEFB2" w14:textId="77777777" w:rsidTr="00733523">
            <w:trPr>
              <w:trHeight w:val="170"/>
              <w:jc w:val="center"/>
            </w:trPr>
            <w:tc>
              <w:tcPr>
                <w:tcW w:w="2915"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tcPr>
              <w:p w14:paraId="6C14FDC5" w14:textId="77777777" w:rsidR="00733523" w:rsidRPr="00C95836" w:rsidRDefault="00733523" w:rsidP="00E333F0">
                <w:pPr>
                  <w:pStyle w:val="Policetableau0"/>
                </w:pPr>
                <w:r>
                  <w:t>Motivation</w:t>
                </w:r>
              </w:p>
            </w:tc>
            <w:tc>
              <w:tcPr>
                <w:tcW w:w="845"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tcPr>
              <w:p w14:paraId="7C585C42" w14:textId="770D6E49"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64D84D2E" w14:textId="77777777" w:rsidR="00733523" w:rsidRPr="00DB695E" w:rsidRDefault="00733523" w:rsidP="00575CD6">
                <w:pPr>
                  <w:rPr>
                    <w:rFonts w:eastAsia="Calibri" w:cs="Hind"/>
                    <w:color w:val="auto"/>
                    <w:szCs w:val="18"/>
                  </w:rPr>
                </w:pPr>
              </w:p>
            </w:tc>
            <w:tc>
              <w:tcPr>
                <w:tcW w:w="844"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5915CBA1" w14:textId="77777777" w:rsidR="00733523" w:rsidRPr="00DB695E" w:rsidRDefault="00733523" w:rsidP="00E333F0">
                <w:pPr>
                  <w:pStyle w:val="Policetableau0"/>
                  <w:rPr>
                    <w:rFonts w:eastAsia="Calibri"/>
                  </w:rPr>
                </w:pPr>
              </w:p>
            </w:tc>
            <w:tc>
              <w:tcPr>
                <w:tcW w:w="891"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3431CB3C" w14:textId="77777777" w:rsidR="00733523" w:rsidRPr="00DB695E" w:rsidRDefault="00733523" w:rsidP="00E333F0">
                <w:pPr>
                  <w:pStyle w:val="Policetableau0"/>
                  <w:rPr>
                    <w:rFonts w:eastAsia="Calibri"/>
                  </w:rPr>
                </w:pPr>
              </w:p>
            </w:tc>
            <w:tc>
              <w:tcPr>
                <w:tcW w:w="4429"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754E9E47" w14:textId="77777777" w:rsidR="00733523" w:rsidRPr="00DB695E" w:rsidRDefault="00733523" w:rsidP="00E333F0">
                <w:pPr>
                  <w:pStyle w:val="Policetableau0"/>
                  <w:rPr>
                    <w:rFonts w:eastAsia="Calibri"/>
                  </w:rPr>
                </w:pPr>
              </w:p>
            </w:tc>
          </w:tr>
          <w:tr w:rsidR="00733523" w:rsidRPr="00DB695E" w14:paraId="6181470D"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86A5AB3" w14:textId="77777777" w:rsidR="00733523" w:rsidRPr="00C95836" w:rsidRDefault="00733523" w:rsidP="00E333F0">
                <w:pPr>
                  <w:pStyle w:val="Policetableau0"/>
                </w:pPr>
                <w:r>
                  <w:t>Adaptabilité</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3267978" w14:textId="594CE094"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160EAE90"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C4B861B"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86491B4"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15365C58" w14:textId="77777777" w:rsidR="00733523" w:rsidRPr="00DB695E" w:rsidRDefault="00733523" w:rsidP="00E333F0">
                <w:pPr>
                  <w:pStyle w:val="Policetableau0"/>
                  <w:rPr>
                    <w:rFonts w:eastAsia="Calibri"/>
                  </w:rPr>
                </w:pPr>
              </w:p>
            </w:tc>
          </w:tr>
          <w:tr w:rsidR="00733523" w:rsidRPr="00DB695E" w14:paraId="6534385E"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378FA892" w14:textId="77777777" w:rsidR="00733523" w:rsidRPr="00C95836" w:rsidRDefault="00733523" w:rsidP="00E333F0">
                <w:pPr>
                  <w:pStyle w:val="Policetableau0"/>
                </w:pPr>
                <w:r>
                  <w:t>Force de proposition</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1D42C3A1" w14:textId="7550638E"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2557C21E"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2BECF71"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D28F405"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07265915" w14:textId="77777777" w:rsidR="00733523" w:rsidRPr="00DB695E" w:rsidRDefault="00733523" w:rsidP="00E333F0">
                <w:pPr>
                  <w:pStyle w:val="Policetableau0"/>
                  <w:rPr>
                    <w:rFonts w:eastAsia="Calibri"/>
                  </w:rPr>
                </w:pPr>
              </w:p>
            </w:tc>
          </w:tr>
          <w:tr w:rsidR="00733523" w:rsidRPr="00DB695E" w14:paraId="4D55D516"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F6361C4" w14:textId="77777777" w:rsidR="00733523" w:rsidRPr="00C95836" w:rsidRDefault="00733523" w:rsidP="00E333F0">
                <w:pPr>
                  <w:pStyle w:val="Policetableau0"/>
                </w:pPr>
                <w:r>
                  <w:t>Leadership</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42AA5A18" w14:textId="28083DF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1C4F25E9"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236E114C"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09A462F"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9834E0B" w14:textId="77777777" w:rsidR="00733523" w:rsidRPr="00DB695E" w:rsidRDefault="00733523" w:rsidP="00E333F0">
                <w:pPr>
                  <w:pStyle w:val="Policetableau0"/>
                  <w:rPr>
                    <w:rFonts w:eastAsia="Calibri"/>
                  </w:rPr>
                </w:pPr>
              </w:p>
            </w:tc>
          </w:tr>
          <w:tr w:rsidR="00733523" w:rsidRPr="00DB695E" w14:paraId="77FBD818"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0DC85B4" w14:textId="77777777" w:rsidR="00733523" w:rsidRPr="00C95836" w:rsidRDefault="00733523" w:rsidP="00E333F0">
                <w:pPr>
                  <w:pStyle w:val="Policetableau0"/>
                </w:pPr>
                <w:r>
                  <w:t>Ecoute / Prise de recul</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57024CFD" w14:textId="5F3DFE7A"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0E5076D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FEB7297"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4697E0F3"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B9D98CD" w14:textId="77777777" w:rsidR="00733523" w:rsidRPr="00DB695E" w:rsidRDefault="00733523" w:rsidP="00E333F0">
                <w:pPr>
                  <w:pStyle w:val="Policetableau0"/>
                  <w:rPr>
                    <w:rFonts w:eastAsia="Calibri"/>
                  </w:rPr>
                </w:pPr>
              </w:p>
            </w:tc>
          </w:tr>
          <w:tr w:rsidR="00733523" w:rsidRPr="00DB695E" w14:paraId="611745A1"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39E18F1" w14:textId="77777777" w:rsidR="00733523" w:rsidRPr="00C95836" w:rsidRDefault="00733523" w:rsidP="00E333F0">
                <w:pPr>
                  <w:pStyle w:val="Policetableau0"/>
                </w:pPr>
                <w:r>
                  <w:t>Sens du service</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332F91B8" w14:textId="68586EAD"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42F61437"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57249AF"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3C81B842"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57869537" w14:textId="77777777" w:rsidR="00733523" w:rsidRPr="00DB695E" w:rsidRDefault="00733523" w:rsidP="00E333F0">
                <w:pPr>
                  <w:pStyle w:val="Policetableau0"/>
                  <w:rPr>
                    <w:rFonts w:eastAsia="Calibri"/>
                  </w:rPr>
                </w:pPr>
              </w:p>
            </w:tc>
          </w:tr>
          <w:tr w:rsidR="00733523" w:rsidRPr="00DB695E" w14:paraId="29D9267C"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54D72BD8" w14:textId="77777777" w:rsidR="00733523" w:rsidRPr="00C95836" w:rsidRDefault="00733523" w:rsidP="00E333F0">
                <w:pPr>
                  <w:pStyle w:val="Policetableau0"/>
                </w:pPr>
                <w:r>
                  <w:t>Attitude</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5DB9EF0F" w14:textId="239AD351"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4114FA60"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5CD60C3D"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1AA0786C"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19388F2B" w14:textId="77777777" w:rsidR="00733523" w:rsidRPr="00DB695E" w:rsidRDefault="00733523" w:rsidP="00E333F0">
                <w:pPr>
                  <w:pStyle w:val="Policetableau0"/>
                  <w:rPr>
                    <w:rFonts w:eastAsia="Calibri"/>
                  </w:rPr>
                </w:pPr>
              </w:p>
            </w:tc>
          </w:tr>
          <w:tr w:rsidR="00733523" w:rsidRPr="00DB695E" w14:paraId="20708FB2"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0AA62FED" w14:textId="77777777" w:rsidR="00733523" w:rsidRPr="00C95836" w:rsidRDefault="00733523" w:rsidP="00E333F0">
                <w:pPr>
                  <w:pStyle w:val="Policetableau0"/>
                </w:pPr>
                <w:r>
                  <w:t>Communication</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4895883" w14:textId="05A9968F"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4415630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038490F6"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FB9CE30"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627D057" w14:textId="77777777" w:rsidR="00733523" w:rsidRPr="00DB695E" w:rsidRDefault="00733523" w:rsidP="00E333F0">
                <w:pPr>
                  <w:pStyle w:val="Policetableau0"/>
                  <w:rPr>
                    <w:rFonts w:eastAsia="Calibri"/>
                  </w:rPr>
                </w:pPr>
              </w:p>
            </w:tc>
          </w:tr>
          <w:tr w:rsidR="00733523" w:rsidRPr="00DB695E" w14:paraId="3BE25BA4"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9455D55" w14:textId="77777777" w:rsidR="00733523" w:rsidRDefault="00733523" w:rsidP="00E333F0">
                <w:pPr>
                  <w:pStyle w:val="Policetableau0"/>
                </w:pPr>
                <w:r>
                  <w:t>Organisation / Rigueur</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151A4C2A" w14:textId="56018E0A"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2CE8A94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4B296E0"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2531547"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863E8AF" w14:textId="77777777" w:rsidR="00733523" w:rsidRPr="00DB695E" w:rsidRDefault="00733523" w:rsidP="00E333F0">
                <w:pPr>
                  <w:pStyle w:val="Policetableau0"/>
                  <w:rPr>
                    <w:rFonts w:eastAsia="Calibri"/>
                  </w:rPr>
                </w:pPr>
              </w:p>
            </w:tc>
          </w:tr>
          <w:tr w:rsidR="00733523" w:rsidRPr="00DB695E" w14:paraId="2AF68471"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5E279CB" w14:textId="77777777" w:rsidR="00733523" w:rsidRDefault="00733523" w:rsidP="00E333F0">
                <w:pPr>
                  <w:pStyle w:val="Policetableau0"/>
                </w:pPr>
                <w:r>
                  <w:t>Mobilité</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0C674B13" w14:textId="14B30847" w:rsidR="00733523" w:rsidRPr="00DB695E" w:rsidRDefault="00733523" w:rsidP="00752D2C">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71B7C1C9"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1922A77"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4F73E72E"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2C78A249" w14:textId="77777777" w:rsidR="00733523" w:rsidRPr="00DB695E" w:rsidRDefault="00733523" w:rsidP="00E333F0">
                <w:pPr>
                  <w:pStyle w:val="Policetableau0"/>
                  <w:rPr>
                    <w:rFonts w:eastAsia="Calibri"/>
                  </w:rPr>
                </w:pPr>
              </w:p>
            </w:tc>
          </w:tr>
          <w:tr w:rsidR="00733523" w:rsidRPr="00DB695E" w14:paraId="7ECE4BB5" w14:textId="77777777" w:rsidTr="00733523">
            <w:trPr>
              <w:trHeight w:val="170"/>
              <w:jc w:val="center"/>
            </w:trPr>
            <w:tc>
              <w:tcPr>
                <w:tcW w:w="2915"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tcPr>
              <w:p w14:paraId="4E43A630" w14:textId="77777777" w:rsidR="00733523" w:rsidRPr="00C95836" w:rsidRDefault="00733523" w:rsidP="00E333F0">
                <w:pPr>
                  <w:pStyle w:val="Policetableau0"/>
                </w:pPr>
                <w:r>
                  <w:t>Implication pour Apside</w:t>
                </w:r>
              </w:p>
            </w:tc>
            <w:tc>
              <w:tcPr>
                <w:tcW w:w="845"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tcPr>
              <w:p w14:paraId="144B4FB0" w14:textId="33513BD3"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283CDB0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6" w:space="0" w:color="AEAEAE" w:themeColor="background2" w:themeTint="99"/>
                </w:tcBorders>
              </w:tcPr>
              <w:p w14:paraId="41AB1E9E"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6" w:space="0" w:color="AEAEAE" w:themeColor="background2" w:themeTint="99"/>
                </w:tcBorders>
              </w:tcPr>
              <w:p w14:paraId="5CC25808"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18" w:space="0" w:color="AEAEAE" w:themeColor="background2" w:themeTint="99"/>
                </w:tcBorders>
              </w:tcPr>
              <w:p w14:paraId="26B8136F" w14:textId="77777777" w:rsidR="00733523" w:rsidRPr="00DB695E" w:rsidRDefault="00733523" w:rsidP="00E333F0">
                <w:pPr>
                  <w:pStyle w:val="Policetableau0"/>
                  <w:rPr>
                    <w:rFonts w:eastAsia="Calibri"/>
                  </w:rPr>
                </w:pPr>
              </w:p>
            </w:tc>
          </w:tr>
        </w:tbl>
        <w:p w14:paraId="07182FD7" w14:textId="51F2E191" w:rsidR="00733523" w:rsidRDefault="00733523">
          <w:pPr>
            <w:spacing w:after="160"/>
            <w:jc w:val="left"/>
          </w:pPr>
        </w:p>
        <w:p w14:paraId="6DC46AEA" w14:textId="1D4F988B" w:rsidR="00733523" w:rsidRDefault="00733523">
          <w:pPr>
            <w:spacing w:after="160"/>
            <w:jc w:val="left"/>
          </w:pPr>
          <w:r>
            <w:br w:type="page"/>
          </w:r>
        </w:p>
        <w:p w14:paraId="119BD255" w14:textId="2DCE494B" w:rsidR="00733523" w:rsidRPr="00EA53F6" w:rsidRDefault="00F83C6B" w:rsidP="00EA53F6">
          <w:pPr>
            <w:pStyle w:val="Titre1"/>
          </w:pPr>
          <w:r>
            <w:lastRenderedPageBreak/>
            <w:t>Synthèse du bilan</w:t>
          </w:r>
        </w:p>
        <w:p w14:paraId="063D3AA7" w14:textId="64260366" w:rsidR="00733523" w:rsidRDefault="00733523" w:rsidP="00EA53F6">
          <w:pPr>
            <w:pStyle w:val="Titre2"/>
            <w:spacing w:before="0"/>
          </w:pPr>
          <w:r w:rsidRPr="00733523">
            <w:t>Synthèse du bilan</w:t>
          </w:r>
        </w:p>
        <w:tbl>
          <w:tblPr>
            <w:tblStyle w:val="Grilledutableau1"/>
            <w:tblW w:w="9974" w:type="dxa"/>
            <w:tblInd w:w="-459" w:type="dxa"/>
            <w:tblLook w:val="04A0" w:firstRow="1" w:lastRow="0" w:firstColumn="1" w:lastColumn="0" w:noHBand="0" w:noVBand="1"/>
          </w:tblPr>
          <w:tblGrid>
            <w:gridCol w:w="9974"/>
          </w:tblGrid>
          <w:tr w:rsidR="00733523" w:rsidRPr="00733523" w14:paraId="1B9E3764" w14:textId="77777777" w:rsidTr="00EA53F6">
            <w:trPr>
              <w:trHeight w:val="249"/>
            </w:trPr>
            <w:tc>
              <w:tcPr>
                <w:tcW w:w="9974"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7A6F51B3" w14:textId="77777777" w:rsidR="00733523" w:rsidRPr="00D55364" w:rsidRDefault="00733523" w:rsidP="00EA53F6">
                <w:pPr>
                  <w:pStyle w:val="Policetableau0"/>
                  <w:spacing w:before="0"/>
                  <w:rPr>
                    <w:rFonts w:eastAsiaTheme="majorEastAsia"/>
                    <w:b/>
                    <w:color w:val="787878" w:themeColor="background2"/>
                  </w:rPr>
                </w:pPr>
                <w:r w:rsidRPr="00D55364">
                  <w:rPr>
                    <w:rFonts w:eastAsiaTheme="majorEastAsia"/>
                    <w:b/>
                    <w:color w:val="FFFFFF" w:themeColor="background1"/>
                  </w:rPr>
                  <w:t>Avis du collaborateur</w:t>
                </w:r>
              </w:p>
            </w:tc>
          </w:tr>
          <w:tr w:rsidR="00733523" w:rsidRPr="00733523" w14:paraId="19139AF9" w14:textId="77777777" w:rsidTr="00EA53F6">
            <w:trPr>
              <w:trHeight w:val="379"/>
            </w:trPr>
            <w:tc>
              <w:tcPr>
                <w:tcW w:w="9974" w:type="dxa"/>
                <w:tcBorders>
                  <w:top w:val="single" w:sz="18" w:space="0" w:color="E89759"/>
                  <w:left w:val="single" w:sz="18" w:space="0" w:color="E89759"/>
                  <w:bottom w:val="single" w:sz="18" w:space="0" w:color="AEAEAE" w:themeColor="background2" w:themeTint="99"/>
                  <w:right w:val="single" w:sz="18" w:space="0" w:color="E89759"/>
                </w:tcBorders>
              </w:tcPr>
              <w:p w14:paraId="1FBFB871" w14:textId="77777777" w:rsidR="0072637B" w:rsidRPr="00733523" w:rsidRDefault="0072637B" w:rsidP="00C94EDE">
                <w:pPr>
                  <w:pStyle w:val="Policetableau0"/>
                  <w:spacing w:before="0"/>
                </w:pPr>
              </w:p>
            </w:tc>
          </w:tr>
          <w:tr w:rsidR="00733523" w:rsidRPr="00733523" w14:paraId="7A678686" w14:textId="77777777" w:rsidTr="00EA53F6">
            <w:trPr>
              <w:trHeight w:val="248"/>
            </w:trPr>
            <w:tc>
              <w:tcPr>
                <w:tcW w:w="997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202D06B8" w14:textId="77777777" w:rsidR="00733523" w:rsidRPr="009037F0" w:rsidRDefault="00733523" w:rsidP="00EA53F6">
                <w:pPr>
                  <w:pStyle w:val="Policetableau0"/>
                  <w:spacing w:before="0"/>
                  <w:rPr>
                    <w:rFonts w:eastAsiaTheme="majorEastAsia" w:cstheme="minorHAnsi"/>
                    <w:b/>
                    <w:color w:val="787878" w:themeColor="background2"/>
                    <w:szCs w:val="20"/>
                  </w:rPr>
                </w:pPr>
                <w:r w:rsidRPr="00D55364">
                  <w:rPr>
                    <w:rFonts w:eastAsiaTheme="majorEastAsia"/>
                    <w:b/>
                    <w:color w:val="FFFFFF" w:themeColor="background1"/>
                  </w:rPr>
                  <w:t>Avis du responsable</w:t>
                </w:r>
              </w:p>
            </w:tc>
          </w:tr>
          <w:tr w:rsidR="00733523" w:rsidRPr="00733523" w14:paraId="61F3EEC3" w14:textId="77777777" w:rsidTr="00EA53F6">
            <w:trPr>
              <w:trHeight w:val="606"/>
            </w:trPr>
            <w:tc>
              <w:tcPr>
                <w:tcW w:w="997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70A0C008" w14:textId="06E0BB0A" w:rsidR="00471924" w:rsidRPr="00733523" w:rsidRDefault="00471924" w:rsidP="00471924">
                <w:pPr>
                  <w:pStyle w:val="Policetableau0"/>
                  <w:spacing w:before="0"/>
                </w:pPr>
              </w:p>
            </w:tc>
          </w:tr>
        </w:tbl>
        <w:p w14:paraId="22C33F99" w14:textId="31A2A949" w:rsidR="00733523" w:rsidRDefault="00733523" w:rsidP="00EA53F6">
          <w:pPr>
            <w:pStyle w:val="Titre2"/>
          </w:pPr>
          <w:r w:rsidRPr="00733523">
            <w:t>Objectifs pour la période à venir</w:t>
          </w:r>
        </w:p>
        <w:tbl>
          <w:tblPr>
            <w:tblStyle w:val="Grilledutableau3"/>
            <w:tblW w:w="10054" w:type="dxa"/>
            <w:tblInd w:w="-459" w:type="dxa"/>
            <w:tblLook w:val="04A0" w:firstRow="1" w:lastRow="0" w:firstColumn="1" w:lastColumn="0" w:noHBand="0" w:noVBand="1"/>
          </w:tblPr>
          <w:tblGrid>
            <w:gridCol w:w="6390"/>
            <w:gridCol w:w="283"/>
            <w:gridCol w:w="3381"/>
          </w:tblGrid>
          <w:tr w:rsidR="00733523" w:rsidRPr="00733523" w14:paraId="13609814" w14:textId="77777777" w:rsidTr="00EA53F6">
            <w:trPr>
              <w:trHeight w:val="159"/>
            </w:trPr>
            <w:tc>
              <w:tcPr>
                <w:tcW w:w="6390" w:type="dxa"/>
                <w:tcBorders>
                  <w:top w:val="single" w:sz="18" w:space="0" w:color="E89759" w:themeColor="accent2"/>
                  <w:left w:val="single" w:sz="18" w:space="0" w:color="E89759" w:themeColor="accent2"/>
                  <w:bottom w:val="single" w:sz="12" w:space="0" w:color="F7CAAC"/>
                  <w:right w:val="single" w:sz="18" w:space="0" w:color="E89759" w:themeColor="accent2"/>
                </w:tcBorders>
                <w:shd w:val="clear" w:color="auto" w:fill="E89759" w:themeFill="accent2"/>
                <w:vAlign w:val="center"/>
              </w:tcPr>
              <w:p w14:paraId="1B0F89BB"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 xml:space="preserve">Objectifs </w:t>
                </w:r>
              </w:p>
            </w:tc>
            <w:tc>
              <w:tcPr>
                <w:tcW w:w="283" w:type="dxa"/>
                <w:vMerge w:val="restart"/>
                <w:tcBorders>
                  <w:top w:val="nil"/>
                  <w:left w:val="single" w:sz="18" w:space="0" w:color="E89759" w:themeColor="accent2"/>
                  <w:bottom w:val="nil"/>
                  <w:right w:val="single" w:sz="18" w:space="0" w:color="AEAEAE" w:themeColor="background2" w:themeTint="99"/>
                </w:tcBorders>
                <w:shd w:val="clear" w:color="auto" w:fill="auto"/>
              </w:tcPr>
              <w:p w14:paraId="3E239064" w14:textId="77777777" w:rsidR="00733523" w:rsidRPr="00D55364" w:rsidRDefault="00733523" w:rsidP="00EA53F6">
                <w:pPr>
                  <w:pStyle w:val="Policetableau0"/>
                  <w:spacing w:before="0"/>
                  <w:rPr>
                    <w:rFonts w:eastAsiaTheme="majorEastAsia"/>
                    <w:b/>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756734C6"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Moyens à mettre en œuvre</w:t>
                </w:r>
              </w:p>
            </w:tc>
          </w:tr>
          <w:tr w:rsidR="00733523" w:rsidRPr="00733523" w14:paraId="534D25C5" w14:textId="77777777" w:rsidTr="00EA53F6">
            <w:trPr>
              <w:trHeight w:val="479"/>
            </w:trPr>
            <w:tc>
              <w:tcPr>
                <w:tcW w:w="6390" w:type="dxa"/>
                <w:tcBorders>
                  <w:top w:val="single" w:sz="12" w:space="0" w:color="F7CAAC"/>
                  <w:left w:val="single" w:sz="18" w:space="0" w:color="E89759" w:themeColor="accent2"/>
                  <w:bottom w:val="single" w:sz="4" w:space="0" w:color="E89759" w:themeColor="accent2"/>
                  <w:right w:val="single" w:sz="18" w:space="0" w:color="E89759" w:themeColor="accent2"/>
                </w:tcBorders>
              </w:tcPr>
              <w:p w14:paraId="7BB6EC63" w14:textId="147BB6B9" w:rsidR="00733523" w:rsidRPr="00733523" w:rsidRDefault="00733523" w:rsidP="00C94EDE">
                <w:pPr>
                  <w:pStyle w:val="Policetableau0"/>
                  <w:spacing w:before="0" w:after="0"/>
                  <w:rPr>
                    <w:rFonts w:eastAsia="Calibri"/>
                  </w:rPr>
                </w:pPr>
                <w:r w:rsidRPr="00733523">
                  <w:rPr>
                    <w:rFonts w:eastAsia="Calibri"/>
                  </w:rPr>
                  <w:t>Objectif 1 :</w:t>
                </w:r>
                <w:r w:rsidR="00CC29B9">
                  <w:rPr>
                    <w:rFonts w:eastAsia="Calibri"/>
                  </w:rPr>
                  <w:t xml:space="preserve"> </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39789DA"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57903BA6" w14:textId="3592BA6F" w:rsidR="00733523" w:rsidRPr="00F83C6B" w:rsidRDefault="00733523" w:rsidP="00EA53F6">
                <w:pPr>
                  <w:pStyle w:val="Policetableau0"/>
                  <w:spacing w:before="0" w:after="0"/>
                  <w:rPr>
                    <w:rFonts w:eastAsia="Calibri"/>
                  </w:rPr>
                </w:pPr>
              </w:p>
            </w:tc>
          </w:tr>
          <w:tr w:rsidR="00733523" w:rsidRPr="00733523" w14:paraId="32BAED4D" w14:textId="77777777" w:rsidTr="00EA53F6">
            <w:trPr>
              <w:trHeight w:val="479"/>
            </w:trPr>
            <w:tc>
              <w:tcPr>
                <w:tcW w:w="6390" w:type="dxa"/>
                <w:tcBorders>
                  <w:top w:val="single" w:sz="4" w:space="0" w:color="E89759" w:themeColor="accent2"/>
                  <w:left w:val="single" w:sz="18" w:space="0" w:color="E89759" w:themeColor="accent2"/>
                  <w:bottom w:val="single" w:sz="4" w:space="0" w:color="E89759" w:themeColor="accent2"/>
                  <w:right w:val="single" w:sz="18" w:space="0" w:color="E89759" w:themeColor="accent2"/>
                </w:tcBorders>
              </w:tcPr>
              <w:p w14:paraId="51AEE7EF" w14:textId="55839464" w:rsidR="00733523" w:rsidRPr="00733523" w:rsidRDefault="00733523" w:rsidP="00C94EDE">
                <w:pPr>
                  <w:pStyle w:val="Policetableau0"/>
                  <w:spacing w:before="0" w:after="0"/>
                  <w:rPr>
                    <w:rFonts w:eastAsia="Calibri"/>
                  </w:rPr>
                </w:pPr>
                <w:r w:rsidRPr="00733523">
                  <w:rPr>
                    <w:rFonts w:eastAsia="Calibri"/>
                  </w:rPr>
                  <w:t>Objectif 2 :</w:t>
                </w:r>
                <w:r w:rsidR="00471924">
                  <w:rPr>
                    <w:rFonts w:eastAsia="Calibri"/>
                  </w:rPr>
                  <w:t xml:space="preserve"> </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E048ED8"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4FE8D833" w14:textId="59070732" w:rsidR="00733523" w:rsidRPr="00F83C6B" w:rsidRDefault="00733523" w:rsidP="00EA53F6">
                <w:pPr>
                  <w:pStyle w:val="Policetableau0"/>
                  <w:spacing w:before="0" w:after="0"/>
                  <w:rPr>
                    <w:rFonts w:eastAsia="Calibri"/>
                  </w:rPr>
                </w:pPr>
              </w:p>
            </w:tc>
          </w:tr>
          <w:tr w:rsidR="00733523" w:rsidRPr="00733523" w14:paraId="6CD177CA" w14:textId="77777777" w:rsidTr="00EA53F6">
            <w:trPr>
              <w:trHeight w:val="479"/>
            </w:trPr>
            <w:tc>
              <w:tcPr>
                <w:tcW w:w="6390" w:type="dxa"/>
                <w:tcBorders>
                  <w:top w:val="single" w:sz="4" w:space="0" w:color="E89759" w:themeColor="accent2"/>
                  <w:left w:val="single" w:sz="18" w:space="0" w:color="E89759" w:themeColor="accent2"/>
                  <w:bottom w:val="single" w:sz="18" w:space="0" w:color="E89759" w:themeColor="accent2"/>
                  <w:right w:val="single" w:sz="18" w:space="0" w:color="E89759" w:themeColor="accent2"/>
                </w:tcBorders>
              </w:tcPr>
              <w:p w14:paraId="482E7578" w14:textId="3D3F9037" w:rsidR="00733523" w:rsidRPr="00733523" w:rsidRDefault="00733523" w:rsidP="00C94EDE">
                <w:pPr>
                  <w:pStyle w:val="Policetableau0"/>
                  <w:spacing w:before="0" w:after="0"/>
                  <w:rPr>
                    <w:rFonts w:eastAsia="Calibri"/>
                  </w:rPr>
                </w:pPr>
                <w:r w:rsidRPr="00733523">
                  <w:rPr>
                    <w:rFonts w:eastAsia="Calibri"/>
                  </w:rPr>
                  <w:t>Objectif 3 :</w:t>
                </w:r>
                <w:r w:rsidR="00CC29B9">
                  <w:rPr>
                    <w:rFonts w:eastAsia="Calibri"/>
                  </w:rPr>
                  <w:t xml:space="preserve"> </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95D55E9"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4CB592E7" w14:textId="7DABDEF4" w:rsidR="00733523" w:rsidRPr="00F83C6B" w:rsidRDefault="00733523" w:rsidP="00EA53F6">
                <w:pPr>
                  <w:pStyle w:val="Policetableau0"/>
                  <w:spacing w:before="0" w:after="0"/>
                  <w:rPr>
                    <w:rFonts w:eastAsia="Calibri"/>
                  </w:rPr>
                </w:pPr>
              </w:p>
            </w:tc>
          </w:tr>
        </w:tbl>
        <w:p w14:paraId="68027948" w14:textId="1D9E3583" w:rsidR="00733523" w:rsidRPr="00EA53F6" w:rsidRDefault="00733523" w:rsidP="00EA53F6">
          <w:pPr>
            <w:pStyle w:val="Titre2"/>
          </w:pPr>
          <w:r w:rsidRPr="00EA53F6">
            <w:t>Votre satisfaction d’Apside</w:t>
          </w:r>
        </w:p>
        <w:p w14:paraId="51BC42D3" w14:textId="5A1FF16A" w:rsidR="00733523" w:rsidRDefault="00733523" w:rsidP="00EA53F6">
          <w:pPr>
            <w:pStyle w:val="2020Apside"/>
            <w:spacing w:after="0"/>
          </w:pPr>
          <w:r w:rsidRPr="00733523">
            <w:t>1 : insatisfait, 2 : peu satisfait, 3 : satisfait, 4 : très satisfait</w:t>
          </w:r>
        </w:p>
        <w:tbl>
          <w:tblPr>
            <w:tblStyle w:val="Grilledutableau4"/>
            <w:tblW w:w="10206" w:type="dxa"/>
            <w:tblInd w:w="-459" w:type="dxa"/>
            <w:tblLook w:val="04A0" w:firstRow="1" w:lastRow="0" w:firstColumn="1" w:lastColumn="0" w:noHBand="0" w:noVBand="1"/>
          </w:tblPr>
          <w:tblGrid>
            <w:gridCol w:w="5103"/>
            <w:gridCol w:w="5103"/>
          </w:tblGrid>
          <w:tr w:rsidR="00733523" w:rsidRPr="00733523" w14:paraId="0115BF89" w14:textId="77777777" w:rsidTr="00575CD6">
            <w:trPr>
              <w:trHeight w:val="283"/>
            </w:trPr>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B047C24"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Notation du collaborateur vis-à-vis d’Apside :</w:t>
                </w:r>
              </w:p>
            </w:tc>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auto"/>
              </w:tcPr>
              <w:p w14:paraId="261B5196" w14:textId="45E9C156" w:rsidR="00733523" w:rsidRPr="00733523" w:rsidRDefault="00733523" w:rsidP="00EA53F6">
                <w:pPr>
                  <w:pStyle w:val="Policetableau0"/>
                  <w:spacing w:before="0"/>
                </w:pPr>
              </w:p>
            </w:tc>
          </w:tr>
          <w:tr w:rsidR="00733523" w:rsidRPr="00733523" w14:paraId="608BF0DB" w14:textId="77777777" w:rsidTr="00575CD6">
            <w:trPr>
              <w:trHeight w:val="283"/>
            </w:trPr>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3A61AEA8"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 xml:space="preserve">Commentaires </w:t>
                </w:r>
              </w:p>
            </w:tc>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50762C3D" w14:textId="77777777" w:rsidR="00733523" w:rsidRPr="00733523" w:rsidRDefault="00733523" w:rsidP="00EA53F6">
                <w:pPr>
                  <w:pStyle w:val="Policetableau0"/>
                  <w:spacing w:before="0"/>
                </w:pPr>
              </w:p>
            </w:tc>
          </w:tr>
          <w:tr w:rsidR="00733523" w:rsidRPr="00733523" w14:paraId="73BF6036" w14:textId="77777777" w:rsidTr="00575CD6">
            <w:trPr>
              <w:trHeight w:val="552"/>
            </w:trPr>
            <w:tc>
              <w:tcPr>
                <w:tcW w:w="10206" w:type="dxa"/>
                <w:gridSpan w:val="2"/>
                <w:tcBorders>
                  <w:top w:val="single" w:sz="18" w:space="0" w:color="E89759" w:themeColor="accent2"/>
                  <w:left w:val="single" w:sz="18" w:space="0" w:color="E89759" w:themeColor="accent2"/>
                  <w:bottom w:val="single" w:sz="18" w:space="0" w:color="E89759" w:themeColor="accent2"/>
                  <w:right w:val="single" w:sz="18" w:space="0" w:color="E89759" w:themeColor="accent2"/>
                </w:tcBorders>
              </w:tcPr>
              <w:p w14:paraId="73A3F372" w14:textId="7E4D50D4" w:rsidR="00733523" w:rsidRPr="00733523" w:rsidRDefault="00733523" w:rsidP="00EA53F6">
                <w:pPr>
                  <w:pStyle w:val="Policetableau0"/>
                  <w:spacing w:before="0"/>
                  <w:rPr>
                    <w:rFonts w:eastAsia="Calibri"/>
                  </w:rPr>
                </w:pPr>
              </w:p>
            </w:tc>
          </w:tr>
        </w:tbl>
        <w:p w14:paraId="3CF899D0" w14:textId="12E29BA5" w:rsidR="00733523" w:rsidRDefault="00733523" w:rsidP="00EA53F6">
          <w:pPr>
            <w:pStyle w:val="Titre2"/>
          </w:pPr>
          <w:r w:rsidRPr="00733523">
            <w:t>Rémunération</w:t>
          </w:r>
        </w:p>
        <w:tbl>
          <w:tblPr>
            <w:tblStyle w:val="Grilledutableau5"/>
            <w:tblW w:w="10206" w:type="dxa"/>
            <w:tblInd w:w="-459" w:type="dxa"/>
            <w:tblLook w:val="04A0" w:firstRow="1" w:lastRow="0" w:firstColumn="1" w:lastColumn="0" w:noHBand="0" w:noVBand="1"/>
          </w:tblPr>
          <w:tblGrid>
            <w:gridCol w:w="1537"/>
            <w:gridCol w:w="1379"/>
            <w:gridCol w:w="432"/>
            <w:gridCol w:w="1861"/>
            <w:gridCol w:w="1737"/>
            <w:gridCol w:w="432"/>
            <w:gridCol w:w="1536"/>
            <w:gridCol w:w="819"/>
            <w:gridCol w:w="473"/>
          </w:tblGrid>
          <w:tr w:rsidR="00733523" w:rsidRPr="00733523" w14:paraId="3A200BA2" w14:textId="77777777" w:rsidTr="00BB6086">
            <w:trPr>
              <w:trHeight w:val="283"/>
            </w:trPr>
            <w:tc>
              <w:tcPr>
                <w:tcW w:w="1560" w:type="dxa"/>
                <w:tcBorders>
                  <w:top w:val="single" w:sz="8" w:space="0" w:color="AEAEAE" w:themeColor="background2" w:themeTint="99"/>
                  <w:left w:val="single" w:sz="18" w:space="0" w:color="AEAEAE" w:themeColor="background2" w:themeTint="99"/>
                  <w:bottom w:val="single" w:sz="8" w:space="0" w:color="AEAEAE" w:themeColor="background2" w:themeTint="99"/>
                  <w:right w:val="nil"/>
                </w:tcBorders>
                <w:shd w:val="clear" w:color="auto" w:fill="AEAEAE" w:themeFill="background2" w:themeFillTint="99"/>
              </w:tcPr>
              <w:p w14:paraId="06A5404A"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lang w:eastAsia="fr-FR"/>
                  </w:rPr>
                  <w:t xml:space="preserve">Salaire </w:t>
                </w:r>
                <w:r w:rsidRPr="00733523">
                  <w:rPr>
                    <w:rFonts w:eastAsia="Times New Roman" w:cstheme="minorHAnsi"/>
                    <w:b/>
                    <w:bCs/>
                    <w:color w:val="FFFFFF" w:themeColor="background1"/>
                    <w:szCs w:val="20"/>
                    <w:shd w:val="clear" w:color="auto" w:fill="AEAEAE" w:themeFill="background2" w:themeFillTint="99"/>
                    <w:lang w:eastAsia="fr-FR"/>
                  </w:rPr>
                  <w:t>actuel</w:t>
                </w:r>
                <w:r w:rsidRPr="00733523">
                  <w:rPr>
                    <w:rFonts w:eastAsia="Times New Roman" w:cstheme="minorHAnsi"/>
                    <w:b/>
                    <w:bCs/>
                    <w:color w:val="FFFFFF" w:themeColor="background1"/>
                    <w:szCs w:val="20"/>
                    <w:lang w:eastAsia="fr-FR"/>
                  </w:rPr>
                  <w:t> :</w:t>
                </w:r>
              </w:p>
            </w:tc>
            <w:tc>
              <w:tcPr>
                <w:tcW w:w="1417" w:type="dxa"/>
                <w:tcBorders>
                  <w:top w:val="single" w:sz="8" w:space="0" w:color="AEAEAE" w:themeColor="background2" w:themeTint="99"/>
                  <w:left w:val="nil"/>
                  <w:bottom w:val="single" w:sz="8" w:space="0" w:color="AEAEAE" w:themeColor="background2" w:themeTint="99"/>
                  <w:right w:val="nil"/>
                </w:tcBorders>
                <w:shd w:val="clear" w:color="auto" w:fill="auto"/>
              </w:tcPr>
              <w:p w14:paraId="0CA0136E" w14:textId="77777777" w:rsidR="00733523" w:rsidRPr="00733523" w:rsidRDefault="00733523" w:rsidP="00EA53F6">
                <w:pPr>
                  <w:pStyle w:val="Policetableau0"/>
                  <w:spacing w:before="0"/>
                  <w:rPr>
                    <w:rFonts w:eastAsia="Calibri"/>
                  </w:rPr>
                </w:pPr>
              </w:p>
            </w:tc>
            <w:tc>
              <w:tcPr>
                <w:tcW w:w="418" w:type="dxa"/>
                <w:tcBorders>
                  <w:top w:val="single" w:sz="8" w:space="0" w:color="AEAEAE" w:themeColor="background2" w:themeTint="99"/>
                  <w:left w:val="nil"/>
                  <w:bottom w:val="single" w:sz="8" w:space="0" w:color="AEAEAE" w:themeColor="background2" w:themeTint="99"/>
                  <w:right w:val="nil"/>
                </w:tcBorders>
                <w:shd w:val="clear" w:color="auto" w:fill="auto"/>
              </w:tcPr>
              <w:p w14:paraId="74160D71" w14:textId="77777777" w:rsidR="00733523" w:rsidRPr="00733523" w:rsidRDefault="00733523" w:rsidP="00EA53F6">
                <w:pPr>
                  <w:pStyle w:val="Policetableau0"/>
                  <w:spacing w:before="0"/>
                  <w:rPr>
                    <w:rFonts w:eastAsia="Calibri"/>
                  </w:rPr>
                </w:pPr>
                <w:r w:rsidRPr="00733523">
                  <w:rPr>
                    <w:rFonts w:eastAsia="Calibri"/>
                  </w:rPr>
                  <w:t>€</w:t>
                </w:r>
              </w:p>
            </w:tc>
            <w:tc>
              <w:tcPr>
                <w:tcW w:w="1891" w:type="dxa"/>
                <w:tcBorders>
                  <w:top w:val="single" w:sz="8" w:space="0" w:color="AEAEAE" w:themeColor="background2" w:themeTint="99"/>
                  <w:left w:val="nil"/>
                  <w:bottom w:val="single" w:sz="8" w:space="0" w:color="AEAEAE" w:themeColor="background2" w:themeTint="99"/>
                  <w:right w:val="nil"/>
                </w:tcBorders>
                <w:shd w:val="clear" w:color="auto" w:fill="AEAEAE" w:themeFill="background2" w:themeFillTint="99"/>
              </w:tcPr>
              <w:p w14:paraId="0D0EA7E2"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shd w:val="clear" w:color="auto" w:fill="AEAEAE" w:themeFill="background2" w:themeFillTint="99"/>
                    <w:lang w:eastAsia="fr-FR"/>
                  </w:rPr>
                  <w:t>Nouveau salaire</w:t>
                </w:r>
                <w:r w:rsidRPr="00733523">
                  <w:rPr>
                    <w:rFonts w:eastAsia="Times New Roman" w:cstheme="minorHAnsi"/>
                    <w:b/>
                    <w:bCs/>
                    <w:color w:val="FFFFFF" w:themeColor="background1"/>
                    <w:szCs w:val="20"/>
                    <w:lang w:eastAsia="fr-FR"/>
                  </w:rPr>
                  <w:t> :</w:t>
                </w:r>
              </w:p>
            </w:tc>
            <w:tc>
              <w:tcPr>
                <w:tcW w:w="1787" w:type="dxa"/>
                <w:tcBorders>
                  <w:top w:val="single" w:sz="8" w:space="0" w:color="AEAEAE" w:themeColor="background2" w:themeTint="99"/>
                  <w:left w:val="nil"/>
                  <w:bottom w:val="single" w:sz="8" w:space="0" w:color="AEAEAE" w:themeColor="background2" w:themeTint="99"/>
                  <w:right w:val="nil"/>
                </w:tcBorders>
                <w:shd w:val="clear" w:color="auto" w:fill="auto"/>
              </w:tcPr>
              <w:p w14:paraId="064B3816" w14:textId="77777777" w:rsidR="00733523" w:rsidRPr="00733523" w:rsidRDefault="00733523" w:rsidP="00EA53F6">
                <w:pPr>
                  <w:pStyle w:val="Policetableau0"/>
                  <w:spacing w:before="0"/>
                  <w:rPr>
                    <w:rFonts w:eastAsia="Calibri"/>
                  </w:rPr>
                </w:pPr>
              </w:p>
            </w:tc>
            <w:tc>
              <w:tcPr>
                <w:tcW w:w="328" w:type="dxa"/>
                <w:tcBorders>
                  <w:top w:val="single" w:sz="8" w:space="0" w:color="AEAEAE" w:themeColor="background2" w:themeTint="99"/>
                  <w:left w:val="nil"/>
                  <w:bottom w:val="single" w:sz="8" w:space="0" w:color="AEAEAE" w:themeColor="background2" w:themeTint="99"/>
                  <w:right w:val="nil"/>
                </w:tcBorders>
                <w:shd w:val="clear" w:color="auto" w:fill="auto"/>
              </w:tcPr>
              <w:p w14:paraId="0EB35333" w14:textId="77777777" w:rsidR="00733523" w:rsidRPr="00733523" w:rsidRDefault="00733523" w:rsidP="00EA53F6">
                <w:pPr>
                  <w:pStyle w:val="Policetableau0"/>
                  <w:spacing w:before="0"/>
                  <w:rPr>
                    <w:rFonts w:eastAsia="Calibri"/>
                  </w:rPr>
                </w:pPr>
                <w:r w:rsidRPr="00733523">
                  <w:rPr>
                    <w:rFonts w:eastAsia="Calibri"/>
                  </w:rPr>
                  <w:t>€</w:t>
                </w:r>
              </w:p>
            </w:tc>
            <w:tc>
              <w:tcPr>
                <w:tcW w:w="1542" w:type="dxa"/>
                <w:tcBorders>
                  <w:top w:val="single" w:sz="8" w:space="0" w:color="AEAEAE" w:themeColor="background2" w:themeTint="99"/>
                  <w:left w:val="nil"/>
                  <w:bottom w:val="single" w:sz="8" w:space="0" w:color="AEAEAE" w:themeColor="background2" w:themeTint="99"/>
                  <w:right w:val="nil"/>
                </w:tcBorders>
                <w:shd w:val="clear" w:color="auto" w:fill="AEAEAE" w:themeFill="background2" w:themeFillTint="99"/>
              </w:tcPr>
              <w:p w14:paraId="108B8FA4"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lang w:eastAsia="fr-FR"/>
                  </w:rPr>
                  <w:t>P</w:t>
                </w:r>
                <w:r w:rsidRPr="00733523">
                  <w:rPr>
                    <w:rFonts w:eastAsia="Times New Roman" w:cstheme="minorHAnsi"/>
                    <w:b/>
                    <w:bCs/>
                    <w:color w:val="FFFFFF" w:themeColor="background1"/>
                    <w:szCs w:val="20"/>
                    <w:shd w:val="clear" w:color="auto" w:fill="AEAEAE" w:themeFill="background2" w:themeFillTint="99"/>
                    <w:lang w:eastAsia="fr-FR"/>
                  </w:rPr>
                  <w:t>ourcentage </w:t>
                </w:r>
                <w:r w:rsidRPr="00733523">
                  <w:rPr>
                    <w:rFonts w:eastAsia="Times New Roman" w:cstheme="minorHAnsi"/>
                    <w:b/>
                    <w:bCs/>
                    <w:color w:val="FFFFFF" w:themeColor="background1"/>
                    <w:szCs w:val="20"/>
                    <w:lang w:eastAsia="fr-FR"/>
                  </w:rPr>
                  <w:t>:</w:t>
                </w:r>
              </w:p>
            </w:tc>
            <w:tc>
              <w:tcPr>
                <w:tcW w:w="839" w:type="dxa"/>
                <w:tcBorders>
                  <w:top w:val="single" w:sz="8" w:space="0" w:color="AEAEAE" w:themeColor="background2" w:themeTint="99"/>
                  <w:left w:val="nil"/>
                  <w:bottom w:val="single" w:sz="8" w:space="0" w:color="AEAEAE" w:themeColor="background2" w:themeTint="99"/>
                  <w:right w:val="nil"/>
                </w:tcBorders>
                <w:shd w:val="clear" w:color="auto" w:fill="auto"/>
              </w:tcPr>
              <w:p w14:paraId="55123E53" w14:textId="77777777" w:rsidR="00733523" w:rsidRPr="00733523" w:rsidRDefault="00733523" w:rsidP="00EA53F6">
                <w:pPr>
                  <w:pStyle w:val="Policetableau0"/>
                  <w:spacing w:before="0"/>
                  <w:rPr>
                    <w:rFonts w:eastAsia="Calibri"/>
                  </w:rPr>
                </w:pPr>
              </w:p>
            </w:tc>
            <w:tc>
              <w:tcPr>
                <w:tcW w:w="424" w:type="dxa"/>
                <w:tcBorders>
                  <w:top w:val="single" w:sz="8" w:space="0" w:color="AEAEAE" w:themeColor="background2" w:themeTint="99"/>
                  <w:left w:val="nil"/>
                  <w:bottom w:val="single" w:sz="8" w:space="0" w:color="AEAEAE" w:themeColor="background2" w:themeTint="99"/>
                  <w:right w:val="single" w:sz="18" w:space="0" w:color="AEAEAE" w:themeColor="background2" w:themeTint="99"/>
                </w:tcBorders>
                <w:shd w:val="clear" w:color="auto" w:fill="auto"/>
              </w:tcPr>
              <w:p w14:paraId="37EDD563" w14:textId="77777777" w:rsidR="00733523" w:rsidRPr="00733523" w:rsidRDefault="00733523" w:rsidP="00EA53F6">
                <w:pPr>
                  <w:pStyle w:val="Policetableau0"/>
                  <w:spacing w:before="0"/>
                  <w:rPr>
                    <w:rFonts w:eastAsia="Calibri"/>
                  </w:rPr>
                </w:pPr>
                <w:r w:rsidRPr="00733523">
                  <w:rPr>
                    <w:rFonts w:eastAsia="Calibri"/>
                  </w:rPr>
                  <w:t>%</w:t>
                </w:r>
              </w:p>
            </w:tc>
          </w:tr>
          <w:tr w:rsidR="00733523" w:rsidRPr="00733523" w14:paraId="7C214A28" w14:textId="77777777" w:rsidTr="00CA2524">
            <w:trPr>
              <w:trHeight w:val="283"/>
            </w:trPr>
            <w:tc>
              <w:tcPr>
                <w:tcW w:w="10206" w:type="dxa"/>
                <w:gridSpan w:val="9"/>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7A6B296E" w14:textId="77777777" w:rsidR="00733523" w:rsidRPr="009037F0" w:rsidRDefault="00733523" w:rsidP="00EA53F6">
                <w:pPr>
                  <w:rPr>
                    <w:rFonts w:eastAsia="Calibri" w:cstheme="minorHAnsi"/>
                    <w:b/>
                    <w:color w:val="auto"/>
                    <w:szCs w:val="20"/>
                  </w:rPr>
                </w:pPr>
                <w:r w:rsidRPr="009037F0">
                  <w:rPr>
                    <w:rFonts w:eastAsia="Calibri" w:cstheme="minorHAnsi"/>
                    <w:b/>
                    <w:color w:val="FFFFFF" w:themeColor="background1"/>
                    <w:szCs w:val="20"/>
                  </w:rPr>
                  <w:t>Observations / remarques :</w:t>
                </w:r>
              </w:p>
            </w:tc>
          </w:tr>
          <w:tr w:rsidR="00733523" w:rsidRPr="00733523" w14:paraId="02AADC7F" w14:textId="77777777" w:rsidTr="00CA2524">
            <w:trPr>
              <w:trHeight w:val="850"/>
            </w:trPr>
            <w:tc>
              <w:tcPr>
                <w:tcW w:w="10206" w:type="dxa"/>
                <w:gridSpan w:val="9"/>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426E1A2" w14:textId="26EAF79E" w:rsidR="00733523" w:rsidRPr="00733523" w:rsidRDefault="00733523" w:rsidP="00421271">
                <w:pPr>
                  <w:pStyle w:val="Policetableau0"/>
                  <w:spacing w:before="0"/>
                  <w:rPr>
                    <w:rFonts w:eastAsia="Calibri"/>
                  </w:rPr>
                </w:pPr>
              </w:p>
            </w:tc>
          </w:tr>
        </w:tbl>
        <w:p w14:paraId="1A79C8B5" w14:textId="77777777" w:rsidR="00733523" w:rsidRPr="00733523" w:rsidRDefault="00733523" w:rsidP="00EA53F6">
          <w:pPr>
            <w:pStyle w:val="2020Apside"/>
          </w:pPr>
        </w:p>
        <w:tbl>
          <w:tblPr>
            <w:tblStyle w:val="Grilledutableau"/>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356278" w14:paraId="299137D8" w14:textId="77777777" w:rsidTr="00575CD6">
            <w:tc>
              <w:tcPr>
                <w:tcW w:w="10207" w:type="dxa"/>
              </w:tcPr>
              <w:p w14:paraId="244C98DE" w14:textId="4AA4E4DA" w:rsidR="00356278" w:rsidRPr="001A6B7C" w:rsidRDefault="00356278" w:rsidP="00EA53F6">
                <w:pPr>
                  <w:pStyle w:val="Soustitrededocument-Pagedegarde"/>
                </w:pPr>
                <w:r>
                  <w:br w:type="page"/>
                </w:r>
                <w:r w:rsidRPr="001A6B7C">
                  <w:t>FIN DE L’ENTRETIEN D’EVALUATION ANNUEL</w:t>
                </w:r>
              </w:p>
            </w:tc>
          </w:tr>
          <w:tr w:rsidR="00356278" w14:paraId="0F8F90BE" w14:textId="77777777" w:rsidTr="00575CD6">
            <w:tc>
              <w:tcPr>
                <w:tcW w:w="10207" w:type="dxa"/>
                <w:shd w:val="clear" w:color="auto" w:fill="E7E6E6" w:themeFill="text2"/>
              </w:tcPr>
              <w:p w14:paraId="43181FFA" w14:textId="77777777" w:rsidR="00356278" w:rsidRPr="000250A8" w:rsidRDefault="00356278" w:rsidP="00EA53F6">
                <w:pPr>
                  <w:pStyle w:val="Titrededocumentpagedegarde"/>
                  <w:rPr>
                    <w:sz w:val="32"/>
                  </w:rPr>
                </w:pPr>
                <w:r w:rsidRPr="000250A8">
                  <w:rPr>
                    <w:sz w:val="32"/>
                  </w:rPr>
                  <w:t>MERCI</w:t>
                </w:r>
              </w:p>
            </w:tc>
          </w:tr>
        </w:tbl>
        <w:p w14:paraId="10677564" w14:textId="6BEC9A43" w:rsidR="00356278" w:rsidRDefault="00356278" w:rsidP="00EA53F6">
          <w:pPr>
            <w:spacing w:after="160" w:line="240" w:lineRule="auto"/>
            <w:jc w:val="left"/>
          </w:pPr>
        </w:p>
        <w:tbl>
          <w:tblPr>
            <w:tblStyle w:val="Grilledutableau6"/>
            <w:tblW w:w="10206" w:type="dxa"/>
            <w:tblInd w:w="-459" w:type="dxa"/>
            <w:tblLook w:val="04A0" w:firstRow="1" w:lastRow="0" w:firstColumn="1" w:lastColumn="0" w:noHBand="0" w:noVBand="1"/>
          </w:tblPr>
          <w:tblGrid>
            <w:gridCol w:w="4989"/>
            <w:gridCol w:w="236"/>
            <w:gridCol w:w="4981"/>
          </w:tblGrid>
          <w:tr w:rsidR="00356278" w:rsidRPr="00356278" w14:paraId="438D70F3" w14:textId="77777777" w:rsidTr="00CA2524">
            <w:trPr>
              <w:trHeight w:val="283"/>
            </w:trPr>
            <w:tc>
              <w:tcPr>
                <w:tcW w:w="4989" w:type="dxa"/>
                <w:tcBorders>
                  <w:top w:val="single" w:sz="8" w:space="0" w:color="E89759" w:themeColor="accent2"/>
                  <w:left w:val="single" w:sz="18" w:space="0" w:color="E89759" w:themeColor="accent2"/>
                  <w:bottom w:val="single" w:sz="8" w:space="0" w:color="E89759" w:themeColor="accent2"/>
                  <w:right w:val="single" w:sz="18" w:space="0" w:color="E89759" w:themeColor="accent2"/>
                </w:tcBorders>
                <w:shd w:val="clear" w:color="auto" w:fill="E89759" w:themeFill="accent2"/>
                <w:vAlign w:val="center"/>
              </w:tcPr>
              <w:p w14:paraId="29EF59ED" w14:textId="77777777" w:rsidR="00356278" w:rsidRPr="00356278" w:rsidRDefault="00356278" w:rsidP="00EA53F6">
                <w:pPr>
                  <w:rPr>
                    <w:rFonts w:cstheme="minorHAnsi"/>
                    <w:b/>
                    <w:color w:val="FFFFFF" w:themeColor="background1"/>
                    <w:szCs w:val="20"/>
                  </w:rPr>
                </w:pPr>
                <w:r w:rsidRPr="00356278">
                  <w:rPr>
                    <w:rFonts w:cstheme="minorHAnsi"/>
                    <w:b/>
                    <w:color w:val="FFFFFF" w:themeColor="background1"/>
                    <w:szCs w:val="20"/>
                  </w:rPr>
                  <w:t>Signature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5E5990EB" w14:textId="77777777" w:rsidR="00356278" w:rsidRPr="00356278" w:rsidRDefault="00356278" w:rsidP="00EA53F6">
                <w:pPr>
                  <w:keepNext/>
                  <w:keepLines/>
                  <w:numPr>
                    <w:ilvl w:val="2"/>
                    <w:numId w:val="9"/>
                  </w:numPr>
                  <w:spacing w:after="120"/>
                  <w:ind w:left="2041" w:hanging="964"/>
                  <w:jc w:val="left"/>
                  <w:outlineLvl w:val="2"/>
                  <w:rPr>
                    <w:rFonts w:eastAsiaTheme="majorEastAsia" w:cstheme="minorHAnsi"/>
                    <w:b/>
                    <w:color w:val="FFFFFF" w:themeColor="background1"/>
                    <w:szCs w:val="20"/>
                  </w:rPr>
                </w:pPr>
              </w:p>
            </w:tc>
            <w:tc>
              <w:tcPr>
                <w:tcW w:w="4981" w:type="dxa"/>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2D196D93" w14:textId="77777777" w:rsidR="00356278" w:rsidRPr="00356278" w:rsidRDefault="00356278" w:rsidP="00EA53F6">
                <w:pPr>
                  <w:rPr>
                    <w:rFonts w:cstheme="minorHAnsi"/>
                    <w:b/>
                    <w:color w:val="FFFFFF" w:themeColor="background1"/>
                    <w:szCs w:val="20"/>
                  </w:rPr>
                </w:pPr>
                <w:r w:rsidRPr="00356278">
                  <w:rPr>
                    <w:rFonts w:cstheme="minorHAnsi"/>
                    <w:b/>
                    <w:color w:val="FFFFFF" w:themeColor="background1"/>
                    <w:szCs w:val="20"/>
                  </w:rPr>
                  <w:t>Signature Apside</w:t>
                </w:r>
              </w:p>
            </w:tc>
          </w:tr>
          <w:tr w:rsidR="00356278" w:rsidRPr="00356278" w14:paraId="33DBBB90" w14:textId="77777777" w:rsidTr="00CA2524">
            <w:trPr>
              <w:trHeight w:val="1077"/>
            </w:trPr>
            <w:tc>
              <w:tcPr>
                <w:tcW w:w="4989" w:type="dxa"/>
                <w:tcBorders>
                  <w:top w:val="single" w:sz="8" w:space="0" w:color="E89759" w:themeColor="accent2"/>
                  <w:left w:val="single" w:sz="18" w:space="0" w:color="E89759" w:themeColor="accent2"/>
                  <w:bottom w:val="single" w:sz="18" w:space="0" w:color="E89759" w:themeColor="accent2"/>
                  <w:right w:val="single" w:sz="18" w:space="0" w:color="E89759" w:themeColor="accent2"/>
                </w:tcBorders>
              </w:tcPr>
              <w:p w14:paraId="2432FE3C" w14:textId="77777777" w:rsidR="00356278" w:rsidRPr="00356278" w:rsidRDefault="00356278" w:rsidP="00EA53F6">
                <w:pPr>
                  <w:rPr>
                    <w:rFonts w:cstheme="minorHAnsi"/>
                    <w:i/>
                    <w:szCs w:val="20"/>
                  </w:rPr>
                </w:pPr>
                <w:r w:rsidRPr="00356278">
                  <w:rPr>
                    <w:rFonts w:cstheme="minorHAnsi"/>
                    <w:i/>
                    <w:szCs w:val="20"/>
                  </w:rPr>
                  <w:t>J’atteste avoir eu un entretien annuel ce jour.</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5350031C" w14:textId="77777777" w:rsidR="00356278" w:rsidRPr="00356278" w:rsidRDefault="00356278" w:rsidP="00EA53F6">
                <w:pPr>
                  <w:jc w:val="left"/>
                  <w:rPr>
                    <w:rFonts w:cstheme="minorHAnsi"/>
                    <w:szCs w:val="20"/>
                  </w:rPr>
                </w:pPr>
              </w:p>
            </w:tc>
            <w:tc>
              <w:tcPr>
                <w:tcW w:w="4981" w:type="dxa"/>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F9435AB" w14:textId="77777777" w:rsidR="00356278" w:rsidRPr="00356278" w:rsidRDefault="00356278" w:rsidP="00EA53F6">
                <w:pPr>
                  <w:jc w:val="left"/>
                  <w:rPr>
                    <w:rFonts w:cstheme="minorHAnsi"/>
                    <w:i/>
                    <w:szCs w:val="20"/>
                  </w:rPr>
                </w:pPr>
                <w:r w:rsidRPr="00356278">
                  <w:rPr>
                    <w:rFonts w:cstheme="minorHAnsi"/>
                    <w:i/>
                    <w:szCs w:val="20"/>
                  </w:rPr>
                  <w:t>J’atteste avoir réalisé un entretien annuel ce jour.</w:t>
                </w:r>
              </w:p>
            </w:tc>
          </w:tr>
        </w:tbl>
        <w:p w14:paraId="6EE6DB6C" w14:textId="2450E367" w:rsidR="00356278" w:rsidRDefault="00356278" w:rsidP="00EA53F6">
          <w:pPr>
            <w:spacing w:after="160" w:line="240" w:lineRule="auto"/>
            <w:jc w:val="left"/>
          </w:pPr>
        </w:p>
        <w:p w14:paraId="4E309BFE" w14:textId="5CA5E496" w:rsidR="00356278" w:rsidRDefault="00356278" w:rsidP="00EA53F6">
          <w:pPr>
            <w:spacing w:after="160" w:line="240" w:lineRule="auto"/>
            <w:jc w:val="left"/>
          </w:pPr>
          <w:r>
            <w:br w:type="page"/>
          </w:r>
        </w:p>
        <w:p w14:paraId="3574D676" w14:textId="1414817C" w:rsidR="00356278" w:rsidRDefault="00356278" w:rsidP="00356278">
          <w:pPr>
            <w:pStyle w:val="Soustitrededocument-Pagedegarde"/>
            <w:jc w:val="left"/>
            <w:rPr>
              <w:sz w:val="22"/>
            </w:rPr>
          </w:pPr>
          <w:r w:rsidRPr="00FB2B7B">
            <w:rPr>
              <w:sz w:val="32"/>
            </w:rPr>
            <w:lastRenderedPageBreak/>
            <w:t xml:space="preserve">ENTRETIEN </w:t>
          </w:r>
          <w:r>
            <w:rPr>
              <w:sz w:val="32"/>
            </w:rPr>
            <w:t>professionnel</w:t>
          </w:r>
          <w:r w:rsidRPr="00FB2B7B">
            <w:rPr>
              <w:sz w:val="22"/>
            </w:rPr>
            <w:t xml:space="preserve"> </w:t>
          </w:r>
        </w:p>
        <w:p w14:paraId="5E543565" w14:textId="07ACF280" w:rsidR="00356278" w:rsidRDefault="00356278" w:rsidP="00356278">
          <w:pPr>
            <w:pStyle w:val="Soustitrededocument-Pagedegarde"/>
            <w:jc w:val="left"/>
            <w:rPr>
              <w:sz w:val="22"/>
            </w:rPr>
          </w:pPr>
          <w:r w:rsidRPr="00FB2B7B">
            <w:rPr>
              <w:sz w:val="22"/>
            </w:rPr>
            <w:t>(A FAIRE TOUS LES ANS)</w:t>
          </w:r>
        </w:p>
        <w:p w14:paraId="5F915D4C" w14:textId="77777777" w:rsidR="00356278" w:rsidRPr="00FB2B7B" w:rsidRDefault="00356278" w:rsidP="00356278">
          <w:pPr>
            <w:pStyle w:val="Soustitrededocument-Pagedegarde"/>
            <w:jc w:val="left"/>
            <w:rPr>
              <w:sz w:val="22"/>
            </w:rPr>
          </w:pPr>
        </w:p>
        <w:p w14:paraId="66B5253E" w14:textId="4ED11C47" w:rsidR="00356278" w:rsidRPr="00E333F0" w:rsidRDefault="00356278" w:rsidP="00356278">
          <w:pPr>
            <w:spacing w:after="160"/>
            <w:jc w:val="center"/>
            <w:rPr>
              <w:b/>
              <w:color w:val="E89759" w:themeColor="accent2"/>
              <w:sz w:val="22"/>
            </w:rPr>
          </w:pPr>
          <w:r w:rsidRPr="00E333F0">
            <w:rPr>
              <w:b/>
              <w:color w:val="E89759" w:themeColor="accent2"/>
              <w:sz w:val="22"/>
            </w:rPr>
            <w:t>Pour faciliter la préparation et le déroulement de l’entretien, veuillez préparer ce document et l’apporter pour l’entretien. Les zones orange doivent être renseignées par le collaborateur avant l’entretien. Les zones grises doivent être renseignées par le responsable avant l’entretien.</w:t>
          </w:r>
        </w:p>
        <w:p w14:paraId="3992853B" w14:textId="77777777" w:rsidR="00356278" w:rsidRPr="00E333F0" w:rsidRDefault="00356278" w:rsidP="00356278">
          <w:pPr>
            <w:spacing w:after="160"/>
            <w:jc w:val="left"/>
            <w:rPr>
              <w:b/>
              <w:sz w:val="22"/>
              <w:u w:val="single"/>
            </w:rPr>
          </w:pPr>
          <w:r w:rsidRPr="00E333F0">
            <w:rPr>
              <w:b/>
              <w:sz w:val="22"/>
              <w:u w:val="single"/>
            </w:rPr>
            <w:t>Veuillez-vous munir de votre CV mis à jour.</w:t>
          </w:r>
        </w:p>
        <w:tbl>
          <w:tblPr>
            <w:tblW w:w="9923" w:type="dxa"/>
            <w:jc w:val="center"/>
            <w:tbl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insideH w:val="single" w:sz="18" w:space="0" w:color="AEAEAE" w:themeColor="background2" w:themeTint="99"/>
              <w:insideV w:val="single" w:sz="18" w:space="0" w:color="AEAEAE" w:themeColor="background2" w:themeTint="99"/>
            </w:tblBorders>
            <w:tblLook w:val="04A0" w:firstRow="1" w:lastRow="0" w:firstColumn="1" w:lastColumn="0" w:noHBand="0" w:noVBand="1"/>
          </w:tblPr>
          <w:tblGrid>
            <w:gridCol w:w="9923"/>
          </w:tblGrid>
          <w:tr w:rsidR="00356278" w:rsidRPr="00356278" w14:paraId="5AA19C3D" w14:textId="77777777" w:rsidTr="00356278">
            <w:trPr>
              <w:trHeight w:val="283"/>
              <w:jc w:val="center"/>
            </w:trPr>
            <w:tc>
              <w:tcPr>
                <w:tcW w:w="10065" w:type="dxa"/>
                <w:shd w:val="clear" w:color="auto" w:fill="AEAEAE" w:themeFill="background2" w:themeFillTint="99"/>
                <w:vAlign w:val="center"/>
              </w:tcPr>
              <w:p w14:paraId="7788EAB8" w14:textId="77777777" w:rsidR="00356278" w:rsidRPr="00D55364" w:rsidRDefault="00356278" w:rsidP="00D55364">
                <w:pPr>
                  <w:pStyle w:val="Policetableau0"/>
                  <w:rPr>
                    <w:b/>
                  </w:rPr>
                </w:pPr>
                <w:r w:rsidRPr="00D55364">
                  <w:rPr>
                    <w:b/>
                    <w:color w:val="FFFFFF" w:themeColor="background1"/>
                  </w:rPr>
                  <w:t xml:space="preserve">Nature de l’entretien </w:t>
                </w:r>
              </w:p>
            </w:tc>
          </w:tr>
          <w:tr w:rsidR="00356278" w:rsidRPr="00356278" w14:paraId="141B04AC" w14:textId="77777777" w:rsidTr="00CA2524">
            <w:trPr>
              <w:trHeight w:val="466"/>
              <w:jc w:val="center"/>
            </w:trPr>
            <w:tc>
              <w:tcPr>
                <w:tcW w:w="10065" w:type="dxa"/>
                <w:tcBorders>
                  <w:bottom w:val="single" w:sz="6" w:space="0" w:color="AEAEAE" w:themeColor="background2" w:themeTint="99"/>
                </w:tcBorders>
                <w:shd w:val="clear" w:color="auto" w:fill="auto"/>
                <w:vAlign w:val="center"/>
              </w:tcPr>
              <w:p w14:paraId="04F3B2B2" w14:textId="060CF473" w:rsidR="00356278" w:rsidRPr="00356278" w:rsidRDefault="004E4A57" w:rsidP="00E333F0">
                <w:pPr>
                  <w:pStyle w:val="Policetableau0"/>
                </w:pPr>
                <w:r>
                  <w:t>Annuel</w:t>
                </w:r>
              </w:p>
            </w:tc>
          </w:tr>
          <w:tr w:rsidR="00356278" w:rsidRPr="00356278" w14:paraId="7589AF80" w14:textId="77777777" w:rsidTr="00CA2524">
            <w:trPr>
              <w:trHeight w:val="838"/>
              <w:jc w:val="center"/>
            </w:trPr>
            <w:tc>
              <w:tcPr>
                <w:tcW w:w="10065" w:type="dxa"/>
                <w:tcBorders>
                  <w:top w:val="single" w:sz="6" w:space="0" w:color="AEAEAE" w:themeColor="background2" w:themeTint="99"/>
                </w:tcBorders>
                <w:shd w:val="clear" w:color="auto" w:fill="auto"/>
              </w:tcPr>
              <w:p w14:paraId="6B8F0230" w14:textId="77777777" w:rsidR="00356278" w:rsidRPr="00356278" w:rsidRDefault="00356278" w:rsidP="00E333F0">
                <w:pPr>
                  <w:pStyle w:val="Policetableau0"/>
                </w:pPr>
                <w:r w:rsidRPr="00356278">
                  <w:t>Préciser le motif : (congé maternité, congé parental, longue maladie supérieure à 3 mois)</w:t>
                </w:r>
              </w:p>
              <w:p w14:paraId="6853E51E" w14:textId="77777777" w:rsidR="00356278" w:rsidRPr="00356278" w:rsidRDefault="00356278" w:rsidP="00E333F0">
                <w:pPr>
                  <w:pStyle w:val="Policetableau0"/>
                </w:pPr>
              </w:p>
            </w:tc>
          </w:tr>
        </w:tbl>
        <w:p w14:paraId="633F2316" w14:textId="5F2680F7" w:rsidR="00356278" w:rsidRDefault="00356278">
          <w:pPr>
            <w:spacing w:after="160"/>
            <w:jc w:val="left"/>
          </w:pPr>
        </w:p>
        <w:p w14:paraId="632E5BFF" w14:textId="35D82D40" w:rsidR="00356278" w:rsidRDefault="00F83C6B" w:rsidP="00EA53F6">
          <w:pPr>
            <w:pStyle w:val="Titre1"/>
          </w:pPr>
          <w:r>
            <w:t>Actions menées depuis le dernier entretien professionnel</w:t>
          </w:r>
        </w:p>
        <w:tbl>
          <w:tblPr>
            <w:tblStyle w:val="Grilledutableau"/>
            <w:tblW w:w="10065" w:type="dxa"/>
            <w:tblInd w:w="-459" w:type="dxa"/>
            <w:tblLook w:val="04A0" w:firstRow="1" w:lastRow="0" w:firstColumn="1" w:lastColumn="0" w:noHBand="0" w:noVBand="1"/>
          </w:tblPr>
          <w:tblGrid>
            <w:gridCol w:w="4395"/>
            <w:gridCol w:w="850"/>
            <w:gridCol w:w="4820"/>
          </w:tblGrid>
          <w:tr w:rsidR="00356278" w:rsidRPr="00356278" w14:paraId="28840B36" w14:textId="77777777" w:rsidTr="00575CD6">
            <w:trPr>
              <w:trHeight w:val="283"/>
            </w:trPr>
            <w:tc>
              <w:tcPr>
                <w:tcW w:w="439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2229E7C" w14:textId="77777777" w:rsidR="00356278" w:rsidRPr="00D55364" w:rsidRDefault="00356278" w:rsidP="00D55364">
                <w:pPr>
                  <w:pStyle w:val="Policetableau0"/>
                  <w:rPr>
                    <w:b/>
                    <w:color w:val="FFFFFF" w:themeColor="background1"/>
                  </w:rPr>
                </w:pPr>
                <w:r w:rsidRPr="00D55364">
                  <w:rPr>
                    <w:b/>
                    <w:color w:val="FFFFFF" w:themeColor="background1"/>
                  </w:rPr>
                  <w:t xml:space="preserve">Thèmes </w:t>
                </w:r>
              </w:p>
            </w:tc>
            <w:tc>
              <w:tcPr>
                <w:tcW w:w="850"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526E751" w14:textId="77777777" w:rsidR="00356278" w:rsidRPr="00D55364" w:rsidRDefault="00356278" w:rsidP="00D55364">
                <w:pPr>
                  <w:pStyle w:val="Policetableau0"/>
                  <w:rPr>
                    <w:b/>
                    <w:color w:val="FFFFFF" w:themeColor="background1"/>
                  </w:rPr>
                </w:pPr>
                <w:r w:rsidRPr="00D55364">
                  <w:rPr>
                    <w:b/>
                    <w:color w:val="FFFFFF" w:themeColor="background1"/>
                  </w:rPr>
                  <w:t>O / N</w:t>
                </w:r>
              </w:p>
            </w:tc>
            <w:tc>
              <w:tcPr>
                <w:tcW w:w="4820"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2084FA53" w14:textId="77777777" w:rsidR="00356278" w:rsidRPr="00D55364" w:rsidRDefault="00356278" w:rsidP="00D55364">
                <w:pPr>
                  <w:pStyle w:val="Policetableau0"/>
                  <w:rPr>
                    <w:b/>
                    <w:color w:val="FFFFFF" w:themeColor="background1"/>
                  </w:rPr>
                </w:pPr>
                <w:r w:rsidRPr="00D55364">
                  <w:rPr>
                    <w:b/>
                    <w:color w:val="FFFFFF" w:themeColor="background1"/>
                  </w:rPr>
                  <w:t>Si oui, préciser</w:t>
                </w:r>
              </w:p>
            </w:tc>
          </w:tr>
          <w:tr w:rsidR="00356278" w:rsidRPr="00356278" w14:paraId="5D78C847" w14:textId="77777777" w:rsidTr="00CA2524">
            <w:trPr>
              <w:trHeight w:val="680"/>
            </w:trPr>
            <w:tc>
              <w:tcPr>
                <w:tcW w:w="4395"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vAlign w:val="center"/>
              </w:tcPr>
              <w:p w14:paraId="6CAECDE9" w14:textId="77777777" w:rsidR="00356278" w:rsidRPr="00356278" w:rsidRDefault="00356278" w:rsidP="00E333F0">
                <w:pPr>
                  <w:pStyle w:val="Policetableau0"/>
                </w:pPr>
                <w:r w:rsidRPr="00356278">
                  <w:t>Des formations ont-elles été réalisées ?</w:t>
                </w:r>
              </w:p>
            </w:tc>
            <w:tc>
              <w:tcPr>
                <w:tcW w:w="850" w:type="dxa"/>
                <w:tcBorders>
                  <w:top w:val="single" w:sz="18" w:space="0" w:color="E89759" w:themeColor="accent2"/>
                  <w:left w:val="single" w:sz="4" w:space="0" w:color="E89759" w:themeColor="accent2"/>
                  <w:bottom w:val="single" w:sz="4" w:space="0" w:color="E89759" w:themeColor="accent2"/>
                  <w:right w:val="single" w:sz="4" w:space="0" w:color="E89759" w:themeColor="accent2"/>
                </w:tcBorders>
                <w:vAlign w:val="center"/>
              </w:tcPr>
              <w:p w14:paraId="091E65CC" w14:textId="2621AC38" w:rsidR="00356278" w:rsidRPr="00356278" w:rsidRDefault="00356278" w:rsidP="00E333F0">
                <w:pPr>
                  <w:pStyle w:val="Policetableau0"/>
                </w:pPr>
              </w:p>
            </w:tc>
            <w:tc>
              <w:tcPr>
                <w:tcW w:w="4820"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vAlign w:val="center"/>
              </w:tcPr>
              <w:p w14:paraId="6E340A37" w14:textId="77777777" w:rsidR="00356278" w:rsidRPr="00356278" w:rsidRDefault="00356278" w:rsidP="00E333F0">
                <w:pPr>
                  <w:pStyle w:val="Policetableau0"/>
                </w:pPr>
              </w:p>
            </w:tc>
          </w:tr>
          <w:tr w:rsidR="00356278" w:rsidRPr="00356278" w14:paraId="552F9F1A" w14:textId="77777777" w:rsidTr="00CA2524">
            <w:trPr>
              <w:trHeight w:val="680"/>
            </w:trPr>
            <w:tc>
              <w:tcPr>
                <w:tcW w:w="439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vAlign w:val="center"/>
              </w:tcPr>
              <w:p w14:paraId="7DA845FF" w14:textId="77777777" w:rsidR="00356278" w:rsidRPr="00356278" w:rsidRDefault="00356278" w:rsidP="00E333F0">
                <w:pPr>
                  <w:pStyle w:val="Policetableau0"/>
                </w:pPr>
                <w:r w:rsidRPr="00356278">
                  <w:t>Des actions de certifications ou de validation des acquis de l’expérience (VAE) ?</w:t>
                </w:r>
              </w:p>
            </w:tc>
            <w:tc>
              <w:tcPr>
                <w:tcW w:w="850" w:type="dxa"/>
                <w:tcBorders>
                  <w:top w:val="single" w:sz="4" w:space="0" w:color="E89759" w:themeColor="accent2"/>
                  <w:left w:val="single" w:sz="4" w:space="0" w:color="E89759" w:themeColor="accent2"/>
                  <w:bottom w:val="single" w:sz="4" w:space="0" w:color="E89759" w:themeColor="accent2"/>
                  <w:right w:val="single" w:sz="4" w:space="0" w:color="E89759" w:themeColor="accent2"/>
                </w:tcBorders>
                <w:vAlign w:val="center"/>
              </w:tcPr>
              <w:p w14:paraId="3B9251A8" w14:textId="74D8A8DF" w:rsidR="00356278" w:rsidRPr="00356278" w:rsidRDefault="00356278" w:rsidP="00E333F0">
                <w:pPr>
                  <w:pStyle w:val="Policetableau0"/>
                </w:pPr>
              </w:p>
            </w:tc>
            <w:tc>
              <w:tcPr>
                <w:tcW w:w="4820"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vAlign w:val="center"/>
              </w:tcPr>
              <w:p w14:paraId="775363FC" w14:textId="77777777" w:rsidR="00356278" w:rsidRPr="00356278" w:rsidRDefault="00356278" w:rsidP="00E333F0">
                <w:pPr>
                  <w:pStyle w:val="Policetableau0"/>
                </w:pPr>
              </w:p>
            </w:tc>
          </w:tr>
          <w:tr w:rsidR="00356278" w:rsidRPr="00356278" w14:paraId="280C1705" w14:textId="77777777" w:rsidTr="00CA2524">
            <w:trPr>
              <w:trHeight w:val="680"/>
            </w:trPr>
            <w:tc>
              <w:tcPr>
                <w:tcW w:w="4395"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vAlign w:val="center"/>
              </w:tcPr>
              <w:p w14:paraId="1EF7794C" w14:textId="77777777" w:rsidR="00356278" w:rsidRPr="00356278" w:rsidRDefault="00356278" w:rsidP="00E333F0">
                <w:pPr>
                  <w:pStyle w:val="Policetableau0"/>
                </w:pPr>
                <w:r w:rsidRPr="00356278">
                  <w:t>Y’a-t-il eu progression professionnelle, dans l’emploi ou dans l’entreprise ?</w:t>
                </w:r>
              </w:p>
              <w:p w14:paraId="16F50BB7" w14:textId="04C03C6D" w:rsidR="00356278" w:rsidRPr="00356278" w:rsidRDefault="00356278" w:rsidP="00E333F0">
                <w:pPr>
                  <w:pStyle w:val="Policetableau0"/>
                </w:pPr>
                <w:r w:rsidRPr="00356278">
                  <w:t>(</w:t>
                </w:r>
                <w:r w:rsidR="004B1B1D" w:rsidRPr="00356278">
                  <w:t>Évolution</w:t>
                </w:r>
                <w:r w:rsidRPr="00356278">
                  <w:t xml:space="preserve"> en termes de compétences et responsabilités)</w:t>
                </w:r>
              </w:p>
            </w:tc>
            <w:tc>
              <w:tcPr>
                <w:tcW w:w="850" w:type="dxa"/>
                <w:tcBorders>
                  <w:top w:val="single" w:sz="4" w:space="0" w:color="E89759" w:themeColor="accent2"/>
                  <w:left w:val="single" w:sz="4" w:space="0" w:color="E89759" w:themeColor="accent2"/>
                  <w:bottom w:val="single" w:sz="18" w:space="0" w:color="E89759" w:themeColor="accent2"/>
                  <w:right w:val="single" w:sz="4" w:space="0" w:color="E89759" w:themeColor="accent2"/>
                </w:tcBorders>
                <w:vAlign w:val="center"/>
              </w:tcPr>
              <w:p w14:paraId="51CF1A4F" w14:textId="36D36C9F" w:rsidR="00356278" w:rsidRPr="00356278" w:rsidRDefault="00356278" w:rsidP="00E333F0">
                <w:pPr>
                  <w:pStyle w:val="Policetableau0"/>
                </w:pPr>
              </w:p>
            </w:tc>
            <w:tc>
              <w:tcPr>
                <w:tcW w:w="4820"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vAlign w:val="center"/>
              </w:tcPr>
              <w:p w14:paraId="113136B2" w14:textId="77777777" w:rsidR="00356278" w:rsidRPr="00356278" w:rsidRDefault="00356278" w:rsidP="00E333F0">
                <w:pPr>
                  <w:pStyle w:val="Policetableau0"/>
                </w:pPr>
              </w:p>
            </w:tc>
          </w:tr>
        </w:tbl>
        <w:p w14:paraId="6966CEDE" w14:textId="77777777" w:rsidR="00356278" w:rsidRPr="00356278" w:rsidRDefault="00356278" w:rsidP="00356278">
          <w:pPr>
            <w:pStyle w:val="2020Apside"/>
          </w:pPr>
        </w:p>
        <w:p w14:paraId="69BA9A8A" w14:textId="77777777" w:rsidR="00356278" w:rsidRDefault="00356278">
          <w:pPr>
            <w:spacing w:after="160"/>
            <w:jc w:val="left"/>
          </w:pPr>
          <w:r>
            <w:br w:type="page"/>
          </w:r>
        </w:p>
        <w:p w14:paraId="7C7CEF73" w14:textId="7DB5235A" w:rsidR="00356278" w:rsidRDefault="00F83C6B" w:rsidP="00EA53F6">
          <w:pPr>
            <w:pStyle w:val="Titre1"/>
          </w:pPr>
          <w:r>
            <w:lastRenderedPageBreak/>
            <w:t>Aspirations professionnelles</w:t>
          </w:r>
        </w:p>
        <w:p w14:paraId="579BC8F8" w14:textId="77777777" w:rsidR="00356278" w:rsidRDefault="00356278" w:rsidP="00EA53F6">
          <w:pPr>
            <w:pStyle w:val="Titre2"/>
            <w:spacing w:before="0"/>
          </w:pPr>
          <w:r>
            <w:t>Description du projet professionnel / souhait d’évolution</w:t>
          </w:r>
        </w:p>
        <w:tbl>
          <w:tblPr>
            <w:tblStyle w:val="Grilledutableau"/>
            <w:tblW w:w="10206" w:type="dxa"/>
            <w:tblInd w:w="-459" w:type="dxa"/>
            <w:tblLook w:val="04A0" w:firstRow="1" w:lastRow="0" w:firstColumn="1" w:lastColumn="0" w:noHBand="0" w:noVBand="1"/>
          </w:tblPr>
          <w:tblGrid>
            <w:gridCol w:w="4989"/>
            <w:gridCol w:w="236"/>
            <w:gridCol w:w="4981"/>
          </w:tblGrid>
          <w:tr w:rsidR="00356278" w:rsidRPr="00356278" w14:paraId="268A081E" w14:textId="77777777" w:rsidTr="00575CD6">
            <w:trPr>
              <w:trHeight w:val="283"/>
            </w:trPr>
            <w:tc>
              <w:tcPr>
                <w:tcW w:w="4989"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49F660B6" w14:textId="77777777" w:rsidR="00356278" w:rsidRPr="00D55364" w:rsidRDefault="00356278" w:rsidP="00D55364">
                <w:pPr>
                  <w:pStyle w:val="Policetableau0"/>
                  <w:rPr>
                    <w:b/>
                    <w:color w:val="FFFFFF" w:themeColor="background1"/>
                  </w:rPr>
                </w:pPr>
                <w:r w:rsidRPr="00D55364">
                  <w:rPr>
                    <w:b/>
                    <w:color w:val="FFFFFF" w:themeColor="background1"/>
                  </w:rPr>
                  <w:t>Aspiration du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0BE908F3" w14:textId="77777777" w:rsidR="00356278" w:rsidRPr="00D55364" w:rsidRDefault="00356278" w:rsidP="00D55364">
                <w:pPr>
                  <w:pStyle w:val="Policetableau0"/>
                  <w:rPr>
                    <w:b/>
                    <w:color w:val="FFFFFF" w:themeColor="background1"/>
                  </w:rPr>
                </w:pPr>
              </w:p>
            </w:tc>
            <w:tc>
              <w:tcPr>
                <w:tcW w:w="4981"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06091C29" w14:textId="77777777" w:rsidR="00356278" w:rsidRPr="00D55364" w:rsidRDefault="00356278" w:rsidP="00D55364">
                <w:pPr>
                  <w:pStyle w:val="Policetableau0"/>
                  <w:rPr>
                    <w:b/>
                    <w:color w:val="FFFFFF" w:themeColor="background1"/>
                  </w:rPr>
                </w:pPr>
                <w:r w:rsidRPr="00D55364">
                  <w:rPr>
                    <w:b/>
                    <w:color w:val="FFFFFF" w:themeColor="background1"/>
                  </w:rPr>
                  <w:t>Observations de l’employeur</w:t>
                </w:r>
              </w:p>
            </w:tc>
          </w:tr>
          <w:tr w:rsidR="00356278" w:rsidRPr="00356278" w14:paraId="0D8E29B6" w14:textId="77777777" w:rsidTr="00CA2524">
            <w:trPr>
              <w:trHeight w:val="1020"/>
            </w:trPr>
            <w:tc>
              <w:tcPr>
                <w:tcW w:w="4989" w:type="dxa"/>
                <w:tcBorders>
                  <w:top w:val="single" w:sz="18" w:space="0" w:color="E89759" w:themeColor="accent2"/>
                  <w:left w:val="single" w:sz="18" w:space="0" w:color="E89759" w:themeColor="accent2"/>
                  <w:bottom w:val="single" w:sz="4" w:space="0" w:color="E89759" w:themeColor="accent2"/>
                  <w:right w:val="single" w:sz="18" w:space="0" w:color="E89759" w:themeColor="accent2"/>
                </w:tcBorders>
              </w:tcPr>
              <w:p w14:paraId="555BB247" w14:textId="77777777" w:rsidR="00356278" w:rsidRDefault="00356278" w:rsidP="00E333F0">
                <w:pPr>
                  <w:pStyle w:val="Policetableau0"/>
                </w:pPr>
                <w:r w:rsidRPr="00356278">
                  <w:t>A court terme :</w:t>
                </w:r>
              </w:p>
              <w:p w14:paraId="18663BB8" w14:textId="116EEE81" w:rsidR="00A54EFA" w:rsidRPr="00356278" w:rsidRDefault="00A54EFA" w:rsidP="00E333F0">
                <w:pPr>
                  <w:pStyle w:val="Policetableau0"/>
                </w:pP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250DCD00" w14:textId="77777777" w:rsidR="00356278" w:rsidRPr="00356278" w:rsidRDefault="00356278" w:rsidP="00E333F0">
                <w:pPr>
                  <w:pStyle w:val="Policetableau0"/>
                </w:pPr>
              </w:p>
            </w:tc>
            <w:tc>
              <w:tcPr>
                <w:tcW w:w="4981"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1D7E3399" w14:textId="180E35A2" w:rsidR="00356278" w:rsidRPr="00356278" w:rsidRDefault="00356278" w:rsidP="00E333F0">
                <w:pPr>
                  <w:pStyle w:val="Policetableau0"/>
                </w:pPr>
              </w:p>
            </w:tc>
          </w:tr>
          <w:tr w:rsidR="00356278" w:rsidRPr="00356278" w14:paraId="66B38E0F" w14:textId="77777777" w:rsidTr="00CA2524">
            <w:trPr>
              <w:trHeight w:val="1020"/>
            </w:trPr>
            <w:tc>
              <w:tcPr>
                <w:tcW w:w="4989" w:type="dxa"/>
                <w:tcBorders>
                  <w:top w:val="single" w:sz="4" w:space="0" w:color="E89759" w:themeColor="accent2"/>
                  <w:left w:val="single" w:sz="18" w:space="0" w:color="E89759" w:themeColor="accent2"/>
                  <w:bottom w:val="single" w:sz="4" w:space="0" w:color="E89759" w:themeColor="accent2"/>
                  <w:right w:val="single" w:sz="18" w:space="0" w:color="E89759" w:themeColor="accent2"/>
                </w:tcBorders>
              </w:tcPr>
              <w:p w14:paraId="7610F95D" w14:textId="77777777" w:rsidR="00356278" w:rsidRDefault="00356278" w:rsidP="00E333F0">
                <w:pPr>
                  <w:pStyle w:val="Policetableau0"/>
                </w:pPr>
                <w:r w:rsidRPr="00356278">
                  <w:t>A moyen terme :</w:t>
                </w:r>
              </w:p>
              <w:p w14:paraId="21E2D647" w14:textId="3F5FCFC0" w:rsidR="00A54EFA" w:rsidRPr="00356278" w:rsidRDefault="00A54EFA" w:rsidP="00E333F0">
                <w:pPr>
                  <w:pStyle w:val="Policetableau0"/>
                </w:pP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16432D40" w14:textId="77777777" w:rsidR="00356278" w:rsidRPr="00356278" w:rsidRDefault="00356278" w:rsidP="00E333F0">
                <w:pPr>
                  <w:pStyle w:val="Policetableau0"/>
                </w:pPr>
              </w:p>
            </w:tc>
            <w:tc>
              <w:tcPr>
                <w:tcW w:w="4981"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2A2BA05B" w14:textId="742C5028" w:rsidR="00356278" w:rsidRPr="00356278" w:rsidRDefault="00356278" w:rsidP="00E333F0">
                <w:pPr>
                  <w:pStyle w:val="Policetableau0"/>
                </w:pPr>
              </w:p>
            </w:tc>
          </w:tr>
          <w:tr w:rsidR="00356278" w:rsidRPr="00356278" w14:paraId="3C715D69" w14:textId="77777777" w:rsidTr="00CA2524">
            <w:trPr>
              <w:trHeight w:val="1225"/>
            </w:trPr>
            <w:tc>
              <w:tcPr>
                <w:tcW w:w="4989" w:type="dxa"/>
                <w:tcBorders>
                  <w:top w:val="single" w:sz="4" w:space="0" w:color="E89759" w:themeColor="accent2"/>
                  <w:left w:val="single" w:sz="18" w:space="0" w:color="E89759" w:themeColor="accent2"/>
                  <w:bottom w:val="single" w:sz="18" w:space="0" w:color="E89759" w:themeColor="accent2"/>
                  <w:right w:val="single" w:sz="18" w:space="0" w:color="E89759" w:themeColor="accent2"/>
                </w:tcBorders>
              </w:tcPr>
              <w:p w14:paraId="115DCED6" w14:textId="77777777" w:rsidR="00356278" w:rsidRPr="00356278" w:rsidRDefault="00356278" w:rsidP="00E333F0">
                <w:pPr>
                  <w:pStyle w:val="Policetableau0"/>
                </w:pPr>
                <w:r w:rsidRPr="00356278">
                  <w:t>Atouts / freins pour ce projet :</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56D4A51B" w14:textId="77777777" w:rsidR="00356278" w:rsidRPr="00356278" w:rsidRDefault="00356278" w:rsidP="00E333F0">
                <w:pPr>
                  <w:pStyle w:val="Policetableau0"/>
                </w:pPr>
              </w:p>
            </w:tc>
            <w:tc>
              <w:tcPr>
                <w:tcW w:w="49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6CEF3F2" w14:textId="630BF33C" w:rsidR="00356278" w:rsidRPr="00356278" w:rsidRDefault="00356278" w:rsidP="00E333F0">
                <w:pPr>
                  <w:pStyle w:val="Policetableau0"/>
                </w:pPr>
              </w:p>
            </w:tc>
          </w:tr>
        </w:tbl>
        <w:p w14:paraId="6BA63919" w14:textId="77777777" w:rsidR="00356278" w:rsidRDefault="00356278" w:rsidP="00356278">
          <w:pPr>
            <w:spacing w:after="160"/>
            <w:jc w:val="left"/>
          </w:pPr>
        </w:p>
        <w:p w14:paraId="5774A295" w14:textId="217AD961" w:rsidR="009037F0" w:rsidRDefault="00356278" w:rsidP="00EA53F6">
          <w:pPr>
            <w:pStyle w:val="Titre2"/>
          </w:pPr>
          <w:r>
            <w:t>Moyens à mobil</w:t>
          </w:r>
          <w:r w:rsidR="009037F0">
            <w:t xml:space="preserve">iser dans le cadre de ce projet </w:t>
          </w:r>
          <w:r>
            <w:t>professionnel</w:t>
          </w:r>
        </w:p>
        <w:tbl>
          <w:tblPr>
            <w:tblW w:w="10367" w:type="dxa"/>
            <w:tblInd w:w="-459" w:type="dxa"/>
            <w:tblBorders>
              <w:top w:val="single" w:sz="18" w:space="0" w:color="AEAEAE"/>
              <w:left w:val="single" w:sz="18" w:space="0" w:color="AEAEAE"/>
              <w:bottom w:val="single" w:sz="18" w:space="0" w:color="AEAEAE"/>
              <w:right w:val="single" w:sz="18" w:space="0" w:color="AEAEAE"/>
              <w:insideH w:val="single" w:sz="18" w:space="0" w:color="AEAEAE"/>
              <w:insideV w:val="single" w:sz="18" w:space="0" w:color="AEAEAE"/>
            </w:tblBorders>
            <w:tblLook w:val="04A0" w:firstRow="1" w:lastRow="0" w:firstColumn="1" w:lastColumn="0" w:noHBand="0" w:noVBand="1"/>
          </w:tblPr>
          <w:tblGrid>
            <w:gridCol w:w="2679"/>
            <w:gridCol w:w="2868"/>
            <w:gridCol w:w="2694"/>
            <w:gridCol w:w="2126"/>
          </w:tblGrid>
          <w:tr w:rsidR="009037F0" w:rsidRPr="009037F0" w14:paraId="40626E2C" w14:textId="77777777" w:rsidTr="00575CD6">
            <w:trPr>
              <w:trHeight w:val="466"/>
            </w:trPr>
            <w:tc>
              <w:tcPr>
                <w:tcW w:w="2679" w:type="dxa"/>
                <w:shd w:val="clear" w:color="auto" w:fill="AEAEAE" w:themeFill="background2" w:themeFillTint="99"/>
                <w:vAlign w:val="center"/>
              </w:tcPr>
              <w:p w14:paraId="6908552C" w14:textId="77777777" w:rsidR="009037F0" w:rsidRPr="00D55364" w:rsidRDefault="009037F0" w:rsidP="00D55364">
                <w:pPr>
                  <w:pStyle w:val="Policetableau0"/>
                  <w:rPr>
                    <w:b/>
                    <w:color w:val="FFFFFF" w:themeColor="background1"/>
                  </w:rPr>
                </w:pPr>
                <w:r w:rsidRPr="00D55364">
                  <w:rPr>
                    <w:b/>
                    <w:color w:val="FFFFFF" w:themeColor="background1"/>
                  </w:rPr>
                  <w:t>Actions</w:t>
                </w:r>
              </w:p>
            </w:tc>
            <w:tc>
              <w:tcPr>
                <w:tcW w:w="2868" w:type="dxa"/>
                <w:shd w:val="clear" w:color="auto" w:fill="AEAEAE" w:themeFill="background2" w:themeFillTint="99"/>
                <w:vAlign w:val="center"/>
              </w:tcPr>
              <w:p w14:paraId="7FB858BE" w14:textId="77777777" w:rsidR="009037F0" w:rsidRPr="00D55364" w:rsidRDefault="009037F0" w:rsidP="00D55364">
                <w:pPr>
                  <w:pStyle w:val="Policetableau0"/>
                  <w:rPr>
                    <w:b/>
                    <w:color w:val="FFFFFF" w:themeColor="background1"/>
                  </w:rPr>
                </w:pPr>
                <w:r w:rsidRPr="00D55364">
                  <w:rPr>
                    <w:b/>
                    <w:color w:val="FFFFFF" w:themeColor="background1"/>
                  </w:rPr>
                  <w:t>Dispositif utilisé</w:t>
                </w:r>
              </w:p>
            </w:tc>
            <w:tc>
              <w:tcPr>
                <w:tcW w:w="2694" w:type="dxa"/>
                <w:shd w:val="clear" w:color="auto" w:fill="AEAEAE" w:themeFill="background2" w:themeFillTint="99"/>
                <w:vAlign w:val="center"/>
              </w:tcPr>
              <w:p w14:paraId="5E31671C" w14:textId="22DD3852" w:rsidR="009037F0" w:rsidRPr="00D55364" w:rsidRDefault="009037F0" w:rsidP="00D55364">
                <w:pPr>
                  <w:pStyle w:val="Policetableau0"/>
                  <w:rPr>
                    <w:b/>
                    <w:color w:val="FFFFFF" w:themeColor="background1"/>
                  </w:rPr>
                </w:pPr>
                <w:r w:rsidRPr="00D55364">
                  <w:rPr>
                    <w:b/>
                    <w:color w:val="FFFFFF" w:themeColor="background1"/>
                  </w:rPr>
                  <w:t>Modalité (hors temps de travail, sur temps de travai</w:t>
                </w:r>
                <w:r w:rsidR="000250A8">
                  <w:rPr>
                    <w:b/>
                    <w:color w:val="FFFFFF" w:themeColor="background1"/>
                  </w:rPr>
                  <w:t>l</w:t>
                </w:r>
                <w:r w:rsidRPr="00D55364">
                  <w:rPr>
                    <w:b/>
                    <w:color w:val="FFFFFF" w:themeColor="background1"/>
                  </w:rPr>
                  <w:t>)</w:t>
                </w:r>
              </w:p>
            </w:tc>
            <w:tc>
              <w:tcPr>
                <w:tcW w:w="2126" w:type="dxa"/>
                <w:shd w:val="clear" w:color="auto" w:fill="AEAEAE" w:themeFill="background2" w:themeFillTint="99"/>
                <w:vAlign w:val="center"/>
              </w:tcPr>
              <w:p w14:paraId="284D8134" w14:textId="77777777" w:rsidR="009037F0" w:rsidRPr="00D55364" w:rsidRDefault="009037F0" w:rsidP="00575CD6">
                <w:pPr>
                  <w:jc w:val="left"/>
                  <w:rPr>
                    <w:rFonts w:eastAsia="Times New Roman" w:cs="Hind"/>
                    <w:b/>
                    <w:color w:val="FFFFFF" w:themeColor="background1"/>
                    <w:szCs w:val="24"/>
                    <w:lang w:eastAsia="fr-FR"/>
                  </w:rPr>
                </w:pPr>
                <w:r w:rsidRPr="00D55364">
                  <w:rPr>
                    <w:rFonts w:eastAsia="Times New Roman" w:cs="Hind"/>
                    <w:b/>
                    <w:color w:val="FFFFFF" w:themeColor="background1"/>
                    <w:szCs w:val="24"/>
                    <w:lang w:eastAsia="fr-FR"/>
                  </w:rPr>
                  <w:t>Date prévisionnelle</w:t>
                </w:r>
              </w:p>
            </w:tc>
          </w:tr>
          <w:tr w:rsidR="009037F0" w:rsidRPr="009037F0" w14:paraId="27AB2C8C" w14:textId="77777777" w:rsidTr="00CA2524">
            <w:trPr>
              <w:trHeight w:val="850"/>
            </w:trPr>
            <w:tc>
              <w:tcPr>
                <w:tcW w:w="2679" w:type="dxa"/>
                <w:tcBorders>
                  <w:bottom w:val="single" w:sz="6" w:space="0" w:color="AEAEAE" w:themeColor="background2" w:themeTint="99"/>
                  <w:right w:val="single" w:sz="6" w:space="0" w:color="AEAEAE" w:themeColor="background2" w:themeTint="99"/>
                </w:tcBorders>
                <w:shd w:val="clear" w:color="auto" w:fill="auto"/>
                <w:vAlign w:val="center"/>
              </w:tcPr>
              <w:p w14:paraId="1B29765D" w14:textId="203E3BB4" w:rsidR="009037F0" w:rsidRPr="009037F0" w:rsidRDefault="009037F0" w:rsidP="00EA53F6">
                <w:pPr>
                  <w:pStyle w:val="Policetableau0"/>
                  <w:spacing w:before="0" w:after="0"/>
                </w:pPr>
              </w:p>
            </w:tc>
            <w:tc>
              <w:tcPr>
                <w:tcW w:w="2868" w:type="dxa"/>
                <w:tcBorders>
                  <w:left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20AE823D" w14:textId="5C1EAF76" w:rsidR="009037F0" w:rsidRPr="009037F0" w:rsidRDefault="009037F0" w:rsidP="00EA53F6">
                <w:pPr>
                  <w:pStyle w:val="Policetableau0"/>
                  <w:spacing w:before="0" w:after="0"/>
                </w:pPr>
              </w:p>
            </w:tc>
            <w:tc>
              <w:tcPr>
                <w:tcW w:w="2694" w:type="dxa"/>
                <w:tcBorders>
                  <w:left w:val="single" w:sz="6" w:space="0" w:color="AEAEAE" w:themeColor="background2" w:themeTint="99"/>
                  <w:bottom w:val="single" w:sz="6" w:space="0" w:color="AEAEAE" w:themeColor="background2" w:themeTint="99"/>
                  <w:right w:val="single" w:sz="6" w:space="0" w:color="AEAEAE" w:themeColor="background2" w:themeTint="99"/>
                </w:tcBorders>
                <w:vAlign w:val="center"/>
              </w:tcPr>
              <w:p w14:paraId="61C71754" w14:textId="190B2888" w:rsidR="009037F0" w:rsidRPr="009037F0" w:rsidRDefault="009037F0" w:rsidP="00EA53F6">
                <w:pPr>
                  <w:pStyle w:val="Policetableau0"/>
                  <w:spacing w:before="0" w:after="0"/>
                </w:pPr>
              </w:p>
            </w:tc>
            <w:tc>
              <w:tcPr>
                <w:tcW w:w="2126" w:type="dxa"/>
                <w:tcBorders>
                  <w:left w:val="single" w:sz="6" w:space="0" w:color="AEAEAE" w:themeColor="background2" w:themeTint="99"/>
                  <w:bottom w:val="single" w:sz="6" w:space="0" w:color="AEAEAE" w:themeColor="background2" w:themeTint="99"/>
                </w:tcBorders>
                <w:shd w:val="clear" w:color="auto" w:fill="auto"/>
                <w:vAlign w:val="center"/>
              </w:tcPr>
              <w:p w14:paraId="2DD6E20F" w14:textId="77777777" w:rsidR="009037F0" w:rsidRPr="009037F0" w:rsidRDefault="009037F0" w:rsidP="00EA53F6">
                <w:pPr>
                  <w:pStyle w:val="Policetableau0"/>
                  <w:spacing w:before="0" w:after="0"/>
                </w:pPr>
              </w:p>
            </w:tc>
          </w:tr>
          <w:tr w:rsidR="009037F0" w:rsidRPr="009037F0" w14:paraId="7123ACF8" w14:textId="77777777" w:rsidTr="00CA2524">
            <w:trPr>
              <w:trHeight w:val="850"/>
            </w:trPr>
            <w:tc>
              <w:tcPr>
                <w:tcW w:w="2679" w:type="dxa"/>
                <w:tcBorders>
                  <w:top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6CD8BB31" w14:textId="77777777" w:rsidR="009037F0" w:rsidRPr="009037F0" w:rsidRDefault="009037F0" w:rsidP="00EA53F6">
                <w:pPr>
                  <w:pStyle w:val="Policetableau0"/>
                  <w:spacing w:before="0" w:after="0"/>
                </w:pPr>
              </w:p>
            </w:tc>
            <w:tc>
              <w:tcPr>
                <w:tcW w:w="2868"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519239D1" w14:textId="77777777" w:rsidR="009037F0" w:rsidRPr="009037F0" w:rsidRDefault="009037F0" w:rsidP="00EA53F6">
                <w:pPr>
                  <w:pStyle w:val="Policetableau0"/>
                  <w:spacing w:before="0" w:after="0"/>
                </w:pPr>
              </w:p>
            </w:tc>
            <w:tc>
              <w:tcPr>
                <w:tcW w:w="2694"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vAlign w:val="center"/>
              </w:tcPr>
              <w:p w14:paraId="71C0D9DE" w14:textId="77777777" w:rsidR="009037F0" w:rsidRPr="009037F0" w:rsidRDefault="009037F0" w:rsidP="00EA53F6">
                <w:pPr>
                  <w:pStyle w:val="Policetableau0"/>
                  <w:spacing w:before="0" w:after="0"/>
                </w:pPr>
              </w:p>
            </w:tc>
            <w:tc>
              <w:tcPr>
                <w:tcW w:w="2126" w:type="dxa"/>
                <w:tcBorders>
                  <w:top w:val="single" w:sz="6" w:space="0" w:color="AEAEAE" w:themeColor="background2" w:themeTint="99"/>
                  <w:left w:val="single" w:sz="6" w:space="0" w:color="AEAEAE" w:themeColor="background2" w:themeTint="99"/>
                  <w:bottom w:val="single" w:sz="6" w:space="0" w:color="AEAEAE" w:themeColor="background2" w:themeTint="99"/>
                </w:tcBorders>
                <w:shd w:val="clear" w:color="auto" w:fill="auto"/>
                <w:vAlign w:val="center"/>
              </w:tcPr>
              <w:p w14:paraId="0E731CC7" w14:textId="77777777" w:rsidR="009037F0" w:rsidRPr="009037F0" w:rsidRDefault="009037F0" w:rsidP="00EA53F6">
                <w:pPr>
                  <w:pStyle w:val="Policetableau0"/>
                  <w:spacing w:before="0" w:after="0"/>
                </w:pPr>
              </w:p>
            </w:tc>
          </w:tr>
          <w:tr w:rsidR="009037F0" w:rsidRPr="009037F0" w14:paraId="19DF87B7" w14:textId="77777777" w:rsidTr="00CA2524">
            <w:trPr>
              <w:trHeight w:val="850"/>
            </w:trPr>
            <w:tc>
              <w:tcPr>
                <w:tcW w:w="2679" w:type="dxa"/>
                <w:tcBorders>
                  <w:top w:val="single" w:sz="6" w:space="0" w:color="AEAEAE" w:themeColor="background2" w:themeTint="99"/>
                  <w:right w:val="single" w:sz="6" w:space="0" w:color="AEAEAE" w:themeColor="background2" w:themeTint="99"/>
                </w:tcBorders>
                <w:shd w:val="clear" w:color="auto" w:fill="auto"/>
                <w:vAlign w:val="center"/>
              </w:tcPr>
              <w:p w14:paraId="15741EA1" w14:textId="77777777" w:rsidR="009037F0" w:rsidRPr="009037F0" w:rsidRDefault="009037F0" w:rsidP="00EA53F6">
                <w:pPr>
                  <w:pStyle w:val="Policetableau0"/>
                  <w:spacing w:before="0" w:after="0"/>
                </w:pPr>
              </w:p>
            </w:tc>
            <w:tc>
              <w:tcPr>
                <w:tcW w:w="2868" w:type="dxa"/>
                <w:tcBorders>
                  <w:top w:val="single" w:sz="6" w:space="0" w:color="AEAEAE" w:themeColor="background2" w:themeTint="99"/>
                  <w:left w:val="single" w:sz="6" w:space="0" w:color="AEAEAE" w:themeColor="background2" w:themeTint="99"/>
                  <w:right w:val="single" w:sz="6" w:space="0" w:color="AEAEAE" w:themeColor="background2" w:themeTint="99"/>
                </w:tcBorders>
                <w:shd w:val="clear" w:color="auto" w:fill="auto"/>
                <w:vAlign w:val="center"/>
              </w:tcPr>
              <w:p w14:paraId="22C7CC8C" w14:textId="77777777" w:rsidR="009037F0" w:rsidRPr="009037F0" w:rsidRDefault="009037F0" w:rsidP="00EA53F6">
                <w:pPr>
                  <w:pStyle w:val="Policetableau0"/>
                  <w:spacing w:before="0" w:after="0"/>
                </w:pPr>
              </w:p>
            </w:tc>
            <w:tc>
              <w:tcPr>
                <w:tcW w:w="2694" w:type="dxa"/>
                <w:tcBorders>
                  <w:top w:val="single" w:sz="6" w:space="0" w:color="AEAEAE" w:themeColor="background2" w:themeTint="99"/>
                  <w:left w:val="single" w:sz="6" w:space="0" w:color="AEAEAE" w:themeColor="background2" w:themeTint="99"/>
                  <w:right w:val="single" w:sz="6" w:space="0" w:color="AEAEAE" w:themeColor="background2" w:themeTint="99"/>
                </w:tcBorders>
                <w:vAlign w:val="center"/>
              </w:tcPr>
              <w:p w14:paraId="65FEEA54" w14:textId="77777777" w:rsidR="009037F0" w:rsidRPr="009037F0" w:rsidRDefault="009037F0" w:rsidP="00EA53F6">
                <w:pPr>
                  <w:pStyle w:val="Policetableau0"/>
                  <w:spacing w:before="0" w:after="0"/>
                </w:pPr>
              </w:p>
            </w:tc>
            <w:tc>
              <w:tcPr>
                <w:tcW w:w="2126" w:type="dxa"/>
                <w:tcBorders>
                  <w:top w:val="single" w:sz="6" w:space="0" w:color="AEAEAE" w:themeColor="background2" w:themeTint="99"/>
                  <w:left w:val="single" w:sz="6" w:space="0" w:color="AEAEAE" w:themeColor="background2" w:themeTint="99"/>
                </w:tcBorders>
                <w:shd w:val="clear" w:color="auto" w:fill="auto"/>
                <w:vAlign w:val="center"/>
              </w:tcPr>
              <w:p w14:paraId="7F707FB0" w14:textId="77777777" w:rsidR="009037F0" w:rsidRPr="009037F0" w:rsidRDefault="009037F0" w:rsidP="00EA53F6">
                <w:pPr>
                  <w:pStyle w:val="Policetableau0"/>
                  <w:spacing w:before="0" w:after="0"/>
                </w:pPr>
              </w:p>
            </w:tc>
          </w:tr>
        </w:tbl>
        <w:p w14:paraId="0068BA9C" w14:textId="77777777" w:rsidR="009037F0" w:rsidRPr="009037F0" w:rsidRDefault="009037F0" w:rsidP="009037F0">
          <w:pPr>
            <w:pStyle w:val="2020Apside"/>
          </w:pPr>
        </w:p>
        <w:tbl>
          <w:tblPr>
            <w:tblStyle w:val="Grilledutableau"/>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9037F0" w14:paraId="220A4206" w14:textId="77777777" w:rsidTr="00575CD6">
            <w:tc>
              <w:tcPr>
                <w:tcW w:w="10207" w:type="dxa"/>
              </w:tcPr>
              <w:p w14:paraId="3DF95A4E" w14:textId="6B792214" w:rsidR="009037F0" w:rsidRPr="001A6B7C" w:rsidRDefault="009037F0" w:rsidP="009037F0">
                <w:pPr>
                  <w:pStyle w:val="Soustitrededocument-Pagedegarde"/>
                </w:pPr>
                <w:r w:rsidRPr="001A6B7C">
                  <w:t xml:space="preserve">FIN DE L’ENTRETIEN </w:t>
                </w:r>
                <w:r>
                  <w:t>professionnel</w:t>
                </w:r>
              </w:p>
            </w:tc>
          </w:tr>
          <w:tr w:rsidR="009037F0" w14:paraId="7E5248AD" w14:textId="77777777" w:rsidTr="00575CD6">
            <w:tc>
              <w:tcPr>
                <w:tcW w:w="10207" w:type="dxa"/>
                <w:shd w:val="clear" w:color="auto" w:fill="E7E6E6" w:themeFill="text2"/>
              </w:tcPr>
              <w:p w14:paraId="7E9391EE" w14:textId="77777777" w:rsidR="009037F0" w:rsidRPr="00356278" w:rsidRDefault="009037F0" w:rsidP="00575CD6">
                <w:pPr>
                  <w:pStyle w:val="Titrededocumentpagedegarde"/>
                  <w:rPr>
                    <w:sz w:val="48"/>
                  </w:rPr>
                </w:pPr>
                <w:r w:rsidRPr="000250A8">
                  <w:rPr>
                    <w:sz w:val="32"/>
                  </w:rPr>
                  <w:t>MERCI</w:t>
                </w:r>
              </w:p>
            </w:tc>
          </w:tr>
        </w:tbl>
        <w:p w14:paraId="35BB005F" w14:textId="77777777" w:rsidR="009037F0" w:rsidRDefault="009037F0" w:rsidP="009037F0">
          <w:pPr>
            <w:spacing w:after="160"/>
            <w:jc w:val="left"/>
          </w:pPr>
        </w:p>
        <w:tbl>
          <w:tblPr>
            <w:tblStyle w:val="Grilledutableau6"/>
            <w:tblW w:w="10206" w:type="dxa"/>
            <w:tblInd w:w="-459" w:type="dxa"/>
            <w:tblLook w:val="04A0" w:firstRow="1" w:lastRow="0" w:firstColumn="1" w:lastColumn="0" w:noHBand="0" w:noVBand="1"/>
          </w:tblPr>
          <w:tblGrid>
            <w:gridCol w:w="4989"/>
            <w:gridCol w:w="236"/>
            <w:gridCol w:w="4981"/>
          </w:tblGrid>
          <w:tr w:rsidR="009037F0" w:rsidRPr="00356278" w14:paraId="018CD7AD" w14:textId="77777777" w:rsidTr="00CA2524">
            <w:trPr>
              <w:trHeight w:val="283"/>
            </w:trPr>
            <w:tc>
              <w:tcPr>
                <w:tcW w:w="4989" w:type="dxa"/>
                <w:tcBorders>
                  <w:top w:val="single" w:sz="8" w:space="0" w:color="E89759" w:themeColor="accent2"/>
                  <w:left w:val="single" w:sz="18" w:space="0" w:color="E89759" w:themeColor="accent2"/>
                  <w:bottom w:val="single" w:sz="8" w:space="0" w:color="E89759" w:themeColor="accent2"/>
                  <w:right w:val="single" w:sz="18" w:space="0" w:color="E89759" w:themeColor="accent2"/>
                </w:tcBorders>
                <w:shd w:val="clear" w:color="auto" w:fill="E89759" w:themeFill="accent2"/>
                <w:vAlign w:val="center"/>
              </w:tcPr>
              <w:p w14:paraId="620A0929" w14:textId="77777777" w:rsidR="009037F0" w:rsidRPr="00356278" w:rsidRDefault="009037F0" w:rsidP="00575CD6">
                <w:pPr>
                  <w:spacing w:line="259" w:lineRule="auto"/>
                  <w:rPr>
                    <w:rFonts w:cstheme="minorHAnsi"/>
                    <w:b/>
                    <w:color w:val="FFFFFF" w:themeColor="background1"/>
                    <w:szCs w:val="20"/>
                  </w:rPr>
                </w:pPr>
                <w:r w:rsidRPr="00356278">
                  <w:rPr>
                    <w:rFonts w:cstheme="minorHAnsi"/>
                    <w:b/>
                    <w:color w:val="FFFFFF" w:themeColor="background1"/>
                    <w:szCs w:val="20"/>
                  </w:rPr>
                  <w:t>Signature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360E6321" w14:textId="77777777" w:rsidR="009037F0" w:rsidRPr="00356278" w:rsidRDefault="009037F0" w:rsidP="00575CD6">
                <w:pPr>
                  <w:keepNext/>
                  <w:keepLines/>
                  <w:numPr>
                    <w:ilvl w:val="2"/>
                    <w:numId w:val="9"/>
                  </w:numPr>
                  <w:spacing w:after="120"/>
                  <w:ind w:left="2041" w:hanging="964"/>
                  <w:jc w:val="left"/>
                  <w:outlineLvl w:val="2"/>
                  <w:rPr>
                    <w:rFonts w:eastAsiaTheme="majorEastAsia" w:cstheme="minorHAnsi"/>
                    <w:b/>
                    <w:color w:val="FFFFFF" w:themeColor="background1"/>
                    <w:szCs w:val="20"/>
                  </w:rPr>
                </w:pPr>
              </w:p>
            </w:tc>
            <w:tc>
              <w:tcPr>
                <w:tcW w:w="4981" w:type="dxa"/>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60FDBEC8" w14:textId="77777777" w:rsidR="009037F0" w:rsidRPr="00356278" w:rsidRDefault="009037F0" w:rsidP="00575CD6">
                <w:pPr>
                  <w:spacing w:line="259" w:lineRule="auto"/>
                  <w:rPr>
                    <w:rFonts w:cstheme="minorHAnsi"/>
                    <w:b/>
                    <w:color w:val="FFFFFF" w:themeColor="background1"/>
                    <w:szCs w:val="20"/>
                  </w:rPr>
                </w:pPr>
                <w:r w:rsidRPr="00356278">
                  <w:rPr>
                    <w:rFonts w:cstheme="minorHAnsi"/>
                    <w:b/>
                    <w:color w:val="FFFFFF" w:themeColor="background1"/>
                    <w:szCs w:val="20"/>
                  </w:rPr>
                  <w:t>Signature Apside</w:t>
                </w:r>
              </w:p>
            </w:tc>
          </w:tr>
          <w:tr w:rsidR="009037F0" w:rsidRPr="00356278" w14:paraId="7F9C2281" w14:textId="77777777" w:rsidTr="00CA2524">
            <w:trPr>
              <w:trHeight w:val="1077"/>
            </w:trPr>
            <w:tc>
              <w:tcPr>
                <w:tcW w:w="4989" w:type="dxa"/>
                <w:tcBorders>
                  <w:top w:val="single" w:sz="8" w:space="0" w:color="E89759" w:themeColor="accent2"/>
                  <w:left w:val="single" w:sz="18" w:space="0" w:color="E89759" w:themeColor="accent2"/>
                  <w:bottom w:val="single" w:sz="18" w:space="0" w:color="E89759" w:themeColor="accent2"/>
                  <w:right w:val="single" w:sz="18" w:space="0" w:color="E89759" w:themeColor="accent2"/>
                </w:tcBorders>
              </w:tcPr>
              <w:p w14:paraId="133AB33C" w14:textId="3140B557" w:rsidR="009037F0" w:rsidRPr="00356278" w:rsidRDefault="009037F0" w:rsidP="00E333F0">
                <w:pPr>
                  <w:pStyle w:val="Policetableau0"/>
                </w:pPr>
                <w:r w:rsidRPr="00356278">
                  <w:t xml:space="preserve">J’atteste avoir eu un entretien </w:t>
                </w:r>
                <w:r>
                  <w:t>professionnel</w:t>
                </w:r>
                <w:r w:rsidRPr="00356278">
                  <w:t xml:space="preserve"> ce jour.</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4DFABECB" w14:textId="77777777" w:rsidR="009037F0" w:rsidRPr="00356278" w:rsidRDefault="009037F0" w:rsidP="00E333F0">
                <w:pPr>
                  <w:pStyle w:val="Policetableau0"/>
                </w:pPr>
              </w:p>
            </w:tc>
            <w:tc>
              <w:tcPr>
                <w:tcW w:w="4981" w:type="dxa"/>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776475A" w14:textId="114E6509" w:rsidR="009037F0" w:rsidRPr="00356278" w:rsidRDefault="009037F0" w:rsidP="00E333F0">
                <w:pPr>
                  <w:pStyle w:val="Policetableau0"/>
                </w:pPr>
                <w:r w:rsidRPr="00356278">
                  <w:t xml:space="preserve">J’atteste avoir réalisé un entretien </w:t>
                </w:r>
                <w:r>
                  <w:t>professionnel</w:t>
                </w:r>
                <w:r w:rsidRPr="00356278">
                  <w:t xml:space="preserve"> ce jour.</w:t>
                </w:r>
              </w:p>
            </w:tc>
          </w:tr>
        </w:tbl>
        <w:p w14:paraId="6EBE7387" w14:textId="4B8B18CB" w:rsidR="00524224" w:rsidRDefault="002A371C" w:rsidP="00D55364">
          <w:pPr>
            <w:pStyle w:val="2020Apside"/>
          </w:pPr>
        </w:p>
      </w:sdtContent>
    </w:sdt>
    <w:p w14:paraId="5B3D91E3" w14:textId="43987D81" w:rsidR="00E23512" w:rsidRDefault="00E23512" w:rsidP="009037F0">
      <w:pPr>
        <w:pStyle w:val="Policetableau0"/>
        <w:ind w:left="0"/>
      </w:pPr>
    </w:p>
    <w:p w14:paraId="4C13A171" w14:textId="77777777" w:rsidR="00BB6086" w:rsidRDefault="00BB6086" w:rsidP="009037F0">
      <w:pPr>
        <w:pStyle w:val="Policetableau0"/>
        <w:ind w:left="0"/>
      </w:pPr>
    </w:p>
    <w:sectPr w:rsidR="00BB6086" w:rsidSect="00867AA2">
      <w:headerReference w:type="first" r:id="rId14"/>
      <w:footerReference w:type="first" r:id="rId15"/>
      <w:pgSz w:w="11906" w:h="16838"/>
      <w:pgMar w:top="1066" w:right="1417" w:bottom="1417" w:left="1417"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BE35D" w14:textId="77777777" w:rsidR="002A371C" w:rsidRDefault="002A371C" w:rsidP="00E23512">
      <w:pPr>
        <w:spacing w:line="240" w:lineRule="auto"/>
      </w:pPr>
      <w:r>
        <w:separator/>
      </w:r>
    </w:p>
  </w:endnote>
  <w:endnote w:type="continuationSeparator" w:id="0">
    <w:p w14:paraId="3408F435" w14:textId="77777777" w:rsidR="002A371C" w:rsidRDefault="002A371C" w:rsidP="00E23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nd">
    <w:altName w:val="Nirmala UI"/>
    <w:charset w:val="00"/>
    <w:family w:val="auto"/>
    <w:pitch w:val="variable"/>
    <w:sig w:usb0="00008007" w:usb1="00000000"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SemiBold">
    <w:altName w:val="Calibri"/>
    <w:panose1 w:val="00000000000000000000"/>
    <w:charset w:val="00"/>
    <w:family w:val="modern"/>
    <w:notTrueType/>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3" w:type="dxa"/>
      <w:jc w:val="center"/>
      <w:tblLayout w:type="fixed"/>
      <w:tblLook w:val="01E0" w:firstRow="1" w:lastRow="1" w:firstColumn="1" w:lastColumn="1" w:noHBand="0" w:noVBand="0"/>
    </w:tblPr>
    <w:tblGrid>
      <w:gridCol w:w="1009"/>
      <w:gridCol w:w="2251"/>
      <w:gridCol w:w="1559"/>
      <w:gridCol w:w="4144"/>
    </w:tblGrid>
    <w:tr w:rsidR="00FB2B7B" w:rsidRPr="00F90BF7" w14:paraId="41AE7CE3" w14:textId="77777777" w:rsidTr="00983564">
      <w:trPr>
        <w:trHeight w:val="646"/>
        <w:jc w:val="center"/>
      </w:trPr>
      <w:tc>
        <w:tcPr>
          <w:tcW w:w="1009" w:type="dxa"/>
          <w:tcBorders>
            <w:top w:val="single" w:sz="12" w:space="0" w:color="BFBFBF" w:themeColor="background1" w:themeShade="BF"/>
          </w:tcBorders>
          <w:shd w:val="clear" w:color="auto" w:fill="E7E6E6" w:themeFill="text2"/>
          <w:vAlign w:val="center"/>
        </w:tcPr>
        <w:p w14:paraId="6302BE39" w14:textId="1EC48B2A" w:rsidR="00FB2B7B" w:rsidRPr="00C64677" w:rsidRDefault="00FB2B7B" w:rsidP="00EA5B8B">
          <w:pPr>
            <w:spacing w:after="120" w:line="240" w:lineRule="auto"/>
            <w:ind w:right="-2"/>
            <w:jc w:val="center"/>
            <w:rPr>
              <w:rFonts w:ascii="Calibri" w:eastAsia="Times New Roman" w:hAnsi="Calibri" w:cs="Calibri"/>
              <w:noProof/>
              <w:sz w:val="16"/>
              <w:szCs w:val="16"/>
              <w:lang w:eastAsia="fr-FR"/>
            </w:rPr>
          </w:pPr>
          <w:r w:rsidRPr="00C64677">
            <w:rPr>
              <w:rFonts w:ascii="Calibri" w:eastAsia="Times New Roman" w:hAnsi="Calibri" w:cs="Calibri"/>
              <w:b/>
              <w:noProof/>
              <w:sz w:val="28"/>
              <w:szCs w:val="28"/>
              <w:lang w:eastAsia="fr-FR"/>
            </w:rPr>
            <w:fldChar w:fldCharType="begin"/>
          </w:r>
          <w:r w:rsidRPr="00C64677">
            <w:rPr>
              <w:rFonts w:ascii="Calibri" w:eastAsia="Times New Roman" w:hAnsi="Calibri" w:cs="Calibri"/>
              <w:b/>
              <w:noProof/>
              <w:sz w:val="28"/>
              <w:szCs w:val="28"/>
              <w:lang w:eastAsia="fr-FR"/>
            </w:rPr>
            <w:instrText xml:space="preserve"> PAGE  </w:instrText>
          </w:r>
          <w:r w:rsidRPr="00C64677">
            <w:rPr>
              <w:rFonts w:ascii="Calibri" w:eastAsia="Times New Roman" w:hAnsi="Calibri" w:cs="Calibri"/>
              <w:b/>
              <w:noProof/>
              <w:sz w:val="28"/>
              <w:szCs w:val="28"/>
              <w:lang w:eastAsia="fr-FR"/>
            </w:rPr>
            <w:fldChar w:fldCharType="separate"/>
          </w:r>
          <w:r w:rsidR="00BB6086">
            <w:rPr>
              <w:rFonts w:ascii="Calibri" w:eastAsia="Times New Roman" w:hAnsi="Calibri" w:cs="Calibri"/>
              <w:b/>
              <w:noProof/>
              <w:sz w:val="28"/>
              <w:szCs w:val="28"/>
              <w:lang w:eastAsia="fr-FR"/>
            </w:rPr>
            <w:t>2</w:t>
          </w:r>
          <w:r w:rsidRPr="00C64677">
            <w:rPr>
              <w:rFonts w:ascii="Calibri" w:eastAsia="Times New Roman" w:hAnsi="Calibri" w:cs="Calibri"/>
              <w:b/>
              <w:noProof/>
              <w:sz w:val="28"/>
              <w:szCs w:val="28"/>
              <w:lang w:eastAsia="fr-FR"/>
            </w:rPr>
            <w:fldChar w:fldCharType="end"/>
          </w:r>
          <w:r w:rsidRPr="00C64677">
            <w:rPr>
              <w:rFonts w:ascii="Calibri" w:eastAsia="Times New Roman" w:hAnsi="Calibri" w:cs="Calibri"/>
              <w:b/>
              <w:noProof/>
              <w:sz w:val="16"/>
              <w:szCs w:val="16"/>
              <w:lang w:eastAsia="fr-FR"/>
            </w:rPr>
            <w:t xml:space="preserve"> / </w:t>
          </w:r>
          <w:r w:rsidRPr="00C64677">
            <w:rPr>
              <w:rFonts w:ascii="Calibri" w:eastAsia="Times New Roman" w:hAnsi="Calibri" w:cs="Calibri"/>
              <w:b/>
              <w:noProof/>
              <w:sz w:val="16"/>
              <w:szCs w:val="16"/>
              <w:lang w:eastAsia="fr-FR"/>
            </w:rPr>
            <w:fldChar w:fldCharType="begin"/>
          </w:r>
          <w:r w:rsidRPr="00C64677">
            <w:rPr>
              <w:rFonts w:ascii="Calibri" w:eastAsia="Times New Roman" w:hAnsi="Calibri" w:cs="Calibri"/>
              <w:b/>
              <w:noProof/>
              <w:sz w:val="16"/>
              <w:szCs w:val="16"/>
              <w:lang w:eastAsia="fr-FR"/>
            </w:rPr>
            <w:instrText xml:space="preserve"> NUMPAGES  </w:instrText>
          </w:r>
          <w:r w:rsidRPr="00C64677">
            <w:rPr>
              <w:rFonts w:ascii="Calibri" w:eastAsia="Times New Roman" w:hAnsi="Calibri" w:cs="Calibri"/>
              <w:b/>
              <w:noProof/>
              <w:sz w:val="16"/>
              <w:szCs w:val="16"/>
              <w:lang w:eastAsia="fr-FR"/>
            </w:rPr>
            <w:fldChar w:fldCharType="separate"/>
          </w:r>
          <w:r w:rsidR="00BB6086">
            <w:rPr>
              <w:rFonts w:ascii="Calibri" w:eastAsia="Times New Roman" w:hAnsi="Calibri" w:cs="Calibri"/>
              <w:b/>
              <w:noProof/>
              <w:sz w:val="16"/>
              <w:szCs w:val="16"/>
              <w:lang w:eastAsia="fr-FR"/>
            </w:rPr>
            <w:t>10</w:t>
          </w:r>
          <w:r w:rsidRPr="00C64677">
            <w:rPr>
              <w:rFonts w:ascii="Calibri" w:eastAsia="Times New Roman" w:hAnsi="Calibri" w:cs="Calibri"/>
              <w:b/>
              <w:noProof/>
              <w:sz w:val="16"/>
              <w:szCs w:val="16"/>
              <w:lang w:eastAsia="fr-FR"/>
            </w:rPr>
            <w:fldChar w:fldCharType="end"/>
          </w:r>
        </w:p>
      </w:tc>
      <w:tc>
        <w:tcPr>
          <w:tcW w:w="2251" w:type="dxa"/>
          <w:tcBorders>
            <w:top w:val="single" w:sz="12" w:space="0" w:color="BFBFBF" w:themeColor="background1" w:themeShade="BF"/>
          </w:tcBorders>
          <w:vAlign w:val="center"/>
        </w:tcPr>
        <w:p w14:paraId="7B487ABA" w14:textId="6357AE4E" w:rsidR="00FB2B7B" w:rsidRPr="00C64677" w:rsidRDefault="00FB2B7B" w:rsidP="00EA5B8B">
          <w:pPr>
            <w:spacing w:after="60" w:line="240" w:lineRule="auto"/>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i/>
              <w:sz w:val="16"/>
              <w:szCs w:val="24"/>
              <w:lang w:eastAsia="fr-FR"/>
            </w:rPr>
            <w:t xml:space="preserve">Référence : </w:t>
          </w:r>
          <w:r w:rsidRPr="00C64677">
            <w:rPr>
              <w:rFonts w:asciiTheme="majorHAnsi" w:eastAsia="Times New Roman" w:hAnsiTheme="majorHAnsi" w:cstheme="majorHAnsi"/>
              <w:i/>
              <w:sz w:val="16"/>
              <w:szCs w:val="24"/>
              <w:lang w:eastAsia="fr-FR"/>
            </w:rPr>
            <w:fldChar w:fldCharType="begin"/>
          </w:r>
          <w:r w:rsidRPr="00C64677">
            <w:rPr>
              <w:rFonts w:asciiTheme="majorHAnsi" w:eastAsia="Times New Roman" w:hAnsiTheme="majorHAnsi" w:cstheme="majorHAnsi"/>
              <w:i/>
              <w:sz w:val="16"/>
              <w:szCs w:val="24"/>
              <w:lang w:eastAsia="fr-FR"/>
            </w:rPr>
            <w:instrText xml:space="preserve"> DOCPROPERTY  Référence </w:instrText>
          </w:r>
          <w:r w:rsidRPr="00C64677">
            <w:rPr>
              <w:rFonts w:asciiTheme="majorHAnsi" w:eastAsia="Times New Roman" w:hAnsiTheme="majorHAnsi" w:cstheme="majorHAnsi"/>
              <w:i/>
              <w:sz w:val="16"/>
              <w:szCs w:val="24"/>
              <w:lang w:eastAsia="fr-FR"/>
            </w:rPr>
            <w:fldChar w:fldCharType="separate"/>
          </w:r>
          <w:r w:rsidR="009037F0">
            <w:rPr>
              <w:rFonts w:asciiTheme="majorHAnsi" w:eastAsia="Times New Roman" w:hAnsiTheme="majorHAnsi" w:cstheme="majorHAnsi"/>
              <w:i/>
              <w:sz w:val="16"/>
              <w:szCs w:val="24"/>
              <w:lang w:eastAsia="fr-FR"/>
            </w:rPr>
            <w:t>QUAL_FRM_40</w:t>
          </w:r>
          <w:r w:rsidRPr="00C64677">
            <w:rPr>
              <w:rFonts w:asciiTheme="majorHAnsi" w:eastAsia="Times New Roman" w:hAnsiTheme="majorHAnsi" w:cstheme="majorHAnsi"/>
              <w:i/>
              <w:sz w:val="16"/>
              <w:szCs w:val="24"/>
              <w:lang w:eastAsia="fr-FR"/>
            </w:rPr>
            <w:fldChar w:fldCharType="end"/>
          </w:r>
        </w:p>
        <w:p w14:paraId="26993299" w14:textId="56E0985E" w:rsidR="00FB2B7B" w:rsidRPr="00C64677" w:rsidRDefault="00FB2B7B" w:rsidP="00EA5B8B">
          <w:pPr>
            <w:spacing w:line="240" w:lineRule="auto"/>
            <w:ind w:left="-108"/>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i/>
              <w:sz w:val="16"/>
              <w:szCs w:val="24"/>
              <w:lang w:eastAsia="fr-FR"/>
            </w:rPr>
            <w:t xml:space="preserve">Version : </w:t>
          </w:r>
          <w:r w:rsidRPr="00C64677">
            <w:rPr>
              <w:rFonts w:asciiTheme="majorHAnsi" w:eastAsia="Times New Roman" w:hAnsiTheme="majorHAnsi" w:cstheme="majorHAnsi"/>
              <w:i/>
              <w:sz w:val="16"/>
              <w:szCs w:val="24"/>
              <w:lang w:eastAsia="fr-FR"/>
            </w:rPr>
            <w:fldChar w:fldCharType="begin"/>
          </w:r>
          <w:r w:rsidRPr="00C64677">
            <w:rPr>
              <w:rFonts w:asciiTheme="majorHAnsi" w:eastAsia="Times New Roman" w:hAnsiTheme="majorHAnsi" w:cstheme="majorHAnsi"/>
              <w:i/>
              <w:sz w:val="16"/>
              <w:szCs w:val="24"/>
              <w:lang w:eastAsia="fr-FR"/>
            </w:rPr>
            <w:instrText xml:space="preserve"> DOCPROPERTY  Version  </w:instrText>
          </w:r>
          <w:r w:rsidRPr="00C64677">
            <w:rPr>
              <w:rFonts w:asciiTheme="majorHAnsi" w:eastAsia="Times New Roman" w:hAnsiTheme="majorHAnsi" w:cstheme="majorHAnsi"/>
              <w:i/>
              <w:sz w:val="16"/>
              <w:szCs w:val="24"/>
              <w:lang w:eastAsia="fr-FR"/>
            </w:rPr>
            <w:fldChar w:fldCharType="separate"/>
          </w:r>
          <w:r w:rsidR="009037F0">
            <w:rPr>
              <w:rFonts w:asciiTheme="majorHAnsi" w:eastAsia="Times New Roman" w:hAnsiTheme="majorHAnsi" w:cstheme="majorHAnsi"/>
              <w:i/>
              <w:sz w:val="16"/>
              <w:szCs w:val="24"/>
              <w:lang w:eastAsia="fr-FR"/>
            </w:rPr>
            <w:t>14</w:t>
          </w:r>
          <w:r w:rsidRPr="00C64677">
            <w:rPr>
              <w:rFonts w:asciiTheme="majorHAnsi" w:eastAsia="Times New Roman" w:hAnsiTheme="majorHAnsi" w:cstheme="majorHAnsi"/>
              <w:i/>
              <w:sz w:val="16"/>
              <w:szCs w:val="24"/>
              <w:lang w:eastAsia="fr-FR"/>
            </w:rPr>
            <w:fldChar w:fldCharType="end"/>
          </w:r>
        </w:p>
      </w:tc>
      <w:tc>
        <w:tcPr>
          <w:tcW w:w="1559" w:type="dxa"/>
          <w:tcBorders>
            <w:top w:val="single" w:sz="12" w:space="0" w:color="BFBFBF" w:themeColor="background1" w:themeShade="BF"/>
          </w:tcBorders>
          <w:vAlign w:val="center"/>
        </w:tcPr>
        <w:p w14:paraId="5E36E954" w14:textId="77777777" w:rsidR="00FB2B7B" w:rsidRPr="00C64677" w:rsidRDefault="00FB2B7B" w:rsidP="00EA5B8B">
          <w:pPr>
            <w:spacing w:line="240" w:lineRule="auto"/>
            <w:jc w:val="center"/>
            <w:rPr>
              <w:rFonts w:asciiTheme="majorHAnsi" w:eastAsia="Times New Roman" w:hAnsiTheme="majorHAnsi" w:cstheme="majorHAnsi"/>
              <w:b/>
              <w:sz w:val="16"/>
              <w:szCs w:val="24"/>
              <w:lang w:eastAsia="fr-FR"/>
            </w:rPr>
          </w:pPr>
          <w:r w:rsidRPr="00C64677">
            <w:rPr>
              <w:rFonts w:asciiTheme="majorHAnsi" w:eastAsia="Times New Roman" w:hAnsiTheme="majorHAnsi" w:cstheme="majorHAnsi"/>
              <w:b/>
              <w:sz w:val="16"/>
              <w:szCs w:val="24"/>
              <w:lang w:eastAsia="fr-FR"/>
            </w:rPr>
            <w:t>Diffusion :</w:t>
          </w:r>
        </w:p>
        <w:p w14:paraId="7BA21BDF" w14:textId="37C19632" w:rsidR="00FB2B7B" w:rsidRPr="00C64677" w:rsidRDefault="00FB2B7B" w:rsidP="00EA5B8B">
          <w:pPr>
            <w:spacing w:line="240" w:lineRule="auto"/>
            <w:ind w:left="-108"/>
            <w:jc w:val="center"/>
            <w:rPr>
              <w:rFonts w:asciiTheme="majorHAnsi" w:eastAsia="Times New Roman" w:hAnsiTheme="majorHAnsi" w:cstheme="majorHAnsi"/>
              <w:noProof/>
              <w:sz w:val="16"/>
              <w:szCs w:val="1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sidR="009037F0">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4144" w:type="dxa"/>
          <w:tcBorders>
            <w:top w:val="single" w:sz="12" w:space="0" w:color="BFBFBF" w:themeColor="background1" w:themeShade="BF"/>
          </w:tcBorders>
          <w:vAlign w:val="center"/>
        </w:tcPr>
        <w:p w14:paraId="15142A7B" w14:textId="77777777" w:rsidR="00FB2B7B" w:rsidRPr="00C64677" w:rsidRDefault="00FB2B7B" w:rsidP="00EA5B8B">
          <w:pPr>
            <w:spacing w:line="240" w:lineRule="auto"/>
            <w:ind w:left="-108"/>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r>
  </w:tbl>
  <w:p w14:paraId="587EFB32" w14:textId="77777777" w:rsidR="00FB2B7B" w:rsidRDefault="00FB2B7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4" w:type="dxa"/>
      <w:jc w:val="center"/>
      <w:tblBorders>
        <w:top w:val="double" w:sz="4" w:space="0" w:color="595959" w:themeColor="background2" w:themeShade="BF"/>
      </w:tblBorders>
      <w:tblLayout w:type="fixed"/>
      <w:tblLook w:val="01E0" w:firstRow="1" w:lastRow="1" w:firstColumn="1" w:lastColumn="1" w:noHBand="0" w:noVBand="0"/>
    </w:tblPr>
    <w:tblGrid>
      <w:gridCol w:w="4145"/>
      <w:gridCol w:w="1559"/>
      <w:gridCol w:w="2253"/>
      <w:gridCol w:w="1007"/>
    </w:tblGrid>
    <w:tr w:rsidR="00FB2B7B" w:rsidRPr="00F90BF7" w14:paraId="0C428D1A" w14:textId="77777777" w:rsidTr="00983564">
      <w:trPr>
        <w:trHeight w:val="647"/>
        <w:jc w:val="center"/>
      </w:trPr>
      <w:tc>
        <w:tcPr>
          <w:tcW w:w="4145" w:type="dxa"/>
          <w:tcBorders>
            <w:top w:val="single" w:sz="12" w:space="0" w:color="BFBFBF" w:themeColor="background1" w:themeShade="BF"/>
            <w:right w:val="nil"/>
          </w:tcBorders>
          <w:vAlign w:val="center"/>
        </w:tcPr>
        <w:p w14:paraId="4444D0F0" w14:textId="77777777" w:rsidR="00FB2B7B" w:rsidRPr="00EA5B8B" w:rsidRDefault="00FB2B7B" w:rsidP="00EA5B8B">
          <w:pPr>
            <w:spacing w:line="240" w:lineRule="auto"/>
            <w:ind w:left="-108"/>
            <w:jc w:val="center"/>
            <w:rPr>
              <w:rFonts w:asciiTheme="majorHAnsi" w:eastAsia="Times New Roman" w:hAnsiTheme="majorHAnsi" w:cstheme="majorHAnsi"/>
              <w:noProof/>
              <w:sz w:val="16"/>
              <w:szCs w:val="14"/>
              <w:lang w:eastAsia="fr-FR"/>
            </w:rPr>
          </w:pPr>
          <w:r w:rsidRPr="00EA5B8B">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c>
        <w:tcPr>
          <w:tcW w:w="1559" w:type="dxa"/>
          <w:tcBorders>
            <w:top w:val="single" w:sz="12" w:space="0" w:color="BFBFBF" w:themeColor="background1" w:themeShade="BF"/>
            <w:left w:val="nil"/>
            <w:right w:val="nil"/>
          </w:tcBorders>
          <w:vAlign w:val="center"/>
        </w:tcPr>
        <w:p w14:paraId="1F104FB8" w14:textId="77777777" w:rsidR="00FB2B7B" w:rsidRPr="00EA5B8B" w:rsidRDefault="00FB2B7B" w:rsidP="00EA5B8B">
          <w:pPr>
            <w:spacing w:line="240" w:lineRule="auto"/>
            <w:jc w:val="center"/>
            <w:rPr>
              <w:rFonts w:asciiTheme="majorHAnsi" w:eastAsia="Times New Roman" w:hAnsiTheme="majorHAnsi" w:cstheme="majorHAnsi"/>
              <w:b/>
              <w:sz w:val="16"/>
              <w:szCs w:val="24"/>
              <w:lang w:eastAsia="fr-FR"/>
            </w:rPr>
          </w:pPr>
          <w:r w:rsidRPr="00EA5B8B">
            <w:rPr>
              <w:rFonts w:asciiTheme="majorHAnsi" w:eastAsia="Times New Roman" w:hAnsiTheme="majorHAnsi" w:cstheme="majorHAnsi"/>
              <w:b/>
              <w:sz w:val="16"/>
              <w:szCs w:val="24"/>
              <w:lang w:eastAsia="fr-FR"/>
            </w:rPr>
            <w:t xml:space="preserve">Diffusion : </w:t>
          </w:r>
        </w:p>
        <w:p w14:paraId="4FCF1917" w14:textId="3A6AF311" w:rsidR="00FB2B7B" w:rsidRPr="00EA5B8B" w:rsidRDefault="00FB2B7B" w:rsidP="00EA5B8B">
          <w:pPr>
            <w:spacing w:line="240" w:lineRule="auto"/>
            <w:jc w:val="center"/>
            <w:rPr>
              <w:rFonts w:asciiTheme="majorHAnsi" w:eastAsia="Times New Roman" w:hAnsiTheme="majorHAnsi" w:cstheme="majorHAnsi"/>
              <w:i/>
              <w:sz w:val="16"/>
              <w:szCs w:val="2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sidR="00EB5C88">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2253" w:type="dxa"/>
          <w:tcBorders>
            <w:top w:val="single" w:sz="12" w:space="0" w:color="BFBFBF" w:themeColor="background1" w:themeShade="BF"/>
            <w:left w:val="nil"/>
            <w:right w:val="nil"/>
          </w:tcBorders>
          <w:vAlign w:val="center"/>
        </w:tcPr>
        <w:p w14:paraId="570259A0" w14:textId="5AF52F6E" w:rsidR="00FB2B7B" w:rsidRPr="00EA5B8B" w:rsidRDefault="00FB2B7B" w:rsidP="00EA5B8B">
          <w:pPr>
            <w:spacing w:after="60" w:line="240" w:lineRule="auto"/>
            <w:jc w:val="center"/>
            <w:rPr>
              <w:rFonts w:asciiTheme="majorHAnsi" w:eastAsia="Times New Roman" w:hAnsiTheme="majorHAnsi" w:cstheme="majorHAnsi"/>
              <w:i/>
              <w:sz w:val="16"/>
              <w:szCs w:val="24"/>
              <w:lang w:eastAsia="fr-FR"/>
            </w:rPr>
          </w:pPr>
          <w:r w:rsidRPr="00EA5B8B">
            <w:rPr>
              <w:rFonts w:asciiTheme="majorHAnsi" w:eastAsia="Times New Roman" w:hAnsiTheme="majorHAnsi" w:cstheme="majorHAnsi"/>
              <w:i/>
              <w:sz w:val="16"/>
              <w:szCs w:val="24"/>
              <w:lang w:eastAsia="fr-FR"/>
            </w:rPr>
            <w:t xml:space="preserve">Référence : </w:t>
          </w:r>
          <w:r>
            <w:rPr>
              <w:rFonts w:asciiTheme="majorHAnsi" w:eastAsia="Times New Roman" w:hAnsiTheme="majorHAnsi" w:cstheme="majorHAnsi"/>
              <w:i/>
              <w:sz w:val="16"/>
              <w:szCs w:val="24"/>
              <w:lang w:eastAsia="fr-FR"/>
            </w:rPr>
            <w:fldChar w:fldCharType="begin"/>
          </w:r>
          <w:r>
            <w:rPr>
              <w:rFonts w:asciiTheme="majorHAnsi" w:eastAsia="Times New Roman" w:hAnsiTheme="majorHAnsi" w:cstheme="majorHAnsi"/>
              <w:i/>
              <w:sz w:val="16"/>
              <w:szCs w:val="24"/>
              <w:lang w:eastAsia="fr-FR"/>
            </w:rPr>
            <w:instrText xml:space="preserve"> DOCPROPERTY  Référence </w:instrText>
          </w:r>
          <w:r>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QUAL_FRM_40</w:t>
          </w:r>
          <w:r>
            <w:rPr>
              <w:rFonts w:asciiTheme="majorHAnsi" w:eastAsia="Times New Roman" w:hAnsiTheme="majorHAnsi" w:cstheme="majorHAnsi"/>
              <w:i/>
              <w:sz w:val="16"/>
              <w:szCs w:val="24"/>
              <w:lang w:eastAsia="fr-FR"/>
            </w:rPr>
            <w:fldChar w:fldCharType="end"/>
          </w:r>
        </w:p>
        <w:p w14:paraId="103539E7" w14:textId="5340DD1F" w:rsidR="00FB2B7B" w:rsidRPr="00EA5B8B" w:rsidRDefault="00FB2B7B" w:rsidP="00EA5B8B">
          <w:pPr>
            <w:spacing w:line="240" w:lineRule="auto"/>
            <w:ind w:right="-2"/>
            <w:jc w:val="center"/>
            <w:rPr>
              <w:rFonts w:asciiTheme="majorHAnsi" w:eastAsia="Times New Roman" w:hAnsiTheme="majorHAnsi" w:cstheme="majorHAnsi"/>
              <w:b/>
              <w:noProof/>
              <w:sz w:val="16"/>
              <w:szCs w:val="16"/>
              <w:lang w:eastAsia="fr-FR"/>
            </w:rPr>
          </w:pPr>
          <w:r w:rsidRPr="00EA5B8B">
            <w:rPr>
              <w:rFonts w:asciiTheme="majorHAnsi" w:eastAsia="Times New Roman" w:hAnsiTheme="majorHAnsi" w:cstheme="majorHAnsi"/>
              <w:i/>
              <w:sz w:val="16"/>
              <w:szCs w:val="24"/>
              <w:lang w:eastAsia="fr-FR"/>
            </w:rPr>
            <w:t xml:space="preserve">Version : </w:t>
          </w:r>
          <w:r w:rsidRPr="00EA5B8B">
            <w:rPr>
              <w:rFonts w:asciiTheme="majorHAnsi" w:eastAsia="Times New Roman" w:hAnsiTheme="majorHAnsi" w:cstheme="majorHAnsi"/>
              <w:i/>
              <w:sz w:val="16"/>
              <w:szCs w:val="24"/>
              <w:lang w:eastAsia="fr-FR"/>
            </w:rPr>
            <w:fldChar w:fldCharType="begin"/>
          </w:r>
          <w:r w:rsidRPr="00EA5B8B">
            <w:rPr>
              <w:rFonts w:asciiTheme="majorHAnsi" w:eastAsia="Times New Roman" w:hAnsiTheme="majorHAnsi" w:cstheme="majorHAnsi"/>
              <w:i/>
              <w:sz w:val="16"/>
              <w:szCs w:val="24"/>
              <w:lang w:eastAsia="fr-FR"/>
            </w:rPr>
            <w:instrText xml:space="preserve"> DOCPROPERTY  Version  </w:instrText>
          </w:r>
          <w:r w:rsidRPr="00EA5B8B">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15</w:t>
          </w:r>
          <w:r w:rsidRPr="00EA5B8B">
            <w:rPr>
              <w:rFonts w:asciiTheme="majorHAnsi" w:eastAsia="Times New Roman" w:hAnsiTheme="majorHAnsi" w:cstheme="majorHAnsi"/>
              <w:i/>
              <w:sz w:val="16"/>
              <w:szCs w:val="24"/>
              <w:lang w:eastAsia="fr-FR"/>
            </w:rPr>
            <w:fldChar w:fldCharType="end"/>
          </w:r>
        </w:p>
      </w:tc>
      <w:tc>
        <w:tcPr>
          <w:tcW w:w="1007" w:type="dxa"/>
          <w:tcBorders>
            <w:top w:val="single" w:sz="12" w:space="0" w:color="BFBFBF" w:themeColor="background1" w:themeShade="BF"/>
            <w:left w:val="nil"/>
          </w:tcBorders>
          <w:shd w:val="clear" w:color="auto" w:fill="E7E6E6" w:themeFill="text2"/>
          <w:vAlign w:val="center"/>
        </w:tcPr>
        <w:p w14:paraId="64FB002C" w14:textId="2AE382F8" w:rsidR="00FB2B7B" w:rsidRPr="00E17501" w:rsidRDefault="00FB2B7B" w:rsidP="00EA5B8B">
          <w:pPr>
            <w:spacing w:after="120" w:line="240" w:lineRule="auto"/>
            <w:ind w:right="-2"/>
            <w:jc w:val="center"/>
            <w:rPr>
              <w:rFonts w:eastAsia="Times New Roman" w:cstheme="minorHAnsi"/>
              <w:noProof/>
              <w:sz w:val="16"/>
              <w:szCs w:val="16"/>
              <w:lang w:eastAsia="fr-FR"/>
            </w:rPr>
          </w:pPr>
          <w:r w:rsidRPr="00E17501">
            <w:rPr>
              <w:rFonts w:eastAsia="Times New Roman" w:cstheme="minorHAnsi"/>
              <w:b/>
              <w:noProof/>
              <w:sz w:val="28"/>
              <w:szCs w:val="28"/>
              <w:lang w:eastAsia="fr-FR"/>
            </w:rPr>
            <w:fldChar w:fldCharType="begin"/>
          </w:r>
          <w:r w:rsidRPr="00E17501">
            <w:rPr>
              <w:rFonts w:eastAsia="Times New Roman" w:cstheme="minorHAnsi"/>
              <w:b/>
              <w:noProof/>
              <w:sz w:val="28"/>
              <w:szCs w:val="28"/>
              <w:lang w:eastAsia="fr-FR"/>
            </w:rPr>
            <w:instrText xml:space="preserve"> PAGE  </w:instrText>
          </w:r>
          <w:r w:rsidRPr="00E17501">
            <w:rPr>
              <w:rFonts w:eastAsia="Times New Roman" w:cstheme="minorHAnsi"/>
              <w:b/>
              <w:noProof/>
              <w:sz w:val="28"/>
              <w:szCs w:val="28"/>
              <w:lang w:eastAsia="fr-FR"/>
            </w:rPr>
            <w:fldChar w:fldCharType="separate"/>
          </w:r>
          <w:r w:rsidR="00E72CDF">
            <w:rPr>
              <w:rFonts w:eastAsia="Times New Roman" w:cstheme="minorHAnsi"/>
              <w:b/>
              <w:noProof/>
              <w:sz w:val="28"/>
              <w:szCs w:val="28"/>
              <w:lang w:eastAsia="fr-FR"/>
            </w:rPr>
            <w:t>8</w:t>
          </w:r>
          <w:r w:rsidRPr="00E17501">
            <w:rPr>
              <w:rFonts w:eastAsia="Times New Roman" w:cstheme="minorHAnsi"/>
              <w:b/>
              <w:noProof/>
              <w:sz w:val="28"/>
              <w:szCs w:val="28"/>
              <w:lang w:eastAsia="fr-FR"/>
            </w:rPr>
            <w:fldChar w:fldCharType="end"/>
          </w:r>
          <w:r w:rsidRPr="00E17501">
            <w:rPr>
              <w:rFonts w:eastAsia="Times New Roman" w:cstheme="minorHAnsi"/>
              <w:b/>
              <w:noProof/>
              <w:sz w:val="16"/>
              <w:szCs w:val="16"/>
              <w:lang w:eastAsia="fr-FR"/>
            </w:rPr>
            <w:t xml:space="preserve"> / </w:t>
          </w:r>
          <w:r w:rsidRPr="00E17501">
            <w:rPr>
              <w:rFonts w:eastAsia="Times New Roman" w:cstheme="minorHAnsi"/>
              <w:b/>
              <w:noProof/>
              <w:sz w:val="16"/>
              <w:szCs w:val="16"/>
              <w:lang w:eastAsia="fr-FR"/>
            </w:rPr>
            <w:fldChar w:fldCharType="begin"/>
          </w:r>
          <w:r w:rsidRPr="00E17501">
            <w:rPr>
              <w:rFonts w:eastAsia="Times New Roman" w:cstheme="minorHAnsi"/>
              <w:b/>
              <w:noProof/>
              <w:sz w:val="16"/>
              <w:szCs w:val="16"/>
              <w:lang w:eastAsia="fr-FR"/>
            </w:rPr>
            <w:instrText xml:space="preserve"> NUMPAGES  </w:instrText>
          </w:r>
          <w:r w:rsidRPr="00E17501">
            <w:rPr>
              <w:rFonts w:eastAsia="Times New Roman" w:cstheme="minorHAnsi"/>
              <w:b/>
              <w:noProof/>
              <w:sz w:val="16"/>
              <w:szCs w:val="16"/>
              <w:lang w:eastAsia="fr-FR"/>
            </w:rPr>
            <w:fldChar w:fldCharType="separate"/>
          </w:r>
          <w:r w:rsidR="00E72CDF">
            <w:rPr>
              <w:rFonts w:eastAsia="Times New Roman" w:cstheme="minorHAnsi"/>
              <w:b/>
              <w:noProof/>
              <w:sz w:val="16"/>
              <w:szCs w:val="16"/>
              <w:lang w:eastAsia="fr-FR"/>
            </w:rPr>
            <w:t>8</w:t>
          </w:r>
          <w:r w:rsidRPr="00E17501">
            <w:rPr>
              <w:rFonts w:eastAsia="Times New Roman" w:cstheme="minorHAnsi"/>
              <w:b/>
              <w:noProof/>
              <w:sz w:val="16"/>
              <w:szCs w:val="16"/>
              <w:lang w:eastAsia="fr-FR"/>
            </w:rPr>
            <w:fldChar w:fldCharType="end"/>
          </w:r>
        </w:p>
      </w:tc>
    </w:tr>
  </w:tbl>
  <w:p w14:paraId="63651B36" w14:textId="77777777" w:rsidR="00FB2B7B" w:rsidRDefault="00FB2B7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7124" w14:textId="3B65B5D2" w:rsidR="00FB2B7B" w:rsidRDefault="00FB2B7B" w:rsidP="008D3316">
    <w:pPr>
      <w:pStyle w:val="Pieddepage"/>
    </w:pPr>
    <w:r>
      <w:rPr>
        <w:noProof/>
        <w:lang w:eastAsia="fr-FR"/>
      </w:rPr>
      <w:drawing>
        <wp:anchor distT="0" distB="0" distL="114300" distR="114300" simplePos="0" relativeHeight="251665408" behindDoc="0" locked="0" layoutInCell="1" allowOverlap="1" wp14:anchorId="34B8AFAF" wp14:editId="2BA78284">
          <wp:simplePos x="0" y="0"/>
          <wp:positionH relativeFrom="column">
            <wp:posOffset>2980055</wp:posOffset>
          </wp:positionH>
          <wp:positionV relativeFrom="paragraph">
            <wp:posOffset>-3915247</wp:posOffset>
          </wp:positionV>
          <wp:extent cx="3667125" cy="2257425"/>
          <wp:effectExtent l="0" t="0" r="9525"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667125" cy="2257425"/>
                  </a:xfrm>
                  <a:prstGeom prst="rect">
                    <a:avLst/>
                  </a:prstGeom>
                </pic:spPr>
              </pic:pic>
            </a:graphicData>
          </a:graphic>
        </wp:anchor>
      </w:drawing>
    </w:r>
  </w:p>
  <w:p w14:paraId="506C7D34" w14:textId="7C8056BE" w:rsidR="00FB2B7B" w:rsidRDefault="00FB2B7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4" w:type="dxa"/>
      <w:jc w:val="center"/>
      <w:tblBorders>
        <w:top w:val="double" w:sz="4" w:space="0" w:color="595959" w:themeColor="background2" w:themeShade="BF"/>
      </w:tblBorders>
      <w:tblLayout w:type="fixed"/>
      <w:tblLook w:val="01E0" w:firstRow="1" w:lastRow="1" w:firstColumn="1" w:lastColumn="1" w:noHBand="0" w:noVBand="0"/>
    </w:tblPr>
    <w:tblGrid>
      <w:gridCol w:w="4145"/>
      <w:gridCol w:w="1559"/>
      <w:gridCol w:w="2253"/>
      <w:gridCol w:w="1007"/>
    </w:tblGrid>
    <w:tr w:rsidR="00BB6086" w:rsidRPr="00F90BF7" w14:paraId="4EB05ACB" w14:textId="77777777" w:rsidTr="00575CD6">
      <w:trPr>
        <w:trHeight w:val="647"/>
        <w:jc w:val="center"/>
      </w:trPr>
      <w:tc>
        <w:tcPr>
          <w:tcW w:w="4145" w:type="dxa"/>
          <w:tcBorders>
            <w:top w:val="single" w:sz="12" w:space="0" w:color="BFBFBF" w:themeColor="background1" w:themeShade="BF"/>
            <w:right w:val="nil"/>
          </w:tcBorders>
          <w:vAlign w:val="center"/>
        </w:tcPr>
        <w:p w14:paraId="4FA5CF01" w14:textId="77777777" w:rsidR="00BB6086" w:rsidRPr="00EA5B8B" w:rsidRDefault="00BB6086" w:rsidP="00BB6086">
          <w:pPr>
            <w:spacing w:line="240" w:lineRule="auto"/>
            <w:ind w:left="-108"/>
            <w:jc w:val="center"/>
            <w:rPr>
              <w:rFonts w:asciiTheme="majorHAnsi" w:eastAsia="Times New Roman" w:hAnsiTheme="majorHAnsi" w:cstheme="majorHAnsi"/>
              <w:noProof/>
              <w:sz w:val="16"/>
              <w:szCs w:val="14"/>
              <w:lang w:eastAsia="fr-FR"/>
            </w:rPr>
          </w:pPr>
          <w:r w:rsidRPr="00EA5B8B">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c>
        <w:tcPr>
          <w:tcW w:w="1559" w:type="dxa"/>
          <w:tcBorders>
            <w:top w:val="single" w:sz="12" w:space="0" w:color="BFBFBF" w:themeColor="background1" w:themeShade="BF"/>
            <w:left w:val="nil"/>
            <w:right w:val="nil"/>
          </w:tcBorders>
          <w:vAlign w:val="center"/>
        </w:tcPr>
        <w:p w14:paraId="27033048" w14:textId="77777777" w:rsidR="00BB6086" w:rsidRPr="00EA5B8B" w:rsidRDefault="00BB6086" w:rsidP="00BB6086">
          <w:pPr>
            <w:spacing w:line="240" w:lineRule="auto"/>
            <w:jc w:val="center"/>
            <w:rPr>
              <w:rFonts w:asciiTheme="majorHAnsi" w:eastAsia="Times New Roman" w:hAnsiTheme="majorHAnsi" w:cstheme="majorHAnsi"/>
              <w:b/>
              <w:sz w:val="16"/>
              <w:szCs w:val="24"/>
              <w:lang w:eastAsia="fr-FR"/>
            </w:rPr>
          </w:pPr>
          <w:r w:rsidRPr="00EA5B8B">
            <w:rPr>
              <w:rFonts w:asciiTheme="majorHAnsi" w:eastAsia="Times New Roman" w:hAnsiTheme="majorHAnsi" w:cstheme="majorHAnsi"/>
              <w:b/>
              <w:sz w:val="16"/>
              <w:szCs w:val="24"/>
              <w:lang w:eastAsia="fr-FR"/>
            </w:rPr>
            <w:t xml:space="preserve">Diffusion : </w:t>
          </w:r>
        </w:p>
        <w:p w14:paraId="4060089B" w14:textId="77777777" w:rsidR="00BB6086" w:rsidRPr="00EA5B8B" w:rsidRDefault="00BB6086" w:rsidP="00BB6086">
          <w:pPr>
            <w:spacing w:line="240" w:lineRule="auto"/>
            <w:jc w:val="center"/>
            <w:rPr>
              <w:rFonts w:asciiTheme="majorHAnsi" w:eastAsia="Times New Roman" w:hAnsiTheme="majorHAnsi" w:cstheme="majorHAnsi"/>
              <w:i/>
              <w:sz w:val="16"/>
              <w:szCs w:val="2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2253" w:type="dxa"/>
          <w:tcBorders>
            <w:top w:val="single" w:sz="12" w:space="0" w:color="BFBFBF" w:themeColor="background1" w:themeShade="BF"/>
            <w:left w:val="nil"/>
            <w:right w:val="nil"/>
          </w:tcBorders>
          <w:vAlign w:val="center"/>
        </w:tcPr>
        <w:p w14:paraId="3F3702F7" w14:textId="77777777" w:rsidR="00BB6086" w:rsidRPr="00EA5B8B" w:rsidRDefault="00BB6086" w:rsidP="00BB6086">
          <w:pPr>
            <w:spacing w:after="60" w:line="240" w:lineRule="auto"/>
            <w:jc w:val="center"/>
            <w:rPr>
              <w:rFonts w:asciiTheme="majorHAnsi" w:eastAsia="Times New Roman" w:hAnsiTheme="majorHAnsi" w:cstheme="majorHAnsi"/>
              <w:i/>
              <w:sz w:val="16"/>
              <w:szCs w:val="24"/>
              <w:lang w:eastAsia="fr-FR"/>
            </w:rPr>
          </w:pPr>
          <w:r w:rsidRPr="00EA5B8B">
            <w:rPr>
              <w:rFonts w:asciiTheme="majorHAnsi" w:eastAsia="Times New Roman" w:hAnsiTheme="majorHAnsi" w:cstheme="majorHAnsi"/>
              <w:i/>
              <w:sz w:val="16"/>
              <w:szCs w:val="24"/>
              <w:lang w:eastAsia="fr-FR"/>
            </w:rPr>
            <w:t xml:space="preserve">Référence : </w:t>
          </w:r>
          <w:r>
            <w:rPr>
              <w:rFonts w:asciiTheme="majorHAnsi" w:eastAsia="Times New Roman" w:hAnsiTheme="majorHAnsi" w:cstheme="majorHAnsi"/>
              <w:i/>
              <w:sz w:val="16"/>
              <w:szCs w:val="24"/>
              <w:lang w:eastAsia="fr-FR"/>
            </w:rPr>
            <w:fldChar w:fldCharType="begin"/>
          </w:r>
          <w:r>
            <w:rPr>
              <w:rFonts w:asciiTheme="majorHAnsi" w:eastAsia="Times New Roman" w:hAnsiTheme="majorHAnsi" w:cstheme="majorHAnsi"/>
              <w:i/>
              <w:sz w:val="16"/>
              <w:szCs w:val="24"/>
              <w:lang w:eastAsia="fr-FR"/>
            </w:rPr>
            <w:instrText xml:space="preserve"> DOCPROPERTY  Référence </w:instrText>
          </w:r>
          <w:r>
            <w:rPr>
              <w:rFonts w:asciiTheme="majorHAnsi" w:eastAsia="Times New Roman" w:hAnsiTheme="majorHAnsi" w:cstheme="majorHAnsi"/>
              <w:i/>
              <w:sz w:val="16"/>
              <w:szCs w:val="24"/>
              <w:lang w:eastAsia="fr-FR"/>
            </w:rPr>
            <w:fldChar w:fldCharType="separate"/>
          </w:r>
          <w:r>
            <w:rPr>
              <w:rFonts w:asciiTheme="majorHAnsi" w:eastAsia="Times New Roman" w:hAnsiTheme="majorHAnsi" w:cstheme="majorHAnsi"/>
              <w:i/>
              <w:sz w:val="16"/>
              <w:szCs w:val="24"/>
              <w:lang w:eastAsia="fr-FR"/>
            </w:rPr>
            <w:t>QUAL_FRM_40</w:t>
          </w:r>
          <w:r>
            <w:rPr>
              <w:rFonts w:asciiTheme="majorHAnsi" w:eastAsia="Times New Roman" w:hAnsiTheme="majorHAnsi" w:cstheme="majorHAnsi"/>
              <w:i/>
              <w:sz w:val="16"/>
              <w:szCs w:val="24"/>
              <w:lang w:eastAsia="fr-FR"/>
            </w:rPr>
            <w:fldChar w:fldCharType="end"/>
          </w:r>
        </w:p>
        <w:p w14:paraId="3C79A3B5" w14:textId="16247A48" w:rsidR="00BB6086" w:rsidRPr="00EA5B8B" w:rsidRDefault="00BB6086" w:rsidP="00BB6086">
          <w:pPr>
            <w:spacing w:line="240" w:lineRule="auto"/>
            <w:ind w:right="-2"/>
            <w:jc w:val="center"/>
            <w:rPr>
              <w:rFonts w:asciiTheme="majorHAnsi" w:eastAsia="Times New Roman" w:hAnsiTheme="majorHAnsi" w:cstheme="majorHAnsi"/>
              <w:b/>
              <w:noProof/>
              <w:sz w:val="16"/>
              <w:szCs w:val="16"/>
              <w:lang w:eastAsia="fr-FR"/>
            </w:rPr>
          </w:pPr>
          <w:r w:rsidRPr="00EA5B8B">
            <w:rPr>
              <w:rFonts w:asciiTheme="majorHAnsi" w:eastAsia="Times New Roman" w:hAnsiTheme="majorHAnsi" w:cstheme="majorHAnsi"/>
              <w:i/>
              <w:sz w:val="16"/>
              <w:szCs w:val="24"/>
              <w:lang w:eastAsia="fr-FR"/>
            </w:rPr>
            <w:t xml:space="preserve">Version : </w:t>
          </w:r>
          <w:r w:rsidRPr="00EA5B8B">
            <w:rPr>
              <w:rFonts w:asciiTheme="majorHAnsi" w:eastAsia="Times New Roman" w:hAnsiTheme="majorHAnsi" w:cstheme="majorHAnsi"/>
              <w:i/>
              <w:sz w:val="16"/>
              <w:szCs w:val="24"/>
              <w:lang w:eastAsia="fr-FR"/>
            </w:rPr>
            <w:fldChar w:fldCharType="begin"/>
          </w:r>
          <w:r w:rsidRPr="00EA5B8B">
            <w:rPr>
              <w:rFonts w:asciiTheme="majorHAnsi" w:eastAsia="Times New Roman" w:hAnsiTheme="majorHAnsi" w:cstheme="majorHAnsi"/>
              <w:i/>
              <w:sz w:val="16"/>
              <w:szCs w:val="24"/>
              <w:lang w:eastAsia="fr-FR"/>
            </w:rPr>
            <w:instrText xml:space="preserve"> DOCPROPERTY  Version  </w:instrText>
          </w:r>
          <w:r w:rsidRPr="00EA5B8B">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15</w:t>
          </w:r>
          <w:r w:rsidRPr="00EA5B8B">
            <w:rPr>
              <w:rFonts w:asciiTheme="majorHAnsi" w:eastAsia="Times New Roman" w:hAnsiTheme="majorHAnsi" w:cstheme="majorHAnsi"/>
              <w:i/>
              <w:sz w:val="16"/>
              <w:szCs w:val="24"/>
              <w:lang w:eastAsia="fr-FR"/>
            </w:rPr>
            <w:fldChar w:fldCharType="end"/>
          </w:r>
        </w:p>
      </w:tc>
      <w:tc>
        <w:tcPr>
          <w:tcW w:w="1007" w:type="dxa"/>
          <w:tcBorders>
            <w:top w:val="single" w:sz="12" w:space="0" w:color="BFBFBF" w:themeColor="background1" w:themeShade="BF"/>
            <w:left w:val="nil"/>
          </w:tcBorders>
          <w:shd w:val="clear" w:color="auto" w:fill="E7E6E6" w:themeFill="text2"/>
          <w:vAlign w:val="center"/>
        </w:tcPr>
        <w:p w14:paraId="218A38C3" w14:textId="5A46A8F1" w:rsidR="00BB6086" w:rsidRPr="00E17501" w:rsidRDefault="00BB6086" w:rsidP="00BB6086">
          <w:pPr>
            <w:spacing w:after="120" w:line="240" w:lineRule="auto"/>
            <w:ind w:right="-2"/>
            <w:jc w:val="center"/>
            <w:rPr>
              <w:rFonts w:eastAsia="Times New Roman" w:cstheme="minorHAnsi"/>
              <w:noProof/>
              <w:sz w:val="16"/>
              <w:szCs w:val="16"/>
              <w:lang w:eastAsia="fr-FR"/>
            </w:rPr>
          </w:pPr>
          <w:r w:rsidRPr="00E17501">
            <w:rPr>
              <w:rFonts w:eastAsia="Times New Roman" w:cstheme="minorHAnsi"/>
              <w:b/>
              <w:noProof/>
              <w:sz w:val="28"/>
              <w:szCs w:val="28"/>
              <w:lang w:eastAsia="fr-FR"/>
            </w:rPr>
            <w:fldChar w:fldCharType="begin"/>
          </w:r>
          <w:r w:rsidRPr="00E17501">
            <w:rPr>
              <w:rFonts w:eastAsia="Times New Roman" w:cstheme="minorHAnsi"/>
              <w:b/>
              <w:noProof/>
              <w:sz w:val="28"/>
              <w:szCs w:val="28"/>
              <w:lang w:eastAsia="fr-FR"/>
            </w:rPr>
            <w:instrText xml:space="preserve"> PAGE  </w:instrText>
          </w:r>
          <w:r w:rsidRPr="00E17501">
            <w:rPr>
              <w:rFonts w:eastAsia="Times New Roman" w:cstheme="minorHAnsi"/>
              <w:b/>
              <w:noProof/>
              <w:sz w:val="28"/>
              <w:szCs w:val="28"/>
              <w:lang w:eastAsia="fr-FR"/>
            </w:rPr>
            <w:fldChar w:fldCharType="separate"/>
          </w:r>
          <w:r w:rsidR="00E72CDF">
            <w:rPr>
              <w:rFonts w:eastAsia="Times New Roman" w:cstheme="minorHAnsi"/>
              <w:b/>
              <w:noProof/>
              <w:sz w:val="28"/>
              <w:szCs w:val="28"/>
              <w:lang w:eastAsia="fr-FR"/>
            </w:rPr>
            <w:t>1</w:t>
          </w:r>
          <w:r w:rsidRPr="00E17501">
            <w:rPr>
              <w:rFonts w:eastAsia="Times New Roman" w:cstheme="minorHAnsi"/>
              <w:b/>
              <w:noProof/>
              <w:sz w:val="28"/>
              <w:szCs w:val="28"/>
              <w:lang w:eastAsia="fr-FR"/>
            </w:rPr>
            <w:fldChar w:fldCharType="end"/>
          </w:r>
          <w:r w:rsidRPr="00E17501">
            <w:rPr>
              <w:rFonts w:eastAsia="Times New Roman" w:cstheme="minorHAnsi"/>
              <w:b/>
              <w:noProof/>
              <w:sz w:val="16"/>
              <w:szCs w:val="16"/>
              <w:lang w:eastAsia="fr-FR"/>
            </w:rPr>
            <w:t xml:space="preserve"> / </w:t>
          </w:r>
          <w:r w:rsidRPr="00E17501">
            <w:rPr>
              <w:rFonts w:eastAsia="Times New Roman" w:cstheme="minorHAnsi"/>
              <w:b/>
              <w:noProof/>
              <w:sz w:val="16"/>
              <w:szCs w:val="16"/>
              <w:lang w:eastAsia="fr-FR"/>
            </w:rPr>
            <w:fldChar w:fldCharType="begin"/>
          </w:r>
          <w:r w:rsidRPr="00E17501">
            <w:rPr>
              <w:rFonts w:eastAsia="Times New Roman" w:cstheme="minorHAnsi"/>
              <w:b/>
              <w:noProof/>
              <w:sz w:val="16"/>
              <w:szCs w:val="16"/>
              <w:lang w:eastAsia="fr-FR"/>
            </w:rPr>
            <w:instrText xml:space="preserve"> NUMPAGES  </w:instrText>
          </w:r>
          <w:r w:rsidRPr="00E17501">
            <w:rPr>
              <w:rFonts w:eastAsia="Times New Roman" w:cstheme="minorHAnsi"/>
              <w:b/>
              <w:noProof/>
              <w:sz w:val="16"/>
              <w:szCs w:val="16"/>
              <w:lang w:eastAsia="fr-FR"/>
            </w:rPr>
            <w:fldChar w:fldCharType="separate"/>
          </w:r>
          <w:r w:rsidR="00E72CDF">
            <w:rPr>
              <w:rFonts w:eastAsia="Times New Roman" w:cstheme="minorHAnsi"/>
              <w:b/>
              <w:noProof/>
              <w:sz w:val="16"/>
              <w:szCs w:val="16"/>
              <w:lang w:eastAsia="fr-FR"/>
            </w:rPr>
            <w:t>8</w:t>
          </w:r>
          <w:r w:rsidRPr="00E17501">
            <w:rPr>
              <w:rFonts w:eastAsia="Times New Roman" w:cstheme="minorHAnsi"/>
              <w:b/>
              <w:noProof/>
              <w:sz w:val="16"/>
              <w:szCs w:val="16"/>
              <w:lang w:eastAsia="fr-FR"/>
            </w:rPr>
            <w:fldChar w:fldCharType="end"/>
          </w:r>
        </w:p>
      </w:tc>
    </w:tr>
  </w:tbl>
  <w:p w14:paraId="33A38E7E" w14:textId="77777777" w:rsidR="00FB2B7B" w:rsidRPr="0051319F" w:rsidRDefault="00FB2B7B" w:rsidP="005131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FA73" w14:textId="77777777" w:rsidR="002A371C" w:rsidRDefault="002A371C" w:rsidP="00E23512">
      <w:pPr>
        <w:spacing w:line="240" w:lineRule="auto"/>
      </w:pPr>
      <w:r>
        <w:separator/>
      </w:r>
    </w:p>
  </w:footnote>
  <w:footnote w:type="continuationSeparator" w:id="0">
    <w:p w14:paraId="78B30BDD" w14:textId="77777777" w:rsidR="002A371C" w:rsidRDefault="002A371C" w:rsidP="00E235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5380"/>
      <w:gridCol w:w="3679"/>
    </w:tblGrid>
    <w:tr w:rsidR="00FB2B7B" w:rsidRPr="00813AFF" w14:paraId="506C242B" w14:textId="77777777" w:rsidTr="00325DDE">
      <w:trPr>
        <w:trHeight w:val="692"/>
      </w:trPr>
      <w:tc>
        <w:tcPr>
          <w:tcW w:w="5380" w:type="dxa"/>
          <w:tcBorders>
            <w:bottom w:val="single" w:sz="12" w:space="0" w:color="BFBFBF" w:themeColor="background1" w:themeShade="BF"/>
          </w:tcBorders>
          <w:shd w:val="clear" w:color="auto" w:fill="auto"/>
          <w:vAlign w:val="center"/>
        </w:tcPr>
        <w:p w14:paraId="6186479F" w14:textId="1259BF6C" w:rsidR="00FB2B7B" w:rsidRPr="00085D11" w:rsidRDefault="00FB2B7B" w:rsidP="00DB3285">
          <w:pPr>
            <w:pStyle w:val="En-tte"/>
            <w:jc w:val="lef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77768A35" w14:textId="6BB386E7" w:rsidR="00FB2B7B" w:rsidRPr="005A7E1C" w:rsidRDefault="00FB2B7B" w:rsidP="00DB3285">
          <w:pPr>
            <w:tabs>
              <w:tab w:val="center" w:pos="-4324"/>
            </w:tabs>
            <w:spacing w:line="80" w:lineRule="atLeast"/>
            <w:jc w:val="left"/>
            <w:rPr>
              <w:rFonts w:ascii="Montserrat SemiBold" w:eastAsia="Times New Roman" w:hAnsi="Montserrat SemiBold" w:cs="Times New Roman"/>
              <w:color w:val="00B0F0"/>
              <w:sz w:val="22"/>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c>
        <w:tcPr>
          <w:tcW w:w="3679" w:type="dxa"/>
          <w:tcBorders>
            <w:bottom w:val="single" w:sz="12" w:space="0" w:color="BFBFBF" w:themeColor="background1" w:themeShade="BF"/>
          </w:tcBorders>
          <w:shd w:val="clear" w:color="auto" w:fill="auto"/>
          <w:vAlign w:val="center"/>
        </w:tcPr>
        <w:p w14:paraId="19A0FF3A" w14:textId="77777777" w:rsidR="00FB2B7B" w:rsidRPr="00D367DF" w:rsidRDefault="00FB2B7B" w:rsidP="00DB3285">
          <w:pPr>
            <w:tabs>
              <w:tab w:val="left" w:pos="720"/>
              <w:tab w:val="right" w:pos="12313"/>
            </w:tabs>
            <w:spacing w:line="240" w:lineRule="auto"/>
            <w:jc w:val="right"/>
            <w:rPr>
              <w:rFonts w:ascii="Montserrat SemiBold" w:eastAsia="Times New Roman" w:hAnsi="Montserrat SemiBold" w:cs="Times New Roman"/>
              <w:sz w:val="16"/>
              <w:szCs w:val="16"/>
              <w:lang w:eastAsia="fr-FR"/>
            </w:rPr>
          </w:pPr>
          <w:r w:rsidRPr="00813AFF">
            <w:rPr>
              <w:rFonts w:ascii="Calibri" w:eastAsia="Times New Roman" w:hAnsi="Calibri" w:cs="Times New Roman"/>
              <w:noProof/>
              <w:szCs w:val="24"/>
              <w:lang w:eastAsia="fr-FR"/>
            </w:rPr>
            <w:drawing>
              <wp:anchor distT="0" distB="0" distL="114300" distR="114300" simplePos="0" relativeHeight="251663360" behindDoc="0" locked="0" layoutInCell="1" allowOverlap="1" wp14:anchorId="5FB46621" wp14:editId="65A6B4D6">
                <wp:simplePos x="0" y="0"/>
                <wp:positionH relativeFrom="column">
                  <wp:posOffset>932180</wp:posOffset>
                </wp:positionH>
                <wp:positionV relativeFrom="paragraph">
                  <wp:posOffset>-191770</wp:posOffset>
                </wp:positionV>
                <wp:extent cx="1261745" cy="355600"/>
                <wp:effectExtent l="0" t="0" r="0" b="6350"/>
                <wp:wrapSquare wrapText="bothSides"/>
                <wp:docPr id="14" name="Image 14"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BFD4746" w14:textId="77777777" w:rsidR="00FB2B7B" w:rsidRDefault="00FB2B7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681"/>
      <w:gridCol w:w="5379"/>
    </w:tblGrid>
    <w:tr w:rsidR="00FB2B7B" w:rsidRPr="00813AFF" w14:paraId="375A0C39" w14:textId="77777777" w:rsidTr="00325DDE">
      <w:trPr>
        <w:trHeight w:val="692"/>
        <w:jc w:val="center"/>
      </w:trPr>
      <w:tc>
        <w:tcPr>
          <w:tcW w:w="3681" w:type="dxa"/>
          <w:tcBorders>
            <w:bottom w:val="single" w:sz="12" w:space="0" w:color="BFBFBF" w:themeColor="background1" w:themeShade="BF"/>
          </w:tcBorders>
          <w:shd w:val="clear" w:color="auto" w:fill="auto"/>
        </w:tcPr>
        <w:p w14:paraId="206F48FB" w14:textId="77777777" w:rsidR="00FB2B7B" w:rsidRPr="00EA788E" w:rsidRDefault="00FB2B7B" w:rsidP="00DB3285">
          <w:pPr>
            <w:pStyle w:val="En-tte"/>
            <w:rPr>
              <w:rFonts w:ascii="Calibri" w:eastAsia="Times New Roman" w:hAnsi="Calibri" w:cs="Times New Roman"/>
              <w:noProof/>
              <w:color w:val="auto"/>
              <w:szCs w:val="24"/>
              <w:lang w:eastAsia="fr-FR"/>
            </w:rPr>
          </w:pPr>
          <w:r w:rsidRPr="00EA788E">
            <w:rPr>
              <w:rFonts w:ascii="Calibri" w:eastAsia="Times New Roman" w:hAnsi="Calibri" w:cs="Times New Roman"/>
              <w:noProof/>
              <w:color w:val="auto"/>
              <w:szCs w:val="24"/>
              <w:lang w:eastAsia="fr-FR"/>
            </w:rPr>
            <w:drawing>
              <wp:anchor distT="0" distB="0" distL="114300" distR="114300" simplePos="0" relativeHeight="251661312" behindDoc="0" locked="0" layoutInCell="1" allowOverlap="1" wp14:anchorId="1493CAAA" wp14:editId="47745CB2">
                <wp:simplePos x="0" y="0"/>
                <wp:positionH relativeFrom="column">
                  <wp:posOffset>-2540</wp:posOffset>
                </wp:positionH>
                <wp:positionV relativeFrom="paragraph">
                  <wp:posOffset>39757</wp:posOffset>
                </wp:positionV>
                <wp:extent cx="1261745" cy="355600"/>
                <wp:effectExtent l="0" t="0" r="0" b="6350"/>
                <wp:wrapSquare wrapText="bothSides"/>
                <wp:docPr id="17" name="Image 17"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anchor>
            </w:drawing>
          </w:r>
        </w:p>
      </w:tc>
      <w:tc>
        <w:tcPr>
          <w:tcW w:w="5379" w:type="dxa"/>
          <w:tcBorders>
            <w:bottom w:val="single" w:sz="12" w:space="0" w:color="BFBFBF" w:themeColor="background1" w:themeShade="BF"/>
          </w:tcBorders>
          <w:shd w:val="clear" w:color="auto" w:fill="auto"/>
          <w:vAlign w:val="center"/>
        </w:tcPr>
        <w:p w14:paraId="684F7D01" w14:textId="45C004C3" w:rsidR="00FB2B7B" w:rsidRPr="00085D11" w:rsidRDefault="00FB2B7B" w:rsidP="00DB3285">
          <w:pPr>
            <w:pStyle w:val="En-tte"/>
            <w:jc w:val="righ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4C7B7591" w14:textId="4097B052" w:rsidR="00FB2B7B" w:rsidRPr="00383E8E" w:rsidRDefault="00FB2B7B" w:rsidP="00DB3285">
          <w:pPr>
            <w:pStyle w:val="En-tte"/>
            <w:jc w:val="right"/>
            <w:rPr>
              <w:rFonts w:ascii="Montserrat SemiBold" w:eastAsia="Times New Roman" w:hAnsi="Montserrat SemiBold" w:cs="Times New Roman"/>
              <w:caps/>
              <w:color w:val="183650" w:themeColor="accent1"/>
              <w:sz w:val="16"/>
              <w:szCs w:val="16"/>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r>
  </w:tbl>
  <w:p w14:paraId="26B013AF" w14:textId="77777777" w:rsidR="00FB2B7B" w:rsidRDefault="00FB2B7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2399" w14:textId="0840DCDD" w:rsidR="00FB2B7B" w:rsidRDefault="00FB2B7B">
    <w:pPr>
      <w:pStyle w:val="En-tte"/>
    </w:pPr>
    <w:r>
      <w:rPr>
        <w:rFonts w:ascii="Calibri" w:eastAsia="Times New Roman" w:hAnsi="Calibri" w:cs="Times New Roman"/>
        <w:noProof/>
        <w:szCs w:val="24"/>
        <w:lang w:eastAsia="fr-FR"/>
      </w:rPr>
      <mc:AlternateContent>
        <mc:Choice Requires="wpg">
          <w:drawing>
            <wp:anchor distT="0" distB="0" distL="114300" distR="114300" simplePos="0" relativeHeight="251659264" behindDoc="1" locked="0" layoutInCell="1" allowOverlap="1" wp14:anchorId="3E8A4BC0" wp14:editId="7BB723CD">
              <wp:simplePos x="0" y="0"/>
              <wp:positionH relativeFrom="column">
                <wp:posOffset>-893445</wp:posOffset>
              </wp:positionH>
              <wp:positionV relativeFrom="paragraph">
                <wp:posOffset>1358900</wp:posOffset>
              </wp:positionV>
              <wp:extent cx="7540578" cy="7300623"/>
              <wp:effectExtent l="0" t="0" r="3810" b="0"/>
              <wp:wrapNone/>
              <wp:docPr id="25" name="Groupe 25"/>
              <wp:cNvGraphicFramePr/>
              <a:graphic xmlns:a="http://schemas.openxmlformats.org/drawingml/2006/main">
                <a:graphicData uri="http://schemas.microsoft.com/office/word/2010/wordprocessingGroup">
                  <wpg:wgp>
                    <wpg:cNvGrpSpPr/>
                    <wpg:grpSpPr>
                      <a:xfrm>
                        <a:off x="0" y="0"/>
                        <a:ext cx="7540578" cy="7300623"/>
                        <a:chOff x="0" y="0"/>
                        <a:chExt cx="7540578" cy="7300623"/>
                      </a:xfrm>
                    </wpg:grpSpPr>
                    <wps:wsp>
                      <wps:cNvPr id="26" name="Rectangle 26"/>
                      <wps:cNvSpPr/>
                      <wps:spPr>
                        <a:xfrm>
                          <a:off x="0" y="0"/>
                          <a:ext cx="6195060" cy="640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189288" y="6663468"/>
                          <a:ext cx="4351290" cy="6371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71BA6455" id="Groupe 25" o:spid="_x0000_s1026" style="position:absolute;margin-left:-70.35pt;margin-top:107pt;width:593.75pt;height:574.85pt;z-index:-251657216;mso-width-relative:margin;mso-height-relative:margin" coordsize="75405,7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">
              <v:rect id="Rectangle 26" o:spid="_x0000_s1027" style="position:absolute;width:61950;height:6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m4G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pFP6/xB8gF38AAAD//wMAUEsBAi0AFAAGAAgAAAAhANvh9svuAAAAhQEAABMAAAAAAAAA&#10;AAAAAAAAAAAAAFtDb250ZW50X1R5cGVzXS54bWxQSwECLQAUAAYACAAAACEAWvQsW78AAAAVAQAA&#10;CwAAAAAAAAAAAAAAAAAfAQAAX3JlbHMvLnJlbHNQSwECLQAUAAYACAAAACEATSZuBsYAAADbAAAA&#10;DwAAAAAAAAAAAAAAAAAHAgAAZHJzL2Rvd25yZXYueG1sUEsFBgAAAAADAAMAtwAAAPoCAAAAAA==&#10;" fillcolor="#e7e6e6 [3215]" stroked="f" strokeweight="1pt"/>
              <v:rect id="Rectangle 27" o:spid="_x0000_s1028" style="position:absolute;left:31892;top:66634;width:43513;height:6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" fillcolor="#e89759 [3205]" stroked="f" strokeweight="1pt"/>
            </v:group>
          </w:pict>
        </mc:Fallback>
      </mc:AlternateContent>
    </w:r>
    <w:r w:rsidRPr="00813AFF">
      <w:rPr>
        <w:rFonts w:ascii="Calibri" w:eastAsia="Times New Roman" w:hAnsi="Calibri"/>
        <w:noProof/>
        <w:szCs w:val="24"/>
        <w:lang w:eastAsia="fr-FR"/>
      </w:rPr>
      <w:drawing>
        <wp:anchor distT="0" distB="0" distL="114300" distR="114300" simplePos="0" relativeHeight="251664384" behindDoc="0" locked="0" layoutInCell="1" allowOverlap="1" wp14:anchorId="5C5D45AD" wp14:editId="7A356CBA">
          <wp:simplePos x="0" y="0"/>
          <wp:positionH relativeFrom="column">
            <wp:posOffset>37465</wp:posOffset>
          </wp:positionH>
          <wp:positionV relativeFrom="paragraph">
            <wp:posOffset>66992</wp:posOffset>
          </wp:positionV>
          <wp:extent cx="1351870" cy="381000"/>
          <wp:effectExtent l="0" t="0" r="1270" b="0"/>
          <wp:wrapNone/>
          <wp:docPr id="18" name="Image 18"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1870" cy="38100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681"/>
      <w:gridCol w:w="5379"/>
    </w:tblGrid>
    <w:tr w:rsidR="00BB6086" w:rsidRPr="00813AFF" w14:paraId="30E54EB3" w14:textId="77777777" w:rsidTr="00575CD6">
      <w:trPr>
        <w:trHeight w:val="692"/>
        <w:jc w:val="center"/>
      </w:trPr>
      <w:tc>
        <w:tcPr>
          <w:tcW w:w="3681" w:type="dxa"/>
          <w:tcBorders>
            <w:bottom w:val="single" w:sz="12" w:space="0" w:color="BFBFBF" w:themeColor="background1" w:themeShade="BF"/>
          </w:tcBorders>
          <w:shd w:val="clear" w:color="auto" w:fill="auto"/>
        </w:tcPr>
        <w:p w14:paraId="5404A586" w14:textId="77777777" w:rsidR="00BB6086" w:rsidRPr="00EA788E" w:rsidRDefault="00BB6086" w:rsidP="00BB6086">
          <w:pPr>
            <w:pStyle w:val="En-tte"/>
            <w:rPr>
              <w:rFonts w:ascii="Calibri" w:eastAsia="Times New Roman" w:hAnsi="Calibri" w:cs="Times New Roman"/>
              <w:noProof/>
              <w:color w:val="auto"/>
              <w:szCs w:val="24"/>
              <w:lang w:eastAsia="fr-FR"/>
            </w:rPr>
          </w:pPr>
          <w:r w:rsidRPr="00EA788E">
            <w:rPr>
              <w:rFonts w:ascii="Calibri" w:eastAsia="Times New Roman" w:hAnsi="Calibri" w:cs="Times New Roman"/>
              <w:noProof/>
              <w:color w:val="auto"/>
              <w:szCs w:val="24"/>
              <w:lang w:eastAsia="fr-FR"/>
            </w:rPr>
            <w:drawing>
              <wp:anchor distT="0" distB="0" distL="114300" distR="114300" simplePos="0" relativeHeight="251667456" behindDoc="0" locked="0" layoutInCell="1" allowOverlap="1" wp14:anchorId="6808FED1" wp14:editId="3C24974E">
                <wp:simplePos x="0" y="0"/>
                <wp:positionH relativeFrom="column">
                  <wp:posOffset>-2540</wp:posOffset>
                </wp:positionH>
                <wp:positionV relativeFrom="paragraph">
                  <wp:posOffset>39757</wp:posOffset>
                </wp:positionV>
                <wp:extent cx="1261745" cy="355600"/>
                <wp:effectExtent l="0" t="0" r="0" b="6350"/>
                <wp:wrapSquare wrapText="bothSides"/>
                <wp:docPr id="20" name="Image 20"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anchor>
            </w:drawing>
          </w:r>
        </w:p>
      </w:tc>
      <w:tc>
        <w:tcPr>
          <w:tcW w:w="5379" w:type="dxa"/>
          <w:tcBorders>
            <w:bottom w:val="single" w:sz="12" w:space="0" w:color="BFBFBF" w:themeColor="background1" w:themeShade="BF"/>
          </w:tcBorders>
          <w:shd w:val="clear" w:color="auto" w:fill="auto"/>
          <w:vAlign w:val="center"/>
        </w:tcPr>
        <w:p w14:paraId="514EF060" w14:textId="77777777" w:rsidR="00BB6086" w:rsidRPr="00085D11" w:rsidRDefault="00BB6086" w:rsidP="00BB6086">
          <w:pPr>
            <w:pStyle w:val="En-tte"/>
            <w:jc w:val="righ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5C6885E3" w14:textId="77777777" w:rsidR="00BB6086" w:rsidRPr="00383E8E" w:rsidRDefault="00BB6086" w:rsidP="00BB6086">
          <w:pPr>
            <w:pStyle w:val="En-tte"/>
            <w:jc w:val="right"/>
            <w:rPr>
              <w:rFonts w:ascii="Montserrat SemiBold" w:eastAsia="Times New Roman" w:hAnsi="Montserrat SemiBold" w:cs="Times New Roman"/>
              <w:caps/>
              <w:color w:val="183650" w:themeColor="accent1"/>
              <w:sz w:val="16"/>
              <w:szCs w:val="16"/>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r>
  </w:tbl>
  <w:p w14:paraId="355ED47A" w14:textId="77777777" w:rsidR="00D55364" w:rsidRPr="009037F0" w:rsidRDefault="00D55364" w:rsidP="009037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74E"/>
    <w:multiLevelType w:val="multilevel"/>
    <w:tmpl w:val="4670834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C4129CA"/>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845688"/>
    <w:multiLevelType w:val="multilevel"/>
    <w:tmpl w:val="A1083F3E"/>
    <w:lvl w:ilvl="0">
      <w:start w:val="1"/>
      <w:numFmt w:val="decimal"/>
      <w:lvlText w:val="%1."/>
      <w:lvlJc w:val="left"/>
      <w:pPr>
        <w:ind w:left="720" w:hanging="360"/>
      </w:pPr>
      <w:rPr>
        <w:rFonts w:hint="default"/>
      </w:rPr>
    </w:lvl>
    <w:lvl w:ilvl="1">
      <w:start w:val="1"/>
      <w:numFmt w:val="decimal"/>
      <w:lvlText w:val="%1.%2."/>
      <w:lvlJc w:val="left"/>
      <w:pPr>
        <w:ind w:left="4046" w:hanging="360"/>
      </w:pPr>
      <w:rPr>
        <w:rFonts w:hint="default"/>
      </w:rPr>
    </w:lvl>
    <w:lvl w:ilvl="2">
      <w:start w:val="1"/>
      <w:numFmt w:val="decimal"/>
      <w:lvlText w:val="%1.%2.%3."/>
      <w:lvlJc w:val="left"/>
      <w:pPr>
        <w:ind w:left="2160" w:hanging="346"/>
      </w:pPr>
      <w:rPr>
        <w:rFonts w:hint="default"/>
      </w:rPr>
    </w:lvl>
    <w:lvl w:ilvl="3">
      <w:start w:val="1"/>
      <w:numFmt w:val="decimal"/>
      <w:lvlText w:val="%1.%2.%3.%4."/>
      <w:lvlJc w:val="left"/>
      <w:pPr>
        <w:ind w:left="2880" w:hanging="328"/>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1667BDC"/>
    <w:multiLevelType w:val="multilevel"/>
    <w:tmpl w:val="6F3E19AA"/>
    <w:lvl w:ilvl="0">
      <w:start w:val="1"/>
      <w:numFmt w:val="decimal"/>
      <w:pStyle w:val="Titre1"/>
      <w:lvlText w:val="%1"/>
      <w:lvlJc w:val="left"/>
      <w:pPr>
        <w:ind w:left="432" w:hanging="432"/>
      </w:pPr>
      <w:rPr>
        <w:rFonts w:hint="default"/>
        <w14:cntxtAlts/>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rPr>
        <w:rFonts w:hint="default"/>
      </w:rPr>
    </w:lvl>
  </w:abstractNum>
  <w:abstractNum w:abstractNumId="4" w15:restartNumberingAfterBreak="0">
    <w:nsid w:val="2C753F69"/>
    <w:multiLevelType w:val="hybridMultilevel"/>
    <w:tmpl w:val="4EDA64AA"/>
    <w:lvl w:ilvl="0" w:tplc="A5263276">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5" w15:restartNumberingAfterBreak="0">
    <w:nsid w:val="2C8F33F8"/>
    <w:multiLevelType w:val="hybridMultilevel"/>
    <w:tmpl w:val="F50C8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2E6C2F"/>
    <w:multiLevelType w:val="hybridMultilevel"/>
    <w:tmpl w:val="3B06D714"/>
    <w:lvl w:ilvl="0" w:tplc="5C244136">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7" w15:restartNumberingAfterBreak="0">
    <w:nsid w:val="30282B50"/>
    <w:multiLevelType w:val="hybridMultilevel"/>
    <w:tmpl w:val="3E5EF31E"/>
    <w:lvl w:ilvl="0" w:tplc="E864EAEA">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4F2C1D"/>
    <w:multiLevelType w:val="hybridMultilevel"/>
    <w:tmpl w:val="EBEEC26C"/>
    <w:lvl w:ilvl="0" w:tplc="A0A8F02A">
      <w:start w:val="1"/>
      <w:numFmt w:val="decimal"/>
      <w:lvlText w:val="1.%1."/>
      <w:lvlJc w:val="left"/>
      <w:pPr>
        <w:ind w:left="700" w:hanging="360"/>
      </w:pPr>
      <w:rPr>
        <w:rFonts w:hint="default"/>
        <w14:cntxtAlt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3028DA"/>
    <w:multiLevelType w:val="hybridMultilevel"/>
    <w:tmpl w:val="14A20CD4"/>
    <w:lvl w:ilvl="0" w:tplc="9EF6E61A">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10" w15:restartNumberingAfterBreak="0">
    <w:nsid w:val="37B421CB"/>
    <w:multiLevelType w:val="hybridMultilevel"/>
    <w:tmpl w:val="4D2AB96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4328B0"/>
    <w:multiLevelType w:val="hybridMultilevel"/>
    <w:tmpl w:val="B96CE65C"/>
    <w:lvl w:ilvl="0" w:tplc="C7D0114A">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12" w15:restartNumberingAfterBreak="0">
    <w:nsid w:val="3FE20CA6"/>
    <w:multiLevelType w:val="hybridMultilevel"/>
    <w:tmpl w:val="22C64A6A"/>
    <w:lvl w:ilvl="0" w:tplc="C7D0114A">
      <w:numFmt w:val="bullet"/>
      <w:lvlText w:val="-"/>
      <w:lvlJc w:val="left"/>
      <w:pPr>
        <w:ind w:left="474" w:hanging="360"/>
      </w:pPr>
      <w:rPr>
        <w:rFonts w:ascii="Calibri" w:eastAsia="Times New Roman" w:hAnsi="Calibri" w:cs="Calibri" w:hint="default"/>
      </w:rPr>
    </w:lvl>
    <w:lvl w:ilvl="1" w:tplc="040C0003">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3" w15:restartNumberingAfterBreak="0">
    <w:nsid w:val="40CA4051"/>
    <w:multiLevelType w:val="hybridMultilevel"/>
    <w:tmpl w:val="37668B5C"/>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2B29DE"/>
    <w:multiLevelType w:val="hybridMultilevel"/>
    <w:tmpl w:val="C59A3D7A"/>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5D022E"/>
    <w:multiLevelType w:val="hybridMultilevel"/>
    <w:tmpl w:val="47F85FF6"/>
    <w:lvl w:ilvl="0" w:tplc="7FA45438">
      <w:numFmt w:val="bullet"/>
      <w:lvlText w:val="-"/>
      <w:lvlJc w:val="left"/>
      <w:pPr>
        <w:ind w:left="720" w:hanging="360"/>
      </w:pPr>
      <w:rPr>
        <w:rFonts w:ascii="Hind" w:eastAsiaTheme="minorHAnsi" w:hAnsi="Hind" w:cs="Hi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AF4E9C"/>
    <w:multiLevelType w:val="hybridMultilevel"/>
    <w:tmpl w:val="1E8405D0"/>
    <w:lvl w:ilvl="0" w:tplc="E06E643E">
      <w:start w:val="1"/>
      <w:numFmt w:val="decimal"/>
      <w:lvlText w:val="[%1]"/>
      <w:lvlJc w:val="center"/>
      <w:pPr>
        <w:ind w:left="777" w:hanging="360"/>
      </w:pPr>
      <w:rPr>
        <w:rFonts w:hint="default"/>
      </w:r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17" w15:restartNumberingAfterBreak="0">
    <w:nsid w:val="4CB17369"/>
    <w:multiLevelType w:val="hybridMultilevel"/>
    <w:tmpl w:val="844CFCA4"/>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A257D8"/>
    <w:multiLevelType w:val="hybridMultilevel"/>
    <w:tmpl w:val="906C234A"/>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426CB4"/>
    <w:multiLevelType w:val="hybridMultilevel"/>
    <w:tmpl w:val="64D2581E"/>
    <w:lvl w:ilvl="0" w:tplc="3E32654A">
      <w:start w:val="1"/>
      <w:numFmt w:val="decimal"/>
      <w:lvlText w:val="%1.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1A5D9C"/>
    <w:multiLevelType w:val="hybridMultilevel"/>
    <w:tmpl w:val="E99EEB04"/>
    <w:lvl w:ilvl="0" w:tplc="C7D0114A">
      <w:numFmt w:val="bullet"/>
      <w:lvlText w:val="-"/>
      <w:lvlJc w:val="left"/>
      <w:pPr>
        <w:ind w:left="474" w:hanging="360"/>
      </w:pPr>
      <w:rPr>
        <w:rFonts w:ascii="Calibri" w:eastAsia="Times New Roman" w:hAnsi="Calibri" w:cs="Calibri"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1" w15:restartNumberingAfterBreak="0">
    <w:nsid w:val="69B771A3"/>
    <w:multiLevelType w:val="hybridMultilevel"/>
    <w:tmpl w:val="FB0C9BC2"/>
    <w:lvl w:ilvl="0" w:tplc="85E8BEB0">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22" w15:restartNumberingAfterBreak="0">
    <w:nsid w:val="6C205DB0"/>
    <w:multiLevelType w:val="hybridMultilevel"/>
    <w:tmpl w:val="A0D6C45E"/>
    <w:lvl w:ilvl="0" w:tplc="F9C6A6EE">
      <w:start w:val="1"/>
      <w:numFmt w:val="bullet"/>
      <w:pStyle w:val="Pucedeniveau1"/>
      <w:lvlText w:val=""/>
      <w:lvlJc w:val="left"/>
      <w:pPr>
        <w:ind w:left="720" w:hanging="360"/>
      </w:pPr>
      <w:rPr>
        <w:rFonts w:ascii="Symbol" w:hAnsi="Symbol" w:hint="default"/>
        <w:color w:val="E8761F" w:themeColor="accent5"/>
      </w:rPr>
    </w:lvl>
    <w:lvl w:ilvl="1" w:tplc="10002764">
      <w:start w:val="1"/>
      <w:numFmt w:val="bullet"/>
      <w:pStyle w:val="Pucedeniveau2"/>
      <w:lvlText w:val="o"/>
      <w:lvlJc w:val="left"/>
      <w:pPr>
        <w:ind w:left="1440" w:hanging="360"/>
      </w:pPr>
      <w:rPr>
        <w:rFonts w:ascii="Courier New" w:hAnsi="Courier New" w:cs="Courier New" w:hint="default"/>
      </w:rPr>
    </w:lvl>
    <w:lvl w:ilvl="2" w:tplc="5770FCC6">
      <w:start w:val="1"/>
      <w:numFmt w:val="bullet"/>
      <w:pStyle w:val="Pucedeniveau3"/>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AA1B04"/>
    <w:multiLevelType w:val="hybridMultilevel"/>
    <w:tmpl w:val="800CAC3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4B5186"/>
    <w:multiLevelType w:val="hybridMultilevel"/>
    <w:tmpl w:val="75F8281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F040B9D"/>
    <w:multiLevelType w:val="hybridMultilevel"/>
    <w:tmpl w:val="930EEB2A"/>
    <w:lvl w:ilvl="0" w:tplc="469670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F5C4E2E"/>
    <w:multiLevelType w:val="hybridMultilevel"/>
    <w:tmpl w:val="ABDED612"/>
    <w:lvl w:ilvl="0" w:tplc="E06E643E">
      <w:start w:val="1"/>
      <w:numFmt w:val="decimal"/>
      <w:lvlText w:val="[%1]"/>
      <w:lvlJc w:val="center"/>
      <w:pPr>
        <w:ind w:left="777" w:hanging="360"/>
      </w:pPr>
      <w:rPr>
        <w:rFonts w:hint="default"/>
      </w:r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num w:numId="1">
    <w:abstractNumId w:val="0"/>
  </w:num>
  <w:num w:numId="2">
    <w:abstractNumId w:val="8"/>
  </w:num>
  <w:num w:numId="3">
    <w:abstractNumId w:val="7"/>
  </w:num>
  <w:num w:numId="4">
    <w:abstractNumId w:val="19"/>
  </w:num>
  <w:num w:numId="5">
    <w:abstractNumId w:val="22"/>
  </w:num>
  <w:num w:numId="6">
    <w:abstractNumId w:val="2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4"/>
  </w:num>
  <w:num w:numId="11">
    <w:abstractNumId w:val="17"/>
  </w:num>
  <w:num w:numId="12">
    <w:abstractNumId w:val="13"/>
  </w:num>
  <w:num w:numId="13">
    <w:abstractNumId w:val="2"/>
  </w:num>
  <w:num w:numId="14">
    <w:abstractNumId w:val="23"/>
  </w:num>
  <w:num w:numId="15">
    <w:abstractNumId w:val="18"/>
  </w:num>
  <w:num w:numId="16">
    <w:abstractNumId w:val="10"/>
  </w:num>
  <w:num w:numId="17">
    <w:abstractNumId w:val="5"/>
  </w:num>
  <w:num w:numId="18">
    <w:abstractNumId w:val="1"/>
  </w:num>
  <w:num w:numId="19">
    <w:abstractNumId w:val="15"/>
  </w:num>
  <w:num w:numId="20">
    <w:abstractNumId w:val="26"/>
  </w:num>
  <w:num w:numId="21">
    <w:abstractNumId w:val="16"/>
  </w:num>
  <w:num w:numId="22">
    <w:abstractNumId w:val="2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9"/>
  </w:num>
  <w:num w:numId="26">
    <w:abstractNumId w:val="6"/>
  </w:num>
  <w:num w:numId="27">
    <w:abstractNumId w:val="11"/>
  </w:num>
  <w:num w:numId="28">
    <w:abstractNumId w:val="12"/>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efaultTableStyle w:val="TableauGrille2-Accentuation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6F"/>
    <w:rsid w:val="00004928"/>
    <w:rsid w:val="00006E53"/>
    <w:rsid w:val="0001167C"/>
    <w:rsid w:val="00021D1A"/>
    <w:rsid w:val="000250A8"/>
    <w:rsid w:val="00053471"/>
    <w:rsid w:val="000619A3"/>
    <w:rsid w:val="00071B3B"/>
    <w:rsid w:val="00077FD8"/>
    <w:rsid w:val="00085D11"/>
    <w:rsid w:val="000A6C88"/>
    <w:rsid w:val="000B2317"/>
    <w:rsid w:val="000C06A0"/>
    <w:rsid w:val="000D3CDE"/>
    <w:rsid w:val="000E06FA"/>
    <w:rsid w:val="00103701"/>
    <w:rsid w:val="001155B3"/>
    <w:rsid w:val="00147BF4"/>
    <w:rsid w:val="0016395F"/>
    <w:rsid w:val="00166B3A"/>
    <w:rsid w:val="00174B8A"/>
    <w:rsid w:val="001852E6"/>
    <w:rsid w:val="0019626B"/>
    <w:rsid w:val="0019719E"/>
    <w:rsid w:val="001A2734"/>
    <w:rsid w:val="001A323F"/>
    <w:rsid w:val="001C4A4D"/>
    <w:rsid w:val="001D1907"/>
    <w:rsid w:val="001D4B15"/>
    <w:rsid w:val="001E0720"/>
    <w:rsid w:val="001E6989"/>
    <w:rsid w:val="001F261F"/>
    <w:rsid w:val="001F3D8E"/>
    <w:rsid w:val="001F40AA"/>
    <w:rsid w:val="00205EEC"/>
    <w:rsid w:val="00220F08"/>
    <w:rsid w:val="0023586A"/>
    <w:rsid w:val="002442DA"/>
    <w:rsid w:val="00246276"/>
    <w:rsid w:val="0025257D"/>
    <w:rsid w:val="00253AA4"/>
    <w:rsid w:val="00256240"/>
    <w:rsid w:val="002619A1"/>
    <w:rsid w:val="00262ADA"/>
    <w:rsid w:val="0026637E"/>
    <w:rsid w:val="00266AF8"/>
    <w:rsid w:val="002769FE"/>
    <w:rsid w:val="002A371C"/>
    <w:rsid w:val="002B4B04"/>
    <w:rsid w:val="002C0F89"/>
    <w:rsid w:val="002D07F1"/>
    <w:rsid w:val="002D0BDA"/>
    <w:rsid w:val="002D1081"/>
    <w:rsid w:val="002D2361"/>
    <w:rsid w:val="002D64C2"/>
    <w:rsid w:val="002E0F10"/>
    <w:rsid w:val="002E78FE"/>
    <w:rsid w:val="002F5CFC"/>
    <w:rsid w:val="00324C61"/>
    <w:rsid w:val="003258F1"/>
    <w:rsid w:val="00325DDE"/>
    <w:rsid w:val="00330F3F"/>
    <w:rsid w:val="003324BD"/>
    <w:rsid w:val="00337B57"/>
    <w:rsid w:val="00344762"/>
    <w:rsid w:val="00351BEF"/>
    <w:rsid w:val="00356278"/>
    <w:rsid w:val="0038160A"/>
    <w:rsid w:val="00383E8E"/>
    <w:rsid w:val="0039502F"/>
    <w:rsid w:val="003A4321"/>
    <w:rsid w:val="003B41E0"/>
    <w:rsid w:val="003B54B0"/>
    <w:rsid w:val="003C08A8"/>
    <w:rsid w:val="003C58F1"/>
    <w:rsid w:val="003F137A"/>
    <w:rsid w:val="003F5FA2"/>
    <w:rsid w:val="00402DE7"/>
    <w:rsid w:val="00421271"/>
    <w:rsid w:val="004247AC"/>
    <w:rsid w:val="00431827"/>
    <w:rsid w:val="00445655"/>
    <w:rsid w:val="00450893"/>
    <w:rsid w:val="00461A4D"/>
    <w:rsid w:val="00463192"/>
    <w:rsid w:val="00464D36"/>
    <w:rsid w:val="00471924"/>
    <w:rsid w:val="00472F21"/>
    <w:rsid w:val="004852E8"/>
    <w:rsid w:val="004871A9"/>
    <w:rsid w:val="004A6F09"/>
    <w:rsid w:val="004B0866"/>
    <w:rsid w:val="004B11F5"/>
    <w:rsid w:val="004B1B1D"/>
    <w:rsid w:val="004B3701"/>
    <w:rsid w:val="004B4C0B"/>
    <w:rsid w:val="004E4A57"/>
    <w:rsid w:val="00507FE8"/>
    <w:rsid w:val="0051319F"/>
    <w:rsid w:val="00524224"/>
    <w:rsid w:val="00526C6E"/>
    <w:rsid w:val="00527332"/>
    <w:rsid w:val="00530D15"/>
    <w:rsid w:val="00541E0B"/>
    <w:rsid w:val="00543A39"/>
    <w:rsid w:val="005642D9"/>
    <w:rsid w:val="005761F4"/>
    <w:rsid w:val="005A62EF"/>
    <w:rsid w:val="005A7E1C"/>
    <w:rsid w:val="005B7007"/>
    <w:rsid w:val="005D079A"/>
    <w:rsid w:val="005D1CFF"/>
    <w:rsid w:val="005E29CA"/>
    <w:rsid w:val="005F366C"/>
    <w:rsid w:val="005F64D4"/>
    <w:rsid w:val="006040D9"/>
    <w:rsid w:val="0062228B"/>
    <w:rsid w:val="00624565"/>
    <w:rsid w:val="00624ECE"/>
    <w:rsid w:val="00625E21"/>
    <w:rsid w:val="00647166"/>
    <w:rsid w:val="00655ABD"/>
    <w:rsid w:val="00675CAC"/>
    <w:rsid w:val="006803D3"/>
    <w:rsid w:val="00680968"/>
    <w:rsid w:val="006A3B60"/>
    <w:rsid w:val="006C06BC"/>
    <w:rsid w:val="006C0A3F"/>
    <w:rsid w:val="006C7668"/>
    <w:rsid w:val="006D3C70"/>
    <w:rsid w:val="006E195F"/>
    <w:rsid w:val="00704C87"/>
    <w:rsid w:val="0071206E"/>
    <w:rsid w:val="007202CE"/>
    <w:rsid w:val="0072637B"/>
    <w:rsid w:val="007319A9"/>
    <w:rsid w:val="00733523"/>
    <w:rsid w:val="00741DD7"/>
    <w:rsid w:val="00752D2C"/>
    <w:rsid w:val="00756748"/>
    <w:rsid w:val="00770193"/>
    <w:rsid w:val="00770736"/>
    <w:rsid w:val="0077538A"/>
    <w:rsid w:val="00777852"/>
    <w:rsid w:val="00783542"/>
    <w:rsid w:val="0078794B"/>
    <w:rsid w:val="00792F25"/>
    <w:rsid w:val="007A2EE4"/>
    <w:rsid w:val="007A39A9"/>
    <w:rsid w:val="007B35CB"/>
    <w:rsid w:val="007C35CF"/>
    <w:rsid w:val="007C6DFC"/>
    <w:rsid w:val="007C72AB"/>
    <w:rsid w:val="007F20FF"/>
    <w:rsid w:val="0080039A"/>
    <w:rsid w:val="00823C25"/>
    <w:rsid w:val="008258CD"/>
    <w:rsid w:val="00854BFE"/>
    <w:rsid w:val="008643D8"/>
    <w:rsid w:val="00867AA2"/>
    <w:rsid w:val="00874AF7"/>
    <w:rsid w:val="008B5B22"/>
    <w:rsid w:val="008B5F28"/>
    <w:rsid w:val="008C73C5"/>
    <w:rsid w:val="008D28A1"/>
    <w:rsid w:val="008D3316"/>
    <w:rsid w:val="008E4C6F"/>
    <w:rsid w:val="008F31BB"/>
    <w:rsid w:val="009037F0"/>
    <w:rsid w:val="00913A27"/>
    <w:rsid w:val="00934E3E"/>
    <w:rsid w:val="00937B10"/>
    <w:rsid w:val="0094797E"/>
    <w:rsid w:val="00981179"/>
    <w:rsid w:val="00983564"/>
    <w:rsid w:val="00993DA9"/>
    <w:rsid w:val="00993EF0"/>
    <w:rsid w:val="009B52E2"/>
    <w:rsid w:val="009C132A"/>
    <w:rsid w:val="009D58A6"/>
    <w:rsid w:val="009F5987"/>
    <w:rsid w:val="00A01420"/>
    <w:rsid w:val="00A1779F"/>
    <w:rsid w:val="00A321A3"/>
    <w:rsid w:val="00A40723"/>
    <w:rsid w:val="00A4368D"/>
    <w:rsid w:val="00A43B88"/>
    <w:rsid w:val="00A54506"/>
    <w:rsid w:val="00A54EFA"/>
    <w:rsid w:val="00A600E6"/>
    <w:rsid w:val="00A746B9"/>
    <w:rsid w:val="00A762C3"/>
    <w:rsid w:val="00A76B29"/>
    <w:rsid w:val="00A77669"/>
    <w:rsid w:val="00A814FB"/>
    <w:rsid w:val="00A83FA6"/>
    <w:rsid w:val="00A84BA0"/>
    <w:rsid w:val="00A8537A"/>
    <w:rsid w:val="00A87566"/>
    <w:rsid w:val="00A91628"/>
    <w:rsid w:val="00AA61F7"/>
    <w:rsid w:val="00AA64D3"/>
    <w:rsid w:val="00AB41FE"/>
    <w:rsid w:val="00AC51C9"/>
    <w:rsid w:val="00AD1402"/>
    <w:rsid w:val="00AD173C"/>
    <w:rsid w:val="00AD7DA8"/>
    <w:rsid w:val="00AE60B0"/>
    <w:rsid w:val="00AF2019"/>
    <w:rsid w:val="00AF2CB4"/>
    <w:rsid w:val="00AF3264"/>
    <w:rsid w:val="00B02B86"/>
    <w:rsid w:val="00B06FFE"/>
    <w:rsid w:val="00B104C6"/>
    <w:rsid w:val="00B218CD"/>
    <w:rsid w:val="00B376C9"/>
    <w:rsid w:val="00B46565"/>
    <w:rsid w:val="00B52D5B"/>
    <w:rsid w:val="00B64C1D"/>
    <w:rsid w:val="00B86127"/>
    <w:rsid w:val="00B97181"/>
    <w:rsid w:val="00BA3F95"/>
    <w:rsid w:val="00BB4A25"/>
    <w:rsid w:val="00BB6086"/>
    <w:rsid w:val="00BC5B28"/>
    <w:rsid w:val="00BE5282"/>
    <w:rsid w:val="00BE7237"/>
    <w:rsid w:val="00BF1CCE"/>
    <w:rsid w:val="00BF63D4"/>
    <w:rsid w:val="00C02F4B"/>
    <w:rsid w:val="00C13FF3"/>
    <w:rsid w:val="00C24D0D"/>
    <w:rsid w:val="00C320D6"/>
    <w:rsid w:val="00C43A76"/>
    <w:rsid w:val="00C45870"/>
    <w:rsid w:val="00C57D6B"/>
    <w:rsid w:val="00C62FF0"/>
    <w:rsid w:val="00C64677"/>
    <w:rsid w:val="00C836BD"/>
    <w:rsid w:val="00C84C52"/>
    <w:rsid w:val="00C84E26"/>
    <w:rsid w:val="00C94EDE"/>
    <w:rsid w:val="00CA2524"/>
    <w:rsid w:val="00CB6816"/>
    <w:rsid w:val="00CC1E77"/>
    <w:rsid w:val="00CC29B9"/>
    <w:rsid w:val="00CD62B7"/>
    <w:rsid w:val="00CE4538"/>
    <w:rsid w:val="00CE7B07"/>
    <w:rsid w:val="00D05DD9"/>
    <w:rsid w:val="00D11A4F"/>
    <w:rsid w:val="00D14963"/>
    <w:rsid w:val="00D24401"/>
    <w:rsid w:val="00D263CE"/>
    <w:rsid w:val="00D277E4"/>
    <w:rsid w:val="00D50D30"/>
    <w:rsid w:val="00D50E39"/>
    <w:rsid w:val="00D55364"/>
    <w:rsid w:val="00D57A9D"/>
    <w:rsid w:val="00D662D5"/>
    <w:rsid w:val="00D74053"/>
    <w:rsid w:val="00D8587F"/>
    <w:rsid w:val="00DB3285"/>
    <w:rsid w:val="00DC73FD"/>
    <w:rsid w:val="00DD0943"/>
    <w:rsid w:val="00DE2D59"/>
    <w:rsid w:val="00DE3B7B"/>
    <w:rsid w:val="00DE55F4"/>
    <w:rsid w:val="00DE78A9"/>
    <w:rsid w:val="00E05D56"/>
    <w:rsid w:val="00E11498"/>
    <w:rsid w:val="00E1254F"/>
    <w:rsid w:val="00E17501"/>
    <w:rsid w:val="00E23512"/>
    <w:rsid w:val="00E3014D"/>
    <w:rsid w:val="00E333F0"/>
    <w:rsid w:val="00E465C3"/>
    <w:rsid w:val="00E72CDF"/>
    <w:rsid w:val="00E912E9"/>
    <w:rsid w:val="00E93496"/>
    <w:rsid w:val="00EA0690"/>
    <w:rsid w:val="00EA53F6"/>
    <w:rsid w:val="00EA5B8B"/>
    <w:rsid w:val="00EA788E"/>
    <w:rsid w:val="00EB18CC"/>
    <w:rsid w:val="00EB536F"/>
    <w:rsid w:val="00EB5C88"/>
    <w:rsid w:val="00EB7464"/>
    <w:rsid w:val="00EC0D25"/>
    <w:rsid w:val="00EC49B2"/>
    <w:rsid w:val="00EC57E6"/>
    <w:rsid w:val="00EC5F76"/>
    <w:rsid w:val="00ED1398"/>
    <w:rsid w:val="00EE6CF1"/>
    <w:rsid w:val="00F00FE4"/>
    <w:rsid w:val="00F21A3B"/>
    <w:rsid w:val="00F22410"/>
    <w:rsid w:val="00F36261"/>
    <w:rsid w:val="00F55F4D"/>
    <w:rsid w:val="00F63C6F"/>
    <w:rsid w:val="00F643B1"/>
    <w:rsid w:val="00F83C6B"/>
    <w:rsid w:val="00F90BF7"/>
    <w:rsid w:val="00FB2B7B"/>
    <w:rsid w:val="00FB4F80"/>
    <w:rsid w:val="00FC5DBA"/>
    <w:rsid w:val="00FD400D"/>
    <w:rsid w:val="00FE1E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ADB0A"/>
  <w15:chartTrackingRefBased/>
  <w15:docId w15:val="{42F12841-5EF4-4BD3-A1C3-EF6AB76E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0F3F"/>
    <w:pPr>
      <w:spacing w:after="0"/>
      <w:jc w:val="both"/>
    </w:pPr>
    <w:rPr>
      <w:color w:val="464646" w:themeColor="accent3"/>
      <w:sz w:val="20"/>
    </w:rPr>
  </w:style>
  <w:style w:type="paragraph" w:styleId="Titre1">
    <w:name w:val="heading 1"/>
    <w:basedOn w:val="Normal"/>
    <w:next w:val="Soustitrededocument-Pagedegarde"/>
    <w:link w:val="Titre1Car"/>
    <w:uiPriority w:val="9"/>
    <w:qFormat/>
    <w:rsid w:val="00EA53F6"/>
    <w:pPr>
      <w:keepNext/>
      <w:keepLines/>
      <w:numPr>
        <w:numId w:val="9"/>
      </w:numPr>
      <w:spacing w:line="240" w:lineRule="auto"/>
      <w:ind w:left="431" w:hanging="431"/>
      <w:jc w:val="left"/>
      <w:outlineLvl w:val="0"/>
    </w:pPr>
    <w:rPr>
      <w:rFonts w:ascii="Arial Black" w:eastAsiaTheme="majorEastAsia" w:hAnsi="Arial Black" w:cstheme="majorBidi"/>
      <w:caps/>
      <w:color w:val="183650" w:themeColor="accent1"/>
      <w:sz w:val="32"/>
      <w:szCs w:val="32"/>
    </w:rPr>
  </w:style>
  <w:style w:type="paragraph" w:styleId="Titre2">
    <w:name w:val="heading 2"/>
    <w:basedOn w:val="Normal"/>
    <w:next w:val="2020Apside"/>
    <w:link w:val="Titre2Car"/>
    <w:uiPriority w:val="9"/>
    <w:unhideWhenUsed/>
    <w:qFormat/>
    <w:rsid w:val="00EA53F6"/>
    <w:pPr>
      <w:keepNext/>
      <w:keepLines/>
      <w:numPr>
        <w:ilvl w:val="1"/>
        <w:numId w:val="9"/>
      </w:numPr>
      <w:spacing w:before="240" w:line="240" w:lineRule="auto"/>
      <w:jc w:val="left"/>
      <w:outlineLvl w:val="1"/>
    </w:pPr>
    <w:rPr>
      <w:rFonts w:ascii="Arial Black" w:eastAsiaTheme="majorEastAsia" w:hAnsi="Arial Black" w:cstheme="majorBidi"/>
      <w:color w:val="E89759" w:themeColor="accent2"/>
      <w:sz w:val="26"/>
      <w:szCs w:val="26"/>
    </w:rPr>
  </w:style>
  <w:style w:type="paragraph" w:styleId="Titre3">
    <w:name w:val="heading 3"/>
    <w:basedOn w:val="Normal"/>
    <w:next w:val="2020Apside"/>
    <w:link w:val="Titre3Car"/>
    <w:uiPriority w:val="9"/>
    <w:unhideWhenUsed/>
    <w:qFormat/>
    <w:rsid w:val="00085D11"/>
    <w:pPr>
      <w:keepNext/>
      <w:keepLines/>
      <w:numPr>
        <w:ilvl w:val="2"/>
        <w:numId w:val="9"/>
      </w:numPr>
      <w:spacing w:after="120"/>
      <w:jc w:val="left"/>
      <w:outlineLvl w:val="2"/>
    </w:pPr>
    <w:rPr>
      <w:rFonts w:ascii="Arial Black" w:eastAsiaTheme="majorEastAsia" w:hAnsi="Arial Black" w:cstheme="majorBidi"/>
      <w:color w:val="787878" w:themeColor="background2"/>
      <w:sz w:val="24"/>
      <w:szCs w:val="24"/>
    </w:rPr>
  </w:style>
  <w:style w:type="paragraph" w:styleId="Titre4">
    <w:name w:val="heading 4"/>
    <w:basedOn w:val="Normal"/>
    <w:next w:val="2020Apside"/>
    <w:link w:val="Titre4Car"/>
    <w:uiPriority w:val="9"/>
    <w:unhideWhenUsed/>
    <w:qFormat/>
    <w:rsid w:val="00C57D6B"/>
    <w:pPr>
      <w:keepNext/>
      <w:keepLines/>
      <w:numPr>
        <w:ilvl w:val="3"/>
        <w:numId w:val="9"/>
      </w:numPr>
      <w:spacing w:after="120"/>
      <w:ind w:left="993" w:hanging="993"/>
      <w:jc w:val="left"/>
      <w:outlineLvl w:val="3"/>
    </w:pPr>
    <w:rPr>
      <w:rFonts w:ascii="Arial Black" w:eastAsiaTheme="majorEastAsia" w:hAnsi="Arial Black" w:cstheme="majorBidi"/>
      <w:iCs/>
      <w:color w:val="0F1F30" w:themeColor="accent4"/>
      <w:sz w:val="24"/>
    </w:rPr>
  </w:style>
  <w:style w:type="paragraph" w:styleId="Titre5">
    <w:name w:val="heading 5"/>
    <w:basedOn w:val="Normal"/>
    <w:next w:val="2020Apside"/>
    <w:link w:val="Titre5Car"/>
    <w:unhideWhenUsed/>
    <w:qFormat/>
    <w:rsid w:val="00085D11"/>
    <w:pPr>
      <w:keepNext/>
      <w:keepLines/>
      <w:numPr>
        <w:ilvl w:val="4"/>
        <w:numId w:val="9"/>
      </w:numPr>
      <w:spacing w:before="120" w:after="120"/>
      <w:jc w:val="left"/>
      <w:outlineLvl w:val="4"/>
    </w:pPr>
    <w:rPr>
      <w:rFonts w:ascii="Arial Black" w:eastAsiaTheme="majorEastAsia" w:hAnsi="Arial Black" w:cs="Hind"/>
      <w:color w:val="12283B" w:themeColor="accent1" w:themeShade="BF"/>
      <w:lang w:eastAsia="fr-FR"/>
    </w:rPr>
  </w:style>
  <w:style w:type="paragraph" w:styleId="Titre6">
    <w:name w:val="heading 6"/>
    <w:basedOn w:val="Normal"/>
    <w:next w:val="2020Apside"/>
    <w:link w:val="Titre6Car"/>
    <w:uiPriority w:val="9"/>
    <w:unhideWhenUsed/>
    <w:qFormat/>
    <w:rsid w:val="00085D11"/>
    <w:pPr>
      <w:keepNext/>
      <w:keepLines/>
      <w:numPr>
        <w:ilvl w:val="5"/>
        <w:numId w:val="9"/>
      </w:numPr>
      <w:spacing w:before="120" w:after="120"/>
      <w:jc w:val="left"/>
      <w:outlineLvl w:val="5"/>
    </w:pPr>
    <w:rPr>
      <w:rFonts w:ascii="Arial Black" w:eastAsiaTheme="majorEastAsia" w:hAnsi="Arial Black" w:cs="Hind"/>
      <w:color w:val="0C1A27" w:themeColor="accent1" w:themeShade="7F"/>
      <w:lang w:eastAsia="fr-FR"/>
    </w:rPr>
  </w:style>
  <w:style w:type="paragraph" w:styleId="Titre7">
    <w:name w:val="heading 7"/>
    <w:basedOn w:val="Normal"/>
    <w:next w:val="2020Apside"/>
    <w:link w:val="Titre7Car"/>
    <w:uiPriority w:val="9"/>
    <w:unhideWhenUsed/>
    <w:qFormat/>
    <w:rsid w:val="00085D11"/>
    <w:pPr>
      <w:keepNext/>
      <w:keepLines/>
      <w:numPr>
        <w:ilvl w:val="6"/>
        <w:numId w:val="9"/>
      </w:numPr>
      <w:spacing w:before="120" w:after="120"/>
      <w:jc w:val="left"/>
      <w:outlineLvl w:val="6"/>
    </w:pPr>
    <w:rPr>
      <w:rFonts w:ascii="Arial Black" w:eastAsiaTheme="majorEastAsia" w:hAnsi="Arial Black" w:cs="Hind"/>
      <w:iCs/>
      <w:color w:val="0C1A27" w:themeColor="accent1" w:themeShade="7F"/>
      <w:lang w:eastAsia="fr-FR"/>
    </w:rPr>
  </w:style>
  <w:style w:type="paragraph" w:styleId="Titre8">
    <w:name w:val="heading 8"/>
    <w:basedOn w:val="Normal"/>
    <w:next w:val="2020Apside"/>
    <w:link w:val="Titre8Car"/>
    <w:uiPriority w:val="9"/>
    <w:unhideWhenUsed/>
    <w:qFormat/>
    <w:rsid w:val="00004928"/>
    <w:pPr>
      <w:keepNext/>
      <w:keepLines/>
      <w:numPr>
        <w:ilvl w:val="7"/>
        <w:numId w:val="9"/>
      </w:numPr>
      <w:spacing w:before="120" w:after="120"/>
      <w:ind w:left="0" w:firstLine="0"/>
      <w:jc w:val="left"/>
      <w:outlineLvl w:val="7"/>
    </w:pPr>
    <w:rPr>
      <w:rFonts w:ascii="Arial Black" w:eastAsiaTheme="majorEastAsia" w:hAnsi="Arial Black" w:cs="Hind"/>
      <w:color w:val="272727" w:themeColor="text1" w:themeTint="D8"/>
      <w:szCs w:val="20"/>
      <w:lang w:eastAsia="fr-FR"/>
    </w:rPr>
  </w:style>
  <w:style w:type="paragraph" w:styleId="Titre9">
    <w:name w:val="heading 9"/>
    <w:basedOn w:val="Normal"/>
    <w:next w:val="2020Apside"/>
    <w:link w:val="Titre9Car"/>
    <w:uiPriority w:val="9"/>
    <w:unhideWhenUsed/>
    <w:qFormat/>
    <w:rsid w:val="00004928"/>
    <w:pPr>
      <w:keepNext/>
      <w:keepLines/>
      <w:numPr>
        <w:ilvl w:val="8"/>
        <w:numId w:val="9"/>
      </w:numPr>
      <w:spacing w:before="120" w:after="120"/>
      <w:jc w:val="left"/>
      <w:outlineLvl w:val="8"/>
    </w:pPr>
    <w:rPr>
      <w:rFonts w:ascii="Arial Black" w:eastAsiaTheme="majorEastAsia" w:hAnsi="Arial Black" w:cstheme="majorBidi"/>
      <w:iCs/>
      <w:color w:val="272727" w:themeColor="text1" w:themeTint="D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F643B1"/>
    <w:pPr>
      <w:spacing w:after="100"/>
    </w:pPr>
    <w:rPr>
      <w:rFonts w:ascii="Arial Black" w:hAnsi="Arial Black"/>
      <w:b/>
      <w:caps/>
      <w:color w:val="183650" w:themeColor="accent1"/>
      <w:sz w:val="24"/>
    </w:rPr>
  </w:style>
  <w:style w:type="paragraph" w:customStyle="1" w:styleId="2020Apside">
    <w:name w:val="2020_Apside"/>
    <w:basedOn w:val="Normal"/>
    <w:link w:val="2020ApsideCar"/>
    <w:qFormat/>
    <w:rsid w:val="00EA5B8B"/>
    <w:pPr>
      <w:spacing w:after="120" w:line="240" w:lineRule="auto"/>
    </w:pPr>
    <w:rPr>
      <w:sz w:val="22"/>
    </w:rPr>
  </w:style>
  <w:style w:type="character" w:customStyle="1" w:styleId="2020ApsideCar">
    <w:name w:val="2020_Apside Car"/>
    <w:basedOn w:val="Policepardfaut"/>
    <w:link w:val="2020Apside"/>
    <w:rsid w:val="00EA5B8B"/>
    <w:rPr>
      <w:color w:val="464646" w:themeColor="accent3"/>
    </w:rPr>
  </w:style>
  <w:style w:type="character" w:customStyle="1" w:styleId="Titre1Car">
    <w:name w:val="Titre 1 Car"/>
    <w:basedOn w:val="Policepardfaut"/>
    <w:link w:val="Titre1"/>
    <w:uiPriority w:val="9"/>
    <w:rsid w:val="00EA53F6"/>
    <w:rPr>
      <w:rFonts w:ascii="Arial Black" w:eastAsiaTheme="majorEastAsia" w:hAnsi="Arial Black" w:cstheme="majorBidi"/>
      <w:caps/>
      <w:color w:val="183650" w:themeColor="accent1"/>
      <w:sz w:val="32"/>
      <w:szCs w:val="32"/>
    </w:rPr>
  </w:style>
  <w:style w:type="character" w:customStyle="1" w:styleId="Titre2Car">
    <w:name w:val="Titre 2 Car"/>
    <w:basedOn w:val="Policepardfaut"/>
    <w:link w:val="Titre2"/>
    <w:uiPriority w:val="9"/>
    <w:rsid w:val="00EA53F6"/>
    <w:rPr>
      <w:rFonts w:ascii="Arial Black" w:eastAsiaTheme="majorEastAsia" w:hAnsi="Arial Black" w:cstheme="majorBidi"/>
      <w:color w:val="E89759" w:themeColor="accent2"/>
      <w:sz w:val="26"/>
      <w:szCs w:val="26"/>
    </w:rPr>
  </w:style>
  <w:style w:type="character" w:customStyle="1" w:styleId="Titre3Car">
    <w:name w:val="Titre 3 Car"/>
    <w:basedOn w:val="Policepardfaut"/>
    <w:link w:val="Titre3"/>
    <w:uiPriority w:val="9"/>
    <w:rsid w:val="00085D11"/>
    <w:rPr>
      <w:rFonts w:ascii="Arial Black" w:eastAsiaTheme="majorEastAsia" w:hAnsi="Arial Black" w:cstheme="majorBidi"/>
      <w:color w:val="787878" w:themeColor="background2"/>
      <w:sz w:val="24"/>
      <w:szCs w:val="24"/>
    </w:rPr>
  </w:style>
  <w:style w:type="character" w:customStyle="1" w:styleId="Titre4Car">
    <w:name w:val="Titre 4 Car"/>
    <w:basedOn w:val="Policepardfaut"/>
    <w:link w:val="Titre4"/>
    <w:uiPriority w:val="9"/>
    <w:rsid w:val="00C57D6B"/>
    <w:rPr>
      <w:rFonts w:ascii="Arial Black" w:eastAsiaTheme="majorEastAsia" w:hAnsi="Arial Black" w:cstheme="majorBidi"/>
      <w:iCs/>
      <w:color w:val="0F1F30" w:themeColor="accent4"/>
      <w:sz w:val="24"/>
    </w:rPr>
  </w:style>
  <w:style w:type="paragraph" w:styleId="Paragraphedeliste">
    <w:name w:val="List Paragraph"/>
    <w:aliases w:val="lp1"/>
    <w:basedOn w:val="Normal"/>
    <w:link w:val="ParagraphedelisteCar"/>
    <w:uiPriority w:val="34"/>
    <w:qFormat/>
    <w:rsid w:val="00E23512"/>
    <w:pPr>
      <w:ind w:left="720"/>
      <w:contextualSpacing/>
    </w:pPr>
  </w:style>
  <w:style w:type="paragraph" w:styleId="Citation">
    <w:name w:val="Quote"/>
    <w:basedOn w:val="Normal"/>
    <w:next w:val="Normal"/>
    <w:link w:val="CitationCar"/>
    <w:uiPriority w:val="29"/>
    <w:qFormat/>
    <w:rsid w:val="008258CD"/>
    <w:pPr>
      <w:spacing w:before="120" w:after="120"/>
      <w:ind w:left="862" w:right="862"/>
      <w:jc w:val="center"/>
    </w:pPr>
    <w:rPr>
      <w:i/>
      <w:iCs/>
      <w:color w:val="F1AC78" w:themeColor="accent5" w:themeTint="99"/>
    </w:rPr>
  </w:style>
  <w:style w:type="character" w:customStyle="1" w:styleId="CitationCar">
    <w:name w:val="Citation Car"/>
    <w:basedOn w:val="Policepardfaut"/>
    <w:link w:val="Citation"/>
    <w:uiPriority w:val="29"/>
    <w:rsid w:val="008258CD"/>
    <w:rPr>
      <w:i/>
      <w:iCs/>
      <w:color w:val="F1AC78" w:themeColor="accent5" w:themeTint="99"/>
      <w:sz w:val="20"/>
    </w:rPr>
  </w:style>
  <w:style w:type="character" w:styleId="Rfrencelgre">
    <w:name w:val="Subtle Reference"/>
    <w:basedOn w:val="Policepardfaut"/>
    <w:uiPriority w:val="31"/>
    <w:qFormat/>
    <w:rsid w:val="00330F3F"/>
    <w:rPr>
      <w:rFonts w:asciiTheme="minorHAnsi" w:hAnsiTheme="minorHAnsi"/>
      <w:smallCaps/>
      <w:color w:val="5A5A5A" w:themeColor="text1" w:themeTint="A5"/>
    </w:rPr>
  </w:style>
  <w:style w:type="paragraph" w:styleId="En-tte">
    <w:name w:val="header"/>
    <w:basedOn w:val="Normal"/>
    <w:link w:val="En-tteCar"/>
    <w:uiPriority w:val="99"/>
    <w:unhideWhenUsed/>
    <w:rsid w:val="00E23512"/>
    <w:pPr>
      <w:tabs>
        <w:tab w:val="center" w:pos="4536"/>
        <w:tab w:val="right" w:pos="9072"/>
      </w:tabs>
      <w:spacing w:line="240" w:lineRule="auto"/>
    </w:pPr>
  </w:style>
  <w:style w:type="character" w:customStyle="1" w:styleId="En-tteCar">
    <w:name w:val="En-tête Car"/>
    <w:basedOn w:val="Policepardfaut"/>
    <w:link w:val="En-tte"/>
    <w:uiPriority w:val="99"/>
    <w:rsid w:val="00E23512"/>
    <w:rPr>
      <w:rFonts w:ascii="Hind" w:hAnsi="Hind"/>
      <w:color w:val="464646" w:themeColor="accent3"/>
      <w:sz w:val="20"/>
    </w:rPr>
  </w:style>
  <w:style w:type="paragraph" w:styleId="Pieddepage">
    <w:name w:val="footer"/>
    <w:basedOn w:val="Normal"/>
    <w:link w:val="PieddepageCar"/>
    <w:uiPriority w:val="99"/>
    <w:unhideWhenUsed/>
    <w:rsid w:val="00E23512"/>
    <w:pPr>
      <w:tabs>
        <w:tab w:val="center" w:pos="4536"/>
        <w:tab w:val="right" w:pos="9072"/>
      </w:tabs>
      <w:spacing w:line="240" w:lineRule="auto"/>
    </w:pPr>
  </w:style>
  <w:style w:type="character" w:customStyle="1" w:styleId="PieddepageCar">
    <w:name w:val="Pied de page Car"/>
    <w:basedOn w:val="Policepardfaut"/>
    <w:link w:val="Pieddepage"/>
    <w:uiPriority w:val="99"/>
    <w:rsid w:val="00E23512"/>
    <w:rPr>
      <w:rFonts w:ascii="Hind" w:hAnsi="Hind"/>
      <w:color w:val="464646" w:themeColor="accent3"/>
      <w:sz w:val="20"/>
    </w:rPr>
  </w:style>
  <w:style w:type="table" w:styleId="TableauGrille4-Accentuation2">
    <w:name w:val="Grid Table 4 Accent 2"/>
    <w:basedOn w:val="TableauNormal"/>
    <w:uiPriority w:val="49"/>
    <w:rsid w:val="00205EEC"/>
    <w:pPr>
      <w:spacing w:after="0" w:line="240" w:lineRule="auto"/>
    </w:p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cPr>
      <w:vAlign w:val="center"/>
    </w:tcPr>
    <w:tblStylePr w:type="firstRow">
      <w:pPr>
        <w:jc w:val="left"/>
      </w:pPr>
      <w:rPr>
        <w:b/>
        <w:bCs/>
        <w:color w:val="FFFFFF" w:themeColor="background1"/>
      </w:rPr>
      <w:tblPr/>
      <w:tcPr>
        <w:tcBorders>
          <w:top w:val="single" w:sz="4" w:space="0" w:color="E89759" w:themeColor="accent2"/>
          <w:left w:val="single" w:sz="4" w:space="0" w:color="E89759" w:themeColor="accent2"/>
          <w:bottom w:val="single" w:sz="4" w:space="0" w:color="E89759" w:themeColor="accent2"/>
          <w:right w:val="single" w:sz="4" w:space="0" w:color="E89759" w:themeColor="accent2"/>
          <w:insideH w:val="nil"/>
          <w:insideV w:val="nil"/>
        </w:tcBorders>
        <w:shd w:val="clear" w:color="auto" w:fill="E89759" w:themeFill="accent2"/>
        <w:vAlign w:val="center"/>
      </w:tcPr>
    </w:tblStylePr>
    <w:tblStylePr w:type="lastRow">
      <w:rPr>
        <w:b/>
        <w:bCs/>
      </w:rPr>
      <w:tblPr/>
      <w:tcPr>
        <w:tcBorders>
          <w:top w:val="double" w:sz="4" w:space="0" w:color="E89759" w:themeColor="accent2"/>
        </w:tcBorders>
      </w:tcPr>
    </w:tblStylePr>
    <w:tblStylePr w:type="firstCol">
      <w:rPr>
        <w:b w:val="0"/>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Grille4-Accentuation3">
    <w:name w:val="Grid Table 4 Accent 3"/>
    <w:basedOn w:val="TableauNormal"/>
    <w:uiPriority w:val="49"/>
    <w:rsid w:val="00C320D6"/>
    <w:pPr>
      <w:spacing w:after="0" w:line="240" w:lineRule="auto"/>
    </w:pPr>
    <w:rPr>
      <w:color w:val="464646" w:themeColor="accent3"/>
    </w:rPr>
    <w:tblPr>
      <w:tblStyleRowBandSize w:val="1"/>
      <w:tblStyleColBandSize w:val="1"/>
      <w:tblBorders>
        <w:top w:val="single" w:sz="4" w:space="0" w:color="909090" w:themeColor="accent3" w:themeTint="99"/>
        <w:left w:val="single" w:sz="4" w:space="0" w:color="909090" w:themeColor="accent3" w:themeTint="99"/>
        <w:bottom w:val="single" w:sz="4" w:space="0" w:color="909090" w:themeColor="accent3" w:themeTint="99"/>
        <w:right w:val="single" w:sz="4" w:space="0" w:color="909090" w:themeColor="accent3" w:themeTint="99"/>
        <w:insideH w:val="single" w:sz="4" w:space="0" w:color="909090" w:themeColor="accent3" w:themeTint="99"/>
        <w:insideV w:val="single" w:sz="4" w:space="0" w:color="909090" w:themeColor="accent3" w:themeTint="99"/>
      </w:tblBorders>
    </w:tblPr>
    <w:tblStylePr w:type="firstRow">
      <w:rPr>
        <w:b/>
        <w:bCs/>
        <w:color w:val="FFFFFF" w:themeColor="background1"/>
      </w:rPr>
      <w:tblPr/>
      <w:tcPr>
        <w:tcBorders>
          <w:top w:val="single" w:sz="4" w:space="0" w:color="464646" w:themeColor="accent3"/>
          <w:left w:val="single" w:sz="4" w:space="0" w:color="464646" w:themeColor="accent3"/>
          <w:bottom w:val="single" w:sz="4" w:space="0" w:color="464646" w:themeColor="accent3"/>
          <w:right w:val="single" w:sz="4" w:space="0" w:color="464646" w:themeColor="accent3"/>
          <w:insideH w:val="nil"/>
          <w:insideV w:val="nil"/>
        </w:tcBorders>
        <w:shd w:val="clear" w:color="auto" w:fill="464646" w:themeFill="accent3"/>
      </w:tcPr>
    </w:tblStylePr>
    <w:tblStylePr w:type="lastRow">
      <w:rPr>
        <w:b/>
        <w:bCs/>
      </w:rPr>
      <w:tblPr/>
      <w:tcPr>
        <w:tcBorders>
          <w:top w:val="double" w:sz="4" w:space="0" w:color="464646" w:themeColor="accent3"/>
        </w:tcBorders>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DADADA" w:themeFill="accent3" w:themeFillTint="33"/>
      </w:tcPr>
    </w:tblStylePr>
  </w:style>
  <w:style w:type="table" w:styleId="TableauGrille3-Accentuation3">
    <w:name w:val="Grid Table 3 Accent 3"/>
    <w:basedOn w:val="TableauNormal"/>
    <w:uiPriority w:val="48"/>
    <w:rsid w:val="00E465C3"/>
    <w:pPr>
      <w:spacing w:after="0" w:line="240" w:lineRule="auto"/>
    </w:pPr>
    <w:tblPr>
      <w:tblStyleRowBandSize w:val="1"/>
      <w:tblStyleColBandSize w:val="1"/>
      <w:tblBorders>
        <w:top w:val="single" w:sz="4" w:space="0" w:color="909090" w:themeColor="accent3" w:themeTint="99"/>
        <w:left w:val="single" w:sz="4" w:space="0" w:color="909090" w:themeColor="accent3" w:themeTint="99"/>
        <w:bottom w:val="single" w:sz="4" w:space="0" w:color="909090" w:themeColor="accent3" w:themeTint="99"/>
        <w:right w:val="single" w:sz="4" w:space="0" w:color="909090" w:themeColor="accent3" w:themeTint="99"/>
        <w:insideH w:val="single" w:sz="4" w:space="0" w:color="909090" w:themeColor="accent3" w:themeTint="99"/>
        <w:insideV w:val="single" w:sz="4" w:space="0" w:color="90909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A" w:themeFill="accent3" w:themeFillTint="33"/>
      </w:tcPr>
    </w:tblStylePr>
    <w:tblStylePr w:type="band1Horz">
      <w:tblPr/>
      <w:tcPr>
        <w:shd w:val="clear" w:color="auto" w:fill="DADADA" w:themeFill="accent3" w:themeFillTint="33"/>
      </w:tcPr>
    </w:tblStylePr>
    <w:tblStylePr w:type="neCell">
      <w:tblPr/>
      <w:tcPr>
        <w:tcBorders>
          <w:bottom w:val="single" w:sz="4" w:space="0" w:color="909090" w:themeColor="accent3" w:themeTint="99"/>
        </w:tcBorders>
      </w:tcPr>
    </w:tblStylePr>
    <w:tblStylePr w:type="nwCell">
      <w:tblPr/>
      <w:tcPr>
        <w:tcBorders>
          <w:bottom w:val="single" w:sz="4" w:space="0" w:color="909090" w:themeColor="accent3" w:themeTint="99"/>
        </w:tcBorders>
      </w:tcPr>
    </w:tblStylePr>
    <w:tblStylePr w:type="seCell">
      <w:tblPr/>
      <w:tcPr>
        <w:tcBorders>
          <w:top w:val="single" w:sz="4" w:space="0" w:color="909090" w:themeColor="accent3" w:themeTint="99"/>
        </w:tcBorders>
      </w:tcPr>
    </w:tblStylePr>
    <w:tblStylePr w:type="swCell">
      <w:tblPr/>
      <w:tcPr>
        <w:tcBorders>
          <w:top w:val="single" w:sz="4" w:space="0" w:color="909090" w:themeColor="accent3" w:themeTint="99"/>
        </w:tcBorders>
      </w:tcPr>
    </w:tblStylePr>
  </w:style>
  <w:style w:type="table" w:styleId="TableauGrille3-Accentuation2">
    <w:name w:val="Grid Table 3 Accent 2"/>
    <w:aliases w:val="Tableau Apside 2"/>
    <w:basedOn w:val="TableauNormal"/>
    <w:uiPriority w:val="48"/>
    <w:rsid w:val="00E465C3"/>
    <w:pPr>
      <w:spacing w:after="0" w:line="240" w:lineRule="auto"/>
    </w:p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D" w:themeFill="accent2" w:themeFillTint="33"/>
      </w:tcPr>
    </w:tblStylePr>
    <w:tblStylePr w:type="band1Horz">
      <w:tblPr/>
      <w:tcPr>
        <w:shd w:val="clear" w:color="auto" w:fill="FAEADD" w:themeFill="accent2" w:themeFillTint="33"/>
      </w:tcPr>
    </w:tblStylePr>
    <w:tblStylePr w:type="neCell">
      <w:tblPr/>
      <w:tcPr>
        <w:tcBorders>
          <w:bottom w:val="single" w:sz="4" w:space="0" w:color="F1C09B" w:themeColor="accent2" w:themeTint="99"/>
        </w:tcBorders>
      </w:tcPr>
    </w:tblStylePr>
    <w:tblStylePr w:type="nwCell">
      <w:tblPr/>
      <w:tcPr>
        <w:tcBorders>
          <w:bottom w:val="single" w:sz="4" w:space="0" w:color="F1C09B" w:themeColor="accent2" w:themeTint="99"/>
        </w:tcBorders>
      </w:tcPr>
    </w:tblStylePr>
    <w:tblStylePr w:type="seCell">
      <w:tblPr/>
      <w:tcPr>
        <w:tcBorders>
          <w:top w:val="single" w:sz="4" w:space="0" w:color="F1C09B" w:themeColor="accent2" w:themeTint="99"/>
        </w:tcBorders>
      </w:tcPr>
    </w:tblStylePr>
    <w:tblStylePr w:type="swCell">
      <w:tblPr/>
      <w:tcPr>
        <w:tcBorders>
          <w:top w:val="single" w:sz="4" w:space="0" w:color="F1C09B" w:themeColor="accent2" w:themeTint="99"/>
        </w:tcBorders>
      </w:tcPr>
    </w:tblStylePr>
  </w:style>
  <w:style w:type="table" w:styleId="Grilledutableau">
    <w:name w:val="Table Grid"/>
    <w:basedOn w:val="TableauNormal"/>
    <w:uiPriority w:val="39"/>
    <w:rsid w:val="00E4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deniveau1">
    <w:name w:val="Puce de niveau 1"/>
    <w:basedOn w:val="Paragraphedeliste"/>
    <w:link w:val="Pucedeniveau1Car"/>
    <w:qFormat/>
    <w:rsid w:val="00983564"/>
    <w:pPr>
      <w:numPr>
        <w:numId w:val="5"/>
      </w:numPr>
      <w:spacing w:before="120" w:after="120" w:line="240" w:lineRule="auto"/>
      <w:ind w:left="714" w:hanging="357"/>
      <w:contextualSpacing w:val="0"/>
    </w:pPr>
  </w:style>
  <w:style w:type="paragraph" w:customStyle="1" w:styleId="Pucedeniveau2">
    <w:name w:val="Puce de niveau 2"/>
    <w:basedOn w:val="Paragraphedeliste"/>
    <w:link w:val="Pucedeniveau2Car"/>
    <w:qFormat/>
    <w:rsid w:val="00983564"/>
    <w:pPr>
      <w:numPr>
        <w:ilvl w:val="1"/>
        <w:numId w:val="5"/>
      </w:numPr>
      <w:spacing w:before="120" w:after="120" w:line="240" w:lineRule="auto"/>
      <w:ind w:left="1434" w:hanging="357"/>
      <w:contextualSpacing w:val="0"/>
    </w:pPr>
  </w:style>
  <w:style w:type="character" w:customStyle="1" w:styleId="ParagraphedelisteCar">
    <w:name w:val="Paragraphe de liste Car"/>
    <w:aliases w:val="lp1 Car"/>
    <w:basedOn w:val="Policepardfaut"/>
    <w:link w:val="Paragraphedeliste"/>
    <w:uiPriority w:val="34"/>
    <w:rsid w:val="00624ECE"/>
    <w:rPr>
      <w:rFonts w:ascii="Hind" w:hAnsi="Hind"/>
      <w:color w:val="464646" w:themeColor="accent3"/>
      <w:sz w:val="20"/>
    </w:rPr>
  </w:style>
  <w:style w:type="character" w:customStyle="1" w:styleId="Pucedeniveau1Car">
    <w:name w:val="Puce de niveau 1 Car"/>
    <w:basedOn w:val="ParagraphedelisteCar"/>
    <w:link w:val="Pucedeniveau1"/>
    <w:rsid w:val="00983564"/>
    <w:rPr>
      <w:rFonts w:ascii="Hind" w:hAnsi="Hind"/>
      <w:color w:val="464646" w:themeColor="accent3"/>
      <w:sz w:val="20"/>
    </w:rPr>
  </w:style>
  <w:style w:type="paragraph" w:customStyle="1" w:styleId="Pucedeniveau3">
    <w:name w:val="Puce de niveau 3"/>
    <w:basedOn w:val="Paragraphedeliste"/>
    <w:link w:val="Pucedeniveau3Car"/>
    <w:qFormat/>
    <w:rsid w:val="00983564"/>
    <w:pPr>
      <w:numPr>
        <w:ilvl w:val="2"/>
        <w:numId w:val="5"/>
      </w:numPr>
      <w:spacing w:before="120" w:after="120" w:line="240" w:lineRule="auto"/>
      <w:ind w:left="2154" w:hanging="357"/>
      <w:contextualSpacing w:val="0"/>
    </w:pPr>
  </w:style>
  <w:style w:type="character" w:customStyle="1" w:styleId="Pucedeniveau2Car">
    <w:name w:val="Puce de niveau 2 Car"/>
    <w:basedOn w:val="ParagraphedelisteCar"/>
    <w:link w:val="Pucedeniveau2"/>
    <w:rsid w:val="00983564"/>
    <w:rPr>
      <w:rFonts w:ascii="Hind" w:hAnsi="Hind"/>
      <w:color w:val="464646" w:themeColor="accent3"/>
      <w:sz w:val="20"/>
    </w:rPr>
  </w:style>
  <w:style w:type="paragraph" w:customStyle="1" w:styleId="Titrededocumentpagedegarde">
    <w:name w:val="Titre de document page de garde"/>
    <w:basedOn w:val="Normal"/>
    <w:link w:val="TitrededocumentpagedegardeCar"/>
    <w:qFormat/>
    <w:rsid w:val="00FB2B7B"/>
    <w:pPr>
      <w:spacing w:line="240" w:lineRule="auto"/>
      <w:jc w:val="left"/>
    </w:pPr>
    <w:rPr>
      <w:rFonts w:ascii="Arial Black" w:hAnsi="Arial Black"/>
      <w:caps/>
      <w:color w:val="E89759" w:themeColor="accent2"/>
      <w:sz w:val="56"/>
    </w:rPr>
  </w:style>
  <w:style w:type="character" w:customStyle="1" w:styleId="Pucedeniveau3Car">
    <w:name w:val="Puce de niveau 3 Car"/>
    <w:basedOn w:val="ParagraphedelisteCar"/>
    <w:link w:val="Pucedeniveau3"/>
    <w:rsid w:val="00983564"/>
    <w:rPr>
      <w:rFonts w:ascii="Hind" w:hAnsi="Hind"/>
      <w:color w:val="464646" w:themeColor="accent3"/>
      <w:sz w:val="20"/>
    </w:rPr>
  </w:style>
  <w:style w:type="paragraph" w:customStyle="1" w:styleId="Soustitrededocument-Pagedegarde">
    <w:name w:val="Sous titre de document - Page de garde"/>
    <w:basedOn w:val="Normal"/>
    <w:link w:val="Soustitrededocument-PagedegardeCar"/>
    <w:qFormat/>
    <w:rsid w:val="00085D11"/>
    <w:rPr>
      <w:rFonts w:ascii="Arial Black" w:hAnsi="Arial Black"/>
      <w:caps/>
      <w:color w:val="183650" w:themeColor="accent1"/>
      <w:sz w:val="36"/>
    </w:rPr>
  </w:style>
  <w:style w:type="character" w:customStyle="1" w:styleId="TitrededocumentpagedegardeCar">
    <w:name w:val="Titre de document page de garde Car"/>
    <w:basedOn w:val="Policepardfaut"/>
    <w:link w:val="Titrededocumentpagedegarde"/>
    <w:rsid w:val="00FB2B7B"/>
    <w:rPr>
      <w:rFonts w:ascii="Arial Black" w:hAnsi="Arial Black"/>
      <w:caps/>
      <w:color w:val="E89759" w:themeColor="accent2"/>
      <w:sz w:val="56"/>
    </w:rPr>
  </w:style>
  <w:style w:type="character" w:customStyle="1" w:styleId="Titre5Car">
    <w:name w:val="Titre 5 Car"/>
    <w:basedOn w:val="Policepardfaut"/>
    <w:link w:val="Titre5"/>
    <w:rsid w:val="00085D11"/>
    <w:rPr>
      <w:rFonts w:ascii="Arial Black" w:eastAsiaTheme="majorEastAsia" w:hAnsi="Arial Black" w:cs="Hind"/>
      <w:color w:val="12283B" w:themeColor="accent1" w:themeShade="BF"/>
      <w:sz w:val="20"/>
      <w:lang w:eastAsia="fr-FR"/>
    </w:rPr>
  </w:style>
  <w:style w:type="character" w:customStyle="1" w:styleId="Soustitrededocument-PagedegardeCar">
    <w:name w:val="Sous titre de document - Page de garde Car"/>
    <w:basedOn w:val="Policepardfaut"/>
    <w:link w:val="Soustitrededocument-Pagedegarde"/>
    <w:rsid w:val="00085D11"/>
    <w:rPr>
      <w:rFonts w:ascii="Arial Black" w:hAnsi="Arial Black"/>
      <w:caps/>
      <w:color w:val="183650" w:themeColor="accent1"/>
      <w:sz w:val="36"/>
    </w:rPr>
  </w:style>
  <w:style w:type="character" w:styleId="Marquedecommentaire">
    <w:name w:val="annotation reference"/>
    <w:basedOn w:val="Policepardfaut"/>
    <w:uiPriority w:val="99"/>
    <w:semiHidden/>
    <w:unhideWhenUsed/>
    <w:rsid w:val="0071206E"/>
    <w:rPr>
      <w:sz w:val="16"/>
      <w:szCs w:val="16"/>
    </w:rPr>
  </w:style>
  <w:style w:type="paragraph" w:styleId="Commentaire">
    <w:name w:val="annotation text"/>
    <w:basedOn w:val="Normal"/>
    <w:link w:val="CommentaireCar"/>
    <w:uiPriority w:val="99"/>
    <w:semiHidden/>
    <w:unhideWhenUsed/>
    <w:rsid w:val="0071206E"/>
    <w:pPr>
      <w:spacing w:line="240" w:lineRule="auto"/>
    </w:pPr>
    <w:rPr>
      <w:szCs w:val="20"/>
    </w:rPr>
  </w:style>
  <w:style w:type="character" w:customStyle="1" w:styleId="CommentaireCar">
    <w:name w:val="Commentaire Car"/>
    <w:basedOn w:val="Policepardfaut"/>
    <w:link w:val="Commentaire"/>
    <w:uiPriority w:val="99"/>
    <w:semiHidden/>
    <w:rsid w:val="0071206E"/>
    <w:rPr>
      <w:rFonts w:ascii="Hind" w:hAnsi="Hind"/>
      <w:color w:val="464646" w:themeColor="accent3"/>
      <w:sz w:val="20"/>
      <w:szCs w:val="20"/>
    </w:rPr>
  </w:style>
  <w:style w:type="paragraph" w:styleId="Objetducommentaire">
    <w:name w:val="annotation subject"/>
    <w:basedOn w:val="Commentaire"/>
    <w:next w:val="Commentaire"/>
    <w:link w:val="ObjetducommentaireCar"/>
    <w:uiPriority w:val="99"/>
    <w:semiHidden/>
    <w:unhideWhenUsed/>
    <w:rsid w:val="0071206E"/>
    <w:rPr>
      <w:b/>
      <w:bCs/>
    </w:rPr>
  </w:style>
  <w:style w:type="character" w:customStyle="1" w:styleId="ObjetducommentaireCar">
    <w:name w:val="Objet du commentaire Car"/>
    <w:basedOn w:val="CommentaireCar"/>
    <w:link w:val="Objetducommentaire"/>
    <w:uiPriority w:val="99"/>
    <w:semiHidden/>
    <w:rsid w:val="0071206E"/>
    <w:rPr>
      <w:rFonts w:ascii="Hind" w:hAnsi="Hind"/>
      <w:b/>
      <w:bCs/>
      <w:color w:val="464646" w:themeColor="accent3"/>
      <w:sz w:val="20"/>
      <w:szCs w:val="20"/>
    </w:rPr>
  </w:style>
  <w:style w:type="paragraph" w:styleId="Textedebulles">
    <w:name w:val="Balloon Text"/>
    <w:basedOn w:val="Normal"/>
    <w:link w:val="TextedebullesCar"/>
    <w:uiPriority w:val="99"/>
    <w:semiHidden/>
    <w:unhideWhenUsed/>
    <w:rsid w:val="0071206E"/>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206E"/>
    <w:rPr>
      <w:rFonts w:ascii="Segoe UI" w:hAnsi="Segoe UI" w:cs="Segoe UI"/>
      <w:color w:val="464646" w:themeColor="accent3"/>
      <w:sz w:val="18"/>
      <w:szCs w:val="18"/>
    </w:rPr>
  </w:style>
  <w:style w:type="character" w:customStyle="1" w:styleId="Titre6Car">
    <w:name w:val="Titre 6 Car"/>
    <w:basedOn w:val="Policepardfaut"/>
    <w:link w:val="Titre6"/>
    <w:uiPriority w:val="9"/>
    <w:rsid w:val="00085D11"/>
    <w:rPr>
      <w:rFonts w:ascii="Arial Black" w:eastAsiaTheme="majorEastAsia" w:hAnsi="Arial Black" w:cs="Hind"/>
      <w:color w:val="0C1A27" w:themeColor="accent1" w:themeShade="7F"/>
      <w:sz w:val="20"/>
      <w:lang w:eastAsia="fr-FR"/>
    </w:rPr>
  </w:style>
  <w:style w:type="character" w:customStyle="1" w:styleId="Titre7Car">
    <w:name w:val="Titre 7 Car"/>
    <w:basedOn w:val="Policepardfaut"/>
    <w:link w:val="Titre7"/>
    <w:uiPriority w:val="9"/>
    <w:rsid w:val="00085D11"/>
    <w:rPr>
      <w:rFonts w:ascii="Arial Black" w:eastAsiaTheme="majorEastAsia" w:hAnsi="Arial Black" w:cs="Hind"/>
      <w:iCs/>
      <w:color w:val="0C1A27" w:themeColor="accent1" w:themeShade="7F"/>
      <w:sz w:val="20"/>
      <w:lang w:eastAsia="fr-FR"/>
    </w:rPr>
  </w:style>
  <w:style w:type="character" w:customStyle="1" w:styleId="Titre8Car">
    <w:name w:val="Titre 8 Car"/>
    <w:basedOn w:val="Policepardfaut"/>
    <w:link w:val="Titre8"/>
    <w:uiPriority w:val="9"/>
    <w:rsid w:val="00004928"/>
    <w:rPr>
      <w:rFonts w:ascii="Arial Black" w:eastAsiaTheme="majorEastAsia" w:hAnsi="Arial Black" w:cs="Hind"/>
      <w:color w:val="272727" w:themeColor="text1" w:themeTint="D8"/>
      <w:sz w:val="20"/>
      <w:szCs w:val="20"/>
      <w:lang w:eastAsia="fr-FR"/>
    </w:rPr>
  </w:style>
  <w:style w:type="character" w:customStyle="1" w:styleId="Titre9Car">
    <w:name w:val="Titre 9 Car"/>
    <w:basedOn w:val="Policepardfaut"/>
    <w:link w:val="Titre9"/>
    <w:uiPriority w:val="9"/>
    <w:rsid w:val="00004928"/>
    <w:rPr>
      <w:rFonts w:ascii="Arial Black" w:eastAsiaTheme="majorEastAsia" w:hAnsi="Arial Black" w:cstheme="majorBidi"/>
      <w:iCs/>
      <w:color w:val="272727" w:themeColor="text1" w:themeTint="D8"/>
      <w:sz w:val="20"/>
      <w:szCs w:val="20"/>
      <w:lang w:eastAsia="fr-FR"/>
    </w:rPr>
  </w:style>
  <w:style w:type="table" w:styleId="TableauGrille4">
    <w:name w:val="Grid Table 4"/>
    <w:basedOn w:val="TableauNormal"/>
    <w:uiPriority w:val="49"/>
    <w:rsid w:val="00F362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ansinterligne">
    <w:name w:val="No Spacing"/>
    <w:uiPriority w:val="1"/>
    <w:qFormat/>
    <w:rsid w:val="00A01420"/>
    <w:pPr>
      <w:spacing w:after="0" w:line="240" w:lineRule="auto"/>
      <w:jc w:val="both"/>
    </w:pPr>
    <w:rPr>
      <w:color w:val="464646" w:themeColor="accent3"/>
    </w:rPr>
  </w:style>
  <w:style w:type="paragraph" w:styleId="TM2">
    <w:name w:val="toc 2"/>
    <w:basedOn w:val="Normal"/>
    <w:next w:val="Normal"/>
    <w:autoRedefine/>
    <w:uiPriority w:val="39"/>
    <w:unhideWhenUsed/>
    <w:rsid w:val="00085D11"/>
    <w:pPr>
      <w:tabs>
        <w:tab w:val="left" w:pos="660"/>
        <w:tab w:val="right" w:leader="dot" w:pos="9062"/>
      </w:tabs>
      <w:spacing w:after="100"/>
      <w:ind w:left="200"/>
    </w:pPr>
    <w:rPr>
      <w:b/>
      <w:noProof/>
      <w:color w:val="E89759" w:themeColor="accent2"/>
      <w:sz w:val="22"/>
    </w:rPr>
  </w:style>
  <w:style w:type="table" w:styleId="TableauGrille2-Accentuation2">
    <w:name w:val="Grid Table 2 Accent 2"/>
    <w:basedOn w:val="TableauNormal"/>
    <w:uiPriority w:val="47"/>
    <w:rsid w:val="001A323F"/>
    <w:pPr>
      <w:spacing w:after="0" w:line="240" w:lineRule="auto"/>
    </w:pPr>
    <w:tblPr>
      <w:tblStyleRowBandSize w:val="1"/>
      <w:tblStyleColBandSize w:val="1"/>
      <w:tblBorders>
        <w:top w:val="single" w:sz="2" w:space="0" w:color="F1C09B" w:themeColor="accent2" w:themeTint="99"/>
        <w:bottom w:val="single" w:sz="2" w:space="0" w:color="F1C09B" w:themeColor="accent2" w:themeTint="99"/>
        <w:insideH w:val="single" w:sz="2" w:space="0" w:color="F1C09B" w:themeColor="accent2" w:themeTint="99"/>
        <w:insideV w:val="single" w:sz="2" w:space="0" w:color="F1C09B" w:themeColor="accent2" w:themeTint="99"/>
      </w:tblBorders>
    </w:tblPr>
    <w:tblStylePr w:type="firstRow">
      <w:rPr>
        <w:b/>
        <w:bCs/>
      </w:rPr>
      <w:tblPr/>
      <w:tcPr>
        <w:tcBorders>
          <w:top w:val="nil"/>
          <w:bottom w:val="single" w:sz="12" w:space="0" w:color="F1C09B" w:themeColor="accent2" w:themeTint="99"/>
          <w:insideH w:val="nil"/>
          <w:insideV w:val="nil"/>
        </w:tcBorders>
        <w:shd w:val="clear" w:color="auto" w:fill="FFFFFF" w:themeFill="background1"/>
      </w:tcPr>
    </w:tblStylePr>
    <w:tblStylePr w:type="lastRow">
      <w:rPr>
        <w:b/>
        <w:bCs/>
      </w:rPr>
      <w:tblPr/>
      <w:tcPr>
        <w:tcBorders>
          <w:top w:val="double" w:sz="2" w:space="0" w:color="F1C0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Liste1Clair-Accentuation2">
    <w:name w:val="List Table 1 Light Accent 2"/>
    <w:basedOn w:val="TableauNormal"/>
    <w:uiPriority w:val="46"/>
    <w:rsid w:val="001A323F"/>
    <w:pPr>
      <w:spacing w:after="0" w:line="240" w:lineRule="auto"/>
    </w:pPr>
    <w:tblPr>
      <w:tblStyleRowBandSize w:val="1"/>
      <w:tblStyleColBandSize w:val="1"/>
    </w:tblPr>
    <w:tblStylePr w:type="firstRow">
      <w:rPr>
        <w:b/>
        <w:bCs/>
      </w:rPr>
      <w:tblPr/>
      <w:tcPr>
        <w:tcBorders>
          <w:bottom w:val="single" w:sz="4" w:space="0" w:color="F1C09B" w:themeColor="accent2" w:themeTint="99"/>
        </w:tcBorders>
      </w:tcPr>
    </w:tblStylePr>
    <w:tblStylePr w:type="lastRow">
      <w:rPr>
        <w:b/>
        <w:bCs/>
      </w:rPr>
      <w:tblPr/>
      <w:tcPr>
        <w:tcBorders>
          <w:top w:val="single" w:sz="4" w:space="0" w:color="F1C09B" w:themeColor="accent2" w:themeTint="99"/>
        </w:tcBorders>
      </w:tcPr>
    </w:tblStylePr>
    <w:tblStylePr w:type="firstCol">
      <w:rPr>
        <w:b/>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Grille7Couleur-Accentuation2">
    <w:name w:val="Grid Table 7 Colorful Accent 2"/>
    <w:basedOn w:val="TableauNormal"/>
    <w:uiPriority w:val="52"/>
    <w:rsid w:val="001A323F"/>
    <w:pPr>
      <w:spacing w:after="0" w:line="240" w:lineRule="auto"/>
    </w:pPr>
    <w:rPr>
      <w:color w:val="D36B1D" w:themeColor="accent2" w:themeShade="BF"/>
    </w:r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D" w:themeFill="accent2" w:themeFillTint="33"/>
      </w:tcPr>
    </w:tblStylePr>
    <w:tblStylePr w:type="band1Horz">
      <w:tblPr/>
      <w:tcPr>
        <w:shd w:val="clear" w:color="auto" w:fill="FAEADD" w:themeFill="accent2" w:themeFillTint="33"/>
      </w:tcPr>
    </w:tblStylePr>
    <w:tblStylePr w:type="neCell">
      <w:tblPr/>
      <w:tcPr>
        <w:tcBorders>
          <w:bottom w:val="single" w:sz="4" w:space="0" w:color="F1C09B" w:themeColor="accent2" w:themeTint="99"/>
        </w:tcBorders>
      </w:tcPr>
    </w:tblStylePr>
    <w:tblStylePr w:type="nwCell">
      <w:tblPr/>
      <w:tcPr>
        <w:tcBorders>
          <w:bottom w:val="single" w:sz="4" w:space="0" w:color="F1C09B" w:themeColor="accent2" w:themeTint="99"/>
        </w:tcBorders>
      </w:tcPr>
    </w:tblStylePr>
    <w:tblStylePr w:type="seCell">
      <w:tblPr/>
      <w:tcPr>
        <w:tcBorders>
          <w:top w:val="single" w:sz="4" w:space="0" w:color="F1C09B" w:themeColor="accent2" w:themeTint="99"/>
        </w:tcBorders>
      </w:tcPr>
    </w:tblStylePr>
    <w:tblStylePr w:type="swCell">
      <w:tblPr/>
      <w:tcPr>
        <w:tcBorders>
          <w:top w:val="single" w:sz="4" w:space="0" w:color="F1C09B" w:themeColor="accent2" w:themeTint="99"/>
        </w:tcBorders>
      </w:tcPr>
    </w:tblStylePr>
  </w:style>
  <w:style w:type="table" w:styleId="TableauGrille2-Accentuation3">
    <w:name w:val="Grid Table 2 Accent 3"/>
    <w:basedOn w:val="TableauNormal"/>
    <w:uiPriority w:val="47"/>
    <w:rsid w:val="004B11F5"/>
    <w:pPr>
      <w:spacing w:after="0" w:line="240" w:lineRule="auto"/>
    </w:pPr>
    <w:tblPr>
      <w:tblStyleRowBandSize w:val="1"/>
      <w:tblStyleColBandSize w:val="1"/>
      <w:tblBorders>
        <w:top w:val="single" w:sz="2" w:space="0" w:color="909090" w:themeColor="accent3" w:themeTint="99"/>
        <w:bottom w:val="single" w:sz="2" w:space="0" w:color="909090" w:themeColor="accent3" w:themeTint="99"/>
        <w:insideH w:val="single" w:sz="2" w:space="0" w:color="909090" w:themeColor="accent3" w:themeTint="99"/>
        <w:insideV w:val="single" w:sz="2" w:space="0" w:color="909090" w:themeColor="accent3" w:themeTint="99"/>
      </w:tblBorders>
    </w:tblPr>
    <w:tblStylePr w:type="firstRow">
      <w:rPr>
        <w:b/>
        <w:bCs/>
      </w:rPr>
      <w:tblPr/>
      <w:tcPr>
        <w:tcBorders>
          <w:top w:val="nil"/>
          <w:bottom w:val="single" w:sz="12" w:space="0" w:color="909090" w:themeColor="accent3" w:themeTint="99"/>
          <w:insideH w:val="nil"/>
          <w:insideV w:val="nil"/>
        </w:tcBorders>
        <w:shd w:val="clear" w:color="auto" w:fill="FFFFFF" w:themeFill="background1"/>
      </w:tcPr>
    </w:tblStylePr>
    <w:tblStylePr w:type="lastRow">
      <w:rPr>
        <w:b/>
        <w:bCs/>
      </w:rPr>
      <w:tblPr/>
      <w:tcPr>
        <w:tcBorders>
          <w:top w:val="double" w:sz="2" w:space="0" w:color="90909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E4E4E4" w:themeFill="background2" w:themeFillTint="33"/>
      </w:tcPr>
    </w:tblStylePr>
  </w:style>
  <w:style w:type="table" w:styleId="TableauListe1Clair-Accentuation3">
    <w:name w:val="List Table 1 Light Accent 3"/>
    <w:basedOn w:val="TableauNormal"/>
    <w:uiPriority w:val="46"/>
    <w:rsid w:val="00AA61F7"/>
    <w:pPr>
      <w:spacing w:after="0" w:line="240" w:lineRule="auto"/>
    </w:pPr>
    <w:tblPr>
      <w:tblStyleRowBandSize w:val="1"/>
      <w:tblStyleColBandSize w:val="1"/>
    </w:tblPr>
    <w:tblStylePr w:type="firstRow">
      <w:rPr>
        <w:b/>
        <w:bCs/>
      </w:rPr>
      <w:tblPr/>
      <w:tcPr>
        <w:tcBorders>
          <w:bottom w:val="single" w:sz="4" w:space="0" w:color="909090" w:themeColor="accent3" w:themeTint="99"/>
        </w:tcBorders>
      </w:tcPr>
    </w:tblStylePr>
    <w:tblStylePr w:type="lastRow">
      <w:rPr>
        <w:b/>
        <w:bCs/>
      </w:rPr>
      <w:tblPr/>
      <w:tcPr>
        <w:tcBorders>
          <w:top w:val="single" w:sz="4" w:space="0" w:color="909090" w:themeColor="accent3" w:themeTint="99"/>
        </w:tcBorders>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DADADA" w:themeFill="accent3" w:themeFillTint="33"/>
      </w:tcPr>
    </w:tblStylePr>
  </w:style>
  <w:style w:type="table" w:styleId="TableauGrille5Fonc-Accentuation2">
    <w:name w:val="Grid Table 5 Dark Accent 2"/>
    <w:basedOn w:val="TableauNormal"/>
    <w:uiPriority w:val="50"/>
    <w:rsid w:val="005642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A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75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75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75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759" w:themeFill="accent2"/>
      </w:tcPr>
    </w:tblStylePr>
    <w:tblStylePr w:type="band1Vert">
      <w:tblPr/>
      <w:tcPr>
        <w:shd w:val="clear" w:color="auto" w:fill="F5D5BC" w:themeFill="accent2" w:themeFillTint="66"/>
      </w:tcPr>
    </w:tblStylePr>
    <w:tblStylePr w:type="band1Horz">
      <w:tblPr/>
      <w:tcPr>
        <w:shd w:val="clear" w:color="auto" w:fill="F5D5BC" w:themeFill="accent2" w:themeFillTint="66"/>
      </w:tcPr>
    </w:tblStylePr>
  </w:style>
  <w:style w:type="table" w:styleId="TableauGrille2">
    <w:name w:val="Grid Table 2"/>
    <w:basedOn w:val="TableauNormal"/>
    <w:uiPriority w:val="47"/>
    <w:rsid w:val="005642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auNormal"/>
    <w:uiPriority w:val="99"/>
    <w:rsid w:val="00EC57E6"/>
    <w:pPr>
      <w:spacing w:after="0" w:line="240" w:lineRule="auto"/>
    </w:pPr>
    <w:tblPr/>
  </w:style>
  <w:style w:type="paragraph" w:styleId="En-ttedetabledesmatires">
    <w:name w:val="TOC Heading"/>
    <w:basedOn w:val="Titre1"/>
    <w:next w:val="Normal"/>
    <w:uiPriority w:val="39"/>
    <w:unhideWhenUsed/>
    <w:qFormat/>
    <w:rsid w:val="00071B3B"/>
    <w:pPr>
      <w:numPr>
        <w:numId w:val="0"/>
      </w:numPr>
      <w:spacing w:before="240"/>
      <w:outlineLvl w:val="9"/>
    </w:pPr>
    <w:rPr>
      <w:rFonts w:asciiTheme="majorHAnsi" w:hAnsiTheme="majorHAnsi"/>
      <w:caps w:val="0"/>
      <w:color w:val="12283B" w:themeColor="accent1" w:themeShade="BF"/>
      <w:lang w:eastAsia="fr-FR"/>
    </w:rPr>
  </w:style>
  <w:style w:type="paragraph" w:styleId="TM3">
    <w:name w:val="toc 3"/>
    <w:basedOn w:val="Normal"/>
    <w:next w:val="Normal"/>
    <w:autoRedefine/>
    <w:uiPriority w:val="39"/>
    <w:unhideWhenUsed/>
    <w:rsid w:val="00BC5B28"/>
    <w:pPr>
      <w:tabs>
        <w:tab w:val="left" w:pos="1100"/>
        <w:tab w:val="right" w:leader="dot" w:pos="9062"/>
      </w:tabs>
      <w:spacing w:after="100"/>
      <w:ind w:left="400"/>
    </w:pPr>
    <w:rPr>
      <w:b/>
      <w:noProof/>
    </w:rPr>
  </w:style>
  <w:style w:type="character" w:styleId="Lienhypertexte">
    <w:name w:val="Hyperlink"/>
    <w:basedOn w:val="Policepardfaut"/>
    <w:uiPriority w:val="99"/>
    <w:unhideWhenUsed/>
    <w:rsid w:val="00071B3B"/>
    <w:rPr>
      <w:color w:val="0563C1" w:themeColor="hyperlink"/>
      <w:u w:val="single"/>
    </w:rPr>
  </w:style>
  <w:style w:type="table" w:styleId="TableauGrille4-Accentuation1">
    <w:name w:val="Grid Table 4 Accent 1"/>
    <w:basedOn w:val="TableauNormal"/>
    <w:uiPriority w:val="49"/>
    <w:rsid w:val="00C320D6"/>
    <w:pPr>
      <w:spacing w:after="0" w:line="240" w:lineRule="auto"/>
    </w:pPr>
    <w:tblPr>
      <w:tblStyleRowBandSize w:val="1"/>
      <w:tblStyleColBandSize w:val="1"/>
      <w:tblBorders>
        <w:top w:val="single" w:sz="4" w:space="0" w:color="4389C6" w:themeColor="accent1" w:themeTint="99"/>
        <w:left w:val="single" w:sz="4" w:space="0" w:color="4389C6" w:themeColor="accent1" w:themeTint="99"/>
        <w:bottom w:val="single" w:sz="4" w:space="0" w:color="4389C6" w:themeColor="accent1" w:themeTint="99"/>
        <w:right w:val="single" w:sz="4" w:space="0" w:color="4389C6" w:themeColor="accent1" w:themeTint="99"/>
        <w:insideH w:val="single" w:sz="4" w:space="0" w:color="4389C6" w:themeColor="accent1" w:themeTint="99"/>
        <w:insideV w:val="single" w:sz="4" w:space="0" w:color="4389C6" w:themeColor="accent1" w:themeTint="99"/>
      </w:tblBorders>
    </w:tblPr>
    <w:tblStylePr w:type="firstRow">
      <w:rPr>
        <w:b/>
        <w:bCs/>
        <w:color w:val="FFFFFF" w:themeColor="background1"/>
      </w:rPr>
      <w:tblPr/>
      <w:tcPr>
        <w:tcBorders>
          <w:top w:val="single" w:sz="4" w:space="0" w:color="183650" w:themeColor="accent1"/>
          <w:left w:val="single" w:sz="4" w:space="0" w:color="183650" w:themeColor="accent1"/>
          <w:bottom w:val="single" w:sz="4" w:space="0" w:color="183650" w:themeColor="accent1"/>
          <w:right w:val="single" w:sz="4" w:space="0" w:color="183650" w:themeColor="accent1"/>
          <w:insideH w:val="nil"/>
          <w:insideV w:val="nil"/>
        </w:tcBorders>
        <w:shd w:val="clear" w:color="auto" w:fill="183650" w:themeFill="accent1"/>
      </w:tcPr>
    </w:tblStylePr>
    <w:tblStylePr w:type="lastRow">
      <w:rPr>
        <w:b/>
        <w:bCs/>
      </w:rPr>
      <w:tblPr/>
      <w:tcPr>
        <w:tcBorders>
          <w:top w:val="double" w:sz="4" w:space="0" w:color="183650" w:themeColor="accent1"/>
        </w:tcBorders>
      </w:tcPr>
    </w:tblStylePr>
    <w:tblStylePr w:type="firstCol">
      <w:rPr>
        <w:b/>
        <w:bCs/>
      </w:rPr>
    </w:tblStylePr>
    <w:tblStylePr w:type="lastCol">
      <w:rPr>
        <w:b/>
        <w:bCs/>
      </w:rPr>
    </w:tblStylePr>
    <w:tblStylePr w:type="band1Vert">
      <w:tblPr/>
      <w:tcPr>
        <w:shd w:val="clear" w:color="auto" w:fill="C0D7EC" w:themeFill="accent1" w:themeFillTint="33"/>
      </w:tcPr>
    </w:tblStylePr>
    <w:tblStylePr w:type="band1Horz">
      <w:tblPr/>
      <w:tcPr>
        <w:shd w:val="clear" w:color="auto" w:fill="C0D7EC" w:themeFill="accent1" w:themeFillTint="33"/>
      </w:tcPr>
    </w:tblStylePr>
  </w:style>
  <w:style w:type="table" w:customStyle="1" w:styleId="TableauAPSIDE">
    <w:name w:val="Tableau APSIDE"/>
    <w:basedOn w:val="TableauNormal"/>
    <w:uiPriority w:val="99"/>
    <w:rsid w:val="00993DA9"/>
    <w:pPr>
      <w:spacing w:after="0" w:line="240" w:lineRule="auto"/>
      <w:jc w:val="center"/>
    </w:pPr>
    <w:rPr>
      <w:color w:val="FFFFFF"/>
    </w:rPr>
    <w:tblPr>
      <w:tblStyleRow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cPr>
      <w:shd w:val="clear" w:color="auto" w:fill="E4E4E4" w:themeFill="background2" w:themeFillTint="33"/>
      <w:vAlign w:val="center"/>
    </w:tcPr>
    <w:tblStylePr w:type="firstRow">
      <w:pPr>
        <w:wordWrap/>
        <w:spacing w:beforeLines="0" w:before="0" w:beforeAutospacing="0" w:afterLines="0" w:after="0" w:afterAutospacing="0"/>
        <w:jc w:val="left"/>
      </w:pPr>
      <w:rPr>
        <w:rFonts w:asciiTheme="minorHAnsi" w:hAnsiTheme="minorHAnsi"/>
        <w:b/>
        <w:i w:val="0"/>
        <w:color w:val="F2F2F2" w:themeColor="background1" w:themeShade="F2"/>
        <w:sz w:val="22"/>
      </w:rPr>
      <w:tblPr/>
      <w:tcPr>
        <w:tcBorders>
          <w:top w:val="nil"/>
          <w:left w:val="nil"/>
          <w:bottom w:val="nil"/>
          <w:right w:val="nil"/>
          <w:insideH w:val="nil"/>
          <w:insideV w:val="nil"/>
          <w:tl2br w:val="nil"/>
          <w:tr2bl w:val="nil"/>
        </w:tcBorders>
        <w:shd w:val="clear" w:color="auto" w:fill="E89759" w:themeFill="accent2"/>
      </w:tcPr>
    </w:tblStylePr>
    <w:tblStylePr w:type="band1Horz">
      <w:pPr>
        <w:wordWrap/>
        <w:spacing w:beforeLines="0" w:before="0" w:beforeAutospacing="0" w:afterLines="0" w:after="0" w:afterAutospacing="0"/>
        <w:jc w:val="left"/>
      </w:pPr>
      <w:rPr>
        <w:rFonts w:asciiTheme="minorHAnsi" w:hAnsiTheme="minorHAnsi"/>
        <w:color w:val="464646" w:themeColor="accent3"/>
        <w:sz w:val="22"/>
      </w:rPr>
      <w:tblPr/>
      <w:tcPr>
        <w:tcBorders>
          <w:insideV w:val="single" w:sz="18" w:space="0" w:color="FFFFFF" w:themeColor="background1"/>
        </w:tcBorders>
        <w:shd w:val="clear" w:color="auto" w:fill="E4E4E4" w:themeFill="background2" w:themeFillTint="33"/>
      </w:tcPr>
    </w:tblStylePr>
    <w:tblStylePr w:type="band2Horz">
      <w:pPr>
        <w:wordWrap/>
        <w:spacing w:beforeLines="0" w:before="0" w:beforeAutospacing="0" w:afterLines="0" w:after="0" w:afterAutospacing="0"/>
        <w:jc w:val="center"/>
      </w:pPr>
      <w:rPr>
        <w:rFonts w:asciiTheme="minorHAnsi" w:hAnsiTheme="minorHAnsi"/>
        <w:color w:val="464646" w:themeColor="accent3"/>
        <w:sz w:val="22"/>
      </w:rPr>
      <w:tblPr/>
      <w:tcPr>
        <w:tcBorders>
          <w:insideV w:val="single" w:sz="18" w:space="0" w:color="FFFFFF" w:themeColor="background1"/>
        </w:tcBorders>
        <w:shd w:val="clear" w:color="auto" w:fill="F2F2F2" w:themeFill="background1" w:themeFillShade="F2"/>
      </w:tcPr>
    </w:tblStylePr>
  </w:style>
  <w:style w:type="character" w:styleId="Rfrenceintense">
    <w:name w:val="Intense Reference"/>
    <w:basedOn w:val="Policepardfaut"/>
    <w:uiPriority w:val="32"/>
    <w:rsid w:val="00330F3F"/>
    <w:rPr>
      <w:rFonts w:asciiTheme="minorHAnsi" w:hAnsiTheme="minorHAnsi"/>
      <w:b/>
      <w:bCs/>
      <w:smallCaps/>
      <w:color w:val="183650" w:themeColor="accent1"/>
      <w:spacing w:val="5"/>
    </w:rPr>
  </w:style>
  <w:style w:type="paragraph" w:customStyle="1" w:styleId="PoliceTableau">
    <w:name w:val="Police_Tableau"/>
    <w:basedOn w:val="2020Apside"/>
    <w:link w:val="PoliceTableauCar"/>
    <w:rsid w:val="00AD1402"/>
    <w:pPr>
      <w:spacing w:before="120"/>
    </w:pPr>
    <w:rPr>
      <w:sz w:val="20"/>
    </w:rPr>
  </w:style>
  <w:style w:type="character" w:customStyle="1" w:styleId="PoliceTableauCar">
    <w:name w:val="Police_Tableau Car"/>
    <w:basedOn w:val="2020ApsideCar"/>
    <w:link w:val="PoliceTableau"/>
    <w:rsid w:val="00AD1402"/>
    <w:rPr>
      <w:color w:val="464646" w:themeColor="accent3"/>
      <w:sz w:val="20"/>
    </w:rPr>
  </w:style>
  <w:style w:type="table" w:styleId="TableauGrille4-Accentuation4">
    <w:name w:val="Grid Table 4 Accent 4"/>
    <w:basedOn w:val="TableauNormal"/>
    <w:uiPriority w:val="49"/>
    <w:rsid w:val="0019719E"/>
    <w:pPr>
      <w:spacing w:after="0" w:line="240" w:lineRule="auto"/>
    </w:pPr>
    <w:tblPr>
      <w:tblStyleRowBandSize w:val="1"/>
      <w:tblStyleColBandSize w:val="1"/>
      <w:tblBorders>
        <w:top w:val="single" w:sz="4" w:space="0" w:color="3976B8" w:themeColor="accent4" w:themeTint="99"/>
        <w:left w:val="single" w:sz="4" w:space="0" w:color="3976B8" w:themeColor="accent4" w:themeTint="99"/>
        <w:bottom w:val="single" w:sz="4" w:space="0" w:color="3976B8" w:themeColor="accent4" w:themeTint="99"/>
        <w:right w:val="single" w:sz="4" w:space="0" w:color="3976B8" w:themeColor="accent4" w:themeTint="99"/>
        <w:insideH w:val="single" w:sz="4" w:space="0" w:color="3976B8" w:themeColor="accent4" w:themeTint="99"/>
        <w:insideV w:val="single" w:sz="4" w:space="0" w:color="3976B8" w:themeColor="accent4" w:themeTint="99"/>
      </w:tblBorders>
    </w:tblPr>
    <w:tblStylePr w:type="firstRow">
      <w:rPr>
        <w:b/>
        <w:bCs/>
        <w:color w:val="FFFFFF" w:themeColor="background1"/>
      </w:rPr>
      <w:tblPr/>
      <w:tcPr>
        <w:tcBorders>
          <w:top w:val="single" w:sz="4" w:space="0" w:color="0F1F30" w:themeColor="accent4"/>
          <w:left w:val="single" w:sz="4" w:space="0" w:color="0F1F30" w:themeColor="accent4"/>
          <w:bottom w:val="single" w:sz="4" w:space="0" w:color="0F1F30" w:themeColor="accent4"/>
          <w:right w:val="single" w:sz="4" w:space="0" w:color="0F1F30" w:themeColor="accent4"/>
          <w:insideH w:val="nil"/>
          <w:insideV w:val="nil"/>
        </w:tcBorders>
        <w:shd w:val="clear" w:color="auto" w:fill="0F1F30" w:themeFill="accent4"/>
      </w:tcPr>
    </w:tblStylePr>
    <w:tblStylePr w:type="lastRow">
      <w:rPr>
        <w:b/>
        <w:bCs/>
      </w:rPr>
      <w:tblPr/>
      <w:tcPr>
        <w:tcBorders>
          <w:top w:val="double" w:sz="4" w:space="0" w:color="0F1F30" w:themeColor="accent4"/>
        </w:tcBorders>
      </w:tcPr>
    </w:tblStylePr>
    <w:tblStylePr w:type="firstCol">
      <w:rPr>
        <w:b/>
        <w:bCs/>
      </w:rPr>
    </w:tblStylePr>
    <w:tblStylePr w:type="lastCol">
      <w:rPr>
        <w:b/>
        <w:bCs/>
      </w:rPr>
    </w:tblStylePr>
    <w:tblStylePr w:type="band1Vert">
      <w:tblPr/>
      <w:tcPr>
        <w:shd w:val="clear" w:color="auto" w:fill="BAD1E9" w:themeFill="accent4" w:themeFillTint="33"/>
      </w:tcPr>
    </w:tblStylePr>
    <w:tblStylePr w:type="band1Horz">
      <w:tblPr/>
      <w:tcPr>
        <w:shd w:val="clear" w:color="auto" w:fill="BAD1E9" w:themeFill="accent4" w:themeFillTint="33"/>
      </w:tcPr>
    </w:tblStylePr>
  </w:style>
  <w:style w:type="paragraph" w:customStyle="1" w:styleId="Policetableau0">
    <w:name w:val="Police tableau"/>
    <w:basedOn w:val="Normal"/>
    <w:link w:val="PolicetableauCar0"/>
    <w:qFormat/>
    <w:rsid w:val="00993DA9"/>
    <w:pPr>
      <w:spacing w:before="60" w:after="60" w:line="240" w:lineRule="auto"/>
      <w:ind w:left="57" w:right="57"/>
      <w:jc w:val="left"/>
    </w:pPr>
    <w:rPr>
      <w:rFonts w:eastAsia="Times New Roman" w:cs="Hind"/>
      <w:szCs w:val="24"/>
      <w:lang w:eastAsia="fr-FR"/>
    </w:rPr>
  </w:style>
  <w:style w:type="character" w:customStyle="1" w:styleId="PolicetableauCar0">
    <w:name w:val="Police tableau Car"/>
    <w:basedOn w:val="Policepardfaut"/>
    <w:link w:val="Policetableau0"/>
    <w:rsid w:val="00993DA9"/>
    <w:rPr>
      <w:rFonts w:eastAsia="Times New Roman" w:cs="Hind"/>
      <w:color w:val="464646" w:themeColor="accent3"/>
      <w:sz w:val="20"/>
      <w:szCs w:val="24"/>
      <w:lang w:eastAsia="fr-FR"/>
    </w:rPr>
  </w:style>
  <w:style w:type="table" w:styleId="TableauGrille1Clair">
    <w:name w:val="Grid Table 1 Light"/>
    <w:basedOn w:val="TableauNormal"/>
    <w:uiPriority w:val="46"/>
    <w:rsid w:val="00EA5B8B"/>
    <w:pPr>
      <w:spacing w:after="0" w:line="240" w:lineRule="auto"/>
    </w:pPr>
    <w:tblPr>
      <w:tblStyleRowBandSize w:val="1"/>
      <w:tblStyleColBandSize w:val="1"/>
      <w:tblBorders>
        <w:top w:val="single" w:sz="4" w:space="0" w:color="595959" w:themeColor="background2" w:themeShade="BF"/>
        <w:left w:val="single" w:sz="4" w:space="0" w:color="595959" w:themeColor="background2" w:themeShade="BF"/>
        <w:bottom w:val="single" w:sz="4" w:space="0" w:color="595959" w:themeColor="background2" w:themeShade="BF"/>
        <w:right w:val="single" w:sz="4" w:space="0" w:color="595959" w:themeColor="background2" w:themeShade="BF"/>
        <w:insideH w:val="single" w:sz="4" w:space="0" w:color="A6A6A6" w:themeColor="background1" w:themeShade="A6"/>
        <w:insideV w:val="single" w:sz="4" w:space="0" w:color="A6A6A6" w:themeColor="background1" w:themeShade="A6"/>
      </w:tblBorders>
    </w:tblPr>
    <w:tblStylePr w:type="firstRow">
      <w:rPr>
        <w:b/>
        <w:bCs/>
      </w:rPr>
      <w:tblPr/>
      <w:tcPr>
        <w:tcBorders>
          <w:bottom w:val="single" w:sz="12" w:space="0" w:color="E89759" w:themeColor="accent2"/>
          <w:insideH w:val="nil"/>
          <w:insideV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EA5B8B"/>
    <w:rPr>
      <w:b/>
      <w:bCs/>
    </w:rPr>
  </w:style>
  <w:style w:type="table" w:customStyle="1" w:styleId="Grilledutableau1">
    <w:name w:val="Grille du tableau1"/>
    <w:basedOn w:val="TableauNormal"/>
    <w:next w:val="Grilledutableau"/>
    <w:uiPriority w:val="39"/>
    <w:rsid w:val="00FB2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39"/>
    <w:rsid w:val="0035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B5C88"/>
    <w:pPr>
      <w:spacing w:after="0" w:line="240" w:lineRule="auto"/>
    </w:pPr>
    <w:rPr>
      <w:color w:val="464646"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strebecq\Desktop\MAJ%20Charte\Template%20Word\Evol-Mod&#232;le_Template_word.dotx" TargetMode="External"/></Relationships>
</file>

<file path=word/theme/theme1.xml><?xml version="1.0" encoding="utf-8"?>
<a:theme xmlns:a="http://schemas.openxmlformats.org/drawingml/2006/main" name="Thème Office">
  <a:themeElements>
    <a:clrScheme name="Nouvelle_charte_Apside_3">
      <a:dk1>
        <a:sysClr val="windowText" lastClr="000000"/>
      </a:dk1>
      <a:lt1>
        <a:sysClr val="window" lastClr="FFFFFF"/>
      </a:lt1>
      <a:dk2>
        <a:srgbClr val="E7E6E6"/>
      </a:dk2>
      <a:lt2>
        <a:srgbClr val="787878"/>
      </a:lt2>
      <a:accent1>
        <a:srgbClr val="183650"/>
      </a:accent1>
      <a:accent2>
        <a:srgbClr val="E89759"/>
      </a:accent2>
      <a:accent3>
        <a:srgbClr val="464646"/>
      </a:accent3>
      <a:accent4>
        <a:srgbClr val="0F1F30"/>
      </a:accent4>
      <a:accent5>
        <a:srgbClr val="E8761F"/>
      </a:accent5>
      <a:accent6>
        <a:srgbClr val="FFFFF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7EDF2-0049-45E7-A0A2-C2097ACF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Evol-Modèle_Template_word.dotx</Template>
  <TotalTime>382</TotalTime>
  <Pages>9</Pages>
  <Words>677</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Nom du document</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document</dc:title>
  <dc:subject/>
  <dc:creator>Manon DESTREBECQ</dc:creator>
  <cp:keywords/>
  <dc:description/>
  <cp:lastModifiedBy>BEURAERT Thomas (PRESTA EXT)</cp:lastModifiedBy>
  <cp:revision>17</cp:revision>
  <dcterms:created xsi:type="dcterms:W3CDTF">2023-02-27T16:07:00Z</dcterms:created>
  <dcterms:modified xsi:type="dcterms:W3CDTF">2024-12-17T13:21:00Z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QUAL_FRM_40</vt:lpwstr>
  </property>
  <property fmtid="{D5CDD505-2E9C-101B-9397-08002B2CF9AE}" pid="3" name="Version">
    <vt:i4>15</vt:i4>
  </property>
  <property fmtid="{D5CDD505-2E9C-101B-9397-08002B2CF9AE}" pid="4" name="Diffusion">
    <vt:lpwstr>Confidentiel</vt:lpwstr>
  </property>
  <property fmtid="{D5CDD505-2E9C-101B-9397-08002B2CF9AE}" pid="5" name="NOM DU DOCUMENT">
    <vt:lpwstr>Entretien annuel et professionnel</vt:lpwstr>
  </property>
</Properties>
</file>