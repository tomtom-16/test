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2FE6" w14:textId="49A5FF05" w:rsidR="00DD081F" w:rsidRDefault="00DD081F" w:rsidP="00847355">
      <w:pPr>
        <w:pStyle w:val="Titrededocumentpagedegarde"/>
        <w:rPr>
          <w:lang w:eastAsia="fr-FR"/>
        </w:rPr>
      </w:pPr>
      <w:bookmarkStart w:id="0" w:name="_Toc45024279"/>
      <w:bookmarkStart w:id="1" w:name="_Toc45024394"/>
      <w:r>
        <w:rPr>
          <w:lang w:eastAsia="fr-FR"/>
        </w:rPr>
        <w:t xml:space="preserve">Bilan d’integration </w:t>
      </w:r>
    </w:p>
    <w:sdt>
      <w:sdtPr>
        <w:rPr>
          <w:rFonts w:eastAsiaTheme="minorEastAsia" w:cstheme="minorBidi"/>
          <w:sz w:val="22"/>
          <w:szCs w:val="22"/>
          <w:lang w:eastAsia="en-US"/>
        </w:rPr>
        <w:id w:val="935248456"/>
        <w:docPartObj>
          <w:docPartGallery w:val="Cover Pages"/>
          <w:docPartUnique/>
        </w:docPartObj>
      </w:sdtPr>
      <w:sdtEndPr/>
      <w:sdtContent>
        <w:tbl>
          <w:tblPr>
            <w:tblW w:w="9072" w:type="dxa"/>
            <w:jc w:val="center"/>
            <w:tblLook w:val="04A0" w:firstRow="1" w:lastRow="0" w:firstColumn="1" w:lastColumn="0" w:noHBand="0" w:noVBand="1"/>
          </w:tblPr>
          <w:tblGrid>
            <w:gridCol w:w="2552"/>
            <w:gridCol w:w="6520"/>
          </w:tblGrid>
          <w:tr w:rsidR="00382CDC" w:rsidRPr="00382CDC" w14:paraId="5AEBCBE8" w14:textId="77777777" w:rsidTr="2EF00A28">
            <w:trPr>
              <w:jc w:val="center"/>
            </w:trPr>
            <w:tc>
              <w:tcPr>
                <w:tcW w:w="2552" w:type="dxa"/>
                <w:tcBorders>
                  <w:top w:val="single" w:sz="4" w:space="0" w:color="787878" w:themeColor="background2"/>
                  <w:left w:val="single" w:sz="4" w:space="0" w:color="787878" w:themeColor="background2"/>
                </w:tcBorders>
                <w:shd w:val="clear" w:color="auto" w:fill="auto"/>
                <w:vAlign w:val="bottom"/>
              </w:tcPr>
              <w:p w14:paraId="4EAD9D6C" w14:textId="6F3CEFEA" w:rsidR="00382CDC" w:rsidRPr="00790921" w:rsidRDefault="00382CDC" w:rsidP="00B23588">
                <w:pPr>
                  <w:pStyle w:val="Policetableau"/>
                  <w:rPr>
                    <w:rStyle w:val="lev"/>
                    <w:bCs w:val="0"/>
                  </w:rPr>
                </w:pPr>
                <w:r w:rsidRPr="00790921">
                  <w:rPr>
                    <w:rStyle w:val="lev"/>
                    <w:bCs w:val="0"/>
                  </w:rPr>
                  <w:t>Nom </w:t>
                </w:r>
                <w:r w:rsidR="00B23588">
                  <w:rPr>
                    <w:rStyle w:val="lev"/>
                    <w:bCs w:val="0"/>
                  </w:rPr>
                  <w:t>Prénom :</w:t>
                </w:r>
              </w:p>
            </w:tc>
            <w:tc>
              <w:tcPr>
                <w:tcW w:w="6520" w:type="dxa"/>
                <w:tcBorders>
                  <w:top w:val="single" w:sz="4" w:space="0" w:color="787878" w:themeColor="background2"/>
                  <w:bottom w:val="dashed" w:sz="4" w:space="0" w:color="595959" w:themeColor="background2" w:themeShade="BF"/>
                  <w:right w:val="single" w:sz="4" w:space="0" w:color="787878" w:themeColor="background2"/>
                </w:tcBorders>
                <w:shd w:val="clear" w:color="auto" w:fill="auto"/>
                <w:vAlign w:val="center"/>
              </w:tcPr>
              <w:p w14:paraId="757D1717" w14:textId="74632473" w:rsidR="00382CDC" w:rsidRPr="00382CDC" w:rsidRDefault="7567FDF7" w:rsidP="00847355">
                <w:pPr>
                  <w:pStyle w:val="Policetableau"/>
                  <w:rPr>
                    <w:rStyle w:val="lev"/>
                    <w:b w:val="0"/>
                    <w:bCs w:val="0"/>
                  </w:rPr>
                </w:pPr>
                <w:r w:rsidRPr="2EF00A28">
                  <w:rPr>
                    <w:rStyle w:val="lev"/>
                    <w:b w:val="0"/>
                    <w:bCs w:val="0"/>
                  </w:rPr>
                  <w:t>CARTON Sylvain</w:t>
                </w:r>
              </w:p>
            </w:tc>
          </w:tr>
          <w:tr w:rsidR="00382CDC" w:rsidRPr="00382CDC" w14:paraId="1BF47CD3" w14:textId="77777777" w:rsidTr="2EF00A28">
            <w:trPr>
              <w:jc w:val="center"/>
            </w:trPr>
            <w:tc>
              <w:tcPr>
                <w:tcW w:w="2552" w:type="dxa"/>
                <w:tcBorders>
                  <w:left w:val="single" w:sz="4" w:space="0" w:color="787878" w:themeColor="background2"/>
                </w:tcBorders>
                <w:shd w:val="clear" w:color="auto" w:fill="auto"/>
                <w:vAlign w:val="bottom"/>
              </w:tcPr>
              <w:p w14:paraId="22FA7B8B" w14:textId="02F0241A" w:rsidR="00382CDC" w:rsidRPr="00790921" w:rsidRDefault="00B23588" w:rsidP="00790921">
                <w:pPr>
                  <w:pStyle w:val="Policetableau"/>
                  <w:rPr>
                    <w:rStyle w:val="lev"/>
                    <w:bCs w:val="0"/>
                  </w:rPr>
                </w:pPr>
                <w:r>
                  <w:rPr>
                    <w:rStyle w:val="lev"/>
                    <w:bCs w:val="0"/>
                  </w:rPr>
                  <w:t>Date d’entrée :</w:t>
                </w:r>
              </w:p>
            </w:tc>
            <w:tc>
              <w:tcPr>
                <w:tcW w:w="6520" w:type="dxa"/>
                <w:tcBorders>
                  <w:top w:val="dashed" w:sz="4" w:space="0" w:color="595959" w:themeColor="background2" w:themeShade="BF"/>
                  <w:bottom w:val="dashed" w:sz="4" w:space="0" w:color="595959" w:themeColor="background2" w:themeShade="BF"/>
                  <w:right w:val="single" w:sz="4" w:space="0" w:color="787878" w:themeColor="background2"/>
                </w:tcBorders>
                <w:shd w:val="clear" w:color="auto" w:fill="auto"/>
                <w:vAlign w:val="center"/>
              </w:tcPr>
              <w:p w14:paraId="7E624B6C" w14:textId="204A0BCA" w:rsidR="00382CDC" w:rsidRPr="00382CDC" w:rsidRDefault="010BB919" w:rsidP="00847355">
                <w:pPr>
                  <w:pStyle w:val="Policetableau"/>
                  <w:rPr>
                    <w:rStyle w:val="lev"/>
                    <w:b w:val="0"/>
                    <w:bCs w:val="0"/>
                  </w:rPr>
                </w:pPr>
                <w:r w:rsidRPr="2EF00A28">
                  <w:rPr>
                    <w:rStyle w:val="lev"/>
                    <w:b w:val="0"/>
                    <w:bCs w:val="0"/>
                  </w:rPr>
                  <w:t>31/03/2025</w:t>
                </w:r>
              </w:p>
            </w:tc>
          </w:tr>
          <w:tr w:rsidR="00382CDC" w:rsidRPr="00382CDC" w14:paraId="060D749D" w14:textId="77777777" w:rsidTr="2EF00A28">
            <w:trPr>
              <w:jc w:val="center"/>
            </w:trPr>
            <w:tc>
              <w:tcPr>
                <w:tcW w:w="2552" w:type="dxa"/>
                <w:tcBorders>
                  <w:left w:val="single" w:sz="4" w:space="0" w:color="787878" w:themeColor="background2"/>
                </w:tcBorders>
                <w:shd w:val="clear" w:color="auto" w:fill="auto"/>
                <w:vAlign w:val="bottom"/>
              </w:tcPr>
              <w:p w14:paraId="0D65779B" w14:textId="3B3CE67B" w:rsidR="00382CDC" w:rsidRPr="00790921" w:rsidRDefault="00B23588" w:rsidP="00790921">
                <w:pPr>
                  <w:pStyle w:val="Policetableau"/>
                  <w:rPr>
                    <w:rStyle w:val="lev"/>
                    <w:bCs w:val="0"/>
                  </w:rPr>
                </w:pPr>
                <w:r>
                  <w:rPr>
                    <w:rStyle w:val="lev"/>
                    <w:bCs w:val="0"/>
                  </w:rPr>
                  <w:t>Bilan mené par :</w:t>
                </w:r>
              </w:p>
            </w:tc>
            <w:tc>
              <w:tcPr>
                <w:tcW w:w="6520" w:type="dxa"/>
                <w:tcBorders>
                  <w:top w:val="dashed" w:sz="4" w:space="0" w:color="595959" w:themeColor="background2" w:themeShade="BF"/>
                  <w:bottom w:val="dashed" w:sz="4" w:space="0" w:color="595959" w:themeColor="background2" w:themeShade="BF"/>
                  <w:right w:val="single" w:sz="4" w:space="0" w:color="787878" w:themeColor="background2"/>
                </w:tcBorders>
                <w:shd w:val="clear" w:color="auto" w:fill="auto"/>
                <w:vAlign w:val="center"/>
              </w:tcPr>
              <w:p w14:paraId="08AA3DB1" w14:textId="181A66D4" w:rsidR="00382CDC" w:rsidRPr="00382CDC" w:rsidRDefault="75E3A3BA" w:rsidP="00847355">
                <w:pPr>
                  <w:pStyle w:val="Policetableau"/>
                  <w:rPr>
                    <w:rStyle w:val="lev"/>
                    <w:b w:val="0"/>
                    <w:bCs w:val="0"/>
                  </w:rPr>
                </w:pPr>
                <w:r w:rsidRPr="2EF00A28">
                  <w:rPr>
                    <w:rStyle w:val="lev"/>
                    <w:b w:val="0"/>
                    <w:bCs w:val="0"/>
                  </w:rPr>
                  <w:t>LECOMTE Laura</w:t>
                </w:r>
              </w:p>
            </w:tc>
          </w:tr>
          <w:tr w:rsidR="00382CDC" w:rsidRPr="00382CDC" w14:paraId="389331BF" w14:textId="77777777" w:rsidTr="2EF00A28">
            <w:trPr>
              <w:jc w:val="center"/>
            </w:trPr>
            <w:tc>
              <w:tcPr>
                <w:tcW w:w="2552" w:type="dxa"/>
                <w:tcBorders>
                  <w:left w:val="single" w:sz="4" w:space="0" w:color="787878" w:themeColor="background2"/>
                </w:tcBorders>
                <w:shd w:val="clear" w:color="auto" w:fill="auto"/>
                <w:vAlign w:val="bottom"/>
              </w:tcPr>
              <w:p w14:paraId="4D3F5F2F" w14:textId="5A7A28FE" w:rsidR="00382CDC" w:rsidRPr="00790921" w:rsidRDefault="00B23588" w:rsidP="00790921">
                <w:pPr>
                  <w:pStyle w:val="Policetableau"/>
                  <w:rPr>
                    <w:rStyle w:val="lev"/>
                    <w:bCs w:val="0"/>
                  </w:rPr>
                </w:pPr>
                <w:r>
                  <w:rPr>
                    <w:rStyle w:val="lev"/>
                    <w:bCs w:val="0"/>
                  </w:rPr>
                  <w:t>Date du bilan :</w:t>
                </w:r>
              </w:p>
            </w:tc>
            <w:tc>
              <w:tcPr>
                <w:tcW w:w="6520" w:type="dxa"/>
                <w:tcBorders>
                  <w:top w:val="dashed" w:sz="4" w:space="0" w:color="595959" w:themeColor="background2" w:themeShade="BF"/>
                  <w:bottom w:val="dashed" w:sz="4" w:space="0" w:color="595959" w:themeColor="background2" w:themeShade="BF"/>
                  <w:right w:val="single" w:sz="4" w:space="0" w:color="787878" w:themeColor="background2"/>
                </w:tcBorders>
                <w:shd w:val="clear" w:color="auto" w:fill="auto"/>
                <w:vAlign w:val="center"/>
              </w:tcPr>
              <w:p w14:paraId="1333781A" w14:textId="008FCBF4" w:rsidR="00382CDC" w:rsidRPr="00382CDC" w:rsidRDefault="2C841B89" w:rsidP="00847355">
                <w:pPr>
                  <w:pStyle w:val="Policetableau"/>
                  <w:rPr>
                    <w:rStyle w:val="lev"/>
                    <w:b w:val="0"/>
                    <w:bCs w:val="0"/>
                  </w:rPr>
                </w:pPr>
                <w:r w:rsidRPr="2EF00A28">
                  <w:rPr>
                    <w:rStyle w:val="lev"/>
                    <w:b w:val="0"/>
                    <w:bCs w:val="0"/>
                  </w:rPr>
                  <w:t>25/06/2025</w:t>
                </w:r>
              </w:p>
            </w:tc>
          </w:tr>
          <w:tr w:rsidR="00382CDC" w:rsidRPr="00382CDC" w14:paraId="6DE234C9" w14:textId="77777777" w:rsidTr="2EF00A28">
            <w:trPr>
              <w:jc w:val="center"/>
            </w:trPr>
            <w:tc>
              <w:tcPr>
                <w:tcW w:w="2552" w:type="dxa"/>
                <w:tcBorders>
                  <w:left w:val="single" w:sz="4" w:space="0" w:color="787878" w:themeColor="background2"/>
                  <w:bottom w:val="single" w:sz="4" w:space="0" w:color="787878" w:themeColor="background2"/>
                </w:tcBorders>
                <w:shd w:val="clear" w:color="auto" w:fill="auto"/>
                <w:vAlign w:val="bottom"/>
              </w:tcPr>
              <w:p w14:paraId="48930B0F" w14:textId="77777777" w:rsidR="00382CDC" w:rsidRPr="00382CDC" w:rsidRDefault="00382CDC" w:rsidP="00C21531">
                <w:pPr>
                  <w:pStyle w:val="Sansinterligne"/>
                  <w:rPr>
                    <w:rStyle w:val="lev"/>
                    <w:sz w:val="10"/>
                    <w:szCs w:val="10"/>
                  </w:rPr>
                </w:pPr>
              </w:p>
            </w:tc>
            <w:tc>
              <w:tcPr>
                <w:tcW w:w="6520" w:type="dxa"/>
                <w:tcBorders>
                  <w:top w:val="dashed" w:sz="4" w:space="0" w:color="595959" w:themeColor="background2" w:themeShade="BF"/>
                  <w:bottom w:val="single" w:sz="4" w:space="0" w:color="787878" w:themeColor="background2"/>
                  <w:right w:val="single" w:sz="4" w:space="0" w:color="787878" w:themeColor="background2"/>
                </w:tcBorders>
                <w:shd w:val="clear" w:color="auto" w:fill="auto"/>
                <w:vAlign w:val="center"/>
              </w:tcPr>
              <w:p w14:paraId="4C1C1F1B" w14:textId="77777777" w:rsidR="00382CDC" w:rsidRPr="00382CDC" w:rsidRDefault="00382CDC" w:rsidP="00847355">
                <w:pPr>
                  <w:pStyle w:val="Policetableau"/>
                  <w:rPr>
                    <w:rStyle w:val="lev"/>
                    <w:sz w:val="10"/>
                    <w:szCs w:val="10"/>
                  </w:rPr>
                </w:pPr>
              </w:p>
            </w:tc>
          </w:tr>
        </w:tbl>
        <w:p w14:paraId="06720FCD" w14:textId="38836D9A" w:rsidR="0026008E" w:rsidRDefault="001F64B8" w:rsidP="0026008E">
          <w:pPr>
            <w:pStyle w:val="Sansinterligne"/>
          </w:pPr>
        </w:p>
      </w:sdtContent>
    </w:sdt>
    <w:bookmarkEnd w:id="0"/>
    <w:bookmarkEnd w:id="1"/>
    <w:p w14:paraId="40709FDF" w14:textId="445CBB97" w:rsidR="00382CDC" w:rsidRDefault="00B23588" w:rsidP="00B23588">
      <w:pPr>
        <w:pStyle w:val="Titre1"/>
      </w:pPr>
      <w:r>
        <w:t>Intégration</w:t>
      </w:r>
    </w:p>
    <w:tbl>
      <w:tblPr>
        <w:tblStyle w:val="TableauGrille1Clair"/>
        <w:tblW w:w="9072" w:type="dxa"/>
        <w:jc w:val="center"/>
        <w:tblLook w:val="0420" w:firstRow="1" w:lastRow="0" w:firstColumn="0" w:lastColumn="0" w:noHBand="0" w:noVBand="1"/>
      </w:tblPr>
      <w:tblGrid>
        <w:gridCol w:w="9072"/>
      </w:tblGrid>
      <w:tr w:rsidR="00B23588" w:rsidRPr="008219D9" w14:paraId="2D7123E1" w14:textId="77777777" w:rsidTr="2EF00A28">
        <w:trPr>
          <w:cnfStyle w:val="100000000000" w:firstRow="1" w:lastRow="0" w:firstColumn="0" w:lastColumn="0" w:oddVBand="0" w:evenVBand="0" w:oddHBand="0" w:evenHBand="0" w:firstRowFirstColumn="0" w:firstRowLastColumn="0" w:lastRowFirstColumn="0" w:lastRowLastColumn="0"/>
          <w:trHeight w:val="344"/>
          <w:jc w:val="center"/>
        </w:trPr>
        <w:tc>
          <w:tcPr>
            <w:tcW w:w="9924" w:type="dxa"/>
          </w:tcPr>
          <w:p w14:paraId="4C106EA2" w14:textId="2EFDB3A8" w:rsidR="00B23588" w:rsidRPr="00B23588" w:rsidRDefault="00B23588" w:rsidP="004947A2">
            <w:pPr>
              <w:pStyle w:val="Policetableau"/>
            </w:pPr>
            <w:r w:rsidRPr="00B23588">
              <w:rPr>
                <w:sz w:val="22"/>
              </w:rPr>
              <w:t xml:space="preserve">Comment s’est déroulée votre intégration au sein de notre société ? </w:t>
            </w:r>
          </w:p>
        </w:tc>
      </w:tr>
      <w:tr w:rsidR="00B23588" w:rsidRPr="008219D9" w14:paraId="34D7D79B" w14:textId="77777777" w:rsidTr="2EF00A28">
        <w:trPr>
          <w:trHeight w:val="4097"/>
          <w:jc w:val="center"/>
        </w:trPr>
        <w:tc>
          <w:tcPr>
            <w:tcW w:w="9924" w:type="dxa"/>
          </w:tcPr>
          <w:p w14:paraId="4E0701EF" w14:textId="56E865AC" w:rsidR="004947A2" w:rsidRDefault="003F11AA" w:rsidP="00C210DB">
            <w:pPr>
              <w:pStyle w:val="Policetableau"/>
              <w:ind w:left="0"/>
            </w:pPr>
            <w:r>
              <w:t xml:space="preserve">En termes de : </w:t>
            </w:r>
          </w:p>
          <w:p w14:paraId="2C916269" w14:textId="77777777" w:rsidR="00C210DB" w:rsidRDefault="00C210DB" w:rsidP="00847355">
            <w:pPr>
              <w:pStyle w:val="Policetableau"/>
            </w:pPr>
          </w:p>
          <w:p w14:paraId="7B2B9AE7" w14:textId="60791156" w:rsidR="003F11AA" w:rsidRDefault="003F11AA" w:rsidP="003F11AA">
            <w:pPr>
              <w:pStyle w:val="Policetableau"/>
              <w:numPr>
                <w:ilvl w:val="0"/>
                <w:numId w:val="32"/>
              </w:numPr>
            </w:pPr>
            <w:r w:rsidRPr="003F11AA">
              <w:t>Qualité des entretiens</w:t>
            </w:r>
            <w:r>
              <w:t> :</w:t>
            </w:r>
          </w:p>
          <w:p w14:paraId="1F9AFD1E" w14:textId="20FCFAC3" w:rsidR="00C210DB" w:rsidRPr="003F11AA" w:rsidRDefault="50FF93BC" w:rsidP="00C210DB">
            <w:pPr>
              <w:pStyle w:val="Policetableau"/>
              <w:ind w:left="777"/>
            </w:pPr>
            <w:r>
              <w:t>Très satisfait, process de recrutement qualitatif et rapide.</w:t>
            </w:r>
          </w:p>
          <w:p w14:paraId="7DCFE896" w14:textId="39F30C52" w:rsidR="00C210DB" w:rsidRDefault="003F11AA" w:rsidP="00C210DB">
            <w:pPr>
              <w:pStyle w:val="Policetableau"/>
              <w:numPr>
                <w:ilvl w:val="0"/>
                <w:numId w:val="32"/>
              </w:numPr>
            </w:pPr>
            <w:r w:rsidRPr="003F11AA">
              <w:t>Signature du contrat de travail</w:t>
            </w:r>
            <w:r>
              <w:t> :</w:t>
            </w:r>
          </w:p>
          <w:p w14:paraId="3C2C6FD2" w14:textId="42A72634" w:rsidR="00C210DB" w:rsidRPr="003F11AA" w:rsidRDefault="74EE8D10" w:rsidP="00C210DB">
            <w:pPr>
              <w:pStyle w:val="Policetableau"/>
              <w:ind w:left="0"/>
            </w:pPr>
            <w:r>
              <w:t xml:space="preserve">                  Dans la lignée du recrutement, </w:t>
            </w:r>
            <w:r w:rsidR="60E986A5">
              <w:t xml:space="preserve">Laura et </w:t>
            </w:r>
            <w:r w:rsidR="2808DEC6">
              <w:t xml:space="preserve">Laëtitia ont été </w:t>
            </w:r>
            <w:r>
              <w:t>à l’écoute et flexibles</w:t>
            </w:r>
            <w:r w:rsidR="2612EF29">
              <w:t>.</w:t>
            </w:r>
          </w:p>
          <w:p w14:paraId="349EF77D" w14:textId="2BC0727D" w:rsidR="003F11AA" w:rsidRDefault="003F11AA" w:rsidP="006E16CC">
            <w:pPr>
              <w:pStyle w:val="Policetableau"/>
              <w:numPr>
                <w:ilvl w:val="0"/>
                <w:numId w:val="32"/>
              </w:numPr>
            </w:pPr>
            <w:r w:rsidRPr="003F11AA">
              <w:t>Accueil</w:t>
            </w:r>
            <w:r w:rsidR="006E16CC">
              <w:t>, p</w:t>
            </w:r>
            <w:r w:rsidRPr="003F11AA">
              <w:t>remiers jours</w:t>
            </w:r>
            <w:r>
              <w:t> :</w:t>
            </w:r>
          </w:p>
          <w:p w14:paraId="5C68EE60" w14:textId="5EFDF1DD" w:rsidR="00C210DB" w:rsidRDefault="1F0B0BEE" w:rsidP="00C210DB">
            <w:pPr>
              <w:pStyle w:val="Policetableau"/>
              <w:ind w:left="0"/>
            </w:pPr>
            <w:r>
              <w:t xml:space="preserve">                   Satisfait, </w:t>
            </w:r>
            <w:r w:rsidR="235860B6">
              <w:t xml:space="preserve">tout m’a bien été expliqué, le </w:t>
            </w:r>
            <w:proofErr w:type="spellStart"/>
            <w:r w:rsidR="235860B6">
              <w:t>onboarding</w:t>
            </w:r>
            <w:proofErr w:type="spellEnd"/>
            <w:r w:rsidR="235860B6">
              <w:t xml:space="preserve"> était clair et concis.</w:t>
            </w:r>
          </w:p>
          <w:p w14:paraId="7180FBA2" w14:textId="1B1E7957" w:rsidR="003F11AA" w:rsidRDefault="003F11AA" w:rsidP="003F11AA">
            <w:pPr>
              <w:pStyle w:val="Policetableau"/>
              <w:numPr>
                <w:ilvl w:val="0"/>
                <w:numId w:val="32"/>
              </w:numPr>
            </w:pPr>
            <w:r>
              <w:t>P</w:t>
            </w:r>
            <w:r w:rsidRPr="003F11AA">
              <w:t>résentation de la mission</w:t>
            </w:r>
            <w:r>
              <w:t> :</w:t>
            </w:r>
          </w:p>
          <w:p w14:paraId="7B21B5F9" w14:textId="01E95D9A" w:rsidR="00C210DB" w:rsidRDefault="743649BE" w:rsidP="00C210DB">
            <w:pPr>
              <w:pStyle w:val="Policetableau"/>
              <w:ind w:left="0"/>
            </w:pPr>
            <w:r>
              <w:t xml:space="preserve">                  N/A</w:t>
            </w:r>
          </w:p>
          <w:p w14:paraId="7FCB284B" w14:textId="77777777" w:rsidR="004947A2" w:rsidRDefault="003F11AA" w:rsidP="003F11AA">
            <w:pPr>
              <w:pStyle w:val="Policetableau"/>
              <w:numPr>
                <w:ilvl w:val="0"/>
                <w:numId w:val="32"/>
              </w:numPr>
            </w:pPr>
            <w:r>
              <w:t>P</w:t>
            </w:r>
            <w:r w:rsidRPr="003F11AA">
              <w:t>réparation entretien client</w:t>
            </w:r>
            <w:r>
              <w:t> :</w:t>
            </w:r>
          </w:p>
          <w:p w14:paraId="2FD5B7D0" w14:textId="05A1B697" w:rsidR="00C210DB" w:rsidRDefault="1EC4B90E" w:rsidP="00C210DB">
            <w:pPr>
              <w:pStyle w:val="Paragraphedeliste"/>
            </w:pPr>
            <w:r>
              <w:t xml:space="preserve">  L’accompagnement effectué par Thomas a été top, c</w:t>
            </w:r>
            <w:r w:rsidR="551386A1">
              <w:t>el</w:t>
            </w:r>
            <w:r>
              <w:t xml:space="preserve">a m’a permis </w:t>
            </w:r>
            <w:r w:rsidR="0116F391">
              <w:t>de réduire le stress pré-entretien.</w:t>
            </w:r>
          </w:p>
          <w:p w14:paraId="687A3F36" w14:textId="10BB62D4" w:rsidR="00C210DB" w:rsidRPr="004928B4" w:rsidRDefault="00C210DB" w:rsidP="00C210DB">
            <w:pPr>
              <w:pStyle w:val="Policetableau"/>
              <w:ind w:left="0"/>
            </w:pPr>
          </w:p>
        </w:tc>
      </w:tr>
      <w:tr w:rsidR="2EF00A28" w14:paraId="6D8754FD" w14:textId="77777777" w:rsidTr="2EF00A28">
        <w:trPr>
          <w:trHeight w:val="300"/>
          <w:jc w:val="center"/>
        </w:trPr>
        <w:tc>
          <w:tcPr>
            <w:tcW w:w="9072" w:type="dxa"/>
          </w:tcPr>
          <w:p w14:paraId="4D0BA13F" w14:textId="0D2D265C" w:rsidR="2EF00A28" w:rsidRDefault="2EF00A28" w:rsidP="2EF00A28">
            <w:pPr>
              <w:pStyle w:val="Policetableau"/>
            </w:pPr>
          </w:p>
        </w:tc>
      </w:tr>
    </w:tbl>
    <w:p w14:paraId="34955684" w14:textId="77777777" w:rsidR="00B23588" w:rsidRPr="00B23588" w:rsidRDefault="00B23588" w:rsidP="00B23588">
      <w:pPr>
        <w:pStyle w:val="2020Apside"/>
        <w:rPr>
          <w:lang w:eastAsia="fr-FR"/>
        </w:rPr>
      </w:pPr>
    </w:p>
    <w:tbl>
      <w:tblPr>
        <w:tblStyle w:val="TableauGrille1Clair"/>
        <w:tblW w:w="9072" w:type="dxa"/>
        <w:tblLook w:val="0420" w:firstRow="1" w:lastRow="0" w:firstColumn="0" w:lastColumn="0" w:noHBand="0" w:noVBand="1"/>
      </w:tblPr>
      <w:tblGrid>
        <w:gridCol w:w="9072"/>
      </w:tblGrid>
      <w:tr w:rsidR="00B23588" w:rsidRPr="008219D9" w14:paraId="28C895F7" w14:textId="77777777" w:rsidTr="2EF00A28">
        <w:trPr>
          <w:cnfStyle w:val="100000000000" w:firstRow="1" w:lastRow="0" w:firstColumn="0" w:lastColumn="0" w:oddVBand="0" w:evenVBand="0" w:oddHBand="0" w:evenHBand="0" w:firstRowFirstColumn="0" w:firstRowLastColumn="0" w:lastRowFirstColumn="0" w:lastRowLastColumn="0"/>
          <w:trHeight w:val="479"/>
        </w:trPr>
        <w:tc>
          <w:tcPr>
            <w:tcW w:w="9924" w:type="dxa"/>
          </w:tcPr>
          <w:p w14:paraId="442A6099" w14:textId="6171E053" w:rsidR="00B23588" w:rsidRPr="00B23588" w:rsidRDefault="00B23588" w:rsidP="00E42912">
            <w:pPr>
              <w:pStyle w:val="Policetableau"/>
            </w:pPr>
            <w:r w:rsidRPr="00B23588">
              <w:rPr>
                <w:sz w:val="22"/>
              </w:rPr>
              <w:t>Avec le recul dont vous disposez aujourd’hui, pensez-vous que le discours présenté en entretien correspond à la réalité ?</w:t>
            </w:r>
          </w:p>
        </w:tc>
      </w:tr>
      <w:tr w:rsidR="00B23588" w:rsidRPr="008219D9" w14:paraId="26785C26" w14:textId="77777777" w:rsidTr="2EF00A28">
        <w:trPr>
          <w:trHeight w:val="2421"/>
        </w:trPr>
        <w:tc>
          <w:tcPr>
            <w:tcW w:w="9924" w:type="dxa"/>
          </w:tcPr>
          <w:p w14:paraId="137ECB81" w14:textId="77777777" w:rsidR="00B23588" w:rsidRDefault="00B23588" w:rsidP="00847355">
            <w:pPr>
              <w:pStyle w:val="Policetableau"/>
            </w:pPr>
          </w:p>
          <w:p w14:paraId="19148C40" w14:textId="79941832" w:rsidR="004947A2" w:rsidRDefault="041DA365" w:rsidP="00847355">
            <w:pPr>
              <w:pStyle w:val="Policetableau"/>
            </w:pPr>
            <w:r>
              <w:t xml:space="preserve">Ce qui m’a été présenté en entretien est bien conforme à la </w:t>
            </w:r>
            <w:r w:rsidR="6D746462">
              <w:t>réalité, Thomas</w:t>
            </w:r>
            <w:r w:rsidR="49B5894D">
              <w:t xml:space="preserve"> m’avait</w:t>
            </w:r>
            <w:r w:rsidR="40F7FE6E">
              <w:t xml:space="preserve"> été transparent sur le</w:t>
            </w:r>
            <w:r w:rsidR="49B5894D">
              <w:t xml:space="preserve"> </w:t>
            </w:r>
            <w:r w:rsidR="0B6D0515">
              <w:t>ralentissement</w:t>
            </w:r>
            <w:r w:rsidR="798A400B">
              <w:t xml:space="preserve"> des activités chez le client</w:t>
            </w:r>
            <w:r w:rsidR="370E19C8">
              <w:t>. Et en ce qui concerne la structure, aucune mauvaise surprise, tout correspond à ce qui m’a été présenté.</w:t>
            </w:r>
          </w:p>
          <w:p w14:paraId="5C743F7D" w14:textId="77777777" w:rsidR="004947A2" w:rsidRDefault="004947A2" w:rsidP="00847355">
            <w:pPr>
              <w:pStyle w:val="Policetableau"/>
            </w:pPr>
          </w:p>
          <w:p w14:paraId="322DEA0A" w14:textId="49A86695" w:rsidR="004947A2" w:rsidRPr="004928B4" w:rsidRDefault="004947A2" w:rsidP="00847355">
            <w:pPr>
              <w:pStyle w:val="Policetableau"/>
            </w:pPr>
          </w:p>
        </w:tc>
      </w:tr>
    </w:tbl>
    <w:p w14:paraId="18A62D89" w14:textId="287AA16F" w:rsidR="00B23588" w:rsidRDefault="00B23588" w:rsidP="00D759FC">
      <w:pPr>
        <w:pStyle w:val="2020Apside"/>
      </w:pPr>
    </w:p>
    <w:p w14:paraId="038FD640" w14:textId="4FA8BF44" w:rsidR="00B23588" w:rsidRDefault="00B23588" w:rsidP="00D759FC">
      <w:pPr>
        <w:pStyle w:val="2020Apside"/>
      </w:pPr>
    </w:p>
    <w:p w14:paraId="0FF37D2E" w14:textId="0B15F5F3" w:rsidR="004947A2" w:rsidRPr="003F11AA" w:rsidRDefault="003F11AA" w:rsidP="003F11AA">
      <w:pPr>
        <w:spacing w:after="160"/>
        <w:jc w:val="left"/>
        <w:rPr>
          <w:rFonts w:asciiTheme="minorHAnsi" w:hAnsiTheme="minorHAnsi"/>
          <w:sz w:val="22"/>
        </w:rPr>
      </w:pPr>
      <w:r>
        <w:br w:type="page"/>
      </w:r>
    </w:p>
    <w:tbl>
      <w:tblPr>
        <w:tblStyle w:val="TableauGrille1Clair"/>
        <w:tblW w:w="9072" w:type="dxa"/>
        <w:jc w:val="center"/>
        <w:tblLook w:val="0420" w:firstRow="1" w:lastRow="0" w:firstColumn="0" w:lastColumn="0" w:noHBand="0" w:noVBand="1"/>
      </w:tblPr>
      <w:tblGrid>
        <w:gridCol w:w="9072"/>
      </w:tblGrid>
      <w:tr w:rsidR="00B23588" w:rsidRPr="00B23588" w14:paraId="04AB510A" w14:textId="77777777" w:rsidTr="2EF00A28">
        <w:trPr>
          <w:cnfStyle w:val="100000000000" w:firstRow="1" w:lastRow="0" w:firstColumn="0" w:lastColumn="0" w:oddVBand="0" w:evenVBand="0" w:oddHBand="0" w:evenHBand="0" w:firstRowFirstColumn="0" w:firstRowLastColumn="0" w:lastRowFirstColumn="0" w:lastRowLastColumn="0"/>
          <w:trHeight w:val="510"/>
          <w:jc w:val="center"/>
        </w:trPr>
        <w:tc>
          <w:tcPr>
            <w:tcW w:w="9924" w:type="dxa"/>
          </w:tcPr>
          <w:p w14:paraId="235B67D6" w14:textId="008DC9F3" w:rsidR="00B23588" w:rsidRPr="00B23588" w:rsidRDefault="00B23588" w:rsidP="00E42912">
            <w:pPr>
              <w:pStyle w:val="Policetableau"/>
            </w:pPr>
            <w:r>
              <w:rPr>
                <w:sz w:val="22"/>
              </w:rPr>
              <w:lastRenderedPageBreak/>
              <w:t xml:space="preserve">Comment évaluez-vous </w:t>
            </w:r>
            <w:r w:rsidR="006E16CC">
              <w:rPr>
                <w:sz w:val="22"/>
              </w:rPr>
              <w:t>le</w:t>
            </w:r>
            <w:r>
              <w:rPr>
                <w:sz w:val="22"/>
              </w:rPr>
              <w:t xml:space="preserve"> suivi fait par Apside ?</w:t>
            </w:r>
          </w:p>
        </w:tc>
      </w:tr>
      <w:tr w:rsidR="00B23588" w:rsidRPr="004928B4" w14:paraId="2117ECF5" w14:textId="77777777" w:rsidTr="2EF00A28">
        <w:trPr>
          <w:trHeight w:val="2118"/>
          <w:jc w:val="center"/>
        </w:trPr>
        <w:tc>
          <w:tcPr>
            <w:tcW w:w="9924" w:type="dxa"/>
          </w:tcPr>
          <w:p w14:paraId="28C58A47" w14:textId="34F97610" w:rsidR="003F11AA" w:rsidRDefault="003F11AA" w:rsidP="003F11AA">
            <w:pPr>
              <w:pStyle w:val="Policetableau"/>
            </w:pPr>
            <w:r>
              <w:t xml:space="preserve"> D’un point de vue :</w:t>
            </w:r>
          </w:p>
          <w:p w14:paraId="613312EF" w14:textId="77777777" w:rsidR="00C210DB" w:rsidRDefault="00C210DB" w:rsidP="003F11AA">
            <w:pPr>
              <w:pStyle w:val="Policetableau"/>
            </w:pPr>
          </w:p>
          <w:p w14:paraId="2F050143" w14:textId="7F6A53D4" w:rsidR="003F11AA" w:rsidRDefault="003F11AA" w:rsidP="00C210DB">
            <w:pPr>
              <w:pStyle w:val="Policetableau"/>
              <w:numPr>
                <w:ilvl w:val="0"/>
                <w:numId w:val="33"/>
              </w:numPr>
            </w:pPr>
            <w:r>
              <w:t>Commercial</w:t>
            </w:r>
            <w:r w:rsidR="00C210DB">
              <w:t xml:space="preserve"> : </w:t>
            </w:r>
          </w:p>
          <w:p w14:paraId="2D1EF9A2" w14:textId="77777777" w:rsidR="00C210DB" w:rsidRDefault="00C210DB" w:rsidP="00C210DB">
            <w:pPr>
              <w:pStyle w:val="Policetableau"/>
            </w:pPr>
          </w:p>
          <w:p w14:paraId="39538C15" w14:textId="185B7B05" w:rsidR="003F11AA" w:rsidRDefault="003F11AA" w:rsidP="00C210DB">
            <w:pPr>
              <w:pStyle w:val="Policetableau"/>
              <w:numPr>
                <w:ilvl w:val="0"/>
                <w:numId w:val="33"/>
              </w:numPr>
            </w:pPr>
            <w:r>
              <w:t>RH</w:t>
            </w:r>
            <w:r w:rsidR="00C210DB">
              <w:t> :</w:t>
            </w:r>
          </w:p>
          <w:p w14:paraId="088B2704" w14:textId="77777777" w:rsidR="00C210DB" w:rsidRDefault="00C210DB" w:rsidP="00C210DB">
            <w:pPr>
              <w:pStyle w:val="Policetableau"/>
              <w:ind w:left="0"/>
            </w:pPr>
          </w:p>
          <w:p w14:paraId="24A8B31E" w14:textId="73ACE7DF" w:rsidR="003F11AA" w:rsidRDefault="003F11AA" w:rsidP="00C210DB">
            <w:pPr>
              <w:pStyle w:val="Policetableau"/>
              <w:numPr>
                <w:ilvl w:val="0"/>
                <w:numId w:val="33"/>
              </w:numPr>
            </w:pPr>
            <w:r>
              <w:t>Administratif</w:t>
            </w:r>
            <w:r w:rsidR="00C210DB">
              <w:t xml:space="preserve"> : </w:t>
            </w:r>
          </w:p>
          <w:p w14:paraId="4B483BD7" w14:textId="77777777" w:rsidR="00C210DB" w:rsidRDefault="00C210DB" w:rsidP="00C210DB">
            <w:pPr>
              <w:pStyle w:val="Policetableau"/>
              <w:ind w:left="0"/>
            </w:pPr>
          </w:p>
          <w:p w14:paraId="76613027" w14:textId="77777777" w:rsidR="003F11AA" w:rsidRDefault="003F11AA" w:rsidP="00C210DB">
            <w:pPr>
              <w:pStyle w:val="Policetableau"/>
              <w:numPr>
                <w:ilvl w:val="0"/>
                <w:numId w:val="33"/>
              </w:numPr>
            </w:pPr>
            <w:r>
              <w:t>Autres</w:t>
            </w:r>
            <w:r w:rsidR="00C210DB">
              <w:t> :</w:t>
            </w:r>
          </w:p>
          <w:p w14:paraId="09813425" w14:textId="58A07EAC" w:rsidR="00C210DB" w:rsidRDefault="00C210DB" w:rsidP="00C210DB">
            <w:pPr>
              <w:pStyle w:val="Paragraphedeliste"/>
            </w:pPr>
            <w:r>
              <w:br/>
            </w:r>
            <w:r>
              <w:br/>
            </w:r>
            <w:r w:rsidR="4FF1FFA3">
              <w:t>Pas de distinction à faire pour moi, tout le monde est accessible et très réactif, a</w:t>
            </w:r>
            <w:r w:rsidR="68F93845">
              <w:t xml:space="preserve">utant par les canaux pros qu’en off, </w:t>
            </w:r>
            <w:r w:rsidR="3D2A7112">
              <w:t>rien à dire à propos du suivi.</w:t>
            </w:r>
          </w:p>
          <w:p w14:paraId="3B50AD5F" w14:textId="390B023A" w:rsidR="00C210DB" w:rsidRPr="004928B4" w:rsidRDefault="00C210DB" w:rsidP="00C210DB">
            <w:pPr>
              <w:pStyle w:val="Policetableau"/>
              <w:ind w:left="0"/>
            </w:pPr>
          </w:p>
        </w:tc>
      </w:tr>
    </w:tbl>
    <w:p w14:paraId="54A411E8" w14:textId="3C213068" w:rsidR="00B23588" w:rsidRDefault="00B23588" w:rsidP="00D759FC">
      <w:pPr>
        <w:pStyle w:val="2020Apside"/>
      </w:pPr>
    </w:p>
    <w:tbl>
      <w:tblPr>
        <w:tblStyle w:val="TableauGrille1Clair"/>
        <w:tblW w:w="9072" w:type="dxa"/>
        <w:jc w:val="center"/>
        <w:tblLook w:val="0420" w:firstRow="1" w:lastRow="0" w:firstColumn="0" w:lastColumn="0" w:noHBand="0" w:noVBand="1"/>
      </w:tblPr>
      <w:tblGrid>
        <w:gridCol w:w="9072"/>
      </w:tblGrid>
      <w:tr w:rsidR="004947A2" w:rsidRPr="00B23588" w14:paraId="1BC48CD3" w14:textId="77777777" w:rsidTr="2EF00A28">
        <w:trPr>
          <w:cnfStyle w:val="100000000000" w:firstRow="1" w:lastRow="0" w:firstColumn="0" w:lastColumn="0" w:oddVBand="0" w:evenVBand="0" w:oddHBand="0" w:evenHBand="0" w:firstRowFirstColumn="0" w:firstRowLastColumn="0" w:lastRowFirstColumn="0" w:lastRowLastColumn="0"/>
          <w:trHeight w:val="510"/>
          <w:jc w:val="center"/>
        </w:trPr>
        <w:tc>
          <w:tcPr>
            <w:tcW w:w="9924" w:type="dxa"/>
          </w:tcPr>
          <w:p w14:paraId="5095BEC6" w14:textId="5AA250CD" w:rsidR="004947A2" w:rsidRPr="00B23588" w:rsidRDefault="004947A2" w:rsidP="004947A2">
            <w:pPr>
              <w:pStyle w:val="Policetableau"/>
            </w:pPr>
            <w:r>
              <w:rPr>
                <w:sz w:val="22"/>
              </w:rPr>
              <w:t>Comment évaluez-</w:t>
            </w:r>
            <w:r w:rsidR="005E2D24">
              <w:rPr>
                <w:sz w:val="22"/>
              </w:rPr>
              <w:t xml:space="preserve">vous </w:t>
            </w:r>
            <w:r>
              <w:rPr>
                <w:sz w:val="22"/>
              </w:rPr>
              <w:t>le parcours d’</w:t>
            </w:r>
            <w:proofErr w:type="spellStart"/>
            <w:r w:rsidR="006E16CC">
              <w:rPr>
                <w:sz w:val="22"/>
              </w:rPr>
              <w:t>O</w:t>
            </w:r>
            <w:r>
              <w:rPr>
                <w:sz w:val="22"/>
              </w:rPr>
              <w:t>nboarding</w:t>
            </w:r>
            <w:proofErr w:type="spellEnd"/>
            <w:r>
              <w:rPr>
                <w:sz w:val="22"/>
              </w:rPr>
              <w:t xml:space="preserve"> digital sur la plateforme de l’</w:t>
            </w:r>
            <w:proofErr w:type="spellStart"/>
            <w:r>
              <w:rPr>
                <w:sz w:val="22"/>
              </w:rPr>
              <w:t>Academy</w:t>
            </w:r>
            <w:proofErr w:type="spellEnd"/>
            <w:r>
              <w:rPr>
                <w:sz w:val="22"/>
              </w:rPr>
              <w:t xml:space="preserve"> by Apside ?</w:t>
            </w:r>
          </w:p>
        </w:tc>
      </w:tr>
      <w:tr w:rsidR="004947A2" w:rsidRPr="004928B4" w14:paraId="6A9DFE50" w14:textId="77777777" w:rsidTr="2EF00A28">
        <w:trPr>
          <w:trHeight w:val="2118"/>
          <w:jc w:val="center"/>
        </w:trPr>
        <w:tc>
          <w:tcPr>
            <w:tcW w:w="9924" w:type="dxa"/>
          </w:tcPr>
          <w:p w14:paraId="5E5B2B6E" w14:textId="7A18FC93" w:rsidR="004947A2" w:rsidRPr="004928B4" w:rsidRDefault="12485857" w:rsidP="00147660">
            <w:pPr>
              <w:pStyle w:val="Policetableau"/>
            </w:pPr>
            <w:r>
              <w:t>Cela permet un démarrage rapide et en autonomie, et l’</w:t>
            </w:r>
            <w:proofErr w:type="spellStart"/>
            <w:r>
              <w:t>onbarding</w:t>
            </w:r>
            <w:proofErr w:type="spellEnd"/>
            <w:r>
              <w:t xml:space="preserve"> que j’</w:t>
            </w:r>
            <w:r w:rsidR="323A3AD8">
              <w:t>ai fait avec Marion est venu le compléter et répondre à mes interrogations restantes.</w:t>
            </w:r>
          </w:p>
        </w:tc>
      </w:tr>
    </w:tbl>
    <w:p w14:paraId="011D8B52" w14:textId="58EEC185" w:rsidR="004947A2" w:rsidRDefault="004947A2" w:rsidP="00D759FC">
      <w:pPr>
        <w:pStyle w:val="2020Apside"/>
      </w:pPr>
    </w:p>
    <w:tbl>
      <w:tblPr>
        <w:tblStyle w:val="TableauGrille1Clair"/>
        <w:tblW w:w="9072" w:type="dxa"/>
        <w:jc w:val="center"/>
        <w:tblLook w:val="0420" w:firstRow="1" w:lastRow="0" w:firstColumn="0" w:lastColumn="0" w:noHBand="0" w:noVBand="1"/>
      </w:tblPr>
      <w:tblGrid>
        <w:gridCol w:w="9072"/>
      </w:tblGrid>
      <w:tr w:rsidR="00B23588" w:rsidRPr="00B23588" w14:paraId="57C94AB0" w14:textId="77777777" w:rsidTr="2EF00A28">
        <w:trPr>
          <w:cnfStyle w:val="100000000000" w:firstRow="1" w:lastRow="0" w:firstColumn="0" w:lastColumn="0" w:oddVBand="0" w:evenVBand="0" w:oddHBand="0" w:evenHBand="0" w:firstRowFirstColumn="0" w:firstRowLastColumn="0" w:lastRowFirstColumn="0" w:lastRowLastColumn="0"/>
          <w:trHeight w:val="730"/>
          <w:jc w:val="center"/>
        </w:trPr>
        <w:tc>
          <w:tcPr>
            <w:tcW w:w="9924" w:type="dxa"/>
          </w:tcPr>
          <w:p w14:paraId="586EA6CC" w14:textId="77777777" w:rsidR="00B23588" w:rsidRPr="00B23588" w:rsidRDefault="00B23588" w:rsidP="00B23588">
            <w:pPr>
              <w:pStyle w:val="Policetableau"/>
              <w:rPr>
                <w:sz w:val="22"/>
              </w:rPr>
            </w:pPr>
            <w:r w:rsidRPr="00B23588">
              <w:rPr>
                <w:sz w:val="22"/>
              </w:rPr>
              <w:t xml:space="preserve">Quels sont pour vous les points forts et axes d’amélioration de notre entreprise ? </w:t>
            </w:r>
          </w:p>
          <w:p w14:paraId="0FB61827" w14:textId="2801B887" w:rsidR="00B23588" w:rsidRPr="00B23588" w:rsidRDefault="00B23588" w:rsidP="00B23588">
            <w:pPr>
              <w:pStyle w:val="Policetableau"/>
            </w:pPr>
            <w:r w:rsidRPr="00B23588">
              <w:rPr>
                <w:sz w:val="22"/>
              </w:rPr>
              <w:t>Avez-vous des suggestions qui nous permettraient d’améliorer notre processus d’intégration ?</w:t>
            </w:r>
          </w:p>
        </w:tc>
      </w:tr>
      <w:tr w:rsidR="00B23588" w:rsidRPr="004928B4" w14:paraId="08C15C27" w14:textId="77777777" w:rsidTr="2EF00A28">
        <w:trPr>
          <w:trHeight w:val="2118"/>
          <w:jc w:val="center"/>
        </w:trPr>
        <w:tc>
          <w:tcPr>
            <w:tcW w:w="9924" w:type="dxa"/>
          </w:tcPr>
          <w:p w14:paraId="06D23D02" w14:textId="761C6101" w:rsidR="00B23588" w:rsidRDefault="003F11AA" w:rsidP="00847355">
            <w:pPr>
              <w:pStyle w:val="Policetableau"/>
            </w:pPr>
            <w:r>
              <w:t>En termes de :</w:t>
            </w:r>
          </w:p>
          <w:p w14:paraId="39C254E1" w14:textId="77777777" w:rsidR="00C210DB" w:rsidRDefault="00C210DB" w:rsidP="00847355">
            <w:pPr>
              <w:pStyle w:val="Policetableau"/>
            </w:pPr>
          </w:p>
          <w:p w14:paraId="5B8A9026" w14:textId="1CD65666" w:rsidR="003F11AA" w:rsidRDefault="003F11AA" w:rsidP="2EF00A28">
            <w:pPr>
              <w:pStyle w:val="Policetableau"/>
              <w:ind w:left="834"/>
            </w:pPr>
            <w:r>
              <w:t xml:space="preserve">Outils : </w:t>
            </w:r>
            <w:r w:rsidR="35FF65D3">
              <w:t>La base de connaissance commune de l’équipe chez EID est très utile</w:t>
            </w:r>
          </w:p>
          <w:p w14:paraId="4A64B3DB" w14:textId="77777777" w:rsidR="00C210DB" w:rsidRDefault="00C210DB" w:rsidP="00C210DB">
            <w:pPr>
              <w:pStyle w:val="Policetableau"/>
              <w:ind w:left="474"/>
            </w:pPr>
          </w:p>
          <w:p w14:paraId="7326AD63" w14:textId="3DECCD1E" w:rsidR="003F11AA" w:rsidRDefault="003F11AA" w:rsidP="00C210DB">
            <w:pPr>
              <w:pStyle w:val="Policetableau"/>
              <w:numPr>
                <w:ilvl w:val="0"/>
                <w:numId w:val="31"/>
              </w:numPr>
              <w:ind w:left="834"/>
            </w:pPr>
            <w:r>
              <w:t>Gestion de carrières</w:t>
            </w:r>
            <w:r w:rsidR="00C210DB">
              <w:t xml:space="preserve"> : </w:t>
            </w:r>
          </w:p>
          <w:p w14:paraId="4085BFAE" w14:textId="77777777" w:rsidR="00C210DB" w:rsidRDefault="00C210DB" w:rsidP="00C210DB">
            <w:pPr>
              <w:pStyle w:val="Policetableau"/>
              <w:ind w:left="360"/>
            </w:pPr>
          </w:p>
          <w:p w14:paraId="1C991775" w14:textId="4276F086" w:rsidR="003F11AA" w:rsidRDefault="003F11AA" w:rsidP="00C210DB">
            <w:pPr>
              <w:pStyle w:val="Policetableau"/>
              <w:numPr>
                <w:ilvl w:val="0"/>
                <w:numId w:val="31"/>
              </w:numPr>
              <w:ind w:left="834"/>
            </w:pPr>
            <w:r>
              <w:t>Relation manager/RH</w:t>
            </w:r>
            <w:r w:rsidR="00C210DB">
              <w:t> :</w:t>
            </w:r>
          </w:p>
          <w:p w14:paraId="67F62E7A" w14:textId="77777777" w:rsidR="00C210DB" w:rsidRDefault="00C210DB" w:rsidP="00C210DB">
            <w:pPr>
              <w:pStyle w:val="Policetableau"/>
              <w:ind w:left="360"/>
            </w:pPr>
          </w:p>
          <w:p w14:paraId="1F372F33" w14:textId="496BCF03" w:rsidR="003F11AA" w:rsidRDefault="003F11AA" w:rsidP="00C210DB">
            <w:pPr>
              <w:pStyle w:val="Policetableau"/>
              <w:numPr>
                <w:ilvl w:val="0"/>
                <w:numId w:val="31"/>
              </w:numPr>
              <w:ind w:left="834"/>
            </w:pPr>
            <w:r>
              <w:t>Suivi de projets :</w:t>
            </w:r>
          </w:p>
          <w:p w14:paraId="47F17763" w14:textId="77777777" w:rsidR="00C210DB" w:rsidRDefault="00C210DB" w:rsidP="00C210DB">
            <w:pPr>
              <w:pStyle w:val="Policetableau"/>
              <w:ind w:left="360"/>
            </w:pPr>
          </w:p>
          <w:p w14:paraId="0B04F423" w14:textId="0894801E" w:rsidR="003F11AA" w:rsidRDefault="003F11AA" w:rsidP="2EF00A28">
            <w:pPr>
              <w:pStyle w:val="Policetableau"/>
              <w:ind w:left="834"/>
            </w:pPr>
            <w:r>
              <w:t>Autres :</w:t>
            </w:r>
            <w:r w:rsidR="303F6529">
              <w:t xml:space="preserve"> La mise en place d’un système de mentorat ou de parrainage pourrait faciliter l’intégration et l’accompagnement des nouveaux arrivants.</w:t>
            </w:r>
          </w:p>
          <w:p w14:paraId="60431674" w14:textId="1B1B8D35" w:rsidR="00C210DB" w:rsidRPr="004928B4" w:rsidRDefault="00C210DB" w:rsidP="00C210DB">
            <w:pPr>
              <w:pStyle w:val="Policetableau"/>
              <w:ind w:left="0"/>
            </w:pPr>
          </w:p>
        </w:tc>
      </w:tr>
    </w:tbl>
    <w:p w14:paraId="1422F575" w14:textId="77777777" w:rsidR="00B23588" w:rsidRDefault="00B23588" w:rsidP="00D759FC">
      <w:pPr>
        <w:pStyle w:val="2020Apside"/>
      </w:pPr>
    </w:p>
    <w:p w14:paraId="731D1B5F" w14:textId="4BC591D3" w:rsidR="00B23588" w:rsidRDefault="00B23588" w:rsidP="00B23588">
      <w:pPr>
        <w:pStyle w:val="Titre1"/>
      </w:pPr>
      <w:r>
        <w:lastRenderedPageBreak/>
        <w:t>Votre premiere mission</w:t>
      </w:r>
    </w:p>
    <w:tbl>
      <w:tblPr>
        <w:tblStyle w:val="TableauGrille1Clair"/>
        <w:tblW w:w="9072" w:type="dxa"/>
        <w:tblLook w:val="0420" w:firstRow="1" w:lastRow="0" w:firstColumn="0" w:lastColumn="0" w:noHBand="0" w:noVBand="1"/>
      </w:tblPr>
      <w:tblGrid>
        <w:gridCol w:w="9072"/>
      </w:tblGrid>
      <w:tr w:rsidR="00B23588" w:rsidRPr="00B23588" w14:paraId="399F3CC0" w14:textId="77777777" w:rsidTr="2EF00A28">
        <w:trPr>
          <w:cnfStyle w:val="100000000000" w:firstRow="1" w:lastRow="0" w:firstColumn="0" w:lastColumn="0" w:oddVBand="0" w:evenVBand="0" w:oddHBand="0" w:evenHBand="0" w:firstRowFirstColumn="0" w:firstRowLastColumn="0" w:lastRowFirstColumn="0" w:lastRowLastColumn="0"/>
          <w:trHeight w:val="397"/>
        </w:trPr>
        <w:tc>
          <w:tcPr>
            <w:tcW w:w="9924" w:type="dxa"/>
          </w:tcPr>
          <w:p w14:paraId="5AFDC327" w14:textId="4CB69E86" w:rsidR="00B23588" w:rsidRPr="00847355" w:rsidRDefault="00B23588" w:rsidP="00847355">
            <w:pPr>
              <w:pStyle w:val="Policetableau"/>
              <w:rPr>
                <w:b w:val="0"/>
                <w:bCs w:val="0"/>
              </w:rPr>
            </w:pPr>
            <w:r w:rsidRPr="00B23588">
              <w:rPr>
                <w:sz w:val="22"/>
              </w:rPr>
              <w:t>Comment vous sentez-vous sur votre première mission ?</w:t>
            </w:r>
          </w:p>
        </w:tc>
      </w:tr>
      <w:tr w:rsidR="00B23588" w:rsidRPr="004928B4" w14:paraId="368D8448" w14:textId="77777777" w:rsidTr="2EF00A28">
        <w:trPr>
          <w:trHeight w:val="2118"/>
        </w:trPr>
        <w:tc>
          <w:tcPr>
            <w:tcW w:w="9924" w:type="dxa"/>
          </w:tcPr>
          <w:p w14:paraId="771AB6EC" w14:textId="77777777" w:rsidR="00C210DB" w:rsidRDefault="00C210DB" w:rsidP="00C210DB">
            <w:pPr>
              <w:pStyle w:val="Policetableau"/>
              <w:ind w:left="0"/>
            </w:pPr>
          </w:p>
          <w:p w14:paraId="4BD7B9B7" w14:textId="6F3F1CC5" w:rsidR="00C210DB" w:rsidRDefault="0036442F" w:rsidP="00C210DB">
            <w:pPr>
              <w:pStyle w:val="Policetableau"/>
              <w:numPr>
                <w:ilvl w:val="0"/>
                <w:numId w:val="34"/>
              </w:numPr>
            </w:pPr>
            <w:r w:rsidRPr="00847355">
              <w:t>Intégration au sein du client</w:t>
            </w:r>
            <w:r w:rsidR="00C210DB">
              <w:t xml:space="preserve"> : </w:t>
            </w:r>
          </w:p>
          <w:p w14:paraId="633F9405" w14:textId="11CA1B88" w:rsidR="00C210DB" w:rsidRDefault="316286F0" w:rsidP="00C210DB">
            <w:pPr>
              <w:pStyle w:val="Policetableau"/>
            </w:pPr>
            <w:r>
              <w:t xml:space="preserve">                    N/A</w:t>
            </w:r>
          </w:p>
          <w:p w14:paraId="48CF5D57" w14:textId="191E77BC" w:rsidR="00C210DB" w:rsidRDefault="0036442F" w:rsidP="00C210DB">
            <w:pPr>
              <w:pStyle w:val="Policetableau"/>
              <w:numPr>
                <w:ilvl w:val="0"/>
                <w:numId w:val="34"/>
              </w:numPr>
            </w:pPr>
            <w:r w:rsidRPr="00847355">
              <w:t>Rel</w:t>
            </w:r>
            <w:r w:rsidR="003F11AA">
              <w:t>a</w:t>
            </w:r>
            <w:r w:rsidRPr="00847355">
              <w:t>tions équipe(s)</w:t>
            </w:r>
            <w:r w:rsidR="00C210DB">
              <w:t xml:space="preserve"> : </w:t>
            </w:r>
          </w:p>
          <w:p w14:paraId="40E41AB3" w14:textId="6269B53B" w:rsidR="00C210DB" w:rsidRDefault="330AEAE1" w:rsidP="00C210DB">
            <w:pPr>
              <w:pStyle w:val="Policetableau"/>
              <w:ind w:left="0"/>
            </w:pPr>
            <w:r>
              <w:t xml:space="preserve">                     N/A</w:t>
            </w:r>
          </w:p>
          <w:p w14:paraId="391FA65E" w14:textId="1A255672" w:rsidR="00C210DB" w:rsidRDefault="0036442F" w:rsidP="00C210DB">
            <w:pPr>
              <w:pStyle w:val="Policetableau"/>
              <w:numPr>
                <w:ilvl w:val="0"/>
                <w:numId w:val="34"/>
              </w:numPr>
            </w:pPr>
            <w:r w:rsidRPr="00847355">
              <w:t xml:space="preserve">Rencontre des </w:t>
            </w:r>
            <w:proofErr w:type="spellStart"/>
            <w:r w:rsidRPr="00847355">
              <w:t>Apsidiens</w:t>
            </w:r>
            <w:proofErr w:type="spellEnd"/>
            <w:r w:rsidRPr="00847355">
              <w:t xml:space="preserve"> sur site :</w:t>
            </w:r>
          </w:p>
          <w:p w14:paraId="25722144" w14:textId="462335A5" w:rsidR="00C210DB" w:rsidRDefault="3E9ED8EB" w:rsidP="00C210DB">
            <w:pPr>
              <w:pStyle w:val="Policetableau"/>
              <w:ind w:left="0"/>
            </w:pPr>
            <w:r>
              <w:t xml:space="preserve">                     Équipe </w:t>
            </w:r>
            <w:r w:rsidR="3819ED48">
              <w:t>accueillante</w:t>
            </w:r>
            <w:r>
              <w:t xml:space="preserve"> et toujours prête </w:t>
            </w:r>
            <w:r w:rsidR="133A44D6">
              <w:t>à</w:t>
            </w:r>
            <w:r>
              <w:t xml:space="preserve"> donner un coup de main ou répondre </w:t>
            </w:r>
            <w:proofErr w:type="spellStart"/>
            <w:r>
              <w:t>a</w:t>
            </w:r>
            <w:proofErr w:type="spellEnd"/>
            <w:r>
              <w:t xml:space="preserve"> mes </w:t>
            </w:r>
            <w:r w:rsidR="441C6330">
              <w:t xml:space="preserve">            </w:t>
            </w:r>
            <w:r w:rsidR="246A6497">
              <w:t xml:space="preserve">                     </w:t>
            </w:r>
            <w:r w:rsidR="79246F09">
              <w:t xml:space="preserve">   </w:t>
            </w:r>
            <w:r w:rsidR="246A6497" w:rsidRPr="2EF00A28">
              <w:rPr>
                <w:color w:val="FFFFFF" w:themeColor="accent6"/>
              </w:rPr>
              <w:t>i</w:t>
            </w:r>
            <w:r w:rsidR="751B061A">
              <w:t xml:space="preserve">                    i</w:t>
            </w:r>
            <w:r>
              <w:t>nterro</w:t>
            </w:r>
            <w:r w:rsidR="18B08336">
              <w:t>gations.</w:t>
            </w:r>
          </w:p>
          <w:p w14:paraId="3F4E1628" w14:textId="245FE368" w:rsidR="00C210DB" w:rsidRDefault="0036442F" w:rsidP="00C210DB">
            <w:pPr>
              <w:pStyle w:val="Policetableau"/>
              <w:numPr>
                <w:ilvl w:val="0"/>
                <w:numId w:val="34"/>
              </w:numPr>
            </w:pPr>
            <w:r w:rsidRPr="00847355">
              <w:t>Aspects techniques :</w:t>
            </w:r>
          </w:p>
          <w:p w14:paraId="0DA3C56E" w14:textId="56F5981A" w:rsidR="00C210DB" w:rsidRDefault="506D871C" w:rsidP="00C210DB">
            <w:pPr>
              <w:pStyle w:val="Policetableau"/>
              <w:ind w:left="0"/>
            </w:pPr>
            <w:r>
              <w:t xml:space="preserve">                     N/A</w:t>
            </w:r>
          </w:p>
          <w:p w14:paraId="1FAE580E" w14:textId="724795E3" w:rsidR="0036442F" w:rsidRPr="00847355" w:rsidRDefault="0036442F" w:rsidP="00C210DB">
            <w:pPr>
              <w:pStyle w:val="Policetableau"/>
              <w:numPr>
                <w:ilvl w:val="0"/>
                <w:numId w:val="34"/>
              </w:numPr>
            </w:pPr>
            <w:r w:rsidRPr="00847355">
              <w:t>Aspects fonctionnels :</w:t>
            </w:r>
          </w:p>
          <w:p w14:paraId="4EF658F0" w14:textId="4C2C050E" w:rsidR="0036442F" w:rsidRPr="00847355" w:rsidRDefault="7BFA453C" w:rsidP="00847355">
            <w:pPr>
              <w:pStyle w:val="Policetableau"/>
            </w:pPr>
            <w:r>
              <w:t xml:space="preserve">                    N/A</w:t>
            </w:r>
          </w:p>
          <w:p w14:paraId="6E0A5232" w14:textId="77777777" w:rsidR="0036442F" w:rsidRPr="00847355" w:rsidRDefault="0036442F" w:rsidP="00847355">
            <w:pPr>
              <w:pStyle w:val="Policetableau"/>
            </w:pPr>
          </w:p>
          <w:p w14:paraId="05EF28EC" w14:textId="77777777" w:rsidR="0036442F" w:rsidRPr="00847355" w:rsidRDefault="0036442F" w:rsidP="00847355">
            <w:pPr>
              <w:pStyle w:val="Policetableau"/>
            </w:pPr>
            <w:r w:rsidRPr="00847355">
              <w:t>Evaluation de 0 à 10 du niveau de difficultés de la mission :</w:t>
            </w:r>
            <w:r w:rsidRPr="00847355">
              <w:br/>
            </w:r>
            <w:r w:rsidRPr="00847355">
              <w:rPr>
                <w:rStyle w:val="Rfrencelgre"/>
                <w:smallCaps w:val="0"/>
                <w:color w:val="464646" w:themeColor="accent3"/>
              </w:rPr>
              <w:t>(0 : facile, 5 : moyen, 10 : très difficile)</w:t>
            </w:r>
          </w:p>
          <w:p w14:paraId="4301A13A" w14:textId="60A8C91F" w:rsidR="0036442F" w:rsidRPr="00847355" w:rsidRDefault="61531565" w:rsidP="00847355">
            <w:pPr>
              <w:pStyle w:val="Policetableau"/>
            </w:pPr>
            <w:r>
              <w:t xml:space="preserve">                    N/A</w:t>
            </w:r>
          </w:p>
          <w:p w14:paraId="30931074" w14:textId="77777777" w:rsidR="0036442F" w:rsidRPr="00847355" w:rsidRDefault="0036442F" w:rsidP="00847355">
            <w:pPr>
              <w:pStyle w:val="Policetableau"/>
            </w:pPr>
            <w:r w:rsidRPr="00847355">
              <w:t>Evaluation de 0 à 10 de la satisfaction du collaborateur :</w:t>
            </w:r>
          </w:p>
          <w:p w14:paraId="1D5486AD" w14:textId="67072119" w:rsidR="0036442F" w:rsidRPr="00847355" w:rsidRDefault="0036442F" w:rsidP="2EF00A28">
            <w:pPr>
              <w:pStyle w:val="Policetableau"/>
              <w:rPr>
                <w:smallCaps/>
                <w:color w:val="5A5A5A"/>
              </w:rPr>
            </w:pPr>
            <w:r w:rsidRPr="2EF00A28">
              <w:rPr>
                <w:rStyle w:val="Rfrencelgre"/>
                <w:smallCaps w:val="0"/>
                <w:color w:val="464646" w:themeColor="accent3"/>
              </w:rPr>
              <w:t>(0 : pas satisfait, 5 : moyen, 10 : très satisfait)</w:t>
            </w:r>
          </w:p>
          <w:p w14:paraId="2CEA60BA" w14:textId="5E5744D4" w:rsidR="0036442F" w:rsidRPr="00847355" w:rsidRDefault="61B6E91B" w:rsidP="2EF00A28">
            <w:pPr>
              <w:pStyle w:val="Policetableau"/>
              <w:rPr>
                <w:rStyle w:val="Rfrencelgre"/>
                <w:smallCaps w:val="0"/>
                <w:color w:val="464646" w:themeColor="accent3"/>
              </w:rPr>
            </w:pPr>
            <w:r w:rsidRPr="2EF00A28">
              <w:rPr>
                <w:rStyle w:val="Rfrencelgre"/>
                <w:smallCaps w:val="0"/>
                <w:color w:val="464646" w:themeColor="accent3"/>
              </w:rPr>
              <w:t xml:space="preserve">                    6</w:t>
            </w:r>
          </w:p>
        </w:tc>
      </w:tr>
      <w:tr w:rsidR="2EF00A28" w14:paraId="511C0F04" w14:textId="77777777" w:rsidTr="2EF00A28">
        <w:trPr>
          <w:trHeight w:val="300"/>
        </w:trPr>
        <w:tc>
          <w:tcPr>
            <w:tcW w:w="9072" w:type="dxa"/>
          </w:tcPr>
          <w:p w14:paraId="1B629EEB" w14:textId="30CA93F6" w:rsidR="2EF00A28" w:rsidRDefault="2EF00A28" w:rsidP="2EF00A28">
            <w:pPr>
              <w:pStyle w:val="Policetableau"/>
            </w:pPr>
          </w:p>
        </w:tc>
      </w:tr>
    </w:tbl>
    <w:p w14:paraId="17EDED98" w14:textId="77777777" w:rsidR="0036442F" w:rsidRDefault="0036442F" w:rsidP="00847355">
      <w:pPr>
        <w:pStyle w:val="2020Apside"/>
      </w:pPr>
    </w:p>
    <w:tbl>
      <w:tblPr>
        <w:tblStyle w:val="TableauGrille1Clair"/>
        <w:tblW w:w="9072" w:type="dxa"/>
        <w:jc w:val="center"/>
        <w:tblLook w:val="0420" w:firstRow="1" w:lastRow="0" w:firstColumn="0" w:lastColumn="0" w:noHBand="0" w:noVBand="1"/>
      </w:tblPr>
      <w:tblGrid>
        <w:gridCol w:w="9072"/>
      </w:tblGrid>
      <w:tr w:rsidR="0036442F" w:rsidRPr="00B23588" w14:paraId="3F0E2C7B" w14:textId="77777777" w:rsidTr="004947A2">
        <w:trPr>
          <w:cnfStyle w:val="100000000000" w:firstRow="1" w:lastRow="0" w:firstColumn="0" w:lastColumn="0" w:oddVBand="0" w:evenVBand="0" w:oddHBand="0" w:evenHBand="0" w:firstRowFirstColumn="0" w:firstRowLastColumn="0" w:lastRowFirstColumn="0" w:lastRowLastColumn="0"/>
          <w:trHeight w:val="730"/>
          <w:jc w:val="center"/>
        </w:trPr>
        <w:tc>
          <w:tcPr>
            <w:tcW w:w="9924" w:type="dxa"/>
          </w:tcPr>
          <w:p w14:paraId="703F14CF" w14:textId="315BC00C" w:rsidR="0036442F" w:rsidRPr="0036442F" w:rsidRDefault="0036442F" w:rsidP="0036442F">
            <w:pPr>
              <w:pStyle w:val="Policetableau"/>
            </w:pPr>
            <w:r w:rsidRPr="0036442F">
              <w:rPr>
                <w:sz w:val="22"/>
              </w:rPr>
              <w:t>Dans le cas où vous avez connu une période d’inter-contrat, quel avis avez-vous concernant la façon dont votre agence l’a gérée ? Remarques sur cette gestion ?</w:t>
            </w:r>
          </w:p>
        </w:tc>
      </w:tr>
      <w:tr w:rsidR="0036442F" w:rsidRPr="004928B4" w14:paraId="64ED6FD1" w14:textId="77777777" w:rsidTr="004947A2">
        <w:trPr>
          <w:trHeight w:val="2118"/>
          <w:jc w:val="center"/>
        </w:trPr>
        <w:tc>
          <w:tcPr>
            <w:tcW w:w="9924" w:type="dxa"/>
          </w:tcPr>
          <w:p w14:paraId="6A0FF6F8" w14:textId="77777777" w:rsidR="0036442F" w:rsidRPr="004947A2" w:rsidRDefault="0036442F" w:rsidP="004947A2">
            <w:pPr>
              <w:pStyle w:val="Policetableau"/>
            </w:pPr>
          </w:p>
          <w:p w14:paraId="3984B284" w14:textId="77777777" w:rsidR="004947A2" w:rsidRPr="004947A2" w:rsidRDefault="004947A2" w:rsidP="004947A2">
            <w:pPr>
              <w:pStyle w:val="Policetableau"/>
            </w:pPr>
          </w:p>
          <w:p w14:paraId="069DFF42" w14:textId="77777777" w:rsidR="004947A2" w:rsidRPr="004947A2" w:rsidRDefault="004947A2" w:rsidP="004947A2">
            <w:pPr>
              <w:pStyle w:val="Policetableau"/>
            </w:pPr>
          </w:p>
          <w:p w14:paraId="1DCD3816" w14:textId="5BD7F34F" w:rsidR="004947A2" w:rsidRPr="004928B4" w:rsidRDefault="004947A2" w:rsidP="00847355">
            <w:pPr>
              <w:pStyle w:val="Policetableau"/>
            </w:pPr>
          </w:p>
        </w:tc>
      </w:tr>
    </w:tbl>
    <w:p w14:paraId="6EED9042" w14:textId="77777777" w:rsidR="0036442F" w:rsidRDefault="0036442F" w:rsidP="00847355">
      <w:pPr>
        <w:pStyle w:val="2020Apside"/>
      </w:pPr>
    </w:p>
    <w:p w14:paraId="36DDC8DD" w14:textId="77777777" w:rsidR="004947A2" w:rsidRDefault="004947A2">
      <w:pPr>
        <w:spacing w:after="160"/>
        <w:jc w:val="left"/>
        <w:rPr>
          <w:rFonts w:ascii="Arial Black" w:eastAsia="Times New Roman" w:hAnsi="Arial Black" w:cstheme="majorBidi"/>
          <w:b/>
          <w:caps/>
          <w:noProof/>
          <w:color w:val="183650" w:themeColor="accent1"/>
          <w:sz w:val="32"/>
          <w:szCs w:val="24"/>
          <w:lang w:eastAsia="fr-FR"/>
        </w:rPr>
      </w:pPr>
      <w:r>
        <w:br w:type="page"/>
      </w:r>
    </w:p>
    <w:p w14:paraId="5E52416A" w14:textId="253329F8" w:rsidR="0036442F" w:rsidRDefault="0036442F" w:rsidP="0036442F">
      <w:pPr>
        <w:pStyle w:val="Titre1"/>
      </w:pPr>
      <w:r>
        <w:lastRenderedPageBreak/>
        <w:t>Bilan / Remarques / Actions à mettre en place</w:t>
      </w:r>
    </w:p>
    <w:tbl>
      <w:tblPr>
        <w:tblStyle w:val="TableauGrille1Clair"/>
        <w:tblpPr w:leftFromText="141" w:rightFromText="141" w:vertAnchor="text" w:horzAnchor="margin" w:tblpY="22"/>
        <w:tblW w:w="9072" w:type="dxa"/>
        <w:tblLook w:val="0420" w:firstRow="1" w:lastRow="0" w:firstColumn="0" w:lastColumn="0" w:noHBand="0" w:noVBand="1"/>
      </w:tblPr>
      <w:tblGrid>
        <w:gridCol w:w="9072"/>
      </w:tblGrid>
      <w:tr w:rsidR="00847355" w:rsidRPr="00B23588" w14:paraId="06B8DB44" w14:textId="77777777" w:rsidTr="2EF00A28">
        <w:trPr>
          <w:cnfStyle w:val="100000000000" w:firstRow="1" w:lastRow="0" w:firstColumn="0" w:lastColumn="0" w:oddVBand="0" w:evenVBand="0" w:oddHBand="0" w:evenHBand="0" w:firstRowFirstColumn="0" w:firstRowLastColumn="0" w:lastRowFirstColumn="0" w:lastRowLastColumn="0"/>
          <w:trHeight w:val="510"/>
        </w:trPr>
        <w:tc>
          <w:tcPr>
            <w:tcW w:w="9072" w:type="dxa"/>
          </w:tcPr>
          <w:p w14:paraId="1B682DFC" w14:textId="77777777" w:rsidR="00847355" w:rsidRPr="0036442F" w:rsidRDefault="00847355" w:rsidP="00847355">
            <w:pPr>
              <w:pStyle w:val="Policetableau"/>
            </w:pPr>
            <w:r>
              <w:rPr>
                <w:sz w:val="22"/>
              </w:rPr>
              <w:t xml:space="preserve">Bilan Collaborateur </w:t>
            </w:r>
            <w:r w:rsidRPr="00C210DB">
              <w:rPr>
                <w:b w:val="0"/>
                <w:bCs w:val="0"/>
                <w:sz w:val="22"/>
              </w:rPr>
              <w:t>(à renseigner par le collaborateur)</w:t>
            </w:r>
          </w:p>
        </w:tc>
      </w:tr>
      <w:tr w:rsidR="00847355" w:rsidRPr="004928B4" w14:paraId="15E33BEF" w14:textId="77777777" w:rsidTr="2EF00A28">
        <w:trPr>
          <w:trHeight w:val="2374"/>
        </w:trPr>
        <w:tc>
          <w:tcPr>
            <w:tcW w:w="9072" w:type="dxa"/>
          </w:tcPr>
          <w:p w14:paraId="7CC07473" w14:textId="77777777" w:rsidR="00847355" w:rsidRDefault="00847355" w:rsidP="00847355">
            <w:pPr>
              <w:pStyle w:val="Policetableau"/>
            </w:pPr>
          </w:p>
          <w:p w14:paraId="7E405B2E" w14:textId="4D37A626" w:rsidR="00847355" w:rsidRPr="00847355" w:rsidRDefault="60557B90" w:rsidP="00847355">
            <w:pPr>
              <w:pStyle w:val="Policetableau"/>
            </w:pPr>
            <w:r>
              <w:t>Mon intégration au sein des équipes Apside s’est bien déroulée, et je suis satisfait de l’accueil et du suivi dont j’ai bénéficié. L’ambiance est agréable et les échanges avec l’équipe sont positifs. Cependant, n’ayant pas encore été affecté à une mission concrète ni intégré aux équipes du client, je ne peux pas me prononcer sur la collaboration avec eux ni sur le travail effectué à ce stade.</w:t>
            </w:r>
          </w:p>
          <w:p w14:paraId="67BD8A3E" w14:textId="77777777" w:rsidR="00847355" w:rsidRPr="00847355" w:rsidRDefault="00847355" w:rsidP="00847355">
            <w:pPr>
              <w:pStyle w:val="Policetableau"/>
            </w:pPr>
          </w:p>
          <w:p w14:paraId="6D6D51AD" w14:textId="77777777" w:rsidR="00847355" w:rsidRPr="004928B4" w:rsidRDefault="00847355" w:rsidP="00847355">
            <w:pPr>
              <w:spacing w:before="144" w:after="144"/>
              <w:jc w:val="left"/>
              <w:rPr>
                <w:rFonts w:eastAsia="Times New Roman" w:cstheme="minorHAnsi"/>
                <w:szCs w:val="20"/>
                <w:lang w:eastAsia="fr-FR"/>
              </w:rPr>
            </w:pPr>
          </w:p>
        </w:tc>
      </w:tr>
    </w:tbl>
    <w:p w14:paraId="6AD009E3" w14:textId="0CAB2D47" w:rsidR="00847355" w:rsidRDefault="00847355" w:rsidP="00847355">
      <w:pPr>
        <w:pStyle w:val="2020Apside"/>
        <w:rPr>
          <w:lang w:eastAsia="fr-FR"/>
        </w:rPr>
      </w:pPr>
    </w:p>
    <w:tbl>
      <w:tblPr>
        <w:tblStyle w:val="TableauGrille1Clair"/>
        <w:tblpPr w:leftFromText="141" w:rightFromText="141" w:vertAnchor="text" w:horzAnchor="margin" w:tblpY="85"/>
        <w:tblW w:w="9072" w:type="dxa"/>
        <w:tblLook w:val="0420" w:firstRow="1" w:lastRow="0" w:firstColumn="0" w:lastColumn="0" w:noHBand="0" w:noVBand="1"/>
      </w:tblPr>
      <w:tblGrid>
        <w:gridCol w:w="9072"/>
      </w:tblGrid>
      <w:tr w:rsidR="00847355" w:rsidRPr="00B23588" w14:paraId="258ED8C1" w14:textId="77777777" w:rsidTr="00847355">
        <w:trPr>
          <w:cnfStyle w:val="100000000000" w:firstRow="1" w:lastRow="0" w:firstColumn="0" w:lastColumn="0" w:oddVBand="0" w:evenVBand="0" w:oddHBand="0" w:evenHBand="0" w:firstRowFirstColumn="0" w:firstRowLastColumn="0" w:lastRowFirstColumn="0" w:lastRowLastColumn="0"/>
          <w:trHeight w:val="510"/>
        </w:trPr>
        <w:tc>
          <w:tcPr>
            <w:tcW w:w="9072" w:type="dxa"/>
          </w:tcPr>
          <w:p w14:paraId="17BC156E" w14:textId="25BA9332" w:rsidR="00847355" w:rsidRPr="00C210DB" w:rsidRDefault="00847355" w:rsidP="00C210DB">
            <w:pPr>
              <w:pStyle w:val="Policetableau"/>
              <w:rPr>
                <w:sz w:val="22"/>
              </w:rPr>
            </w:pPr>
            <w:r w:rsidRPr="0036442F">
              <w:rPr>
                <w:sz w:val="22"/>
              </w:rPr>
              <w:t xml:space="preserve">Bilan </w:t>
            </w:r>
            <w:r w:rsidR="004947A2">
              <w:rPr>
                <w:sz w:val="22"/>
              </w:rPr>
              <w:t xml:space="preserve">Apside </w:t>
            </w:r>
            <w:r w:rsidRPr="00C210DB">
              <w:rPr>
                <w:b w:val="0"/>
                <w:bCs w:val="0"/>
                <w:sz w:val="22"/>
              </w:rPr>
              <w:t>(à renseigner par Apside)</w:t>
            </w:r>
            <w:r w:rsidRPr="0036442F">
              <w:rPr>
                <w:sz w:val="22"/>
              </w:rPr>
              <w:t xml:space="preserve"> :</w:t>
            </w:r>
          </w:p>
        </w:tc>
      </w:tr>
      <w:tr w:rsidR="00847355" w:rsidRPr="004928B4" w14:paraId="25D4B075" w14:textId="77777777" w:rsidTr="00847355">
        <w:trPr>
          <w:trHeight w:val="2118"/>
        </w:trPr>
        <w:tc>
          <w:tcPr>
            <w:tcW w:w="9072" w:type="dxa"/>
          </w:tcPr>
          <w:p w14:paraId="741E3C00" w14:textId="77777777" w:rsidR="00847355" w:rsidRDefault="00847355" w:rsidP="00847355">
            <w:pPr>
              <w:pStyle w:val="Policetableau"/>
            </w:pPr>
          </w:p>
          <w:p w14:paraId="1F35944C" w14:textId="3B3C9E3D" w:rsidR="00847355" w:rsidRDefault="00C210DB" w:rsidP="00C210DB">
            <w:pPr>
              <w:pStyle w:val="Policetableau"/>
              <w:numPr>
                <w:ilvl w:val="0"/>
                <w:numId w:val="35"/>
              </w:numPr>
            </w:pPr>
            <w:r>
              <w:t xml:space="preserve">Intégration : </w:t>
            </w:r>
          </w:p>
          <w:p w14:paraId="1F8F5A7C" w14:textId="6615EB02" w:rsidR="00C210DB" w:rsidRDefault="0081734C" w:rsidP="00C210DB">
            <w:pPr>
              <w:pStyle w:val="Policetableau"/>
              <w:ind w:left="0"/>
            </w:pPr>
            <w:r>
              <w:t>Bonne intégration dans l’équipe : Sylvain est volontaire et n’hésite pas à aller vers les autres membres de l’équipe pour poser les questions ou tout simplement échanger.</w:t>
            </w:r>
          </w:p>
          <w:p w14:paraId="71E58BEF" w14:textId="77777777" w:rsidR="0081734C" w:rsidRDefault="0081734C" w:rsidP="00C210DB">
            <w:pPr>
              <w:pStyle w:val="Policetableau"/>
              <w:ind w:left="0"/>
            </w:pPr>
          </w:p>
          <w:p w14:paraId="614F88C2" w14:textId="3B93CA9B" w:rsidR="00C210DB" w:rsidRDefault="00C210DB" w:rsidP="00C210DB">
            <w:pPr>
              <w:pStyle w:val="Policetableau"/>
              <w:numPr>
                <w:ilvl w:val="0"/>
                <w:numId w:val="35"/>
              </w:numPr>
            </w:pPr>
            <w:r>
              <w:t>Mission :</w:t>
            </w:r>
          </w:p>
          <w:p w14:paraId="1D469273" w14:textId="0F0024C3" w:rsidR="00C210DB" w:rsidRDefault="0081734C" w:rsidP="00C210DB">
            <w:pPr>
              <w:pStyle w:val="Policetableau"/>
              <w:ind w:left="0"/>
            </w:pPr>
            <w:r>
              <w:t xml:space="preserve">Les premières semaines ont été dédiées à la montée en compétences sur l’environnement C# du client. Le client ne confiant pour l’instant pas à Apside de nouveau projet, Sylvain a accepté de se former sur le langage COBOL avec la formation disponible dans </w:t>
            </w:r>
            <w:proofErr w:type="spellStart"/>
            <w:r>
              <w:t>l’AbA</w:t>
            </w:r>
            <w:proofErr w:type="spellEnd"/>
            <w:r>
              <w:t>. A la date de l’entretien, Sylvain n’a donc pas encore pu mettre en pratique ce qu’il a appris dans des développements concrets.</w:t>
            </w:r>
          </w:p>
          <w:p w14:paraId="7758E30B" w14:textId="77777777" w:rsidR="0081734C" w:rsidRDefault="0081734C" w:rsidP="00C210DB">
            <w:pPr>
              <w:pStyle w:val="Policetableau"/>
              <w:ind w:left="0"/>
            </w:pPr>
          </w:p>
          <w:p w14:paraId="6DFB9DBE" w14:textId="2FD07998" w:rsidR="00C210DB" w:rsidRDefault="00C210DB" w:rsidP="00C210DB">
            <w:pPr>
              <w:pStyle w:val="Policetableau"/>
              <w:numPr>
                <w:ilvl w:val="0"/>
                <w:numId w:val="35"/>
              </w:numPr>
            </w:pPr>
            <w:r>
              <w:t xml:space="preserve">Implication : </w:t>
            </w:r>
          </w:p>
          <w:p w14:paraId="6BD59B86" w14:textId="49B48373" w:rsidR="00C210DB" w:rsidRDefault="0081734C" w:rsidP="00C210DB">
            <w:pPr>
              <w:pStyle w:val="Policetableau"/>
              <w:ind w:left="0"/>
            </w:pPr>
            <w:r>
              <w:t>Bonne implication dès le premier jour. Le manque de visibilité donné par le client a fait baisser la motivation de Sylvai</w:t>
            </w:r>
            <w:r w:rsidR="00C13A2E">
              <w:t>n mais cela ne doit pas ralentir sa progression dans la formation COBOL qu’il doit encore terminer à la date de ce bilan (Sylvain avait temporairement arrêté sa formation COBOL pour passer sur des formations qui ne sont pas en lien avec sa mission sans l’accord de son manager)</w:t>
            </w:r>
            <w:r>
              <w:t>.</w:t>
            </w:r>
          </w:p>
          <w:p w14:paraId="6FF4F621" w14:textId="77777777" w:rsidR="0081734C" w:rsidRDefault="0081734C" w:rsidP="00C210DB">
            <w:pPr>
              <w:pStyle w:val="Policetableau"/>
              <w:ind w:left="0"/>
            </w:pPr>
          </w:p>
          <w:p w14:paraId="6295A3BE" w14:textId="3D5659D0" w:rsidR="00C210DB" w:rsidRDefault="00C210DB" w:rsidP="00C210DB">
            <w:pPr>
              <w:pStyle w:val="Policetableau"/>
              <w:numPr>
                <w:ilvl w:val="0"/>
                <w:numId w:val="35"/>
              </w:numPr>
            </w:pPr>
            <w:r>
              <w:t xml:space="preserve">Savoir être : </w:t>
            </w:r>
          </w:p>
          <w:p w14:paraId="34C0615F" w14:textId="1FDE7F5E" w:rsidR="00C210DB" w:rsidRDefault="00C13A2E" w:rsidP="00C210DB">
            <w:pPr>
              <w:pStyle w:val="Policetableau"/>
              <w:ind w:left="0"/>
            </w:pPr>
            <w:r>
              <w:t>Sylvain est avenant et discute facilement avec les collaborateurs de l’équipe. A lui de mettre son aisance orale à profit lorsqu’il est bloqué, sur un exercice de sa formation COBOL par exemple. Un premier bilan à un mois avait été réalisé le 29/4/2025 pour lui expliquer cela. Un rappel sur les horaires lui avait aussi été fait lors de ce bilan suite à plusieurs écarts constatés.</w:t>
            </w:r>
          </w:p>
          <w:p w14:paraId="57506397" w14:textId="77777777" w:rsidR="00C13A2E" w:rsidRDefault="00C13A2E" w:rsidP="00C210DB">
            <w:pPr>
              <w:pStyle w:val="Policetableau"/>
              <w:ind w:left="0"/>
            </w:pPr>
          </w:p>
          <w:p w14:paraId="49070A94" w14:textId="75CAEA17" w:rsidR="00C210DB" w:rsidRDefault="00C210DB" w:rsidP="00C210DB">
            <w:pPr>
              <w:pStyle w:val="Policetableau"/>
              <w:numPr>
                <w:ilvl w:val="0"/>
                <w:numId w:val="35"/>
              </w:numPr>
            </w:pPr>
            <w:r>
              <w:t xml:space="preserve">Axe d’amélioration : </w:t>
            </w:r>
          </w:p>
          <w:p w14:paraId="470DF376" w14:textId="3D97F607" w:rsidR="00C210DB" w:rsidRDefault="00C13A2E" w:rsidP="00665D60">
            <w:pPr>
              <w:pStyle w:val="Policetableau"/>
            </w:pPr>
            <w:r>
              <w:t xml:space="preserve">Il est nécessaire de bien capitaliser lorsqu’il se forme ou </w:t>
            </w:r>
            <w:r w:rsidR="00665D60">
              <w:t>qu’un autre collaborateur prend du temps pour l’accompagner pendant sa formation. Vigilance aussi sur l’utilisation de l’IA qui ne doit pas se substituer à une vraie recherche par soi-même qui peut surement être efficace dans la compréhension de problématique.</w:t>
            </w:r>
          </w:p>
          <w:p w14:paraId="33AA896A" w14:textId="77777777" w:rsidR="00665D60" w:rsidRDefault="00665D60" w:rsidP="00665D60">
            <w:pPr>
              <w:pStyle w:val="Policetableau"/>
            </w:pPr>
          </w:p>
          <w:p w14:paraId="15BA4423" w14:textId="6B3EA4A8" w:rsidR="00847355" w:rsidRPr="00AB7714" w:rsidRDefault="00C210DB" w:rsidP="00AB7714">
            <w:pPr>
              <w:pStyle w:val="Policetableau"/>
              <w:numPr>
                <w:ilvl w:val="0"/>
                <w:numId w:val="35"/>
              </w:numPr>
            </w:pPr>
            <w:r>
              <w:t xml:space="preserve">Autres : </w:t>
            </w:r>
          </w:p>
        </w:tc>
      </w:tr>
    </w:tbl>
    <w:p w14:paraId="1E897C62" w14:textId="77777777" w:rsidR="00847355" w:rsidRDefault="00847355" w:rsidP="00847355">
      <w:pPr>
        <w:pStyle w:val="2020Apside"/>
        <w:rPr>
          <w:lang w:eastAsia="fr-FR"/>
        </w:rPr>
      </w:pPr>
    </w:p>
    <w:tbl>
      <w:tblPr>
        <w:tblStyle w:val="TableauGrille1Clair"/>
        <w:tblW w:w="5000" w:type="pct"/>
        <w:tblLook w:val="04A0" w:firstRow="1" w:lastRow="0" w:firstColumn="1" w:lastColumn="0" w:noHBand="0" w:noVBand="1"/>
      </w:tblPr>
      <w:tblGrid>
        <w:gridCol w:w="4531"/>
        <w:gridCol w:w="4531"/>
      </w:tblGrid>
      <w:tr w:rsidR="004317BD" w:rsidRPr="0036442F" w14:paraId="50BF91A3" w14:textId="77777777" w:rsidTr="000126EF">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000" w:type="pct"/>
            <w:gridSpan w:val="2"/>
          </w:tcPr>
          <w:p w14:paraId="3EB56A66" w14:textId="296D36F8" w:rsidR="004317BD" w:rsidRPr="0036442F" w:rsidRDefault="004317BD" w:rsidP="004317BD">
            <w:pPr>
              <w:pStyle w:val="2020Apside"/>
              <w:rPr>
                <w:lang w:eastAsia="fr-FR"/>
              </w:rPr>
            </w:pPr>
            <w:proofErr w:type="spellStart"/>
            <w:r>
              <w:rPr>
                <w:lang w:eastAsia="fr-FR"/>
              </w:rPr>
              <w:t>Onboarding</w:t>
            </w:r>
            <w:proofErr w:type="spellEnd"/>
            <w:r w:rsidR="000126EF">
              <w:rPr>
                <w:lang w:eastAsia="fr-FR"/>
              </w:rPr>
              <w:t> :</w:t>
            </w:r>
            <w:r>
              <w:rPr>
                <w:lang w:eastAsia="fr-FR"/>
              </w:rPr>
              <w:t xml:space="preserve"> Sensibilisation </w:t>
            </w:r>
            <w:r w:rsidR="00E87DCE">
              <w:rPr>
                <w:lang w:eastAsia="fr-FR"/>
              </w:rPr>
              <w:t>Cybersécurité</w:t>
            </w:r>
            <w:r>
              <w:rPr>
                <w:lang w:eastAsia="fr-FR"/>
              </w:rPr>
              <w:t xml:space="preserve"> et RGPD : </w:t>
            </w:r>
          </w:p>
        </w:tc>
      </w:tr>
      <w:tr w:rsidR="000126EF" w:rsidRPr="0036442F" w14:paraId="1009D988" w14:textId="77777777" w:rsidTr="000126EF">
        <w:trPr>
          <w:trHeight w:val="1320"/>
        </w:trPr>
        <w:tc>
          <w:tcPr>
            <w:cnfStyle w:val="001000000000" w:firstRow="0" w:lastRow="0" w:firstColumn="1" w:lastColumn="0" w:oddVBand="0" w:evenVBand="0" w:oddHBand="0" w:evenHBand="0" w:firstRowFirstColumn="0" w:firstRowLastColumn="0" w:lastRowFirstColumn="0" w:lastRowLastColumn="0"/>
            <w:tcW w:w="2500" w:type="pct"/>
          </w:tcPr>
          <w:p w14:paraId="517265E9" w14:textId="1E10147B" w:rsidR="000126EF" w:rsidRPr="0036442F" w:rsidRDefault="003139E7" w:rsidP="008F6D10">
            <w:pPr>
              <w:pStyle w:val="Policetableau"/>
              <w:rPr>
                <w:b w:val="0"/>
              </w:rPr>
            </w:pPr>
            <w:r>
              <w:fldChar w:fldCharType="begin">
                <w:ffData>
                  <w:name w:val="CaseACocher1"/>
                  <w:enabled/>
                  <w:calcOnExit w:val="0"/>
                  <w:checkBox>
                    <w:sizeAuto/>
                    <w:default w:val="1"/>
                  </w:checkBox>
                </w:ffData>
              </w:fldChar>
            </w:r>
            <w:bookmarkStart w:id="2" w:name="CaseACocher1"/>
            <w:r>
              <w:instrText xml:space="preserve"> FORMCHECKBOX </w:instrText>
            </w:r>
            <w:r w:rsidR="001F64B8">
              <w:fldChar w:fldCharType="separate"/>
            </w:r>
            <w:r>
              <w:fldChar w:fldCharType="end"/>
            </w:r>
            <w:bookmarkEnd w:id="2"/>
            <w:r w:rsidR="000126EF" w:rsidRPr="0036442F">
              <w:t xml:space="preserve"> </w:t>
            </w:r>
            <w:r w:rsidR="000126EF">
              <w:t>Oui, sensibilisation suivie</w:t>
            </w:r>
          </w:p>
          <w:p w14:paraId="18FB02E1" w14:textId="45A778EB" w:rsidR="000126EF" w:rsidRPr="000126EF" w:rsidRDefault="000126EF" w:rsidP="000126EF">
            <w:pPr>
              <w:pStyle w:val="Policetableau"/>
              <w:rPr>
                <w:b w:val="0"/>
              </w:rPr>
            </w:pPr>
            <w:r>
              <w:t xml:space="preserve">           </w:t>
            </w:r>
            <w:r w:rsidR="003139E7">
              <w:fldChar w:fldCharType="begin">
                <w:ffData>
                  <w:name w:val=""/>
                  <w:enabled/>
                  <w:calcOnExit w:val="0"/>
                  <w:checkBox>
                    <w:sizeAuto/>
                    <w:default w:val="1"/>
                  </w:checkBox>
                </w:ffData>
              </w:fldChar>
            </w:r>
            <w:r w:rsidR="003139E7">
              <w:instrText xml:space="preserve"> FORMCHECKBOX </w:instrText>
            </w:r>
            <w:r w:rsidR="001F64B8">
              <w:fldChar w:fldCharType="separate"/>
            </w:r>
            <w:r w:rsidR="003139E7">
              <w:fldChar w:fldCharType="end"/>
            </w:r>
            <w:r w:rsidRPr="0036442F">
              <w:t xml:space="preserve"> </w:t>
            </w:r>
            <w:r w:rsidRPr="000126EF">
              <w:rPr>
                <w:b w:val="0"/>
              </w:rPr>
              <w:t>Sensibilisation validée</w:t>
            </w:r>
          </w:p>
          <w:p w14:paraId="21547DDC" w14:textId="7150079A" w:rsidR="000126EF" w:rsidRDefault="000126EF" w:rsidP="000126EF">
            <w:pPr>
              <w:pStyle w:val="Policetableau"/>
              <w:ind w:left="0"/>
            </w:pPr>
            <w:r w:rsidRPr="000126EF">
              <w:rPr>
                <w:b w:val="0"/>
              </w:rPr>
              <w:t xml:space="preserve">            </w:t>
            </w:r>
            <w:r w:rsidRPr="000126EF">
              <w:fldChar w:fldCharType="begin">
                <w:ffData>
                  <w:name w:val="CaseACocher1"/>
                  <w:enabled/>
                  <w:calcOnExit w:val="0"/>
                  <w:checkBox>
                    <w:sizeAuto/>
                    <w:default w:val="0"/>
                  </w:checkBox>
                </w:ffData>
              </w:fldChar>
            </w:r>
            <w:r w:rsidRPr="000126EF">
              <w:rPr>
                <w:b w:val="0"/>
              </w:rPr>
              <w:instrText xml:space="preserve"> FORMCHECKBOX </w:instrText>
            </w:r>
            <w:r w:rsidR="001F64B8">
              <w:fldChar w:fldCharType="separate"/>
            </w:r>
            <w:r w:rsidRPr="000126EF">
              <w:fldChar w:fldCharType="end"/>
            </w:r>
            <w:r w:rsidRPr="000126EF">
              <w:rPr>
                <w:b w:val="0"/>
              </w:rPr>
              <w:t xml:space="preserve"> Sensibilisation non validée,</w:t>
            </w:r>
            <w:r>
              <w:t xml:space="preserve"> </w:t>
            </w:r>
            <w:r w:rsidRPr="000126EF">
              <w:rPr>
                <w:b w:val="0"/>
              </w:rPr>
              <w:t>à replanifier</w:t>
            </w:r>
          </w:p>
          <w:p w14:paraId="1527D111" w14:textId="6B527E74" w:rsidR="000126EF" w:rsidRPr="000126EF" w:rsidRDefault="000126EF" w:rsidP="000126EF">
            <w:pPr>
              <w:pStyle w:val="Policetableau"/>
              <w:ind w:left="0"/>
            </w:pPr>
            <w:r>
              <w:t xml:space="preserve">Date planifiée : </w:t>
            </w:r>
            <w:r w:rsidRPr="000126EF">
              <w:rPr>
                <w:b w:val="0"/>
              </w:rPr>
              <w:t>JJ/MM/AAAA</w:t>
            </w:r>
          </w:p>
        </w:tc>
        <w:tc>
          <w:tcPr>
            <w:tcW w:w="2500" w:type="pct"/>
          </w:tcPr>
          <w:p w14:paraId="10135A0D" w14:textId="54A590E6" w:rsidR="000126EF" w:rsidRDefault="000126EF" w:rsidP="008F6D10">
            <w:pPr>
              <w:pStyle w:val="Policetableau"/>
              <w:cnfStyle w:val="000000000000" w:firstRow="0" w:lastRow="0" w:firstColumn="0" w:lastColumn="0" w:oddVBand="0" w:evenVBand="0" w:oddHBand="0" w:evenHBand="0" w:firstRowFirstColumn="0" w:firstRowLastColumn="0" w:lastRowFirstColumn="0" w:lastRowLastColumn="0"/>
            </w:pPr>
            <w:r w:rsidRPr="0036442F">
              <w:fldChar w:fldCharType="begin">
                <w:ffData>
                  <w:name w:val="CaseACocher1"/>
                  <w:enabled/>
                  <w:calcOnExit w:val="0"/>
                  <w:checkBox>
                    <w:sizeAuto/>
                    <w:default w:val="0"/>
                  </w:checkBox>
                </w:ffData>
              </w:fldChar>
            </w:r>
            <w:r w:rsidRPr="0036442F">
              <w:instrText xml:space="preserve"> FORMCHECKBOX </w:instrText>
            </w:r>
            <w:r w:rsidR="001F64B8">
              <w:fldChar w:fldCharType="separate"/>
            </w:r>
            <w:r w:rsidRPr="0036442F">
              <w:fldChar w:fldCharType="end"/>
            </w:r>
            <w:r w:rsidRPr="0036442F">
              <w:t xml:space="preserve"> </w:t>
            </w:r>
            <w:r w:rsidRPr="000126EF">
              <w:rPr>
                <w:b/>
              </w:rPr>
              <w:t>Non, sensibilisation non suivie</w:t>
            </w:r>
            <w:r>
              <w:t xml:space="preserve">, à </w:t>
            </w:r>
            <w:r w:rsidR="00D45434">
              <w:t>planifier</w:t>
            </w:r>
          </w:p>
          <w:p w14:paraId="49E5CD82" w14:textId="1C4175C9" w:rsidR="000126EF" w:rsidRPr="000126EF" w:rsidRDefault="000126EF" w:rsidP="000126EF">
            <w:pPr>
              <w:pStyle w:val="Policetableau"/>
              <w:cnfStyle w:val="000000000000" w:firstRow="0" w:lastRow="0" w:firstColumn="0" w:lastColumn="0" w:oddVBand="0" w:evenVBand="0" w:oddHBand="0" w:evenHBand="0" w:firstRowFirstColumn="0" w:firstRowLastColumn="0" w:lastRowFirstColumn="0" w:lastRowLastColumn="0"/>
              <w:rPr>
                <w:b/>
              </w:rPr>
            </w:pPr>
            <w:r w:rsidRPr="000126EF">
              <w:rPr>
                <w:b/>
              </w:rPr>
              <w:t xml:space="preserve">Date planifiée : </w:t>
            </w:r>
            <w:r w:rsidRPr="000126EF">
              <w:t>JJ/MM/AAAA</w:t>
            </w:r>
          </w:p>
        </w:tc>
      </w:tr>
    </w:tbl>
    <w:p w14:paraId="1B6859FE" w14:textId="77777777" w:rsidR="004317BD" w:rsidRDefault="004317BD" w:rsidP="00847355">
      <w:pPr>
        <w:pStyle w:val="2020Apside"/>
        <w:rPr>
          <w:lang w:eastAsia="fr-FR"/>
        </w:rPr>
      </w:pPr>
    </w:p>
    <w:tbl>
      <w:tblPr>
        <w:tblStyle w:val="TableauGrille1Clair"/>
        <w:tblW w:w="5000" w:type="pct"/>
        <w:tblLook w:val="04A0" w:firstRow="1" w:lastRow="0" w:firstColumn="1" w:lastColumn="0" w:noHBand="0" w:noVBand="1"/>
      </w:tblPr>
      <w:tblGrid>
        <w:gridCol w:w="2202"/>
        <w:gridCol w:w="3494"/>
        <w:gridCol w:w="3366"/>
      </w:tblGrid>
      <w:tr w:rsidR="0036442F" w:rsidRPr="008219D9" w14:paraId="38D7A200" w14:textId="77777777" w:rsidTr="0036442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5000" w:type="pct"/>
            <w:gridSpan w:val="3"/>
          </w:tcPr>
          <w:p w14:paraId="61093232" w14:textId="77777777" w:rsidR="0036442F" w:rsidRPr="0036442F" w:rsidRDefault="0036442F" w:rsidP="0036442F">
            <w:pPr>
              <w:pStyle w:val="Policetableau"/>
            </w:pPr>
            <w:r w:rsidRPr="0036442F">
              <w:t>DECISION</w:t>
            </w:r>
          </w:p>
        </w:tc>
      </w:tr>
      <w:tr w:rsidR="0036442F" w:rsidRPr="008219D9" w14:paraId="7BD436C9" w14:textId="77777777" w:rsidTr="0036442F">
        <w:trPr>
          <w:trHeight w:val="1952"/>
        </w:trPr>
        <w:tc>
          <w:tcPr>
            <w:cnfStyle w:val="001000000000" w:firstRow="0" w:lastRow="0" w:firstColumn="1" w:lastColumn="0" w:oddVBand="0" w:evenVBand="0" w:oddHBand="0" w:evenHBand="0" w:firstRowFirstColumn="0" w:firstRowLastColumn="0" w:lastRowFirstColumn="0" w:lastRowLastColumn="0"/>
            <w:tcW w:w="1215" w:type="pct"/>
          </w:tcPr>
          <w:p w14:paraId="436E9AD0" w14:textId="77777777" w:rsidR="0036442F" w:rsidRPr="0036442F" w:rsidRDefault="0036442F" w:rsidP="0036442F">
            <w:pPr>
              <w:pStyle w:val="Policetableau"/>
              <w:rPr>
                <w:b w:val="0"/>
              </w:rPr>
            </w:pPr>
            <w:r w:rsidRPr="0036442F">
              <w:fldChar w:fldCharType="begin">
                <w:ffData>
                  <w:name w:val="CaseACocher1"/>
                  <w:enabled/>
                  <w:calcOnExit w:val="0"/>
                  <w:checkBox>
                    <w:sizeAuto/>
                    <w:default w:val="0"/>
                  </w:checkBox>
                </w:ffData>
              </w:fldChar>
            </w:r>
            <w:r w:rsidRPr="0036442F">
              <w:rPr>
                <w:b w:val="0"/>
              </w:rPr>
              <w:instrText xml:space="preserve"> FORMCHECKBOX </w:instrText>
            </w:r>
            <w:r w:rsidR="001F64B8">
              <w:fldChar w:fldCharType="separate"/>
            </w:r>
            <w:r w:rsidRPr="0036442F">
              <w:fldChar w:fldCharType="end"/>
            </w:r>
            <w:r w:rsidRPr="0036442F">
              <w:rPr>
                <w:b w:val="0"/>
              </w:rPr>
              <w:t xml:space="preserve"> Confirmation</w:t>
            </w:r>
          </w:p>
          <w:p w14:paraId="0535FBFA" w14:textId="77777777" w:rsidR="0036442F" w:rsidRPr="0036442F" w:rsidRDefault="0036442F" w:rsidP="0036442F">
            <w:pPr>
              <w:pStyle w:val="Policetableau"/>
              <w:rPr>
                <w:b w:val="0"/>
              </w:rPr>
            </w:pPr>
          </w:p>
          <w:p w14:paraId="03105434" w14:textId="77777777" w:rsidR="0036442F" w:rsidRPr="0036442F" w:rsidRDefault="0036442F" w:rsidP="0036442F">
            <w:pPr>
              <w:pStyle w:val="Policetableau"/>
              <w:rPr>
                <w:b w:val="0"/>
              </w:rPr>
            </w:pPr>
          </w:p>
          <w:p w14:paraId="247B1314" w14:textId="77777777" w:rsidR="0036442F" w:rsidRPr="0036442F" w:rsidRDefault="0036442F" w:rsidP="0036442F">
            <w:pPr>
              <w:pStyle w:val="Policetableau"/>
              <w:rPr>
                <w:b w:val="0"/>
              </w:rPr>
            </w:pPr>
          </w:p>
          <w:p w14:paraId="2097A4FC" w14:textId="77777777" w:rsidR="0036442F" w:rsidRPr="0036442F" w:rsidRDefault="0036442F" w:rsidP="0036442F">
            <w:pPr>
              <w:pStyle w:val="Policetableau"/>
              <w:rPr>
                <w:b w:val="0"/>
              </w:rPr>
            </w:pPr>
          </w:p>
        </w:tc>
        <w:tc>
          <w:tcPr>
            <w:tcW w:w="1928" w:type="pct"/>
          </w:tcPr>
          <w:p w14:paraId="74A1234C" w14:textId="133B29D5" w:rsidR="0036442F" w:rsidRPr="0036442F" w:rsidRDefault="00AB7714" w:rsidP="0036442F">
            <w:pPr>
              <w:pStyle w:val="Policetableau"/>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rsidR="001F64B8">
              <w:fldChar w:fldCharType="separate"/>
            </w:r>
            <w:r>
              <w:fldChar w:fldCharType="end"/>
            </w:r>
            <w:r w:rsidR="0036442F" w:rsidRPr="0036442F">
              <w:t xml:space="preserve"> Renouvellement Période d’essai</w:t>
            </w:r>
          </w:p>
          <w:p w14:paraId="64D40CF3"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p>
          <w:p w14:paraId="3601A74F"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r w:rsidRPr="0036442F">
              <w:t xml:space="preserve">           </w:t>
            </w:r>
            <w:r w:rsidRPr="0036442F">
              <w:fldChar w:fldCharType="begin">
                <w:ffData>
                  <w:name w:val="CaseACocher1"/>
                  <w:enabled/>
                  <w:calcOnExit w:val="0"/>
                  <w:checkBox>
                    <w:sizeAuto/>
                    <w:default w:val="0"/>
                  </w:checkBox>
                </w:ffData>
              </w:fldChar>
            </w:r>
            <w:r w:rsidRPr="0036442F">
              <w:instrText xml:space="preserve"> FORMCHECKBOX </w:instrText>
            </w:r>
            <w:r w:rsidR="001F64B8">
              <w:fldChar w:fldCharType="separate"/>
            </w:r>
            <w:r w:rsidRPr="0036442F">
              <w:fldChar w:fldCharType="end"/>
            </w:r>
            <w:r w:rsidRPr="0036442F">
              <w:t xml:space="preserve"> A l’initiative du salarié</w:t>
            </w:r>
          </w:p>
          <w:p w14:paraId="787C6427"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p>
          <w:p w14:paraId="571B1FEE" w14:textId="2AFA0B83"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r w:rsidRPr="0036442F">
              <w:t xml:space="preserve">           </w:t>
            </w:r>
            <w:r w:rsidR="00AB7714">
              <w:fldChar w:fldCharType="begin">
                <w:ffData>
                  <w:name w:val=""/>
                  <w:enabled/>
                  <w:calcOnExit w:val="0"/>
                  <w:checkBox>
                    <w:sizeAuto/>
                    <w:default w:val="1"/>
                  </w:checkBox>
                </w:ffData>
              </w:fldChar>
            </w:r>
            <w:r w:rsidR="00AB7714">
              <w:instrText xml:space="preserve"> FORMCHECKBOX </w:instrText>
            </w:r>
            <w:r w:rsidR="001F64B8">
              <w:fldChar w:fldCharType="separate"/>
            </w:r>
            <w:r w:rsidR="00AB7714">
              <w:fldChar w:fldCharType="end"/>
            </w:r>
            <w:r w:rsidRPr="0036442F">
              <w:t xml:space="preserve"> A l’initiative d’Apside</w:t>
            </w:r>
          </w:p>
        </w:tc>
        <w:tc>
          <w:tcPr>
            <w:tcW w:w="1857" w:type="pct"/>
          </w:tcPr>
          <w:p w14:paraId="46A4DFBA"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r w:rsidRPr="0036442F">
              <w:fldChar w:fldCharType="begin">
                <w:ffData>
                  <w:name w:val="CaseACocher1"/>
                  <w:enabled/>
                  <w:calcOnExit w:val="0"/>
                  <w:checkBox>
                    <w:sizeAuto/>
                    <w:default w:val="0"/>
                  </w:checkBox>
                </w:ffData>
              </w:fldChar>
            </w:r>
            <w:r w:rsidRPr="0036442F">
              <w:instrText xml:space="preserve"> FORMCHECKBOX </w:instrText>
            </w:r>
            <w:r w:rsidR="001F64B8">
              <w:fldChar w:fldCharType="separate"/>
            </w:r>
            <w:r w:rsidRPr="0036442F">
              <w:fldChar w:fldCharType="end"/>
            </w:r>
            <w:r w:rsidRPr="0036442F">
              <w:t xml:space="preserve"> Rupture Période d’essai</w:t>
            </w:r>
          </w:p>
          <w:p w14:paraId="3E27BC7C"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p>
          <w:p w14:paraId="1576B9B1"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r w:rsidRPr="0036442F">
              <w:t xml:space="preserve">           </w:t>
            </w:r>
            <w:r w:rsidRPr="0036442F">
              <w:fldChar w:fldCharType="begin">
                <w:ffData>
                  <w:name w:val="CaseACocher1"/>
                  <w:enabled/>
                  <w:calcOnExit w:val="0"/>
                  <w:checkBox>
                    <w:sizeAuto/>
                    <w:default w:val="0"/>
                  </w:checkBox>
                </w:ffData>
              </w:fldChar>
            </w:r>
            <w:r w:rsidRPr="0036442F">
              <w:instrText xml:space="preserve"> FORMCHECKBOX </w:instrText>
            </w:r>
            <w:r w:rsidR="001F64B8">
              <w:fldChar w:fldCharType="separate"/>
            </w:r>
            <w:r w:rsidRPr="0036442F">
              <w:fldChar w:fldCharType="end"/>
            </w:r>
            <w:r w:rsidRPr="0036442F">
              <w:t xml:space="preserve"> A l’initiative du salarié</w:t>
            </w:r>
          </w:p>
          <w:p w14:paraId="06BE6A36"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p>
          <w:p w14:paraId="51FD41DA" w14:textId="77777777" w:rsidR="0036442F" w:rsidRPr="0036442F" w:rsidRDefault="0036442F" w:rsidP="0036442F">
            <w:pPr>
              <w:pStyle w:val="Policetableau"/>
              <w:cnfStyle w:val="000000000000" w:firstRow="0" w:lastRow="0" w:firstColumn="0" w:lastColumn="0" w:oddVBand="0" w:evenVBand="0" w:oddHBand="0" w:evenHBand="0" w:firstRowFirstColumn="0" w:firstRowLastColumn="0" w:lastRowFirstColumn="0" w:lastRowLastColumn="0"/>
            </w:pPr>
            <w:r w:rsidRPr="0036442F">
              <w:t xml:space="preserve">           </w:t>
            </w:r>
            <w:r w:rsidRPr="0036442F">
              <w:fldChar w:fldCharType="begin">
                <w:ffData>
                  <w:name w:val="CaseACocher1"/>
                  <w:enabled/>
                  <w:calcOnExit w:val="0"/>
                  <w:checkBox>
                    <w:sizeAuto/>
                    <w:default w:val="0"/>
                  </w:checkBox>
                </w:ffData>
              </w:fldChar>
            </w:r>
            <w:r w:rsidRPr="0036442F">
              <w:instrText xml:space="preserve"> FORMCHECKBOX </w:instrText>
            </w:r>
            <w:r w:rsidR="001F64B8">
              <w:fldChar w:fldCharType="separate"/>
            </w:r>
            <w:r w:rsidRPr="0036442F">
              <w:fldChar w:fldCharType="end"/>
            </w:r>
            <w:r w:rsidRPr="0036442F">
              <w:t xml:space="preserve"> A l’initiative d’Apside</w:t>
            </w:r>
          </w:p>
        </w:tc>
      </w:tr>
    </w:tbl>
    <w:p w14:paraId="13FF37FE" w14:textId="2AA428F3" w:rsidR="0036442F" w:rsidRDefault="0036442F" w:rsidP="0036442F">
      <w:pPr>
        <w:pStyle w:val="2020Apside"/>
        <w:rPr>
          <w:lang w:eastAsia="fr-FR"/>
        </w:rPr>
      </w:pPr>
    </w:p>
    <w:p w14:paraId="76C3C3A5" w14:textId="77777777" w:rsidR="0036442F" w:rsidRPr="0036442F" w:rsidRDefault="0036442F" w:rsidP="0036442F">
      <w:pPr>
        <w:pStyle w:val="2020Apside"/>
        <w:rPr>
          <w:lang w:eastAsia="fr-FR"/>
        </w:rPr>
      </w:pPr>
    </w:p>
    <w:p w14:paraId="619E92B4" w14:textId="270DF1D3" w:rsidR="003111EF" w:rsidRPr="0036442F" w:rsidRDefault="003111EF" w:rsidP="00847355">
      <w:pPr>
        <w:pStyle w:val="2020Apside"/>
      </w:pPr>
    </w:p>
    <w:sectPr w:rsidR="003111EF" w:rsidRPr="0036442F" w:rsidSect="004374B7">
      <w:headerReference w:type="default" r:id="rId8"/>
      <w:footerReference w:type="default" r:id="rId9"/>
      <w:type w:val="continuous"/>
      <w:pgSz w:w="11906" w:h="16838"/>
      <w:pgMar w:top="1066"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258F" w14:textId="77777777" w:rsidR="001F64B8" w:rsidRDefault="001F64B8" w:rsidP="00E23512">
      <w:pPr>
        <w:spacing w:line="240" w:lineRule="auto"/>
      </w:pPr>
      <w:r>
        <w:separator/>
      </w:r>
    </w:p>
  </w:endnote>
  <w:endnote w:type="continuationSeparator" w:id="0">
    <w:p w14:paraId="79157AF3" w14:textId="77777777" w:rsidR="001F64B8" w:rsidRDefault="001F64B8" w:rsidP="00E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ind">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tserrat ExtraBold">
    <w:panose1 w:val="00000000000000000000"/>
    <w:charset w:val="00"/>
    <w:family w:val="auto"/>
    <w:pitch w:val="variable"/>
    <w:sig w:usb0="A00002FF" w:usb1="4000247B" w:usb2="00000000" w:usb3="00000000" w:csb0="00000197" w:csb1="00000000"/>
  </w:font>
  <w:font w:name="Montserrat Black">
    <w:altName w:val="Courier New"/>
    <w:panose1 w:val="00000000000000000000"/>
    <w:charset w:val="00"/>
    <w:family w:val="auto"/>
    <w:pitch w:val="variable"/>
    <w:sig w:usb0="A00002FF" w:usb1="4000247B" w:usb2="00000000" w:usb3="00000000" w:csb0="00000197" w:csb1="00000000"/>
  </w:font>
  <w:font w:name="Montserrat SemiBold">
    <w:altName w:val="Courier New"/>
    <w:panose1 w:val="00000000000000000000"/>
    <w:charset w:val="00"/>
    <w:family w:val="auto"/>
    <w:pitch w:val="variable"/>
    <w:sig w:usb0="A00002FF" w:usb1="4000247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C0434F" w:rsidRPr="00C0434F" w14:paraId="1475E28B" w14:textId="77777777" w:rsidTr="001A68C3">
      <w:trPr>
        <w:trHeight w:val="647"/>
        <w:jc w:val="center"/>
      </w:trPr>
      <w:tc>
        <w:tcPr>
          <w:tcW w:w="4145" w:type="dxa"/>
          <w:tcBorders>
            <w:top w:val="single" w:sz="12" w:space="0" w:color="BFBFBF" w:themeColor="background1" w:themeShade="BF"/>
            <w:right w:val="nil"/>
          </w:tcBorders>
          <w:vAlign w:val="center"/>
        </w:tcPr>
        <w:p w14:paraId="6D48E944" w14:textId="77777777" w:rsidR="00C0434F" w:rsidRPr="00C0434F" w:rsidRDefault="00C0434F" w:rsidP="00C0434F">
          <w:pPr>
            <w:spacing w:line="240" w:lineRule="auto"/>
            <w:ind w:left="-108"/>
            <w:jc w:val="center"/>
            <w:rPr>
              <w:rFonts w:asciiTheme="majorHAnsi" w:eastAsia="Times New Roman" w:hAnsiTheme="majorHAnsi" w:cstheme="majorHAnsi"/>
              <w:noProof/>
              <w:sz w:val="16"/>
              <w:szCs w:val="14"/>
              <w:lang w:eastAsia="fr-FR"/>
            </w:rPr>
          </w:pPr>
          <w:r w:rsidRPr="00C0434F">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2129DA67" w14:textId="77777777" w:rsidR="00C0434F" w:rsidRPr="00C0434F" w:rsidRDefault="00C0434F" w:rsidP="00C0434F">
          <w:pPr>
            <w:spacing w:line="240" w:lineRule="auto"/>
            <w:jc w:val="center"/>
            <w:rPr>
              <w:rFonts w:asciiTheme="majorHAnsi" w:eastAsia="Times New Roman" w:hAnsiTheme="majorHAnsi" w:cstheme="majorHAnsi"/>
              <w:b/>
              <w:sz w:val="16"/>
              <w:szCs w:val="24"/>
              <w:lang w:eastAsia="fr-FR"/>
            </w:rPr>
          </w:pPr>
          <w:r w:rsidRPr="00C0434F">
            <w:rPr>
              <w:rFonts w:asciiTheme="majorHAnsi" w:eastAsia="Times New Roman" w:hAnsiTheme="majorHAnsi" w:cstheme="majorHAnsi"/>
              <w:b/>
              <w:sz w:val="16"/>
              <w:szCs w:val="24"/>
              <w:lang w:eastAsia="fr-FR"/>
            </w:rPr>
            <w:t xml:space="preserve">Diffusion : </w:t>
          </w:r>
        </w:p>
        <w:p w14:paraId="5DAC6F44" w14:textId="53F9EE2F" w:rsidR="00C0434F" w:rsidRPr="00C0434F" w:rsidRDefault="00C0434F" w:rsidP="00C0434F">
          <w:pPr>
            <w:spacing w:line="240" w:lineRule="auto"/>
            <w:jc w:val="center"/>
            <w:rPr>
              <w:rFonts w:asciiTheme="majorHAnsi" w:eastAsia="Times New Roman" w:hAnsiTheme="majorHAnsi" w:cstheme="majorHAnsi"/>
              <w:i/>
              <w:sz w:val="16"/>
              <w:szCs w:val="24"/>
              <w:lang w:eastAsia="fr-FR"/>
            </w:rPr>
          </w:pPr>
          <w:r w:rsidRPr="00C0434F">
            <w:rPr>
              <w:rFonts w:asciiTheme="majorHAnsi" w:eastAsia="Times New Roman" w:hAnsiTheme="majorHAnsi" w:cstheme="majorHAnsi"/>
              <w:b/>
              <w:color w:val="FF0000"/>
              <w:sz w:val="16"/>
              <w:szCs w:val="24"/>
              <w:lang w:eastAsia="fr-FR"/>
            </w:rPr>
            <w:fldChar w:fldCharType="begin"/>
          </w:r>
          <w:r w:rsidRPr="00C0434F">
            <w:rPr>
              <w:rFonts w:asciiTheme="majorHAnsi" w:eastAsia="Times New Roman" w:hAnsiTheme="majorHAnsi" w:cstheme="majorHAnsi"/>
              <w:b/>
              <w:color w:val="FF0000"/>
              <w:sz w:val="16"/>
              <w:szCs w:val="24"/>
              <w:lang w:eastAsia="fr-FR"/>
            </w:rPr>
            <w:instrText xml:space="preserve"> DOCPROPERTY  Diffusion </w:instrText>
          </w:r>
          <w:r w:rsidRPr="00C0434F">
            <w:rPr>
              <w:rFonts w:asciiTheme="majorHAnsi" w:eastAsia="Times New Roman" w:hAnsiTheme="majorHAnsi" w:cstheme="majorHAnsi"/>
              <w:b/>
              <w:color w:val="FF0000"/>
              <w:sz w:val="16"/>
              <w:szCs w:val="24"/>
              <w:lang w:eastAsia="fr-FR"/>
            </w:rPr>
            <w:fldChar w:fldCharType="separate"/>
          </w:r>
          <w:r w:rsidR="006E16CC">
            <w:rPr>
              <w:rFonts w:asciiTheme="majorHAnsi" w:eastAsia="Times New Roman" w:hAnsiTheme="majorHAnsi" w:cstheme="majorHAnsi"/>
              <w:b/>
              <w:color w:val="FF0000"/>
              <w:sz w:val="16"/>
              <w:szCs w:val="24"/>
              <w:lang w:eastAsia="fr-FR"/>
            </w:rPr>
            <w:t>Confidentiel</w:t>
          </w:r>
          <w:r w:rsidRPr="00C0434F">
            <w:rPr>
              <w:rFonts w:asciiTheme="majorHAnsi" w:eastAsia="Times New Roman" w:hAnsiTheme="majorHAnsi" w:cstheme="majorHAnsi"/>
              <w:b/>
              <w:color w:val="FF0000"/>
              <w:sz w:val="16"/>
              <w:szCs w:val="24"/>
              <w:lang w:eastAsia="fr-FR"/>
            </w:rPr>
            <w:fldChar w:fldCharType="end"/>
          </w:r>
          <w:r w:rsidRPr="00C0434F">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3B357957" w14:textId="6F4CC579" w:rsidR="00C0434F" w:rsidRPr="00C0434F" w:rsidRDefault="00C0434F" w:rsidP="00C0434F">
          <w:pPr>
            <w:spacing w:after="60" w:line="240" w:lineRule="auto"/>
            <w:jc w:val="center"/>
            <w:rPr>
              <w:rFonts w:asciiTheme="majorHAnsi" w:eastAsia="Times New Roman" w:hAnsiTheme="majorHAnsi" w:cstheme="majorHAnsi"/>
              <w:i/>
              <w:sz w:val="16"/>
              <w:szCs w:val="24"/>
              <w:lang w:eastAsia="fr-FR"/>
            </w:rPr>
          </w:pPr>
          <w:r w:rsidRPr="00C0434F">
            <w:rPr>
              <w:rFonts w:asciiTheme="majorHAnsi" w:eastAsia="Times New Roman" w:hAnsiTheme="majorHAnsi" w:cstheme="majorHAnsi"/>
              <w:i/>
              <w:sz w:val="16"/>
              <w:szCs w:val="24"/>
              <w:lang w:eastAsia="fr-FR"/>
            </w:rPr>
            <w:t xml:space="preserve">Référence : </w:t>
          </w:r>
          <w:r w:rsidRPr="00C0434F">
            <w:rPr>
              <w:rFonts w:asciiTheme="majorHAnsi" w:eastAsia="Times New Roman" w:hAnsiTheme="majorHAnsi" w:cstheme="majorHAnsi"/>
              <w:i/>
              <w:sz w:val="16"/>
              <w:szCs w:val="24"/>
              <w:lang w:eastAsia="fr-FR"/>
            </w:rPr>
            <w:fldChar w:fldCharType="begin"/>
          </w:r>
          <w:r w:rsidRPr="00C0434F">
            <w:rPr>
              <w:rFonts w:asciiTheme="majorHAnsi" w:eastAsia="Times New Roman" w:hAnsiTheme="majorHAnsi" w:cstheme="majorHAnsi"/>
              <w:i/>
              <w:sz w:val="16"/>
              <w:szCs w:val="24"/>
              <w:lang w:eastAsia="fr-FR"/>
            </w:rPr>
            <w:instrText xml:space="preserve"> DOCPROPERTY  Référence </w:instrText>
          </w:r>
          <w:r w:rsidRPr="00C0434F">
            <w:rPr>
              <w:rFonts w:asciiTheme="majorHAnsi" w:eastAsia="Times New Roman" w:hAnsiTheme="majorHAnsi" w:cstheme="majorHAnsi"/>
              <w:i/>
              <w:sz w:val="16"/>
              <w:szCs w:val="24"/>
              <w:lang w:eastAsia="fr-FR"/>
            </w:rPr>
            <w:fldChar w:fldCharType="separate"/>
          </w:r>
          <w:r w:rsidR="006E16CC">
            <w:rPr>
              <w:rFonts w:asciiTheme="majorHAnsi" w:eastAsia="Times New Roman" w:hAnsiTheme="majorHAnsi" w:cstheme="majorHAnsi"/>
              <w:i/>
              <w:sz w:val="16"/>
              <w:szCs w:val="24"/>
              <w:lang w:eastAsia="fr-FR"/>
            </w:rPr>
            <w:t>QUAL_FRM_78</w:t>
          </w:r>
          <w:r w:rsidRPr="00C0434F">
            <w:rPr>
              <w:rFonts w:asciiTheme="majorHAnsi" w:eastAsia="Times New Roman" w:hAnsiTheme="majorHAnsi" w:cstheme="majorHAnsi"/>
              <w:i/>
              <w:sz w:val="16"/>
              <w:szCs w:val="24"/>
              <w:lang w:eastAsia="fr-FR"/>
            </w:rPr>
            <w:fldChar w:fldCharType="end"/>
          </w:r>
        </w:p>
        <w:p w14:paraId="0D7CDF31" w14:textId="1FBE274F" w:rsidR="00C0434F" w:rsidRPr="00C0434F" w:rsidRDefault="00C0434F" w:rsidP="00C0434F">
          <w:pPr>
            <w:spacing w:line="240" w:lineRule="auto"/>
            <w:ind w:right="-2"/>
            <w:jc w:val="center"/>
            <w:rPr>
              <w:rFonts w:asciiTheme="majorHAnsi" w:eastAsia="Times New Roman" w:hAnsiTheme="majorHAnsi" w:cstheme="majorHAnsi"/>
              <w:b/>
              <w:noProof/>
              <w:sz w:val="16"/>
              <w:szCs w:val="16"/>
              <w:lang w:eastAsia="fr-FR"/>
            </w:rPr>
          </w:pPr>
          <w:r w:rsidRPr="00C0434F">
            <w:rPr>
              <w:rFonts w:asciiTheme="majorHAnsi" w:eastAsia="Times New Roman" w:hAnsiTheme="majorHAnsi" w:cstheme="majorHAnsi"/>
              <w:i/>
              <w:sz w:val="16"/>
              <w:szCs w:val="24"/>
              <w:lang w:eastAsia="fr-FR"/>
            </w:rPr>
            <w:t xml:space="preserve">Version : </w:t>
          </w:r>
          <w:r w:rsidR="00281317">
            <w:rPr>
              <w:rFonts w:asciiTheme="majorHAnsi" w:eastAsia="Times New Roman" w:hAnsiTheme="majorHAnsi" w:cstheme="majorHAnsi"/>
              <w:i/>
              <w:sz w:val="16"/>
              <w:szCs w:val="24"/>
              <w:lang w:eastAsia="fr-FR"/>
            </w:rPr>
            <w:t>07</w:t>
          </w:r>
        </w:p>
      </w:tc>
      <w:tc>
        <w:tcPr>
          <w:tcW w:w="1007" w:type="dxa"/>
          <w:tcBorders>
            <w:top w:val="single" w:sz="12" w:space="0" w:color="BFBFBF" w:themeColor="background1" w:themeShade="BF"/>
            <w:left w:val="nil"/>
          </w:tcBorders>
          <w:shd w:val="clear" w:color="auto" w:fill="E7E6E6" w:themeFill="text2"/>
          <w:vAlign w:val="center"/>
        </w:tcPr>
        <w:p w14:paraId="0A8B1373" w14:textId="15DA4A05" w:rsidR="00C0434F" w:rsidRPr="00C0434F" w:rsidRDefault="00C0434F" w:rsidP="00C0434F">
          <w:pPr>
            <w:spacing w:after="120" w:line="240" w:lineRule="auto"/>
            <w:ind w:right="-2"/>
            <w:jc w:val="center"/>
            <w:rPr>
              <w:rFonts w:ascii="Calibri" w:eastAsia="Times New Roman" w:hAnsi="Calibri" w:cs="Times New Roman"/>
              <w:noProof/>
              <w:sz w:val="16"/>
              <w:szCs w:val="16"/>
              <w:lang w:eastAsia="fr-FR"/>
            </w:rPr>
          </w:pPr>
          <w:r w:rsidRPr="00C0434F">
            <w:rPr>
              <w:rFonts w:ascii="Calibri" w:eastAsia="Times New Roman" w:hAnsi="Calibri" w:cs="Times New Roman"/>
              <w:b/>
              <w:noProof/>
              <w:sz w:val="28"/>
              <w:szCs w:val="28"/>
              <w:lang w:eastAsia="fr-FR"/>
            </w:rPr>
            <w:fldChar w:fldCharType="begin"/>
          </w:r>
          <w:r w:rsidRPr="00C0434F">
            <w:rPr>
              <w:rFonts w:ascii="Calibri" w:eastAsia="Times New Roman" w:hAnsi="Calibri" w:cs="Times New Roman"/>
              <w:b/>
              <w:noProof/>
              <w:sz w:val="28"/>
              <w:szCs w:val="28"/>
              <w:lang w:eastAsia="fr-FR"/>
            </w:rPr>
            <w:instrText xml:space="preserve"> PAGE  </w:instrText>
          </w:r>
          <w:r w:rsidRPr="00C0434F">
            <w:rPr>
              <w:rFonts w:ascii="Calibri" w:eastAsia="Times New Roman" w:hAnsi="Calibri" w:cs="Times New Roman"/>
              <w:b/>
              <w:noProof/>
              <w:sz w:val="28"/>
              <w:szCs w:val="28"/>
              <w:lang w:eastAsia="fr-FR"/>
            </w:rPr>
            <w:fldChar w:fldCharType="separate"/>
          </w:r>
          <w:r w:rsidR="002D7216">
            <w:rPr>
              <w:rFonts w:ascii="Calibri" w:eastAsia="Times New Roman" w:hAnsi="Calibri" w:cs="Times New Roman"/>
              <w:b/>
              <w:noProof/>
              <w:sz w:val="28"/>
              <w:szCs w:val="28"/>
              <w:lang w:eastAsia="fr-FR"/>
            </w:rPr>
            <w:t>1</w:t>
          </w:r>
          <w:r w:rsidRPr="00C0434F">
            <w:rPr>
              <w:rFonts w:ascii="Calibri" w:eastAsia="Times New Roman" w:hAnsi="Calibri" w:cs="Times New Roman"/>
              <w:b/>
              <w:noProof/>
              <w:sz w:val="28"/>
              <w:szCs w:val="28"/>
              <w:lang w:eastAsia="fr-FR"/>
            </w:rPr>
            <w:fldChar w:fldCharType="end"/>
          </w:r>
          <w:r w:rsidRPr="00C0434F">
            <w:rPr>
              <w:rFonts w:ascii="Calibri" w:eastAsia="Times New Roman" w:hAnsi="Calibri" w:cs="Times New Roman"/>
              <w:b/>
              <w:noProof/>
              <w:sz w:val="16"/>
              <w:szCs w:val="16"/>
              <w:lang w:eastAsia="fr-FR"/>
            </w:rPr>
            <w:t xml:space="preserve"> / </w:t>
          </w:r>
          <w:r w:rsidRPr="00C0434F">
            <w:rPr>
              <w:rFonts w:ascii="Calibri" w:eastAsia="Times New Roman" w:hAnsi="Calibri" w:cs="Times New Roman"/>
              <w:b/>
              <w:noProof/>
              <w:sz w:val="16"/>
              <w:szCs w:val="16"/>
              <w:lang w:eastAsia="fr-FR"/>
            </w:rPr>
            <w:fldChar w:fldCharType="begin"/>
          </w:r>
          <w:r w:rsidRPr="00C0434F">
            <w:rPr>
              <w:rFonts w:ascii="Calibri" w:eastAsia="Times New Roman" w:hAnsi="Calibri" w:cs="Times New Roman"/>
              <w:b/>
              <w:noProof/>
              <w:sz w:val="16"/>
              <w:szCs w:val="16"/>
              <w:lang w:eastAsia="fr-FR"/>
            </w:rPr>
            <w:instrText xml:space="preserve"> NUMPAGES  </w:instrText>
          </w:r>
          <w:r w:rsidRPr="00C0434F">
            <w:rPr>
              <w:rFonts w:ascii="Calibri" w:eastAsia="Times New Roman" w:hAnsi="Calibri" w:cs="Times New Roman"/>
              <w:b/>
              <w:noProof/>
              <w:sz w:val="16"/>
              <w:szCs w:val="16"/>
              <w:lang w:eastAsia="fr-FR"/>
            </w:rPr>
            <w:fldChar w:fldCharType="separate"/>
          </w:r>
          <w:r w:rsidR="002D7216">
            <w:rPr>
              <w:rFonts w:ascii="Calibri" w:eastAsia="Times New Roman" w:hAnsi="Calibri" w:cs="Times New Roman"/>
              <w:b/>
              <w:noProof/>
              <w:sz w:val="16"/>
              <w:szCs w:val="16"/>
              <w:lang w:eastAsia="fr-FR"/>
            </w:rPr>
            <w:t>5</w:t>
          </w:r>
          <w:r w:rsidRPr="00C0434F">
            <w:rPr>
              <w:rFonts w:ascii="Calibri" w:eastAsia="Times New Roman" w:hAnsi="Calibri" w:cs="Times New Roman"/>
              <w:b/>
              <w:noProof/>
              <w:sz w:val="16"/>
              <w:szCs w:val="16"/>
              <w:lang w:eastAsia="fr-FR"/>
            </w:rPr>
            <w:fldChar w:fldCharType="end"/>
          </w:r>
        </w:p>
      </w:tc>
    </w:tr>
  </w:tbl>
  <w:p w14:paraId="38A8B8F5" w14:textId="77777777" w:rsidR="00EF2138" w:rsidRDefault="00EF21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0D30A" w14:textId="77777777" w:rsidR="001F64B8" w:rsidRDefault="001F64B8" w:rsidP="00E23512">
      <w:pPr>
        <w:spacing w:line="240" w:lineRule="auto"/>
      </w:pPr>
      <w:r>
        <w:separator/>
      </w:r>
    </w:p>
  </w:footnote>
  <w:footnote w:type="continuationSeparator" w:id="0">
    <w:p w14:paraId="20B233E4" w14:textId="77777777" w:rsidR="001F64B8" w:rsidRDefault="001F64B8" w:rsidP="00E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C0434F" w:rsidRPr="00C0434F" w14:paraId="28C2E09E" w14:textId="77777777" w:rsidTr="001A68C3">
      <w:trPr>
        <w:trHeight w:val="692"/>
        <w:jc w:val="center"/>
      </w:trPr>
      <w:tc>
        <w:tcPr>
          <w:tcW w:w="3681" w:type="dxa"/>
          <w:tcBorders>
            <w:bottom w:val="single" w:sz="12" w:space="0" w:color="BFBFBF" w:themeColor="background1" w:themeShade="BF"/>
          </w:tcBorders>
          <w:shd w:val="clear" w:color="auto" w:fill="auto"/>
        </w:tcPr>
        <w:p w14:paraId="57C18EFC" w14:textId="77777777" w:rsidR="00C0434F" w:rsidRPr="00C0434F" w:rsidRDefault="00C0434F" w:rsidP="00C0434F">
          <w:pPr>
            <w:tabs>
              <w:tab w:val="center" w:pos="4536"/>
              <w:tab w:val="right" w:pos="9072"/>
            </w:tabs>
            <w:spacing w:line="240" w:lineRule="auto"/>
            <w:rPr>
              <w:rFonts w:ascii="Calibri" w:eastAsia="Times New Roman" w:hAnsi="Calibri" w:cs="Times New Roman"/>
              <w:noProof/>
              <w:color w:val="auto"/>
              <w:szCs w:val="24"/>
              <w:lang w:eastAsia="fr-FR"/>
            </w:rPr>
          </w:pPr>
          <w:r w:rsidRPr="00C0434F">
            <w:rPr>
              <w:rFonts w:ascii="Calibri" w:eastAsia="Times New Roman" w:hAnsi="Calibri" w:cs="Times New Roman"/>
              <w:noProof/>
              <w:color w:val="auto"/>
              <w:szCs w:val="24"/>
              <w:lang w:eastAsia="fr-FR"/>
            </w:rPr>
            <w:drawing>
              <wp:anchor distT="0" distB="0" distL="114300" distR="114300" simplePos="0" relativeHeight="251659264" behindDoc="0" locked="0" layoutInCell="1" allowOverlap="1" wp14:anchorId="572FC871" wp14:editId="5F2975FC">
                <wp:simplePos x="0" y="0"/>
                <wp:positionH relativeFrom="column">
                  <wp:posOffset>-2540</wp:posOffset>
                </wp:positionH>
                <wp:positionV relativeFrom="paragraph">
                  <wp:posOffset>39757</wp:posOffset>
                </wp:positionV>
                <wp:extent cx="1261745" cy="355600"/>
                <wp:effectExtent l="0" t="0" r="0" b="6350"/>
                <wp:wrapSquare wrapText="bothSides"/>
                <wp:docPr id="2" name="Image 2"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417B0D88" w14:textId="6A9D2A81" w:rsidR="00C0434F" w:rsidRPr="00C0434F" w:rsidRDefault="00C0434F" w:rsidP="00DD081F">
          <w:pPr>
            <w:tabs>
              <w:tab w:val="center" w:pos="4536"/>
              <w:tab w:val="right" w:pos="9072"/>
            </w:tabs>
            <w:spacing w:line="240" w:lineRule="auto"/>
            <w:jc w:val="right"/>
            <w:rPr>
              <w:rFonts w:ascii="Montserrat SemiBold" w:eastAsia="Times New Roman" w:hAnsi="Montserrat SemiBold" w:cs="Times New Roman"/>
              <w:caps/>
              <w:color w:val="183650" w:themeColor="accent1"/>
              <w:sz w:val="16"/>
              <w:szCs w:val="16"/>
              <w:lang w:eastAsia="fr-FR"/>
            </w:rPr>
          </w:pPr>
          <w:r w:rsidRPr="00C0434F">
            <w:rPr>
              <w:rFonts w:ascii="Arial Black" w:eastAsia="Times New Roman" w:hAnsi="Arial Black" w:cs="Times New Roman"/>
              <w:caps/>
              <w:color w:val="183650" w:themeColor="accent1"/>
              <w:sz w:val="16"/>
              <w:szCs w:val="16"/>
              <w:lang w:eastAsia="fr-FR"/>
            </w:rPr>
            <w:fldChar w:fldCharType="begin"/>
          </w:r>
          <w:r w:rsidRPr="00C0434F">
            <w:rPr>
              <w:rFonts w:ascii="Arial Black" w:eastAsia="Times New Roman" w:hAnsi="Arial Black" w:cs="Times New Roman"/>
              <w:caps/>
              <w:color w:val="183650" w:themeColor="accent1"/>
              <w:sz w:val="16"/>
              <w:szCs w:val="16"/>
              <w:lang w:eastAsia="fr-FR"/>
            </w:rPr>
            <w:instrText xml:space="preserve"> DOCPROPERTY  Title </w:instrText>
          </w:r>
          <w:r w:rsidRPr="00C0434F">
            <w:rPr>
              <w:rFonts w:ascii="Montserrat SemiBold" w:eastAsia="Times New Roman" w:hAnsi="Montserrat SemiBold" w:cs="Times New Roman"/>
              <w:caps/>
              <w:color w:val="183650" w:themeColor="accent1"/>
              <w:sz w:val="16"/>
              <w:szCs w:val="16"/>
              <w:lang w:eastAsia="fr-FR"/>
            </w:rPr>
            <w:fldChar w:fldCharType="end"/>
          </w:r>
        </w:p>
      </w:tc>
    </w:tr>
  </w:tbl>
  <w:p w14:paraId="3A5440CD" w14:textId="77777777" w:rsidR="004374B7" w:rsidRDefault="004374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9AE"/>
    <w:multiLevelType w:val="hybridMultilevel"/>
    <w:tmpl w:val="47609ADC"/>
    <w:lvl w:ilvl="0" w:tplc="22C2C324">
      <w:start w:val="30"/>
      <w:numFmt w:val="bullet"/>
      <w:lvlText w:val="-"/>
      <w:lvlJc w:val="left"/>
      <w:pPr>
        <w:tabs>
          <w:tab w:val="num" w:pos="900"/>
        </w:tabs>
        <w:ind w:left="900" w:hanging="360"/>
      </w:pPr>
      <w:rPr>
        <w:rFonts w:ascii="Arial" w:eastAsia="Times New Roman" w:hAnsi="Arial" w:cs="Arial" w:hint="default"/>
        <w:color w:val="FF9900"/>
        <w:sz w:val="16"/>
      </w:rPr>
    </w:lvl>
    <w:lvl w:ilvl="1" w:tplc="21EA5B26">
      <w:numFmt w:val="bullet"/>
      <w:lvlText w:val="-"/>
      <w:lvlJc w:val="left"/>
      <w:pPr>
        <w:tabs>
          <w:tab w:val="num" w:pos="1440"/>
        </w:tabs>
        <w:ind w:left="1440" w:hanging="360"/>
      </w:pPr>
      <w:rPr>
        <w:rFonts w:ascii="Tahoma" w:eastAsia="Times New Roman" w:hAnsi="Tahoma" w:cs="Tahoma"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05823"/>
    <w:multiLevelType w:val="hybridMultilevel"/>
    <w:tmpl w:val="F2BCDC4C"/>
    <w:lvl w:ilvl="0" w:tplc="16C25962">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6774E"/>
    <w:multiLevelType w:val="multilevel"/>
    <w:tmpl w:val="4670834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1E660B"/>
    <w:multiLevelType w:val="multilevel"/>
    <w:tmpl w:val="122465C8"/>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AE07F0"/>
    <w:multiLevelType w:val="hybridMultilevel"/>
    <w:tmpl w:val="6FCEB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ED32F2"/>
    <w:multiLevelType w:val="hybridMultilevel"/>
    <w:tmpl w:val="42008EDA"/>
    <w:lvl w:ilvl="0" w:tplc="D2188B08">
      <w:start w:val="1"/>
      <w:numFmt w:val="bullet"/>
      <w:lvlText w:val="•"/>
      <w:lvlJc w:val="left"/>
      <w:pPr>
        <w:ind w:left="360" w:hanging="360"/>
      </w:pPr>
      <w:rPr>
        <w:rFonts w:ascii="Hind" w:hAnsi="Hind" w:hint="default"/>
        <w:color w:val="E89759" w:themeColor="accent2"/>
        <w:sz w:val="20"/>
        <w:u w:color="E89759" w:themeColor="accent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889681E"/>
    <w:multiLevelType w:val="hybridMultilevel"/>
    <w:tmpl w:val="39FE54FE"/>
    <w:lvl w:ilvl="0" w:tplc="D2188B08">
      <w:start w:val="1"/>
      <w:numFmt w:val="bullet"/>
      <w:lvlText w:val="•"/>
      <w:lvlJc w:val="left"/>
      <w:pPr>
        <w:tabs>
          <w:tab w:val="num" w:pos="502"/>
        </w:tabs>
        <w:ind w:left="502" w:hanging="360"/>
      </w:pPr>
      <w:rPr>
        <w:rFonts w:ascii="Hind" w:hAnsi="Hind" w:hint="default"/>
        <w:color w:val="E89759" w:themeColor="accent2"/>
        <w:sz w:val="20"/>
        <w:u w:color="E89759" w:themeColor="accent2"/>
      </w:rPr>
    </w:lvl>
    <w:lvl w:ilvl="1" w:tplc="21EA5B26">
      <w:numFmt w:val="bullet"/>
      <w:lvlText w:val="-"/>
      <w:lvlJc w:val="left"/>
      <w:pPr>
        <w:tabs>
          <w:tab w:val="num" w:pos="1440"/>
        </w:tabs>
        <w:ind w:left="1440" w:hanging="360"/>
      </w:pPr>
      <w:rPr>
        <w:rFonts w:ascii="Tahoma" w:eastAsia="Times New Roman" w:hAnsi="Tahoma" w:cs="Tahoma" w:hint="default"/>
      </w:rPr>
    </w:lvl>
    <w:lvl w:ilvl="2" w:tplc="16C25962">
      <w:start w:val="1"/>
      <w:numFmt w:val="bullet"/>
      <w:lvlText w:val="-"/>
      <w:lvlJc w:val="left"/>
      <w:pPr>
        <w:tabs>
          <w:tab w:val="num" w:pos="2160"/>
        </w:tabs>
        <w:ind w:left="2160" w:hanging="360"/>
      </w:pPr>
      <w:rPr>
        <w:rFonts w:ascii="Arial" w:hAnsi="Aria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D4FB0"/>
    <w:multiLevelType w:val="hybridMultilevel"/>
    <w:tmpl w:val="04D48C42"/>
    <w:lvl w:ilvl="0" w:tplc="DFCE8F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4129C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C767E91"/>
    <w:multiLevelType w:val="hybridMultilevel"/>
    <w:tmpl w:val="AA366078"/>
    <w:lvl w:ilvl="0" w:tplc="22C2C324">
      <w:start w:val="30"/>
      <w:numFmt w:val="bullet"/>
      <w:lvlText w:val="-"/>
      <w:lvlJc w:val="left"/>
      <w:pPr>
        <w:ind w:left="720" w:hanging="360"/>
      </w:pPr>
      <w:rPr>
        <w:rFonts w:ascii="Arial" w:eastAsia="Times New Roman" w:hAnsi="Arial" w:cs="Arial" w:hint="default"/>
        <w:color w:val="FF990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845688"/>
    <w:multiLevelType w:val="multilevel"/>
    <w:tmpl w:val="A1083F3E"/>
    <w:lvl w:ilvl="0">
      <w:start w:val="1"/>
      <w:numFmt w:val="decimal"/>
      <w:lvlText w:val="%1."/>
      <w:lvlJc w:val="left"/>
      <w:pPr>
        <w:ind w:left="72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2160" w:hanging="346"/>
      </w:pPr>
      <w:rPr>
        <w:rFonts w:hint="default"/>
      </w:rPr>
    </w:lvl>
    <w:lvl w:ilvl="3">
      <w:start w:val="1"/>
      <w:numFmt w:val="decimal"/>
      <w:lvlText w:val="%1.%2.%3.%4."/>
      <w:lvlJc w:val="left"/>
      <w:pPr>
        <w:ind w:left="2880" w:hanging="32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1667BDC"/>
    <w:multiLevelType w:val="multilevel"/>
    <w:tmpl w:val="01300D8E"/>
    <w:lvl w:ilvl="0">
      <w:start w:val="1"/>
      <w:numFmt w:val="decimal"/>
      <w:lvlText w:val="%1"/>
      <w:lvlJc w:val="left"/>
      <w:pPr>
        <w:ind w:left="432" w:hanging="432"/>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rPr>
        <w:rFonts w:hint="default"/>
      </w:rPr>
    </w:lvl>
  </w:abstractNum>
  <w:abstractNum w:abstractNumId="12" w15:restartNumberingAfterBreak="0">
    <w:nsid w:val="2C8F33F8"/>
    <w:multiLevelType w:val="hybridMultilevel"/>
    <w:tmpl w:val="F50C8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282B50"/>
    <w:multiLevelType w:val="hybridMultilevel"/>
    <w:tmpl w:val="3E5EF31E"/>
    <w:lvl w:ilvl="0" w:tplc="E864EAE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C164ED"/>
    <w:multiLevelType w:val="hybridMultilevel"/>
    <w:tmpl w:val="61A8E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4F2C1D"/>
    <w:multiLevelType w:val="hybridMultilevel"/>
    <w:tmpl w:val="EBEEC26C"/>
    <w:lvl w:ilvl="0" w:tplc="A0A8F02A">
      <w:start w:val="1"/>
      <w:numFmt w:val="decimal"/>
      <w:lvlText w:val="1.%1."/>
      <w:lvlJc w:val="left"/>
      <w:pPr>
        <w:ind w:left="700" w:hanging="360"/>
      </w:pPr>
      <w:rPr>
        <w:rFonts w:hint="default"/>
        <w14:cntxtAlt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41712B3"/>
    <w:multiLevelType w:val="hybridMultilevel"/>
    <w:tmpl w:val="0CEE4A90"/>
    <w:lvl w:ilvl="0" w:tplc="040C0001">
      <w:start w:val="1"/>
      <w:numFmt w:val="bullet"/>
      <w:lvlText w:val=""/>
      <w:lvlJc w:val="left"/>
      <w:pPr>
        <w:ind w:left="474"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7" w15:restartNumberingAfterBreak="0">
    <w:nsid w:val="37B421CB"/>
    <w:multiLevelType w:val="hybridMultilevel"/>
    <w:tmpl w:val="4D2AB96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CA4051"/>
    <w:multiLevelType w:val="hybridMultilevel"/>
    <w:tmpl w:val="37668B5C"/>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2B29DE"/>
    <w:multiLevelType w:val="hybridMultilevel"/>
    <w:tmpl w:val="C59A3D7A"/>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800F35"/>
    <w:multiLevelType w:val="hybridMultilevel"/>
    <w:tmpl w:val="52585456"/>
    <w:lvl w:ilvl="0" w:tplc="D35C1F8A">
      <w:start w:val="1"/>
      <w:numFmt w:val="bullet"/>
      <w:pStyle w:val="CorpsBloc"/>
      <w:lvlText w:val="►"/>
      <w:lvlJc w:val="left"/>
      <w:pPr>
        <w:tabs>
          <w:tab w:val="num" w:pos="720"/>
        </w:tabs>
        <w:ind w:left="720" w:hanging="360"/>
      </w:pPr>
      <w:rPr>
        <w:rFonts w:ascii="Garamond" w:hAnsi="Garamond"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B17369"/>
    <w:multiLevelType w:val="hybridMultilevel"/>
    <w:tmpl w:val="844CFCA4"/>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A257D8"/>
    <w:multiLevelType w:val="hybridMultilevel"/>
    <w:tmpl w:val="906C234A"/>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426CB4"/>
    <w:multiLevelType w:val="hybridMultilevel"/>
    <w:tmpl w:val="64D2581E"/>
    <w:lvl w:ilvl="0" w:tplc="3E32654A">
      <w:start w:val="1"/>
      <w:numFmt w:val="decimal"/>
      <w:lvlText w:val="%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6020E2"/>
    <w:multiLevelType w:val="hybridMultilevel"/>
    <w:tmpl w:val="76B43984"/>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5" w15:restartNumberingAfterBreak="0">
    <w:nsid w:val="65053A61"/>
    <w:multiLevelType w:val="hybridMultilevel"/>
    <w:tmpl w:val="9F3E80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6" w15:restartNumberingAfterBreak="0">
    <w:nsid w:val="6C205DB0"/>
    <w:multiLevelType w:val="hybridMultilevel"/>
    <w:tmpl w:val="CB0C0BAE"/>
    <w:lvl w:ilvl="0" w:tplc="AE7C3652">
      <w:start w:val="1"/>
      <w:numFmt w:val="bullet"/>
      <w:pStyle w:val="Pucedeniveau1"/>
      <w:lvlText w:val=""/>
      <w:lvlJc w:val="left"/>
      <w:pPr>
        <w:ind w:left="720" w:hanging="360"/>
      </w:pPr>
      <w:rPr>
        <w:rFonts w:ascii="Symbol" w:hAnsi="Symbol" w:hint="default"/>
        <w:color w:val="E8761F" w:themeColor="accent5"/>
      </w:rPr>
    </w:lvl>
    <w:lvl w:ilvl="1" w:tplc="FAF4E6F4">
      <w:start w:val="1"/>
      <w:numFmt w:val="bullet"/>
      <w:pStyle w:val="Pucedeniveau2"/>
      <w:lvlText w:val="o"/>
      <w:lvlJc w:val="left"/>
      <w:pPr>
        <w:ind w:left="1440" w:hanging="360"/>
      </w:pPr>
      <w:rPr>
        <w:rFonts w:ascii="Courier New" w:hAnsi="Courier New" w:cs="Courier New" w:hint="default"/>
      </w:rPr>
    </w:lvl>
    <w:lvl w:ilvl="2" w:tplc="69764650">
      <w:start w:val="1"/>
      <w:numFmt w:val="bullet"/>
      <w:pStyle w:val="Pucedeniveau3"/>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AA1B04"/>
    <w:multiLevelType w:val="hybridMultilevel"/>
    <w:tmpl w:val="800CAC3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774CB7"/>
    <w:multiLevelType w:val="hybridMultilevel"/>
    <w:tmpl w:val="F37EB55A"/>
    <w:lvl w:ilvl="0" w:tplc="EF30C22E">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9" w15:restartNumberingAfterBreak="0">
    <w:nsid w:val="75F2063B"/>
    <w:multiLevelType w:val="hybridMultilevel"/>
    <w:tmpl w:val="E7343D9C"/>
    <w:lvl w:ilvl="0" w:tplc="D2188B08">
      <w:start w:val="1"/>
      <w:numFmt w:val="bullet"/>
      <w:lvlText w:val="•"/>
      <w:lvlJc w:val="left"/>
      <w:pPr>
        <w:tabs>
          <w:tab w:val="num" w:pos="502"/>
        </w:tabs>
        <w:ind w:left="502" w:hanging="360"/>
      </w:pPr>
      <w:rPr>
        <w:rFonts w:ascii="Hind" w:hAnsi="Hind" w:hint="default"/>
        <w:color w:val="E89759" w:themeColor="accent2"/>
        <w:sz w:val="20"/>
        <w:u w:color="E89759" w:themeColor="accent2"/>
      </w:rPr>
    </w:lvl>
    <w:lvl w:ilvl="1" w:tplc="21EA5B26">
      <w:numFmt w:val="bullet"/>
      <w:lvlText w:val="-"/>
      <w:lvlJc w:val="left"/>
      <w:pPr>
        <w:tabs>
          <w:tab w:val="num" w:pos="1440"/>
        </w:tabs>
        <w:ind w:left="1440" w:hanging="360"/>
      </w:pPr>
      <w:rPr>
        <w:rFonts w:ascii="Tahoma" w:eastAsia="Times New Roman" w:hAnsi="Tahoma" w:cs="Tahoma" w:hint="default"/>
      </w:rPr>
    </w:lvl>
    <w:lvl w:ilvl="2" w:tplc="16C25962">
      <w:start w:val="1"/>
      <w:numFmt w:val="bullet"/>
      <w:lvlText w:val="-"/>
      <w:lvlJc w:val="left"/>
      <w:pPr>
        <w:tabs>
          <w:tab w:val="num" w:pos="2160"/>
        </w:tabs>
        <w:ind w:left="2160" w:hanging="360"/>
      </w:pPr>
      <w:rPr>
        <w:rFonts w:ascii="Arial" w:hAnsi="Aria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3F2651"/>
    <w:multiLevelType w:val="hybridMultilevel"/>
    <w:tmpl w:val="3BDE3F86"/>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1" w15:restartNumberingAfterBreak="0">
    <w:nsid w:val="7F040B9D"/>
    <w:multiLevelType w:val="hybridMultilevel"/>
    <w:tmpl w:val="930EEB2A"/>
    <w:lvl w:ilvl="0" w:tplc="46967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23"/>
  </w:num>
  <w:num w:numId="5">
    <w:abstractNumId w:val="26"/>
  </w:num>
  <w:num w:numId="6">
    <w:abstractNumId w:val="3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19"/>
  </w:num>
  <w:num w:numId="11">
    <w:abstractNumId w:val="21"/>
  </w:num>
  <w:num w:numId="12">
    <w:abstractNumId w:val="18"/>
  </w:num>
  <w:num w:numId="13">
    <w:abstractNumId w:val="10"/>
  </w:num>
  <w:num w:numId="14">
    <w:abstractNumId w:val="27"/>
  </w:num>
  <w:num w:numId="15">
    <w:abstractNumId w:val="22"/>
  </w:num>
  <w:num w:numId="16">
    <w:abstractNumId w:val="17"/>
  </w:num>
  <w:num w:numId="17">
    <w:abstractNumId w:val="12"/>
  </w:num>
  <w:num w:numId="18">
    <w:abstractNumId w:val="8"/>
  </w:num>
  <w:num w:numId="19">
    <w:abstractNumId w:val="20"/>
  </w:num>
  <w:num w:numId="20">
    <w:abstractNumId w:val="0"/>
  </w:num>
  <w:num w:numId="21">
    <w:abstractNumId w:val="29"/>
  </w:num>
  <w:num w:numId="22">
    <w:abstractNumId w:val="6"/>
  </w:num>
  <w:num w:numId="23">
    <w:abstractNumId w:val="1"/>
  </w:num>
  <w:num w:numId="24">
    <w:abstractNumId w:val="9"/>
  </w:num>
  <w:num w:numId="25">
    <w:abstractNumId w:val="4"/>
  </w:num>
  <w:num w:numId="26">
    <w:abstractNumId w:val="3"/>
  </w:num>
  <w:num w:numId="27">
    <w:abstractNumId w:val="3"/>
  </w:num>
  <w:num w:numId="28">
    <w:abstractNumId w:val="5"/>
  </w:num>
  <w:num w:numId="29">
    <w:abstractNumId w:val="7"/>
  </w:num>
  <w:num w:numId="30">
    <w:abstractNumId w:val="28"/>
  </w:num>
  <w:num w:numId="31">
    <w:abstractNumId w:val="16"/>
  </w:num>
  <w:num w:numId="32">
    <w:abstractNumId w:val="30"/>
  </w:num>
  <w:num w:numId="33">
    <w:abstractNumId w:val="25"/>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efaultTableStyle w:val="TableauGrille1Clair"/>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6F"/>
    <w:rsid w:val="0001167C"/>
    <w:rsid w:val="000126EF"/>
    <w:rsid w:val="00053471"/>
    <w:rsid w:val="000619A3"/>
    <w:rsid w:val="000C06A0"/>
    <w:rsid w:val="000D3437"/>
    <w:rsid w:val="000D3CDE"/>
    <w:rsid w:val="000E06FA"/>
    <w:rsid w:val="000F62A8"/>
    <w:rsid w:val="00117D1F"/>
    <w:rsid w:val="00166B3A"/>
    <w:rsid w:val="0019626B"/>
    <w:rsid w:val="001B0396"/>
    <w:rsid w:val="001C4A4D"/>
    <w:rsid w:val="001E0720"/>
    <w:rsid w:val="001E6989"/>
    <w:rsid w:val="001F3D8E"/>
    <w:rsid w:val="001F64B8"/>
    <w:rsid w:val="00204610"/>
    <w:rsid w:val="0023586A"/>
    <w:rsid w:val="0025257D"/>
    <w:rsid w:val="0026008E"/>
    <w:rsid w:val="00262ADA"/>
    <w:rsid w:val="002769FE"/>
    <w:rsid w:val="00281317"/>
    <w:rsid w:val="00286A50"/>
    <w:rsid w:val="002D07F1"/>
    <w:rsid w:val="002D7216"/>
    <w:rsid w:val="002E0F10"/>
    <w:rsid w:val="003111EF"/>
    <w:rsid w:val="003139E7"/>
    <w:rsid w:val="003258F1"/>
    <w:rsid w:val="00331FEC"/>
    <w:rsid w:val="003324BD"/>
    <w:rsid w:val="00333F88"/>
    <w:rsid w:val="00335201"/>
    <w:rsid w:val="003456EA"/>
    <w:rsid w:val="0036442F"/>
    <w:rsid w:val="00382CDC"/>
    <w:rsid w:val="003C7C77"/>
    <w:rsid w:val="003F11AA"/>
    <w:rsid w:val="004317BD"/>
    <w:rsid w:val="004374B7"/>
    <w:rsid w:val="00443659"/>
    <w:rsid w:val="00463192"/>
    <w:rsid w:val="00472F21"/>
    <w:rsid w:val="00493929"/>
    <w:rsid w:val="004947A2"/>
    <w:rsid w:val="004B0866"/>
    <w:rsid w:val="004B617E"/>
    <w:rsid w:val="004B7993"/>
    <w:rsid w:val="004C31F0"/>
    <w:rsid w:val="004F7ECE"/>
    <w:rsid w:val="00527332"/>
    <w:rsid w:val="00530D15"/>
    <w:rsid w:val="005A43EE"/>
    <w:rsid w:val="005A62EF"/>
    <w:rsid w:val="005A7E1C"/>
    <w:rsid w:val="005D079A"/>
    <w:rsid w:val="005E2D24"/>
    <w:rsid w:val="005E3122"/>
    <w:rsid w:val="00624ECE"/>
    <w:rsid w:val="00647166"/>
    <w:rsid w:val="00657A5E"/>
    <w:rsid w:val="00665D60"/>
    <w:rsid w:val="00680968"/>
    <w:rsid w:val="006C0A3F"/>
    <w:rsid w:val="006C7668"/>
    <w:rsid w:val="006D3C70"/>
    <w:rsid w:val="006E16CC"/>
    <w:rsid w:val="0071206E"/>
    <w:rsid w:val="00741DD7"/>
    <w:rsid w:val="007752BF"/>
    <w:rsid w:val="00780B95"/>
    <w:rsid w:val="0078794B"/>
    <w:rsid w:val="00790921"/>
    <w:rsid w:val="00796489"/>
    <w:rsid w:val="007C35CF"/>
    <w:rsid w:val="007D621B"/>
    <w:rsid w:val="007F4FF6"/>
    <w:rsid w:val="0081734C"/>
    <w:rsid w:val="0082680F"/>
    <w:rsid w:val="00847355"/>
    <w:rsid w:val="008B5B22"/>
    <w:rsid w:val="008B5F28"/>
    <w:rsid w:val="008C73C5"/>
    <w:rsid w:val="008F31BB"/>
    <w:rsid w:val="00902F82"/>
    <w:rsid w:val="00913A27"/>
    <w:rsid w:val="00936998"/>
    <w:rsid w:val="00993AE3"/>
    <w:rsid w:val="009D58A6"/>
    <w:rsid w:val="00A013A5"/>
    <w:rsid w:val="00A313B4"/>
    <w:rsid w:val="00A40723"/>
    <w:rsid w:val="00A557C5"/>
    <w:rsid w:val="00A746B9"/>
    <w:rsid w:val="00A762C3"/>
    <w:rsid w:val="00A7660E"/>
    <w:rsid w:val="00A77669"/>
    <w:rsid w:val="00A8537A"/>
    <w:rsid w:val="00A87566"/>
    <w:rsid w:val="00A91628"/>
    <w:rsid w:val="00AB7714"/>
    <w:rsid w:val="00AD173C"/>
    <w:rsid w:val="00AF4880"/>
    <w:rsid w:val="00B02B86"/>
    <w:rsid w:val="00B06FFE"/>
    <w:rsid w:val="00B104C6"/>
    <w:rsid w:val="00B14F1C"/>
    <w:rsid w:val="00B23588"/>
    <w:rsid w:val="00B32393"/>
    <w:rsid w:val="00B376C9"/>
    <w:rsid w:val="00B46565"/>
    <w:rsid w:val="00B64C1D"/>
    <w:rsid w:val="00B86127"/>
    <w:rsid w:val="00BA3F95"/>
    <w:rsid w:val="00BF1CCE"/>
    <w:rsid w:val="00C0434F"/>
    <w:rsid w:val="00C13A2E"/>
    <w:rsid w:val="00C13FF3"/>
    <w:rsid w:val="00C202C4"/>
    <w:rsid w:val="00C210DB"/>
    <w:rsid w:val="00C21531"/>
    <w:rsid w:val="00C62FF0"/>
    <w:rsid w:val="00C836BD"/>
    <w:rsid w:val="00CA18C1"/>
    <w:rsid w:val="00CC1E77"/>
    <w:rsid w:val="00CD52A6"/>
    <w:rsid w:val="00CE4538"/>
    <w:rsid w:val="00CE7B07"/>
    <w:rsid w:val="00D277E4"/>
    <w:rsid w:val="00D45434"/>
    <w:rsid w:val="00D57A9D"/>
    <w:rsid w:val="00D74053"/>
    <w:rsid w:val="00D74A9A"/>
    <w:rsid w:val="00D759FC"/>
    <w:rsid w:val="00DD081F"/>
    <w:rsid w:val="00DD0943"/>
    <w:rsid w:val="00DE3B7B"/>
    <w:rsid w:val="00E05D56"/>
    <w:rsid w:val="00E11498"/>
    <w:rsid w:val="00E1254F"/>
    <w:rsid w:val="00E23512"/>
    <w:rsid w:val="00E3014D"/>
    <w:rsid w:val="00E31DFE"/>
    <w:rsid w:val="00E4364A"/>
    <w:rsid w:val="00E465C3"/>
    <w:rsid w:val="00E60D2D"/>
    <w:rsid w:val="00E76E87"/>
    <w:rsid w:val="00E87DCE"/>
    <w:rsid w:val="00EA41CF"/>
    <w:rsid w:val="00EB536F"/>
    <w:rsid w:val="00EB7464"/>
    <w:rsid w:val="00EC49B2"/>
    <w:rsid w:val="00EE6CF1"/>
    <w:rsid w:val="00EF2138"/>
    <w:rsid w:val="00F31D32"/>
    <w:rsid w:val="00F36261"/>
    <w:rsid w:val="00F63C6F"/>
    <w:rsid w:val="00F74806"/>
    <w:rsid w:val="00FE19D1"/>
    <w:rsid w:val="00FF0987"/>
    <w:rsid w:val="010BB919"/>
    <w:rsid w:val="0116F391"/>
    <w:rsid w:val="020267CD"/>
    <w:rsid w:val="03BC7EEC"/>
    <w:rsid w:val="041DA365"/>
    <w:rsid w:val="09F2B99B"/>
    <w:rsid w:val="0B6D0515"/>
    <w:rsid w:val="0FB54DEA"/>
    <w:rsid w:val="0FBC15BF"/>
    <w:rsid w:val="11C5077C"/>
    <w:rsid w:val="12485857"/>
    <w:rsid w:val="133A44D6"/>
    <w:rsid w:val="18B08336"/>
    <w:rsid w:val="196CFEBE"/>
    <w:rsid w:val="1983A42D"/>
    <w:rsid w:val="1EC4B90E"/>
    <w:rsid w:val="1F0B0BEE"/>
    <w:rsid w:val="1F96CA00"/>
    <w:rsid w:val="21820CE4"/>
    <w:rsid w:val="235860B6"/>
    <w:rsid w:val="2462390F"/>
    <w:rsid w:val="246A6497"/>
    <w:rsid w:val="2612EF29"/>
    <w:rsid w:val="26AE568D"/>
    <w:rsid w:val="2808DEC6"/>
    <w:rsid w:val="29C88051"/>
    <w:rsid w:val="2B1DC28F"/>
    <w:rsid w:val="2C841B89"/>
    <w:rsid w:val="2EF00A28"/>
    <w:rsid w:val="303F6529"/>
    <w:rsid w:val="316286F0"/>
    <w:rsid w:val="3172C55C"/>
    <w:rsid w:val="323A3AD8"/>
    <w:rsid w:val="330AEAE1"/>
    <w:rsid w:val="3544E18A"/>
    <w:rsid w:val="35FF65D3"/>
    <w:rsid w:val="370E19C8"/>
    <w:rsid w:val="379DEB23"/>
    <w:rsid w:val="3819ED48"/>
    <w:rsid w:val="3D2A7112"/>
    <w:rsid w:val="3E752C4B"/>
    <w:rsid w:val="3E9ED8EB"/>
    <w:rsid w:val="40F7FE6E"/>
    <w:rsid w:val="4330BCB1"/>
    <w:rsid w:val="441C6330"/>
    <w:rsid w:val="443CE29F"/>
    <w:rsid w:val="49B5894D"/>
    <w:rsid w:val="4D821DC4"/>
    <w:rsid w:val="4F485339"/>
    <w:rsid w:val="4F6B7295"/>
    <w:rsid w:val="4FF1FFA3"/>
    <w:rsid w:val="506D871C"/>
    <w:rsid w:val="50FF93BC"/>
    <w:rsid w:val="52FBDE50"/>
    <w:rsid w:val="551386A1"/>
    <w:rsid w:val="55A004D7"/>
    <w:rsid w:val="5B95DE0F"/>
    <w:rsid w:val="5E357C0A"/>
    <w:rsid w:val="60557B90"/>
    <w:rsid w:val="60E986A5"/>
    <w:rsid w:val="61531565"/>
    <w:rsid w:val="61B6E91B"/>
    <w:rsid w:val="6262D977"/>
    <w:rsid w:val="6426556C"/>
    <w:rsid w:val="66C8F5A5"/>
    <w:rsid w:val="68F93845"/>
    <w:rsid w:val="6B75F9B6"/>
    <w:rsid w:val="6D746462"/>
    <w:rsid w:val="7296FE0E"/>
    <w:rsid w:val="743649BE"/>
    <w:rsid w:val="74EE8D10"/>
    <w:rsid w:val="751B061A"/>
    <w:rsid w:val="7567FDF7"/>
    <w:rsid w:val="75E3A3BA"/>
    <w:rsid w:val="77F8B45A"/>
    <w:rsid w:val="79246F09"/>
    <w:rsid w:val="798A400B"/>
    <w:rsid w:val="7BFA453C"/>
    <w:rsid w:val="7DEF3764"/>
    <w:rsid w:val="7F2D81C4"/>
    <w:rsid w:val="7F487B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DB0A"/>
  <w15:chartTrackingRefBased/>
  <w15:docId w15:val="{38AC5DC5-5D65-4675-B256-92A7BB8E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B536F"/>
    <w:pPr>
      <w:spacing w:after="0"/>
      <w:jc w:val="both"/>
    </w:pPr>
    <w:rPr>
      <w:rFonts w:ascii="Hind" w:hAnsi="Hind"/>
      <w:color w:val="464646" w:themeColor="accent3"/>
      <w:sz w:val="20"/>
    </w:rPr>
  </w:style>
  <w:style w:type="paragraph" w:styleId="Titre1">
    <w:name w:val="heading 1"/>
    <w:basedOn w:val="Normal"/>
    <w:next w:val="2020Apside"/>
    <w:link w:val="Titre1Car"/>
    <w:uiPriority w:val="9"/>
    <w:qFormat/>
    <w:rsid w:val="00382CDC"/>
    <w:pPr>
      <w:keepNext/>
      <w:keepLines/>
      <w:numPr>
        <w:numId w:val="26"/>
      </w:numPr>
      <w:spacing w:after="120"/>
      <w:ind w:left="426" w:hanging="437"/>
      <w:jc w:val="left"/>
      <w:outlineLvl w:val="0"/>
    </w:pPr>
    <w:rPr>
      <w:rFonts w:ascii="Arial Black" w:eastAsia="Times New Roman" w:hAnsi="Arial Black" w:cstheme="majorBidi"/>
      <w:b/>
      <w:caps/>
      <w:noProof/>
      <w:color w:val="183650" w:themeColor="accent1"/>
      <w:sz w:val="32"/>
      <w:szCs w:val="24"/>
      <w:lang w:eastAsia="fr-FR"/>
    </w:rPr>
  </w:style>
  <w:style w:type="paragraph" w:styleId="Titre2">
    <w:name w:val="heading 2"/>
    <w:basedOn w:val="Normal"/>
    <w:next w:val="2020Apside"/>
    <w:link w:val="Titre2Car"/>
    <w:uiPriority w:val="9"/>
    <w:unhideWhenUsed/>
    <w:qFormat/>
    <w:rsid w:val="00382CDC"/>
    <w:pPr>
      <w:keepNext/>
      <w:keepLines/>
      <w:numPr>
        <w:ilvl w:val="1"/>
        <w:numId w:val="9"/>
      </w:numPr>
      <w:spacing w:after="120"/>
      <w:jc w:val="left"/>
      <w:outlineLvl w:val="1"/>
    </w:pPr>
    <w:rPr>
      <w:rFonts w:ascii="Arial Black" w:eastAsiaTheme="majorEastAsia" w:hAnsi="Arial Black" w:cstheme="majorBidi"/>
      <w:color w:val="E89759" w:themeColor="accent2"/>
      <w:sz w:val="26"/>
      <w:szCs w:val="26"/>
    </w:rPr>
  </w:style>
  <w:style w:type="paragraph" w:styleId="Titre3">
    <w:name w:val="heading 3"/>
    <w:basedOn w:val="Normal"/>
    <w:next w:val="2020Apside"/>
    <w:link w:val="Titre3Car"/>
    <w:uiPriority w:val="9"/>
    <w:unhideWhenUsed/>
    <w:qFormat/>
    <w:rsid w:val="00382CDC"/>
    <w:pPr>
      <w:keepNext/>
      <w:keepLines/>
      <w:numPr>
        <w:ilvl w:val="2"/>
        <w:numId w:val="9"/>
      </w:numPr>
      <w:spacing w:after="120"/>
      <w:jc w:val="left"/>
      <w:outlineLvl w:val="2"/>
    </w:pPr>
    <w:rPr>
      <w:rFonts w:ascii="Arial Black" w:eastAsiaTheme="majorEastAsia" w:hAnsi="Arial Black" w:cstheme="majorBidi"/>
      <w:color w:val="787878" w:themeColor="background2"/>
      <w:sz w:val="24"/>
      <w:szCs w:val="24"/>
    </w:rPr>
  </w:style>
  <w:style w:type="paragraph" w:styleId="Titre4">
    <w:name w:val="heading 4"/>
    <w:basedOn w:val="Normal"/>
    <w:next w:val="2020Apside"/>
    <w:link w:val="Titre4Car"/>
    <w:uiPriority w:val="9"/>
    <w:unhideWhenUsed/>
    <w:qFormat/>
    <w:rsid w:val="00382CDC"/>
    <w:pPr>
      <w:keepNext/>
      <w:keepLines/>
      <w:numPr>
        <w:ilvl w:val="3"/>
        <w:numId w:val="9"/>
      </w:numPr>
      <w:spacing w:after="120"/>
      <w:ind w:left="993" w:hanging="993"/>
      <w:jc w:val="left"/>
      <w:outlineLvl w:val="3"/>
    </w:pPr>
    <w:rPr>
      <w:rFonts w:ascii="Arial Black" w:eastAsiaTheme="majorEastAsia" w:hAnsi="Arial Black" w:cstheme="majorBidi"/>
      <w:iCs/>
      <w:color w:val="0F1F30" w:themeColor="accent4"/>
      <w:sz w:val="24"/>
    </w:rPr>
  </w:style>
  <w:style w:type="paragraph" w:styleId="Titre5">
    <w:name w:val="heading 5"/>
    <w:basedOn w:val="Normal"/>
    <w:next w:val="2020Apside"/>
    <w:link w:val="Titre5Car"/>
    <w:unhideWhenUsed/>
    <w:qFormat/>
    <w:rsid w:val="00382CDC"/>
    <w:pPr>
      <w:keepNext/>
      <w:keepLines/>
      <w:numPr>
        <w:ilvl w:val="4"/>
        <w:numId w:val="9"/>
      </w:numPr>
      <w:spacing w:before="120" w:after="120"/>
      <w:jc w:val="left"/>
      <w:outlineLvl w:val="4"/>
    </w:pPr>
    <w:rPr>
      <w:rFonts w:ascii="Arial Black" w:eastAsiaTheme="majorEastAsia" w:hAnsi="Arial Black" w:cs="Hind"/>
      <w:color w:val="12283B" w:themeColor="accent1" w:themeShade="BF"/>
      <w:lang w:eastAsia="fr-FR"/>
    </w:rPr>
  </w:style>
  <w:style w:type="paragraph" w:styleId="Titre6">
    <w:name w:val="heading 6"/>
    <w:basedOn w:val="Normal"/>
    <w:next w:val="2020Apside"/>
    <w:link w:val="Titre6Car"/>
    <w:uiPriority w:val="9"/>
    <w:unhideWhenUsed/>
    <w:qFormat/>
    <w:rsid w:val="00382CDC"/>
    <w:pPr>
      <w:keepNext/>
      <w:keepLines/>
      <w:numPr>
        <w:ilvl w:val="5"/>
        <w:numId w:val="9"/>
      </w:numPr>
      <w:spacing w:before="120" w:after="120"/>
      <w:jc w:val="left"/>
      <w:outlineLvl w:val="5"/>
    </w:pPr>
    <w:rPr>
      <w:rFonts w:ascii="Arial Black" w:eastAsiaTheme="majorEastAsia" w:hAnsi="Arial Black" w:cs="Hind"/>
      <w:color w:val="0C1A27" w:themeColor="accent1" w:themeShade="7F"/>
      <w:lang w:eastAsia="fr-FR"/>
    </w:rPr>
  </w:style>
  <w:style w:type="paragraph" w:styleId="Titre7">
    <w:name w:val="heading 7"/>
    <w:basedOn w:val="Normal"/>
    <w:next w:val="2020Apside"/>
    <w:link w:val="Titre7Car"/>
    <w:uiPriority w:val="9"/>
    <w:unhideWhenUsed/>
    <w:qFormat/>
    <w:rsid w:val="00382CDC"/>
    <w:pPr>
      <w:keepNext/>
      <w:keepLines/>
      <w:numPr>
        <w:ilvl w:val="6"/>
        <w:numId w:val="9"/>
      </w:numPr>
      <w:spacing w:before="120" w:after="120"/>
      <w:jc w:val="left"/>
      <w:outlineLvl w:val="6"/>
    </w:pPr>
    <w:rPr>
      <w:rFonts w:ascii="Arial Black" w:eastAsiaTheme="majorEastAsia" w:hAnsi="Arial Black" w:cs="Hind"/>
      <w:iCs/>
      <w:color w:val="0C1A27" w:themeColor="accent1" w:themeShade="7F"/>
      <w:lang w:eastAsia="fr-FR"/>
    </w:rPr>
  </w:style>
  <w:style w:type="paragraph" w:styleId="Titre8">
    <w:name w:val="heading 8"/>
    <w:basedOn w:val="Normal"/>
    <w:next w:val="2020Apside"/>
    <w:link w:val="Titre8Car"/>
    <w:uiPriority w:val="9"/>
    <w:unhideWhenUsed/>
    <w:qFormat/>
    <w:rsid w:val="00382CDC"/>
    <w:pPr>
      <w:keepNext/>
      <w:keepLines/>
      <w:numPr>
        <w:ilvl w:val="7"/>
        <w:numId w:val="9"/>
      </w:numPr>
      <w:spacing w:before="120" w:after="120"/>
      <w:ind w:left="426" w:hanging="425"/>
      <w:jc w:val="left"/>
      <w:outlineLvl w:val="7"/>
    </w:pPr>
    <w:rPr>
      <w:rFonts w:ascii="Arial Black" w:eastAsiaTheme="majorEastAsia" w:hAnsi="Arial Black" w:cs="Hind"/>
      <w:color w:val="272727" w:themeColor="text1" w:themeTint="D8"/>
      <w:szCs w:val="20"/>
      <w:lang w:eastAsia="fr-FR"/>
    </w:rPr>
  </w:style>
  <w:style w:type="paragraph" w:styleId="Titre9">
    <w:name w:val="heading 9"/>
    <w:basedOn w:val="Normal"/>
    <w:next w:val="2020Apside"/>
    <w:link w:val="Titre9Car"/>
    <w:uiPriority w:val="9"/>
    <w:unhideWhenUsed/>
    <w:qFormat/>
    <w:rsid w:val="00382CDC"/>
    <w:pPr>
      <w:keepNext/>
      <w:keepLines/>
      <w:numPr>
        <w:ilvl w:val="8"/>
        <w:numId w:val="9"/>
      </w:numPr>
      <w:spacing w:before="120" w:after="120"/>
      <w:ind w:left="1276" w:hanging="1276"/>
      <w:jc w:val="left"/>
      <w:outlineLvl w:val="8"/>
    </w:pPr>
    <w:rPr>
      <w:rFonts w:ascii="Arial Black" w:eastAsiaTheme="majorEastAsia" w:hAnsi="Arial Black" w:cstheme="majorBidi"/>
      <w:iCs/>
      <w:color w:val="272727" w:themeColor="text1" w:themeTint="D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semiHidden/>
    <w:unhideWhenUsed/>
    <w:rsid w:val="00C62FF0"/>
    <w:pPr>
      <w:spacing w:after="100"/>
    </w:pPr>
    <w:rPr>
      <w:rFonts w:ascii="Montserrat ExtraBold" w:hAnsi="Montserrat ExtraBold"/>
      <w:color w:val="183650" w:themeColor="accent1"/>
      <w:sz w:val="24"/>
    </w:rPr>
  </w:style>
  <w:style w:type="paragraph" w:customStyle="1" w:styleId="2020Apside">
    <w:name w:val="2020_Apside"/>
    <w:basedOn w:val="Normal"/>
    <w:link w:val="2020ApsideCar"/>
    <w:qFormat/>
    <w:rsid w:val="00D759FC"/>
    <w:pPr>
      <w:spacing w:after="120" w:line="240" w:lineRule="auto"/>
    </w:pPr>
    <w:rPr>
      <w:rFonts w:asciiTheme="minorHAnsi" w:hAnsiTheme="minorHAnsi"/>
      <w:sz w:val="22"/>
    </w:rPr>
  </w:style>
  <w:style w:type="character" w:customStyle="1" w:styleId="2020ApsideCar">
    <w:name w:val="2020_Apside Car"/>
    <w:basedOn w:val="Policepardfaut"/>
    <w:link w:val="2020Apside"/>
    <w:rsid w:val="00D759FC"/>
    <w:rPr>
      <w:color w:val="464646" w:themeColor="accent3"/>
    </w:rPr>
  </w:style>
  <w:style w:type="character" w:customStyle="1" w:styleId="Titre1Car">
    <w:name w:val="Titre 1 Car"/>
    <w:basedOn w:val="Policepardfaut"/>
    <w:link w:val="Titre1"/>
    <w:uiPriority w:val="9"/>
    <w:rsid w:val="00382CDC"/>
    <w:rPr>
      <w:rFonts w:ascii="Arial Black" w:eastAsia="Times New Roman" w:hAnsi="Arial Black" w:cstheme="majorBidi"/>
      <w:b/>
      <w:caps/>
      <w:noProof/>
      <w:color w:val="183650" w:themeColor="accent1"/>
      <w:sz w:val="32"/>
      <w:szCs w:val="24"/>
      <w:lang w:eastAsia="fr-FR"/>
    </w:rPr>
  </w:style>
  <w:style w:type="character" w:customStyle="1" w:styleId="Titre2Car">
    <w:name w:val="Titre 2 Car"/>
    <w:basedOn w:val="Policepardfaut"/>
    <w:link w:val="Titre2"/>
    <w:uiPriority w:val="9"/>
    <w:rsid w:val="00382CDC"/>
    <w:rPr>
      <w:rFonts w:ascii="Arial Black" w:eastAsiaTheme="majorEastAsia" w:hAnsi="Arial Black" w:cstheme="majorBidi"/>
      <w:color w:val="E89759" w:themeColor="accent2"/>
      <w:sz w:val="26"/>
      <w:szCs w:val="26"/>
    </w:rPr>
  </w:style>
  <w:style w:type="character" w:customStyle="1" w:styleId="Titre3Car">
    <w:name w:val="Titre 3 Car"/>
    <w:basedOn w:val="Policepardfaut"/>
    <w:link w:val="Titre3"/>
    <w:uiPriority w:val="9"/>
    <w:rsid w:val="00382CDC"/>
    <w:rPr>
      <w:rFonts w:ascii="Arial Black" w:eastAsiaTheme="majorEastAsia" w:hAnsi="Arial Black" w:cstheme="majorBidi"/>
      <w:color w:val="787878" w:themeColor="background2"/>
      <w:sz w:val="24"/>
      <w:szCs w:val="24"/>
    </w:rPr>
  </w:style>
  <w:style w:type="character" w:customStyle="1" w:styleId="Titre4Car">
    <w:name w:val="Titre 4 Car"/>
    <w:basedOn w:val="Policepardfaut"/>
    <w:link w:val="Titre4"/>
    <w:uiPriority w:val="9"/>
    <w:rsid w:val="00382CDC"/>
    <w:rPr>
      <w:rFonts w:ascii="Arial Black" w:eastAsiaTheme="majorEastAsia" w:hAnsi="Arial Black" w:cstheme="majorBidi"/>
      <w:iCs/>
      <w:color w:val="0F1F30" w:themeColor="accent4"/>
      <w:sz w:val="24"/>
    </w:rPr>
  </w:style>
  <w:style w:type="paragraph" w:styleId="Paragraphedeliste">
    <w:name w:val="List Paragraph"/>
    <w:aliases w:val="lp1"/>
    <w:basedOn w:val="Normal"/>
    <w:link w:val="ParagraphedelisteCar"/>
    <w:uiPriority w:val="34"/>
    <w:qFormat/>
    <w:rsid w:val="00E23512"/>
    <w:pPr>
      <w:ind w:left="720"/>
      <w:contextualSpacing/>
    </w:pPr>
  </w:style>
  <w:style w:type="paragraph" w:styleId="Citation">
    <w:name w:val="Quote"/>
    <w:basedOn w:val="Normal"/>
    <w:next w:val="Normal"/>
    <w:link w:val="CitationCar"/>
    <w:uiPriority w:val="29"/>
    <w:qFormat/>
    <w:rsid w:val="00E23512"/>
    <w:pPr>
      <w:ind w:left="862" w:right="862"/>
      <w:jc w:val="center"/>
    </w:pPr>
    <w:rPr>
      <w:i/>
      <w:iCs/>
      <w:color w:val="F1AC78" w:themeColor="accent5" w:themeTint="99"/>
    </w:rPr>
  </w:style>
  <w:style w:type="character" w:customStyle="1" w:styleId="CitationCar">
    <w:name w:val="Citation Car"/>
    <w:basedOn w:val="Policepardfaut"/>
    <w:link w:val="Citation"/>
    <w:uiPriority w:val="29"/>
    <w:rsid w:val="00E23512"/>
    <w:rPr>
      <w:rFonts w:ascii="Hind" w:hAnsi="Hind"/>
      <w:i/>
      <w:iCs/>
      <w:color w:val="F1AC78" w:themeColor="accent5" w:themeTint="99"/>
      <w:sz w:val="20"/>
    </w:rPr>
  </w:style>
  <w:style w:type="character" w:styleId="Rfrencelgre">
    <w:name w:val="Subtle Reference"/>
    <w:basedOn w:val="Policepardfaut"/>
    <w:uiPriority w:val="31"/>
    <w:qFormat/>
    <w:rsid w:val="00E23512"/>
    <w:rPr>
      <w:smallCaps/>
      <w:color w:val="5A5A5A" w:themeColor="text1" w:themeTint="A5"/>
    </w:rPr>
  </w:style>
  <w:style w:type="paragraph" w:styleId="En-tte">
    <w:name w:val="header"/>
    <w:basedOn w:val="Normal"/>
    <w:link w:val="En-tteCar"/>
    <w:uiPriority w:val="99"/>
    <w:unhideWhenUsed/>
    <w:rsid w:val="00E23512"/>
    <w:pPr>
      <w:tabs>
        <w:tab w:val="center" w:pos="4536"/>
        <w:tab w:val="right" w:pos="9072"/>
      </w:tabs>
      <w:spacing w:line="240" w:lineRule="auto"/>
    </w:pPr>
  </w:style>
  <w:style w:type="character" w:customStyle="1" w:styleId="En-tteCar">
    <w:name w:val="En-tête Car"/>
    <w:basedOn w:val="Policepardfaut"/>
    <w:link w:val="En-tte"/>
    <w:uiPriority w:val="99"/>
    <w:rsid w:val="00E23512"/>
    <w:rPr>
      <w:rFonts w:ascii="Hind" w:hAnsi="Hind"/>
      <w:color w:val="464646" w:themeColor="accent3"/>
      <w:sz w:val="20"/>
    </w:rPr>
  </w:style>
  <w:style w:type="paragraph" w:styleId="Pieddepage">
    <w:name w:val="footer"/>
    <w:basedOn w:val="Normal"/>
    <w:link w:val="PieddepageCar"/>
    <w:uiPriority w:val="99"/>
    <w:unhideWhenUsed/>
    <w:rsid w:val="00E23512"/>
    <w:pPr>
      <w:tabs>
        <w:tab w:val="center" w:pos="4536"/>
        <w:tab w:val="right" w:pos="9072"/>
      </w:tabs>
      <w:spacing w:line="240" w:lineRule="auto"/>
    </w:pPr>
  </w:style>
  <w:style w:type="character" w:customStyle="1" w:styleId="PieddepageCar">
    <w:name w:val="Pied de page Car"/>
    <w:basedOn w:val="Policepardfaut"/>
    <w:link w:val="Pieddepage"/>
    <w:uiPriority w:val="99"/>
    <w:rsid w:val="00E23512"/>
    <w:rPr>
      <w:rFonts w:ascii="Hind" w:hAnsi="Hind"/>
      <w:color w:val="464646" w:themeColor="accent3"/>
      <w:sz w:val="20"/>
    </w:rPr>
  </w:style>
  <w:style w:type="table" w:styleId="TableauGrille4-Accentuation2">
    <w:name w:val="Grid Table 4 Accent 2"/>
    <w:aliases w:val="Tableau Apside_"/>
    <w:basedOn w:val="TableauNormal"/>
    <w:uiPriority w:val="49"/>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color w:val="FFFFFF" w:themeColor="accent6"/>
      </w:rPr>
      <w:tblPr/>
      <w:tcPr>
        <w:tcBorders>
          <w:top w:val="single" w:sz="4" w:space="0" w:color="E89759" w:themeColor="accent2"/>
          <w:left w:val="single" w:sz="4" w:space="0" w:color="E89759" w:themeColor="accent2"/>
          <w:bottom w:val="single" w:sz="4" w:space="0" w:color="E89759" w:themeColor="accent2"/>
          <w:right w:val="single" w:sz="4" w:space="0" w:color="E89759" w:themeColor="accent2"/>
          <w:insideH w:val="nil"/>
          <w:insideV w:val="nil"/>
        </w:tcBorders>
        <w:shd w:val="clear" w:color="auto" w:fill="E89759" w:themeFill="accent2"/>
      </w:tcPr>
    </w:tblStylePr>
    <w:tblStylePr w:type="lastRow">
      <w:rPr>
        <w:b/>
        <w:bCs/>
      </w:rPr>
      <w:tblPr/>
      <w:tcPr>
        <w:tcBorders>
          <w:top w:val="double" w:sz="4" w:space="0" w:color="E89759" w:themeColor="accent2"/>
        </w:tcBorders>
      </w:tcPr>
    </w:tblStylePr>
    <w:tblStylePr w:type="firstCol">
      <w:rPr>
        <w:b w:val="0"/>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4-Accentuation3">
    <w:name w:val="Grid Table 4 Accent 3"/>
    <w:basedOn w:val="TableauNormal"/>
    <w:uiPriority w:val="49"/>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color w:val="FFFFFF" w:themeColor="background1"/>
      </w:rPr>
      <w:tblPr/>
      <w:tcPr>
        <w:tcBorders>
          <w:top w:val="single" w:sz="4" w:space="0" w:color="464646" w:themeColor="accent3"/>
          <w:left w:val="single" w:sz="4" w:space="0" w:color="464646" w:themeColor="accent3"/>
          <w:bottom w:val="single" w:sz="4" w:space="0" w:color="464646" w:themeColor="accent3"/>
          <w:right w:val="single" w:sz="4" w:space="0" w:color="464646" w:themeColor="accent3"/>
          <w:insideH w:val="nil"/>
          <w:insideV w:val="nil"/>
        </w:tcBorders>
        <w:shd w:val="clear" w:color="auto" w:fill="464646" w:themeFill="accent3"/>
      </w:tcPr>
    </w:tblStylePr>
    <w:tblStylePr w:type="lastRow">
      <w:rPr>
        <w:b/>
        <w:bCs/>
      </w:rPr>
      <w:tblPr/>
      <w:tcPr>
        <w:tcBorders>
          <w:top w:val="double" w:sz="4" w:space="0" w:color="464646" w:themeColor="accent3"/>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3-Accentuation3">
    <w:name w:val="Grid Table 3 Accent 3"/>
    <w:basedOn w:val="TableauNormal"/>
    <w:uiPriority w:val="48"/>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3" w:themeFillTint="33"/>
      </w:tcPr>
    </w:tblStylePr>
    <w:tblStylePr w:type="band1Horz">
      <w:tblPr/>
      <w:tcPr>
        <w:shd w:val="clear" w:color="auto" w:fill="DADADA" w:themeFill="accent3" w:themeFillTint="33"/>
      </w:tcPr>
    </w:tblStylePr>
    <w:tblStylePr w:type="neCell">
      <w:tblPr/>
      <w:tcPr>
        <w:tcBorders>
          <w:bottom w:val="single" w:sz="4" w:space="0" w:color="909090" w:themeColor="accent3" w:themeTint="99"/>
        </w:tcBorders>
      </w:tcPr>
    </w:tblStylePr>
    <w:tblStylePr w:type="nwCell">
      <w:tblPr/>
      <w:tcPr>
        <w:tcBorders>
          <w:bottom w:val="single" w:sz="4" w:space="0" w:color="909090" w:themeColor="accent3" w:themeTint="99"/>
        </w:tcBorders>
      </w:tcPr>
    </w:tblStylePr>
    <w:tblStylePr w:type="seCell">
      <w:tblPr/>
      <w:tcPr>
        <w:tcBorders>
          <w:top w:val="single" w:sz="4" w:space="0" w:color="909090" w:themeColor="accent3" w:themeTint="99"/>
        </w:tcBorders>
      </w:tcPr>
    </w:tblStylePr>
    <w:tblStylePr w:type="swCell">
      <w:tblPr/>
      <w:tcPr>
        <w:tcBorders>
          <w:top w:val="single" w:sz="4" w:space="0" w:color="909090" w:themeColor="accent3" w:themeTint="99"/>
        </w:tcBorders>
      </w:tcPr>
    </w:tblStylePr>
  </w:style>
  <w:style w:type="table" w:styleId="TableauGrille3-Accentuation2">
    <w:name w:val="Grid Table 3 Accent 2"/>
    <w:aliases w:val="Tableau Apside 2"/>
    <w:basedOn w:val="TableauNormal"/>
    <w:uiPriority w:val="48"/>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Grilledutableau">
    <w:name w:val="Table Grid"/>
    <w:basedOn w:val="TableauNormal"/>
    <w:uiPriority w:val="39"/>
    <w:rsid w:val="00E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deniveau1">
    <w:name w:val="Puce de niveau 1"/>
    <w:basedOn w:val="Paragraphedeliste"/>
    <w:link w:val="Pucedeniveau1Car"/>
    <w:qFormat/>
    <w:rsid w:val="0026008E"/>
    <w:pPr>
      <w:numPr>
        <w:numId w:val="5"/>
      </w:numPr>
      <w:spacing w:line="360" w:lineRule="auto"/>
    </w:pPr>
    <w:rPr>
      <w:rFonts w:asciiTheme="minorHAnsi" w:hAnsiTheme="minorHAnsi"/>
    </w:rPr>
  </w:style>
  <w:style w:type="paragraph" w:customStyle="1" w:styleId="Pucedeniveau2">
    <w:name w:val="Puce de niveau 2"/>
    <w:basedOn w:val="Paragraphedeliste"/>
    <w:link w:val="Pucedeniveau2Car"/>
    <w:qFormat/>
    <w:rsid w:val="0026008E"/>
    <w:pPr>
      <w:numPr>
        <w:ilvl w:val="1"/>
        <w:numId w:val="5"/>
      </w:numPr>
      <w:spacing w:line="360" w:lineRule="auto"/>
    </w:pPr>
    <w:rPr>
      <w:rFonts w:asciiTheme="minorHAnsi" w:hAnsiTheme="minorHAnsi"/>
    </w:rPr>
  </w:style>
  <w:style w:type="character" w:customStyle="1" w:styleId="ParagraphedelisteCar">
    <w:name w:val="Paragraphe de liste Car"/>
    <w:aliases w:val="lp1 Car"/>
    <w:basedOn w:val="Policepardfaut"/>
    <w:link w:val="Paragraphedeliste"/>
    <w:uiPriority w:val="34"/>
    <w:rsid w:val="00624ECE"/>
    <w:rPr>
      <w:rFonts w:ascii="Hind" w:hAnsi="Hind"/>
      <w:color w:val="464646" w:themeColor="accent3"/>
      <w:sz w:val="20"/>
    </w:rPr>
  </w:style>
  <w:style w:type="character" w:customStyle="1" w:styleId="Pucedeniveau1Car">
    <w:name w:val="Puce de niveau 1 Car"/>
    <w:basedOn w:val="ParagraphedelisteCar"/>
    <w:link w:val="Pucedeniveau1"/>
    <w:rsid w:val="0026008E"/>
    <w:rPr>
      <w:rFonts w:ascii="Hind" w:hAnsi="Hind"/>
      <w:color w:val="464646" w:themeColor="accent3"/>
      <w:sz w:val="20"/>
    </w:rPr>
  </w:style>
  <w:style w:type="paragraph" w:customStyle="1" w:styleId="Pucedeniveau3">
    <w:name w:val="Puce de niveau 3"/>
    <w:basedOn w:val="Paragraphedeliste"/>
    <w:link w:val="Pucedeniveau3Car"/>
    <w:qFormat/>
    <w:rsid w:val="0026008E"/>
    <w:pPr>
      <w:numPr>
        <w:ilvl w:val="2"/>
        <w:numId w:val="5"/>
      </w:numPr>
      <w:spacing w:line="360" w:lineRule="auto"/>
    </w:pPr>
    <w:rPr>
      <w:rFonts w:asciiTheme="minorHAnsi" w:hAnsiTheme="minorHAnsi"/>
    </w:rPr>
  </w:style>
  <w:style w:type="character" w:customStyle="1" w:styleId="Pucedeniveau2Car">
    <w:name w:val="Puce de niveau 2 Car"/>
    <w:basedOn w:val="ParagraphedelisteCar"/>
    <w:link w:val="Pucedeniveau2"/>
    <w:rsid w:val="0026008E"/>
    <w:rPr>
      <w:rFonts w:ascii="Hind" w:hAnsi="Hind"/>
      <w:color w:val="464646" w:themeColor="accent3"/>
      <w:sz w:val="20"/>
    </w:rPr>
  </w:style>
  <w:style w:type="paragraph" w:customStyle="1" w:styleId="Titrededocumentpagedegarde">
    <w:name w:val="Titre de document page de garde"/>
    <w:basedOn w:val="Normal"/>
    <w:link w:val="TitrededocumentpagedegardeCar"/>
    <w:qFormat/>
    <w:rsid w:val="002D07F1"/>
    <w:pPr>
      <w:spacing w:line="240" w:lineRule="auto"/>
    </w:pPr>
    <w:rPr>
      <w:rFonts w:ascii="Montserrat Black" w:hAnsi="Montserrat Black"/>
      <w:caps/>
      <w:color w:val="E89759" w:themeColor="accent2"/>
      <w:sz w:val="56"/>
    </w:rPr>
  </w:style>
  <w:style w:type="character" w:customStyle="1" w:styleId="Pucedeniveau3Car">
    <w:name w:val="Puce de niveau 3 Car"/>
    <w:basedOn w:val="ParagraphedelisteCar"/>
    <w:link w:val="Pucedeniveau3"/>
    <w:rsid w:val="0026008E"/>
    <w:rPr>
      <w:rFonts w:ascii="Hind" w:hAnsi="Hind"/>
      <w:color w:val="464646" w:themeColor="accent3"/>
      <w:sz w:val="20"/>
    </w:rPr>
  </w:style>
  <w:style w:type="paragraph" w:customStyle="1" w:styleId="Soustitrededocument-Pagedegarde">
    <w:name w:val="Sous titre de document - Page de garde"/>
    <w:basedOn w:val="Normal"/>
    <w:link w:val="Soustitrededocument-PagedegardeCar"/>
    <w:qFormat/>
    <w:rsid w:val="002D07F1"/>
    <w:rPr>
      <w:rFonts w:ascii="Montserrat SemiBold" w:hAnsi="Montserrat SemiBold"/>
      <w:caps/>
      <w:color w:val="183650" w:themeColor="accent1"/>
      <w:sz w:val="36"/>
    </w:rPr>
  </w:style>
  <w:style w:type="character" w:customStyle="1" w:styleId="TitrededocumentpagedegardeCar">
    <w:name w:val="Titre de document page de garde Car"/>
    <w:basedOn w:val="Policepardfaut"/>
    <w:link w:val="Titrededocumentpagedegarde"/>
    <w:rsid w:val="002D07F1"/>
    <w:rPr>
      <w:rFonts w:ascii="Montserrat Black" w:hAnsi="Montserrat Black"/>
      <w:caps/>
      <w:color w:val="E89759" w:themeColor="accent2"/>
      <w:sz w:val="56"/>
    </w:rPr>
  </w:style>
  <w:style w:type="character" w:customStyle="1" w:styleId="Titre5Car">
    <w:name w:val="Titre 5 Car"/>
    <w:basedOn w:val="Policepardfaut"/>
    <w:link w:val="Titre5"/>
    <w:rsid w:val="00382CDC"/>
    <w:rPr>
      <w:rFonts w:ascii="Arial Black" w:eastAsiaTheme="majorEastAsia" w:hAnsi="Arial Black" w:cs="Hind"/>
      <w:color w:val="12283B" w:themeColor="accent1" w:themeShade="BF"/>
      <w:sz w:val="20"/>
      <w:lang w:eastAsia="fr-FR"/>
    </w:rPr>
  </w:style>
  <w:style w:type="character" w:customStyle="1" w:styleId="Soustitrededocument-PagedegardeCar">
    <w:name w:val="Sous titre de document - Page de garde Car"/>
    <w:basedOn w:val="Policepardfaut"/>
    <w:link w:val="Soustitrededocument-Pagedegarde"/>
    <w:rsid w:val="002D07F1"/>
    <w:rPr>
      <w:rFonts w:ascii="Montserrat SemiBold" w:hAnsi="Montserrat SemiBold"/>
      <w:caps/>
      <w:color w:val="183650" w:themeColor="accent1"/>
      <w:sz w:val="36"/>
    </w:rPr>
  </w:style>
  <w:style w:type="character" w:styleId="Marquedecommentaire">
    <w:name w:val="annotation reference"/>
    <w:basedOn w:val="Policepardfaut"/>
    <w:uiPriority w:val="99"/>
    <w:semiHidden/>
    <w:unhideWhenUsed/>
    <w:rsid w:val="0071206E"/>
    <w:rPr>
      <w:sz w:val="16"/>
      <w:szCs w:val="16"/>
    </w:rPr>
  </w:style>
  <w:style w:type="paragraph" w:styleId="Commentaire">
    <w:name w:val="annotation text"/>
    <w:basedOn w:val="Normal"/>
    <w:link w:val="CommentaireCar"/>
    <w:uiPriority w:val="99"/>
    <w:semiHidden/>
    <w:unhideWhenUsed/>
    <w:rsid w:val="0071206E"/>
    <w:pPr>
      <w:spacing w:line="240" w:lineRule="auto"/>
    </w:pPr>
    <w:rPr>
      <w:szCs w:val="20"/>
    </w:rPr>
  </w:style>
  <w:style w:type="character" w:customStyle="1" w:styleId="CommentaireCar">
    <w:name w:val="Commentaire Car"/>
    <w:basedOn w:val="Policepardfaut"/>
    <w:link w:val="Commentaire"/>
    <w:uiPriority w:val="99"/>
    <w:semiHidden/>
    <w:rsid w:val="0071206E"/>
    <w:rPr>
      <w:rFonts w:ascii="Hind" w:hAnsi="Hind"/>
      <w:color w:val="464646" w:themeColor="accent3"/>
      <w:sz w:val="20"/>
      <w:szCs w:val="20"/>
    </w:rPr>
  </w:style>
  <w:style w:type="paragraph" w:styleId="Objetducommentaire">
    <w:name w:val="annotation subject"/>
    <w:basedOn w:val="Commentaire"/>
    <w:next w:val="Commentaire"/>
    <w:link w:val="ObjetducommentaireCar"/>
    <w:uiPriority w:val="99"/>
    <w:semiHidden/>
    <w:unhideWhenUsed/>
    <w:rsid w:val="0071206E"/>
    <w:rPr>
      <w:b/>
      <w:bCs/>
    </w:rPr>
  </w:style>
  <w:style w:type="character" w:customStyle="1" w:styleId="ObjetducommentaireCar">
    <w:name w:val="Objet du commentaire Car"/>
    <w:basedOn w:val="CommentaireCar"/>
    <w:link w:val="Objetducommentaire"/>
    <w:uiPriority w:val="99"/>
    <w:semiHidden/>
    <w:rsid w:val="0071206E"/>
    <w:rPr>
      <w:rFonts w:ascii="Hind" w:hAnsi="Hind"/>
      <w:b/>
      <w:bCs/>
      <w:color w:val="464646" w:themeColor="accent3"/>
      <w:sz w:val="20"/>
      <w:szCs w:val="20"/>
    </w:rPr>
  </w:style>
  <w:style w:type="paragraph" w:styleId="Textedebulles">
    <w:name w:val="Balloon Text"/>
    <w:basedOn w:val="Normal"/>
    <w:link w:val="TextedebullesCar"/>
    <w:uiPriority w:val="99"/>
    <w:semiHidden/>
    <w:unhideWhenUsed/>
    <w:rsid w:val="0071206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6E"/>
    <w:rPr>
      <w:rFonts w:ascii="Segoe UI" w:hAnsi="Segoe UI" w:cs="Segoe UI"/>
      <w:color w:val="464646" w:themeColor="accent3"/>
      <w:sz w:val="18"/>
      <w:szCs w:val="18"/>
    </w:rPr>
  </w:style>
  <w:style w:type="character" w:customStyle="1" w:styleId="Titre6Car">
    <w:name w:val="Titre 6 Car"/>
    <w:basedOn w:val="Policepardfaut"/>
    <w:link w:val="Titre6"/>
    <w:uiPriority w:val="9"/>
    <w:rsid w:val="00382CDC"/>
    <w:rPr>
      <w:rFonts w:ascii="Arial Black" w:eastAsiaTheme="majorEastAsia" w:hAnsi="Arial Black" w:cs="Hind"/>
      <w:color w:val="0C1A27" w:themeColor="accent1" w:themeShade="7F"/>
      <w:sz w:val="20"/>
      <w:lang w:eastAsia="fr-FR"/>
    </w:rPr>
  </w:style>
  <w:style w:type="character" w:customStyle="1" w:styleId="Titre7Car">
    <w:name w:val="Titre 7 Car"/>
    <w:basedOn w:val="Policepardfaut"/>
    <w:link w:val="Titre7"/>
    <w:uiPriority w:val="9"/>
    <w:rsid w:val="00382CDC"/>
    <w:rPr>
      <w:rFonts w:ascii="Arial Black" w:eastAsiaTheme="majorEastAsia" w:hAnsi="Arial Black" w:cs="Hind"/>
      <w:iCs/>
      <w:color w:val="0C1A27" w:themeColor="accent1" w:themeShade="7F"/>
      <w:sz w:val="20"/>
      <w:lang w:eastAsia="fr-FR"/>
    </w:rPr>
  </w:style>
  <w:style w:type="character" w:customStyle="1" w:styleId="Titre8Car">
    <w:name w:val="Titre 8 Car"/>
    <w:basedOn w:val="Policepardfaut"/>
    <w:link w:val="Titre8"/>
    <w:uiPriority w:val="9"/>
    <w:rsid w:val="00382CDC"/>
    <w:rPr>
      <w:rFonts w:ascii="Arial Black" w:eastAsiaTheme="majorEastAsia" w:hAnsi="Arial Black" w:cs="Hind"/>
      <w:color w:val="272727" w:themeColor="text1" w:themeTint="D8"/>
      <w:sz w:val="20"/>
      <w:szCs w:val="20"/>
      <w:lang w:eastAsia="fr-FR"/>
    </w:rPr>
  </w:style>
  <w:style w:type="character" w:customStyle="1" w:styleId="Titre9Car">
    <w:name w:val="Titre 9 Car"/>
    <w:basedOn w:val="Policepardfaut"/>
    <w:link w:val="Titre9"/>
    <w:uiPriority w:val="9"/>
    <w:rsid w:val="00382CDC"/>
    <w:rPr>
      <w:rFonts w:ascii="Arial Black" w:eastAsiaTheme="majorEastAsia" w:hAnsi="Arial Black" w:cstheme="majorBidi"/>
      <w:iCs/>
      <w:color w:val="272727" w:themeColor="text1" w:themeTint="D8"/>
      <w:sz w:val="20"/>
      <w:szCs w:val="20"/>
      <w:lang w:eastAsia="fr-FR"/>
    </w:rPr>
  </w:style>
  <w:style w:type="table" w:styleId="TableauGrille4">
    <w:name w:val="Grid Table 4"/>
    <w:basedOn w:val="TableauNormal"/>
    <w:uiPriority w:val="49"/>
    <w:rsid w:val="00F362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26008E"/>
    <w:pPr>
      <w:spacing w:after="0" w:line="240" w:lineRule="auto"/>
      <w:jc w:val="both"/>
    </w:pPr>
    <w:rPr>
      <w:color w:val="464646" w:themeColor="accent3"/>
    </w:rPr>
  </w:style>
  <w:style w:type="paragraph" w:styleId="TM2">
    <w:name w:val="toc 2"/>
    <w:basedOn w:val="Normal"/>
    <w:next w:val="Normal"/>
    <w:autoRedefine/>
    <w:uiPriority w:val="39"/>
    <w:semiHidden/>
    <w:unhideWhenUsed/>
    <w:rsid w:val="00A77669"/>
    <w:pPr>
      <w:spacing w:after="100"/>
      <w:ind w:left="200"/>
    </w:pPr>
  </w:style>
  <w:style w:type="paragraph" w:customStyle="1" w:styleId="TitreBloc">
    <w:name w:val="Titre Bloc"/>
    <w:basedOn w:val="En-tte"/>
    <w:rsid w:val="004C31F0"/>
    <w:pPr>
      <w:tabs>
        <w:tab w:val="clear" w:pos="4536"/>
        <w:tab w:val="clear" w:pos="9072"/>
      </w:tabs>
      <w:jc w:val="left"/>
    </w:pPr>
    <w:rPr>
      <w:rFonts w:ascii="Tahoma" w:eastAsia="Times New Roman" w:hAnsi="Tahoma" w:cs="Times New Roman"/>
      <w:b/>
      <w:bCs/>
      <w:color w:val="003366"/>
      <w:szCs w:val="24"/>
      <w:lang w:eastAsia="fr-FR"/>
    </w:rPr>
  </w:style>
  <w:style w:type="paragraph" w:customStyle="1" w:styleId="CorpsBloc">
    <w:name w:val="Corps Bloc"/>
    <w:basedOn w:val="En-tte"/>
    <w:rsid w:val="004C31F0"/>
    <w:pPr>
      <w:numPr>
        <w:numId w:val="19"/>
      </w:numPr>
      <w:tabs>
        <w:tab w:val="clear" w:pos="4536"/>
        <w:tab w:val="clear" w:pos="9072"/>
      </w:tabs>
      <w:jc w:val="left"/>
    </w:pPr>
    <w:rPr>
      <w:rFonts w:ascii="Garamond" w:eastAsia="Times New Roman" w:hAnsi="Garamond" w:cs="Times New Roman"/>
      <w:color w:val="auto"/>
      <w:sz w:val="22"/>
      <w:szCs w:val="24"/>
      <w:lang w:eastAsia="fr-FR"/>
    </w:rPr>
  </w:style>
  <w:style w:type="paragraph" w:customStyle="1" w:styleId="Titredetableau">
    <w:name w:val="Titre de tableau"/>
    <w:basedOn w:val="Normal"/>
    <w:next w:val="2020Apside"/>
    <w:link w:val="TitredetableauCar"/>
    <w:qFormat/>
    <w:rsid w:val="00E4364A"/>
    <w:pPr>
      <w:jc w:val="left"/>
    </w:pPr>
    <w:rPr>
      <w:rFonts w:ascii="Calibri" w:hAnsi="Calibri"/>
      <w:b/>
      <w:color w:val="E89759" w:themeColor="accent2"/>
      <w:sz w:val="22"/>
    </w:rPr>
  </w:style>
  <w:style w:type="character" w:customStyle="1" w:styleId="TitredetableauCar">
    <w:name w:val="Titre de tableau Car"/>
    <w:basedOn w:val="Policepardfaut"/>
    <w:link w:val="Titredetableau"/>
    <w:rsid w:val="00E4364A"/>
    <w:rPr>
      <w:rFonts w:ascii="Calibri" w:hAnsi="Calibri"/>
      <w:b/>
      <w:color w:val="E89759" w:themeColor="accent2"/>
    </w:rPr>
  </w:style>
  <w:style w:type="character" w:styleId="lev">
    <w:name w:val="Strong"/>
    <w:basedOn w:val="Policepardfaut"/>
    <w:uiPriority w:val="22"/>
    <w:qFormat/>
    <w:rsid w:val="00AF4880"/>
    <w:rPr>
      <w:b/>
      <w:bCs/>
    </w:rPr>
  </w:style>
  <w:style w:type="paragraph" w:customStyle="1" w:styleId="Policetableau">
    <w:name w:val="Police tableau"/>
    <w:basedOn w:val="CorpsBloc"/>
    <w:link w:val="PolicetableauCar"/>
    <w:qFormat/>
    <w:rsid w:val="00902F82"/>
    <w:pPr>
      <w:numPr>
        <w:numId w:val="0"/>
      </w:numPr>
      <w:spacing w:before="60" w:after="60"/>
      <w:ind w:left="57" w:right="57"/>
    </w:pPr>
    <w:rPr>
      <w:rFonts w:asciiTheme="minorHAnsi" w:hAnsiTheme="minorHAnsi" w:cs="Hind"/>
      <w:color w:val="464646" w:themeColor="accent3"/>
      <w:sz w:val="20"/>
    </w:rPr>
  </w:style>
  <w:style w:type="character" w:customStyle="1" w:styleId="PolicetableauCar">
    <w:name w:val="Police tableau Car"/>
    <w:basedOn w:val="Policepardfaut"/>
    <w:link w:val="Policetableau"/>
    <w:rsid w:val="00902F82"/>
    <w:rPr>
      <w:rFonts w:eastAsia="Times New Roman" w:cs="Hind"/>
      <w:color w:val="464646" w:themeColor="accent3"/>
      <w:sz w:val="20"/>
      <w:szCs w:val="24"/>
      <w:lang w:eastAsia="fr-FR"/>
    </w:rPr>
  </w:style>
  <w:style w:type="table" w:styleId="TableauGrille1Clair">
    <w:name w:val="Grid Table 1 Light"/>
    <w:basedOn w:val="TableauNormal"/>
    <w:uiPriority w:val="46"/>
    <w:rsid w:val="00E4364A"/>
    <w:pPr>
      <w:spacing w:after="0" w:line="240" w:lineRule="auto"/>
    </w:pPr>
    <w:tblPr>
      <w:tblStyleRowBandSize w:val="1"/>
      <w:tblStyleColBandSize w:val="1"/>
      <w:tblBorders>
        <w:top w:val="single" w:sz="4" w:space="0" w:color="595959" w:themeColor="background2" w:themeShade="BF"/>
        <w:left w:val="single" w:sz="4" w:space="0" w:color="595959" w:themeColor="background2" w:themeShade="BF"/>
        <w:bottom w:val="single" w:sz="4" w:space="0" w:color="595959" w:themeColor="background2" w:themeShade="BF"/>
        <w:right w:val="single" w:sz="4" w:space="0" w:color="595959" w:themeColor="background2" w:themeShade="BF"/>
        <w:insideH w:val="single" w:sz="4" w:space="0" w:color="A6A6A6" w:themeColor="background1" w:themeShade="A6"/>
        <w:insideV w:val="single" w:sz="4" w:space="0" w:color="A6A6A6" w:themeColor="background1" w:themeShade="A6"/>
      </w:tblBorders>
    </w:tblPr>
    <w:tblStylePr w:type="firstRow">
      <w:rPr>
        <w:b/>
        <w:bCs/>
      </w:rPr>
      <w:tblPr/>
      <w:tcPr>
        <w:tcBorders>
          <w:bottom w:val="single" w:sz="12" w:space="0" w:color="E89759" w:themeColor="accent2"/>
          <w:insideH w:val="nil"/>
          <w:insideV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APSIDE">
    <w:name w:val="Tableau APSIDE"/>
    <w:basedOn w:val="TableauNormal"/>
    <w:uiPriority w:val="99"/>
    <w:rsid w:val="00E4364A"/>
    <w:pPr>
      <w:spacing w:before="60" w:after="60" w:line="240" w:lineRule="auto"/>
      <w:jc w:val="center"/>
    </w:pPr>
    <w:rPr>
      <w:color w:val="FFFFFF"/>
      <w:sz w:val="20"/>
    </w:rPr>
    <w:tblPr>
      <w:tblStyleRow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E4E4E4" w:themeFill="background2" w:themeFillTint="33"/>
      <w:vAlign w:val="center"/>
    </w:tcPr>
    <w:tblStylePr w:type="firstRow">
      <w:pPr>
        <w:wordWrap/>
        <w:spacing w:beforeLines="0" w:before="60" w:beforeAutospacing="0" w:afterLines="0" w:after="60" w:afterAutospacing="0"/>
        <w:jc w:val="left"/>
      </w:pPr>
      <w:rPr>
        <w:rFonts w:ascii="Calibri" w:hAnsi="Calibri"/>
        <w:b/>
        <w:i w:val="0"/>
        <w:color w:val="F2F2F2" w:themeColor="background1" w:themeShade="F2"/>
        <w:sz w:val="20"/>
      </w:rPr>
      <w:tblPr/>
      <w:tcPr>
        <w:tcBorders>
          <w:top w:val="nil"/>
          <w:left w:val="nil"/>
          <w:bottom w:val="nil"/>
          <w:right w:val="nil"/>
          <w:insideH w:val="nil"/>
          <w:insideV w:val="nil"/>
          <w:tl2br w:val="nil"/>
          <w:tr2bl w:val="nil"/>
        </w:tcBorders>
        <w:shd w:val="clear" w:color="auto" w:fill="E89759" w:themeFill="accent2"/>
      </w:tcPr>
    </w:tblStylePr>
    <w:tblStylePr w:type="band1Horz">
      <w:pPr>
        <w:wordWrap/>
        <w:spacing w:beforeLines="60" w:before="60" w:beforeAutospacing="0" w:afterLines="60" w:after="60" w:afterAutospacing="0"/>
        <w:jc w:val="left"/>
      </w:pPr>
      <w:rPr>
        <w:rFonts w:asciiTheme="minorHAnsi" w:hAnsiTheme="minorHAnsi"/>
        <w:color w:val="464646" w:themeColor="accent3"/>
        <w:sz w:val="22"/>
      </w:rPr>
      <w:tblPr/>
      <w:tcPr>
        <w:tcBorders>
          <w:insideV w:val="single" w:sz="18" w:space="0" w:color="FFFFFF" w:themeColor="background1"/>
        </w:tcBorders>
        <w:shd w:val="clear" w:color="auto" w:fill="E4E4E4" w:themeFill="background2" w:themeFillTint="33"/>
      </w:tcPr>
    </w:tblStylePr>
    <w:tblStylePr w:type="band2Horz">
      <w:pPr>
        <w:wordWrap/>
        <w:spacing w:beforeLines="60" w:before="60" w:beforeAutospacing="0" w:afterLines="60" w:after="60" w:afterAutospacing="0"/>
        <w:jc w:val="center"/>
      </w:pPr>
      <w:rPr>
        <w:color w:val="464646" w:themeColor="accent3"/>
      </w:rPr>
      <w:tblPr/>
      <w:tcPr>
        <w:tcBorders>
          <w:insideV w:val="single" w:sz="18" w:space="0" w:color="FFFFFF" w:themeColor="background1"/>
        </w:tcBorders>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trebecq\Desktop\MAJ%20Charte\Template%20Word\Evol-Mod&#232;le_Template_word.dotx" TargetMode="External"/></Relationships>
</file>

<file path=word/theme/theme1.xml><?xml version="1.0" encoding="utf-8"?>
<a:theme xmlns:a="http://schemas.openxmlformats.org/drawingml/2006/main" name="Thème Office">
  <a:themeElements>
    <a:clrScheme name="Nouvelle_charte_Apside_3">
      <a:dk1>
        <a:sysClr val="windowText" lastClr="000000"/>
      </a:dk1>
      <a:lt1>
        <a:sysClr val="window" lastClr="FFFFFF"/>
      </a:lt1>
      <a:dk2>
        <a:srgbClr val="E7E6E6"/>
      </a:dk2>
      <a:lt2>
        <a:srgbClr val="787878"/>
      </a:lt2>
      <a:accent1>
        <a:srgbClr val="183650"/>
      </a:accent1>
      <a:accent2>
        <a:srgbClr val="E89759"/>
      </a:accent2>
      <a:accent3>
        <a:srgbClr val="464646"/>
      </a:accent3>
      <a:accent4>
        <a:srgbClr val="0F1F30"/>
      </a:accent4>
      <a:accent5>
        <a:srgbClr val="E8761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524E-17C7-4E66-8F84-BF02BFAA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Evol-Modèle_Template_word.dotx</Template>
  <TotalTime>69</TotalTime>
  <Pages>5</Pages>
  <Words>943</Words>
  <Characters>5188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DESTREBECQ</dc:creator>
  <cp:keywords/>
  <dc:description/>
  <cp:lastModifiedBy>BEURAERT Thomas (PRESTA EXT)</cp:lastModifiedBy>
  <cp:revision>9</cp:revision>
  <cp:lastPrinted>2022-11-28T13:41:00Z</cp:lastPrinted>
  <dcterms:created xsi:type="dcterms:W3CDTF">2022-11-28T13:48:00Z</dcterms:created>
  <dcterms:modified xsi:type="dcterms:W3CDTF">2025-06-25T15:05:00Z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QUAL_FRM_78</vt:lpwstr>
  </property>
  <property fmtid="{D5CDD505-2E9C-101B-9397-08002B2CF9AE}" pid="3" name="Version">
    <vt:lpwstr>06</vt:lpwstr>
  </property>
  <property fmtid="{D5CDD505-2E9C-101B-9397-08002B2CF9AE}" pid="4" name="Diffusion">
    <vt:lpwstr>Confidentiel</vt:lpwstr>
  </property>
  <property fmtid="{D5CDD505-2E9C-101B-9397-08002B2CF9AE}" pid="5" name="Nom document">
    <vt:lpwstr>Bilan d'intégration</vt:lpwstr>
  </property>
</Properties>
</file>