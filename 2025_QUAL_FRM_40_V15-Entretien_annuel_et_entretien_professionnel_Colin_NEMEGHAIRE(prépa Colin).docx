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aps w:val="0"/>
          <w:color w:val="464646" w:themeColor="accent3"/>
          <w:sz w:val="22"/>
        </w:rPr>
        <w:id w:val="935248456"/>
        <w:docPartObj>
          <w:docPartGallery w:val="Cover Pages"/>
          <w:docPartUnique/>
        </w:docPartObj>
      </w:sdtPr>
      <w:sdtEndPr>
        <w:rPr>
          <w:rFonts w:ascii="Montserrat SemiBold" w:eastAsiaTheme="majorEastAsia" w:hAnsi="Montserrat SemiBold" w:cstheme="majorBidi"/>
          <w:sz w:val="32"/>
          <w:szCs w:val="32"/>
        </w:rPr>
      </w:sdtEndPr>
      <w:sdtContent>
        <w:p w14:paraId="359765A9" w14:textId="4C2D1F68" w:rsidR="00B64C1D" w:rsidRPr="00937B10" w:rsidRDefault="00B64C1D" w:rsidP="00937B10">
          <w:pPr>
            <w:pStyle w:val="Soustitrededocument-Pagedegarde"/>
            <w:rPr>
              <w:rFonts w:cstheme="majorHAnsi"/>
              <w:sz w:val="48"/>
              <w:szCs w:val="48"/>
            </w:rPr>
          </w:pPr>
        </w:p>
        <w:p w14:paraId="1A403C7A" w14:textId="77777777" w:rsidR="008D3316" w:rsidRPr="00937B10" w:rsidRDefault="008D3316" w:rsidP="00B64C1D">
          <w:pPr>
            <w:pStyle w:val="Soustitrededocument-Pagedegarde"/>
            <w:tabs>
              <w:tab w:val="right" w:pos="9072"/>
            </w:tabs>
            <w:rPr>
              <w:rFonts w:asciiTheme="minorHAnsi" w:hAnsiTheme="minorHAnsi" w:cstheme="minorHAnsi"/>
              <w:sz w:val="48"/>
              <w:szCs w:val="48"/>
            </w:rPr>
          </w:pPr>
        </w:p>
        <w:p w14:paraId="67499A3A" w14:textId="291A2391" w:rsidR="00BC5B28" w:rsidRPr="00BC5B28" w:rsidRDefault="00BC5B28" w:rsidP="00BC5B28">
          <w:pPr>
            <w:pStyle w:val="Soustitrededocument-Pagedegarde"/>
            <w:tabs>
              <w:tab w:val="right" w:pos="9072"/>
            </w:tabs>
            <w:rPr>
              <w:b/>
            </w:rPr>
          </w:pPr>
          <w:r w:rsidRPr="00BC5B28">
            <w:rPr>
              <w:b/>
            </w:rPr>
            <w:t>GROUPE APSIDE</w:t>
          </w:r>
        </w:p>
        <w:p w14:paraId="0DAE8D52" w14:textId="0C2CC928" w:rsidR="00BC5B28" w:rsidRPr="00085D11" w:rsidRDefault="004B48B6" w:rsidP="00085D11">
          <w:pPr>
            <w:pStyle w:val="Titrededocumentpagedegarde"/>
          </w:pPr>
          <w:fldSimple w:instr=" DOCPROPERTY  &quot;NOM DU DOCUMENT&quot; ">
            <w:r w:rsidR="00FB2B7B">
              <w:t>Entretien annuel et professionnel</w:t>
            </w:r>
          </w:fldSimple>
        </w:p>
        <w:p w14:paraId="64558E67" w14:textId="77777777" w:rsidR="009D58A6" w:rsidRDefault="009D58A6" w:rsidP="009037F0">
          <w:pPr>
            <w:pStyle w:val="2020Apside"/>
          </w:pPr>
        </w:p>
        <w:p w14:paraId="7A9DDD40" w14:textId="4D85F41A" w:rsidR="009D58A6" w:rsidRDefault="009D58A6">
          <w:pPr>
            <w:spacing w:after="160"/>
            <w:jc w:val="left"/>
            <w:sectPr w:rsidR="009D58A6" w:rsidSect="00383E8E">
              <w:headerReference w:type="even" r:id="rId8"/>
              <w:headerReference w:type="default" r:id="rId9"/>
              <w:footerReference w:type="even" r:id="rId10"/>
              <w:footerReference w:type="default" r:id="rId11"/>
              <w:headerReference w:type="first" r:id="rId12"/>
              <w:footerReference w:type="first" r:id="rId13"/>
              <w:pgSz w:w="11906" w:h="16838"/>
              <w:pgMar w:top="1066" w:right="1417" w:bottom="1417" w:left="1417" w:header="1020" w:footer="72" w:gutter="0"/>
              <w:pgNumType w:start="0"/>
              <w:cols w:space="708"/>
              <w:titlePg/>
              <w:docGrid w:linePitch="360"/>
            </w:sectPr>
          </w:pPr>
        </w:p>
        <w:p w14:paraId="37754480" w14:textId="68645F69" w:rsidR="00356278" w:rsidRDefault="00356278" w:rsidP="00356278">
          <w:pPr>
            <w:pStyle w:val="Soustitrededocument-Pagedegarde"/>
            <w:jc w:val="left"/>
            <w:rPr>
              <w:sz w:val="22"/>
            </w:rPr>
          </w:pPr>
          <w:bookmarkStart w:id="0" w:name="_Toc45024279"/>
          <w:bookmarkStart w:id="1" w:name="_Toc45024394"/>
          <w:r w:rsidRPr="00FB2B7B">
            <w:rPr>
              <w:sz w:val="32"/>
            </w:rPr>
            <w:lastRenderedPageBreak/>
            <w:t>ENTRETIEN ANNUEL D’EVALUATION</w:t>
          </w:r>
          <w:r w:rsidRPr="00FB2B7B">
            <w:rPr>
              <w:sz w:val="22"/>
            </w:rPr>
            <w:t xml:space="preserve"> </w:t>
          </w:r>
        </w:p>
        <w:p w14:paraId="379B8E44" w14:textId="12FA9EDF" w:rsidR="00356278" w:rsidRDefault="00356278" w:rsidP="00356278">
          <w:pPr>
            <w:pStyle w:val="Soustitrededocument-Pagedegarde"/>
            <w:jc w:val="left"/>
            <w:rPr>
              <w:sz w:val="22"/>
            </w:rPr>
          </w:pPr>
          <w:r w:rsidRPr="00FB2B7B">
            <w:rPr>
              <w:sz w:val="22"/>
            </w:rPr>
            <w:t>(A FAIRE TOUS LES ANS)</w:t>
          </w:r>
        </w:p>
        <w:p w14:paraId="33AD902D" w14:textId="77777777" w:rsidR="00356278" w:rsidRPr="00FB2B7B" w:rsidRDefault="00356278" w:rsidP="00356278">
          <w:pPr>
            <w:pStyle w:val="Soustitrededocument-Pagedegarde"/>
            <w:jc w:val="left"/>
            <w:rPr>
              <w:sz w:val="22"/>
            </w:rPr>
          </w:pPr>
        </w:p>
        <w:p w14:paraId="46F44082" w14:textId="2CF6C50E" w:rsidR="00FB2B7B" w:rsidRPr="00E333F0" w:rsidRDefault="00FB2B7B" w:rsidP="00FB2B7B">
          <w:pPr>
            <w:spacing w:after="160"/>
            <w:jc w:val="center"/>
            <w:rPr>
              <w:b/>
              <w:color w:val="E89759" w:themeColor="accent2"/>
              <w:sz w:val="22"/>
            </w:rPr>
          </w:pPr>
          <w:r w:rsidRPr="00E333F0">
            <w:rPr>
              <w:b/>
              <w:color w:val="E89759" w:themeColor="accent2"/>
              <w:sz w:val="22"/>
            </w:rPr>
            <w:t xml:space="preserve">Pour faciliter la préparation et le déroulement de l’entretien, veuillez préparer ce document et l’apporter pour l’entretien. Les zones </w:t>
          </w:r>
          <w:r w:rsidR="004B1B1D" w:rsidRPr="00E333F0">
            <w:rPr>
              <w:b/>
              <w:color w:val="E89759" w:themeColor="accent2"/>
              <w:sz w:val="22"/>
            </w:rPr>
            <w:t>orange</w:t>
          </w:r>
          <w:r w:rsidRPr="00E333F0">
            <w:rPr>
              <w:b/>
              <w:color w:val="E89759" w:themeColor="accent2"/>
              <w:sz w:val="22"/>
            </w:rPr>
            <w:t xml:space="preserve"> doivent être renseignées par le collaborateur avant l’entretien. Les zones </w:t>
          </w:r>
          <w:r w:rsidR="00356278" w:rsidRPr="00E333F0">
            <w:rPr>
              <w:b/>
              <w:color w:val="E89759" w:themeColor="accent2"/>
              <w:sz w:val="22"/>
            </w:rPr>
            <w:t>grises</w:t>
          </w:r>
          <w:r w:rsidRPr="00E333F0">
            <w:rPr>
              <w:b/>
              <w:color w:val="E89759" w:themeColor="accent2"/>
              <w:sz w:val="22"/>
            </w:rPr>
            <w:t xml:space="preserve"> doivent être renseignées par le responsable avant l’entretien.</w:t>
          </w:r>
        </w:p>
        <w:p w14:paraId="0EC33C35" w14:textId="0ABD6700" w:rsidR="002E78FE" w:rsidRPr="00E333F0" w:rsidRDefault="00FB2B7B" w:rsidP="00FB2B7B">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4" w:space="0" w:color="A5A5A5"/>
              <w:insideV w:val="single" w:sz="4" w:space="0" w:color="A5A5A5"/>
            </w:tblBorders>
            <w:shd w:val="clear" w:color="auto" w:fill="EAEBF2"/>
            <w:tblLook w:val="04A0" w:firstRow="1" w:lastRow="0" w:firstColumn="1" w:lastColumn="0" w:noHBand="0" w:noVBand="1"/>
          </w:tblPr>
          <w:tblGrid>
            <w:gridCol w:w="3397"/>
            <w:gridCol w:w="3274"/>
            <w:gridCol w:w="3252"/>
          </w:tblGrid>
          <w:tr w:rsidR="00FB2B7B" w:rsidRPr="008219D9" w14:paraId="17989E42" w14:textId="77777777" w:rsidTr="00CA2524">
            <w:trPr>
              <w:trHeight w:val="415"/>
              <w:jc w:val="center"/>
            </w:trPr>
            <w:tc>
              <w:tcPr>
                <w:tcW w:w="339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shd w:val="clear" w:color="auto" w:fill="auto"/>
                <w:vAlign w:val="center"/>
              </w:tcPr>
              <w:p w14:paraId="7EF2E421" w14:textId="299A2497" w:rsidR="00FB2B7B" w:rsidRPr="004928B4" w:rsidRDefault="00FB2B7B" w:rsidP="00C94EDE">
                <w:pPr>
                  <w:pStyle w:val="Policetableau0"/>
                </w:pPr>
                <w:r w:rsidRPr="004928B4">
                  <w:t>Nom Prénom :</w:t>
                </w:r>
                <w:r w:rsidR="004B3701">
                  <w:t xml:space="preserve"> </w:t>
                </w:r>
                <w:r w:rsidR="00F33841">
                  <w:t>NEMEGHAIRE Colin</w:t>
                </w:r>
              </w:p>
            </w:tc>
            <w:tc>
              <w:tcPr>
                <w:tcW w:w="3274"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shd w:val="clear" w:color="auto" w:fill="auto"/>
                <w:vAlign w:val="center"/>
              </w:tcPr>
              <w:p w14:paraId="4726BF39" w14:textId="307F71F3" w:rsidR="00FB2B7B" w:rsidRPr="004928B4" w:rsidRDefault="00FB2B7B" w:rsidP="00C94EDE">
                <w:pPr>
                  <w:pStyle w:val="Policetableau0"/>
                </w:pPr>
                <w:r w:rsidRPr="004928B4">
                  <w:t>Période concernée :</w:t>
                </w:r>
                <w:r w:rsidR="004B3701">
                  <w:t xml:space="preserve"> </w:t>
                </w:r>
                <w:r w:rsidR="00F33841">
                  <w:t>2024 / 2025</w:t>
                </w:r>
              </w:p>
            </w:tc>
            <w:tc>
              <w:tcPr>
                <w:tcW w:w="3252"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shd w:val="clear" w:color="auto" w:fill="auto"/>
                <w:vAlign w:val="center"/>
              </w:tcPr>
              <w:p w14:paraId="3482C3A7" w14:textId="25FDE12C" w:rsidR="00FB2B7B" w:rsidRPr="004928B4" w:rsidRDefault="00FB2B7B" w:rsidP="00C94EDE">
                <w:pPr>
                  <w:pStyle w:val="Policetableau0"/>
                </w:pPr>
                <w:r w:rsidRPr="004928B4">
                  <w:t>Date de l’entretien :</w:t>
                </w:r>
                <w:r w:rsidR="004B3701">
                  <w:t xml:space="preserve"> </w:t>
                </w:r>
                <w:r w:rsidR="00F33841">
                  <w:t>07/08/2025</w:t>
                </w:r>
              </w:p>
            </w:tc>
          </w:tr>
          <w:tr w:rsidR="00FB2B7B" w:rsidRPr="008219D9" w14:paraId="7D5BEA7A" w14:textId="77777777" w:rsidTr="00CA2524">
            <w:trPr>
              <w:trHeight w:val="415"/>
              <w:jc w:val="center"/>
            </w:trPr>
            <w:tc>
              <w:tcPr>
                <w:tcW w:w="339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shd w:val="clear" w:color="auto" w:fill="auto"/>
                <w:vAlign w:val="center"/>
              </w:tcPr>
              <w:p w14:paraId="54FC137B" w14:textId="1C711483" w:rsidR="00FB2B7B" w:rsidRPr="004928B4" w:rsidRDefault="00FB2B7B" w:rsidP="00C94EDE">
                <w:pPr>
                  <w:pStyle w:val="Policetableau0"/>
                </w:pPr>
                <w:r w:rsidRPr="004928B4">
                  <w:t>Poste actuel :</w:t>
                </w:r>
                <w:r w:rsidR="004B3701">
                  <w:t xml:space="preserve"> </w:t>
                </w:r>
                <w:r w:rsidR="00F33841">
                  <w:t>Analyste Programmeur</w:t>
                </w:r>
              </w:p>
            </w:tc>
            <w:tc>
              <w:tcPr>
                <w:tcW w:w="3274"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shd w:val="clear" w:color="auto" w:fill="auto"/>
                <w:vAlign w:val="center"/>
              </w:tcPr>
              <w:p w14:paraId="658436CA" w14:textId="3FB94E0E" w:rsidR="00FB2B7B" w:rsidRPr="004928B4" w:rsidRDefault="00FB2B7B" w:rsidP="00E333F0">
                <w:pPr>
                  <w:pStyle w:val="Policetableau0"/>
                </w:pPr>
                <w:r w:rsidRPr="004928B4">
                  <w:t>Responsable Apside :</w:t>
                </w:r>
                <w:r w:rsidR="004B3701">
                  <w:t xml:space="preserve"> A Sanchez</w:t>
                </w:r>
              </w:p>
            </w:tc>
            <w:tc>
              <w:tcPr>
                <w:tcW w:w="3252"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shd w:val="clear" w:color="auto" w:fill="auto"/>
                <w:vAlign w:val="center"/>
              </w:tcPr>
              <w:p w14:paraId="1C36CCCF" w14:textId="191751FC" w:rsidR="00FB2B7B" w:rsidRPr="004928B4" w:rsidRDefault="00FB2B7B" w:rsidP="00C94EDE">
                <w:pPr>
                  <w:pStyle w:val="Policetableau0"/>
                </w:pPr>
                <w:r w:rsidRPr="004928B4">
                  <w:t>Date d’embauche :</w:t>
                </w:r>
                <w:r w:rsidR="004B3701">
                  <w:t xml:space="preserve"> </w:t>
                </w:r>
                <w:r w:rsidR="00F33841">
                  <w:t>16/08/2022</w:t>
                </w:r>
              </w:p>
            </w:tc>
          </w:tr>
        </w:tbl>
        <w:p w14:paraId="08CD84AF" w14:textId="77777777" w:rsidR="00FB2B7B" w:rsidRDefault="00FB2B7B">
          <w:pPr>
            <w:spacing w:after="160"/>
            <w:jc w:val="left"/>
          </w:pPr>
        </w:p>
        <w:tbl>
          <w:tblPr>
            <w:tblW w:w="9924" w:type="dxa"/>
            <w:jc w:val="center"/>
            <w:tblBorders>
              <w:top w:val="single" w:sz="18" w:space="0" w:color="E89759" w:themeColor="accent2"/>
              <w:left w:val="single" w:sz="18" w:space="0" w:color="E89759" w:themeColor="accent2"/>
              <w:bottom w:val="single" w:sz="18" w:space="0" w:color="E89759" w:themeColor="accent2"/>
              <w:right w:val="single" w:sz="18" w:space="0" w:color="E89759" w:themeColor="accent2"/>
              <w:insideH w:val="single" w:sz="4" w:space="0" w:color="A5A5A5"/>
              <w:insideV w:val="single" w:sz="4" w:space="0" w:color="A5A5A5"/>
            </w:tblBorders>
            <w:tblLook w:val="04A0" w:firstRow="1" w:lastRow="0" w:firstColumn="1" w:lastColumn="0" w:noHBand="0" w:noVBand="1"/>
          </w:tblPr>
          <w:tblGrid>
            <w:gridCol w:w="3416"/>
            <w:gridCol w:w="3247"/>
            <w:gridCol w:w="3261"/>
          </w:tblGrid>
          <w:tr w:rsidR="00FB2B7B" w:rsidRPr="009037F0" w14:paraId="3EBD139F" w14:textId="77777777" w:rsidTr="00D55364">
            <w:trPr>
              <w:trHeight w:val="466"/>
              <w:jc w:val="center"/>
            </w:trPr>
            <w:tc>
              <w:tcPr>
                <w:tcW w:w="3416" w:type="dxa"/>
                <w:tcBorders>
                  <w:top w:val="single" w:sz="18" w:space="0" w:color="AEAEAE" w:themeColor="background2" w:themeTint="99"/>
                  <w:left w:val="single" w:sz="18" w:space="0" w:color="AEAEAE" w:themeColor="background2" w:themeTint="99"/>
                  <w:bottom w:val="single" w:sz="18" w:space="0" w:color="AEAEAE" w:themeColor="background2" w:themeTint="99"/>
                </w:tcBorders>
                <w:shd w:val="clear" w:color="auto" w:fill="auto"/>
                <w:vAlign w:val="center"/>
              </w:tcPr>
              <w:p w14:paraId="025EBDE1" w14:textId="641997E2"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Revue du CR entretien précédent : </w:t>
                </w:r>
                <w:sdt>
                  <w:sdtPr>
                    <w:rPr>
                      <w:rFonts w:eastAsia="Times New Roman" w:cstheme="minorHAnsi"/>
                      <w:b/>
                      <w:sz w:val="24"/>
                      <w:szCs w:val="18"/>
                      <w:lang w:eastAsia="fr-FR"/>
                    </w:rPr>
                    <w:id w:val="-1451388532"/>
                    <w14:checkbox>
                      <w14:checked w14:val="0"/>
                      <w14:checkedState w14:val="2612" w14:font="MS Gothic"/>
                      <w14:uncheckedState w14:val="2610" w14:font="MS Gothic"/>
                    </w14:checkbox>
                  </w:sdtPr>
                  <w:sdtEndPr/>
                  <w:sdtContent>
                    <w:r w:rsidR="00A76B29">
                      <w:rPr>
                        <w:rFonts w:ascii="MS Gothic" w:eastAsia="MS Gothic" w:hAnsi="MS Gothic" w:cstheme="minorHAnsi" w:hint="eastAsia"/>
                        <w:b/>
                        <w:sz w:val="24"/>
                        <w:szCs w:val="18"/>
                        <w:lang w:eastAsia="fr-FR"/>
                      </w:rPr>
                      <w:t>☐</w:t>
                    </w:r>
                  </w:sdtContent>
                </w:sdt>
              </w:p>
            </w:tc>
            <w:tc>
              <w:tcPr>
                <w:tcW w:w="3247" w:type="dxa"/>
                <w:tcBorders>
                  <w:top w:val="single" w:sz="18" w:space="0" w:color="AEAEAE" w:themeColor="background2" w:themeTint="99"/>
                  <w:bottom w:val="single" w:sz="18" w:space="0" w:color="AEAEAE" w:themeColor="background2" w:themeTint="99"/>
                </w:tcBorders>
                <w:shd w:val="clear" w:color="auto" w:fill="auto"/>
                <w:vAlign w:val="center"/>
              </w:tcPr>
              <w:p w14:paraId="07A706CE" w14:textId="15805FAB"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CV APSIDE à jour : </w:t>
                </w:r>
                <w:sdt>
                  <w:sdtPr>
                    <w:rPr>
                      <w:rFonts w:eastAsia="Times New Roman" w:cstheme="minorHAnsi"/>
                      <w:b/>
                      <w:sz w:val="24"/>
                      <w:szCs w:val="18"/>
                      <w:lang w:eastAsia="fr-FR"/>
                    </w:rPr>
                    <w:id w:val="-1033496871"/>
                    <w14:checkbox>
                      <w14:checked w14:val="0"/>
                      <w14:checkedState w14:val="2612" w14:font="MS Gothic"/>
                      <w14:uncheckedState w14:val="2610" w14:font="MS Gothic"/>
                    </w14:checkbox>
                  </w:sdtPr>
                  <w:sdtEndPr/>
                  <w:sdtContent>
                    <w:r w:rsidR="000250A8">
                      <w:rPr>
                        <w:rFonts w:ascii="MS Gothic" w:eastAsia="MS Gothic" w:hAnsi="MS Gothic" w:cstheme="minorHAnsi" w:hint="eastAsia"/>
                        <w:b/>
                        <w:sz w:val="24"/>
                        <w:szCs w:val="18"/>
                        <w:lang w:eastAsia="fr-FR"/>
                      </w:rPr>
                      <w:t>☐</w:t>
                    </w:r>
                  </w:sdtContent>
                </w:sdt>
              </w:p>
            </w:tc>
            <w:tc>
              <w:tcPr>
                <w:tcW w:w="3261" w:type="dxa"/>
                <w:tcBorders>
                  <w:top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uto"/>
                <w:vAlign w:val="center"/>
              </w:tcPr>
              <w:p w14:paraId="2DBCCACE" w14:textId="226B73CD"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Suivi de mission à jour :</w:t>
                </w:r>
                <w:r w:rsidR="00D55364">
                  <w:rPr>
                    <w:rFonts w:eastAsia="Times New Roman" w:cstheme="minorHAnsi"/>
                    <w:szCs w:val="20"/>
                    <w:lang w:eastAsia="fr-FR"/>
                  </w:rPr>
                  <w:t xml:space="preserve"> </w:t>
                </w:r>
                <w:sdt>
                  <w:sdtPr>
                    <w:rPr>
                      <w:rFonts w:eastAsia="Times New Roman" w:cstheme="minorHAnsi"/>
                      <w:b/>
                      <w:sz w:val="24"/>
                      <w:szCs w:val="20"/>
                      <w:lang w:eastAsia="fr-FR"/>
                    </w:rPr>
                    <w:id w:val="312913800"/>
                    <w14:checkbox>
                      <w14:checked w14:val="0"/>
                      <w14:checkedState w14:val="2612" w14:font="MS Gothic"/>
                      <w14:uncheckedState w14:val="2610" w14:font="MS Gothic"/>
                    </w14:checkbox>
                  </w:sdtPr>
                  <w:sdtEndPr/>
                  <w:sdtContent>
                    <w:r w:rsidR="00D55364" w:rsidRPr="00D55364">
                      <w:rPr>
                        <w:rFonts w:ascii="MS Gothic" w:eastAsia="MS Gothic" w:hAnsi="MS Gothic" w:cstheme="minorHAnsi" w:hint="eastAsia"/>
                        <w:b/>
                        <w:sz w:val="24"/>
                        <w:szCs w:val="20"/>
                        <w:lang w:eastAsia="fr-FR"/>
                      </w:rPr>
                      <w:t>☐</w:t>
                    </w:r>
                  </w:sdtContent>
                </w:sdt>
              </w:p>
            </w:tc>
          </w:tr>
        </w:tbl>
        <w:p w14:paraId="7B25BF5D" w14:textId="77777777" w:rsidR="00FB2B7B" w:rsidRDefault="00FB2B7B">
          <w:pPr>
            <w:spacing w:after="160"/>
            <w:jc w:val="left"/>
          </w:pPr>
        </w:p>
        <w:p w14:paraId="60BA8546" w14:textId="3CC560F7" w:rsidR="00EC0D25" w:rsidRDefault="00EC0D25">
          <w:pPr>
            <w:spacing w:after="160"/>
            <w:jc w:val="left"/>
            <w:rPr>
              <w:rFonts w:ascii="Montserrat SemiBold" w:eastAsiaTheme="majorEastAsia" w:hAnsi="Montserrat SemiBold" w:cstheme="majorBidi"/>
              <w:caps/>
              <w:color w:val="183650" w:themeColor="accent1"/>
              <w:sz w:val="32"/>
              <w:szCs w:val="32"/>
            </w:rPr>
          </w:pPr>
          <w:r>
            <w:br w:type="page"/>
          </w:r>
        </w:p>
        <w:bookmarkEnd w:id="0"/>
        <w:bookmarkEnd w:id="1"/>
        <w:p w14:paraId="630F29AA" w14:textId="6D7F9146" w:rsidR="00FB2B7B" w:rsidRDefault="00F83C6B" w:rsidP="00EA53F6">
          <w:pPr>
            <w:pStyle w:val="Titre1"/>
          </w:pPr>
          <w:r>
            <w:lastRenderedPageBreak/>
            <w:t>Bilan du dernier entretien</w:t>
          </w:r>
        </w:p>
        <w:tbl>
          <w:tblPr>
            <w:tblStyle w:val="Grilledutableau"/>
            <w:tblW w:w="10206" w:type="dxa"/>
            <w:jc w:val="center"/>
            <w:tblLook w:val="04A0" w:firstRow="1" w:lastRow="0" w:firstColumn="1" w:lastColumn="0" w:noHBand="0" w:noVBand="1"/>
          </w:tblPr>
          <w:tblGrid>
            <w:gridCol w:w="10206"/>
          </w:tblGrid>
          <w:tr w:rsidR="00FB2B7B" w14:paraId="54A2144E" w14:textId="77777777" w:rsidTr="00FB2B7B">
            <w:trPr>
              <w:trHeight w:val="283"/>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35854483" w14:textId="7B356841" w:rsidR="00FB2B7B" w:rsidRPr="008C1EC5" w:rsidRDefault="00FB2B7B" w:rsidP="000250A8">
                <w:pPr>
                  <w:pStyle w:val="Policetableau0"/>
                  <w:rPr>
                    <w:sz w:val="18"/>
                  </w:rPr>
                </w:pPr>
                <w:r w:rsidRPr="00FB2B7B">
                  <w:rPr>
                    <w:b/>
                    <w:color w:val="FFFFFF" w:themeColor="background1"/>
                  </w:rPr>
                  <w:t>Projets et activités réalisés :</w:t>
                </w:r>
              </w:p>
            </w:tc>
          </w:tr>
          <w:tr w:rsidR="00FB2B7B" w14:paraId="31FE45C4" w14:textId="77777777" w:rsidTr="00FB2B7B">
            <w:trPr>
              <w:trHeight w:val="9588"/>
              <w:jc w:val="center"/>
            </w:trPr>
            <w:tc>
              <w:tcPr>
                <w:tcW w:w="10206" w:type="dxa"/>
                <w:tcBorders>
                  <w:top w:val="single" w:sz="18" w:space="0" w:color="E89759"/>
                  <w:left w:val="single" w:sz="18" w:space="0" w:color="E89759"/>
                  <w:bottom w:val="single" w:sz="18" w:space="0" w:color="E89759"/>
                  <w:right w:val="single" w:sz="18" w:space="0" w:color="E89759"/>
                </w:tcBorders>
              </w:tcPr>
              <w:p w14:paraId="7053B7AD" w14:textId="6B044CE5" w:rsidR="00FB2B7B" w:rsidRDefault="004551E4" w:rsidP="00FB2B7B">
                <w:pPr>
                  <w:tabs>
                    <w:tab w:val="left" w:pos="6228"/>
                  </w:tabs>
                  <w:rPr>
                    <w:lang w:eastAsia="fr-FR"/>
                  </w:rPr>
                </w:pPr>
                <w:r>
                  <w:rPr>
                    <w:lang w:eastAsia="fr-FR"/>
                  </w:rPr>
                  <w:t>Refonte de la synthèse RACINE :</w:t>
                </w:r>
              </w:p>
              <w:p w14:paraId="1F06CC21" w14:textId="2AFAF2E0" w:rsidR="00612499" w:rsidRDefault="00612499" w:rsidP="00FB2B7B">
                <w:pPr>
                  <w:tabs>
                    <w:tab w:val="left" w:pos="6228"/>
                  </w:tabs>
                  <w:rPr>
                    <w:lang w:eastAsia="fr-FR"/>
                  </w:rPr>
                </w:pPr>
                <w:r>
                  <w:rPr>
                    <w:lang w:eastAsia="fr-FR"/>
                  </w:rPr>
                  <w:t xml:space="preserve">La majeure partie de cette année a été sur la refonte de la synthèse RACINE. Rédaction de </w:t>
                </w:r>
                <w:proofErr w:type="spellStart"/>
                <w:r>
                  <w:rPr>
                    <w:lang w:eastAsia="fr-FR"/>
                  </w:rPr>
                  <w:t>DCTs</w:t>
                </w:r>
                <w:proofErr w:type="spellEnd"/>
                <w:r>
                  <w:rPr>
                    <w:lang w:eastAsia="fr-FR"/>
                  </w:rPr>
                  <w:t>, devs, tests et corrections de Defect</w:t>
                </w:r>
                <w:r w:rsidR="0055242B">
                  <w:rPr>
                    <w:lang w:eastAsia="fr-FR"/>
                  </w:rPr>
                  <w:t>s</w:t>
                </w:r>
                <w:r>
                  <w:rPr>
                    <w:lang w:eastAsia="fr-FR"/>
                  </w:rPr>
                  <w:t xml:space="preserve"> l’ont rythmé.</w:t>
                </w:r>
              </w:p>
              <w:p w14:paraId="4A91402C" w14:textId="3E26824F" w:rsidR="00612499" w:rsidRDefault="00612499" w:rsidP="00FB2B7B">
                <w:pPr>
                  <w:tabs>
                    <w:tab w:val="left" w:pos="6228"/>
                  </w:tabs>
                  <w:rPr>
                    <w:lang w:eastAsia="fr-FR"/>
                  </w:rPr>
                </w:pPr>
              </w:p>
              <w:p w14:paraId="48C08643" w14:textId="77777777" w:rsidR="004551E4" w:rsidRDefault="004551E4" w:rsidP="00FB2B7B">
                <w:pPr>
                  <w:tabs>
                    <w:tab w:val="left" w:pos="6228"/>
                  </w:tabs>
                  <w:rPr>
                    <w:lang w:eastAsia="fr-FR"/>
                  </w:rPr>
                </w:pPr>
              </w:p>
              <w:p w14:paraId="1467DF7B" w14:textId="77777777" w:rsidR="004551E4" w:rsidRDefault="004551E4" w:rsidP="00FB2B7B">
                <w:pPr>
                  <w:tabs>
                    <w:tab w:val="left" w:pos="6228"/>
                  </w:tabs>
                  <w:rPr>
                    <w:lang w:eastAsia="fr-FR"/>
                  </w:rPr>
                </w:pPr>
              </w:p>
              <w:p w14:paraId="4C5D50B6" w14:textId="70010E6C" w:rsidR="004551E4" w:rsidRDefault="004551E4" w:rsidP="00FB2B7B">
                <w:pPr>
                  <w:tabs>
                    <w:tab w:val="left" w:pos="6228"/>
                  </w:tabs>
                  <w:rPr>
                    <w:lang w:eastAsia="fr-FR"/>
                  </w:rPr>
                </w:pPr>
                <w:r>
                  <w:rPr>
                    <w:lang w:eastAsia="fr-FR"/>
                  </w:rPr>
                  <w:t>Maquettage</w:t>
                </w:r>
                <w:r w:rsidR="00612499">
                  <w:rPr>
                    <w:lang w:eastAsia="fr-FR"/>
                  </w:rPr>
                  <w:t> :</w:t>
                </w:r>
              </w:p>
              <w:p w14:paraId="73933207" w14:textId="3EA550AC" w:rsidR="00612499" w:rsidRDefault="00612499" w:rsidP="00FB2B7B">
                <w:pPr>
                  <w:tabs>
                    <w:tab w:val="left" w:pos="6228"/>
                  </w:tabs>
                  <w:rPr>
                    <w:lang w:eastAsia="fr-FR"/>
                  </w:rPr>
                </w:pPr>
                <w:r>
                  <w:rPr>
                    <w:lang w:eastAsia="fr-FR"/>
                  </w:rPr>
                  <w:t xml:space="preserve">Allié à la refonte, j’ai continué </w:t>
                </w:r>
                <w:r w:rsidR="0055242B">
                  <w:rPr>
                    <w:lang w:eastAsia="fr-FR"/>
                  </w:rPr>
                  <w:t>les</w:t>
                </w:r>
                <w:r>
                  <w:rPr>
                    <w:lang w:eastAsia="fr-FR"/>
                  </w:rPr>
                  <w:t xml:space="preserve"> corrections sur les maquettes LOT3 et LOT4</w:t>
                </w:r>
                <w:r w:rsidR="00D354F4">
                  <w:rPr>
                    <w:lang w:eastAsia="fr-FR"/>
                  </w:rPr>
                  <w:t>.</w:t>
                </w:r>
              </w:p>
              <w:p w14:paraId="6483B1C4" w14:textId="3B5FAA07" w:rsidR="00D354F4" w:rsidRDefault="00D354F4" w:rsidP="00FB2B7B">
                <w:pPr>
                  <w:tabs>
                    <w:tab w:val="left" w:pos="6228"/>
                  </w:tabs>
                  <w:rPr>
                    <w:lang w:eastAsia="fr-FR"/>
                  </w:rPr>
                </w:pPr>
                <w:r>
                  <w:rPr>
                    <w:lang w:eastAsia="fr-FR"/>
                  </w:rPr>
                  <w:sym w:font="Wingdings" w:char="F0E8"/>
                </w:r>
                <w:r>
                  <w:rPr>
                    <w:lang w:eastAsia="fr-FR"/>
                  </w:rPr>
                  <w:t xml:space="preserve">Ces maquettes sont </w:t>
                </w:r>
                <w:r w:rsidR="0035482E">
                  <w:rPr>
                    <w:lang w:eastAsia="fr-FR"/>
                  </w:rPr>
                  <w:t>faites</w:t>
                </w:r>
                <w:r>
                  <w:rPr>
                    <w:lang w:eastAsia="fr-FR"/>
                  </w:rPr>
                  <w:t xml:space="preserve"> en XAML directement via Visual Studio et non en passant par le logiciel « </w:t>
                </w:r>
                <w:proofErr w:type="spellStart"/>
                <w:r>
                  <w:rPr>
                    <w:lang w:eastAsia="fr-FR"/>
                  </w:rPr>
                  <w:t>Maquetteur</w:t>
                </w:r>
                <w:proofErr w:type="spellEnd"/>
                <w:r>
                  <w:rPr>
                    <w:lang w:eastAsia="fr-FR"/>
                  </w:rPr>
                  <w:t> »</w:t>
                </w:r>
              </w:p>
              <w:p w14:paraId="79E2F6F2" w14:textId="3BB79191" w:rsidR="004551E4" w:rsidRDefault="004551E4" w:rsidP="00FB2B7B">
                <w:pPr>
                  <w:tabs>
                    <w:tab w:val="left" w:pos="6228"/>
                  </w:tabs>
                  <w:rPr>
                    <w:lang w:eastAsia="fr-FR"/>
                  </w:rPr>
                </w:pPr>
              </w:p>
              <w:p w14:paraId="0C58365B" w14:textId="77777777" w:rsidR="00C71399" w:rsidRDefault="00C71399" w:rsidP="00FB2B7B">
                <w:pPr>
                  <w:tabs>
                    <w:tab w:val="left" w:pos="6228"/>
                  </w:tabs>
                  <w:rPr>
                    <w:lang w:eastAsia="fr-FR"/>
                  </w:rPr>
                </w:pPr>
              </w:p>
              <w:p w14:paraId="75FECFCD" w14:textId="70E9AA15" w:rsidR="004551E4" w:rsidRDefault="004551E4" w:rsidP="00FB2B7B">
                <w:pPr>
                  <w:tabs>
                    <w:tab w:val="left" w:pos="6228"/>
                  </w:tabs>
                  <w:rPr>
                    <w:lang w:eastAsia="fr-FR"/>
                  </w:rPr>
                </w:pPr>
                <w:r>
                  <w:rPr>
                    <w:lang w:eastAsia="fr-FR"/>
                  </w:rPr>
                  <w:t>Analyse</w:t>
                </w:r>
                <w:r w:rsidR="000F3DF4">
                  <w:rPr>
                    <w:lang w:eastAsia="fr-FR"/>
                  </w:rPr>
                  <w:t>s</w:t>
                </w:r>
                <w:r>
                  <w:rPr>
                    <w:lang w:eastAsia="fr-FR"/>
                  </w:rPr>
                  <w:t xml:space="preserve"> et corrections de Defects</w:t>
                </w:r>
                <w:r w:rsidR="00612499">
                  <w:rPr>
                    <w:lang w:eastAsia="fr-FR"/>
                  </w:rPr>
                  <w:t> :</w:t>
                </w:r>
              </w:p>
              <w:p w14:paraId="4517A15C" w14:textId="6714A9E1" w:rsidR="000F3DF4" w:rsidRDefault="000F3DF4" w:rsidP="00FB2B7B">
                <w:pPr>
                  <w:tabs>
                    <w:tab w:val="left" w:pos="6228"/>
                  </w:tabs>
                  <w:rPr>
                    <w:lang w:eastAsia="fr-FR"/>
                  </w:rPr>
                </w:pPr>
                <w:r>
                  <w:rPr>
                    <w:lang w:eastAsia="fr-FR"/>
                  </w:rPr>
                  <w:t>Toujours dans le cadre de la refonte, l’analyse et la correction de defects ont été à l’ordre de cette année. Ces defects étaient liés aux tuiles que je gère mais pas que, on m’a aussi demandé de l’aide sur d’autres partie</w:t>
                </w:r>
                <w:r w:rsidR="0055242B">
                  <w:rPr>
                    <w:lang w:eastAsia="fr-FR"/>
                  </w:rPr>
                  <w:t>s</w:t>
                </w:r>
                <w:r>
                  <w:rPr>
                    <w:lang w:eastAsia="fr-FR"/>
                  </w:rPr>
                  <w:t xml:space="preserve"> de la Refonte comme le déploiement progressif</w:t>
                </w:r>
              </w:p>
              <w:p w14:paraId="6875C3B5" w14:textId="6E050D63" w:rsidR="000F3DF4" w:rsidRDefault="000F3DF4" w:rsidP="00FB2B7B">
                <w:pPr>
                  <w:tabs>
                    <w:tab w:val="left" w:pos="6228"/>
                  </w:tabs>
                  <w:rPr>
                    <w:lang w:eastAsia="fr-FR"/>
                  </w:rPr>
                </w:pPr>
                <w:r>
                  <w:rPr>
                    <w:lang w:eastAsia="fr-FR"/>
                  </w:rPr>
                  <w:sym w:font="Wingdings" w:char="F0E8"/>
                </w:r>
                <w:r>
                  <w:rPr>
                    <w:lang w:eastAsia="fr-FR"/>
                  </w:rPr>
                  <w:t xml:space="preserve">Le déploiement progressif consiste à </w:t>
                </w:r>
                <w:r w:rsidR="007C3FE1">
                  <w:rPr>
                    <w:lang w:eastAsia="fr-FR"/>
                  </w:rPr>
                  <w:t xml:space="preserve">déployer progressivement </w:t>
                </w:r>
                <w:r>
                  <w:rPr>
                    <w:lang w:eastAsia="fr-FR"/>
                  </w:rPr>
                  <w:t>la nouvelle synthèse racine, pour se faire il y a un contrôle de</w:t>
                </w:r>
                <w:r w:rsidR="0086171D">
                  <w:rPr>
                    <w:lang w:eastAsia="fr-FR"/>
                  </w:rPr>
                  <w:t>s</w:t>
                </w:r>
                <w:r>
                  <w:rPr>
                    <w:lang w:eastAsia="fr-FR"/>
                  </w:rPr>
                  <w:t xml:space="preserve"> droits de l’utilisateur, celui-ci est ensuite redirigé vers la nouvelle ou l’ancienne synthèse en fonction des autorisations. </w:t>
                </w:r>
              </w:p>
              <w:p w14:paraId="2DA08D8F" w14:textId="77777777" w:rsidR="00C71399" w:rsidRDefault="00C71399" w:rsidP="00FB2B7B">
                <w:pPr>
                  <w:tabs>
                    <w:tab w:val="left" w:pos="6228"/>
                  </w:tabs>
                  <w:rPr>
                    <w:lang w:eastAsia="fr-FR"/>
                  </w:rPr>
                </w:pPr>
              </w:p>
              <w:p w14:paraId="1A734104" w14:textId="77777777" w:rsidR="00C71399" w:rsidRDefault="00C71399" w:rsidP="00FB2B7B">
                <w:pPr>
                  <w:tabs>
                    <w:tab w:val="left" w:pos="6228"/>
                  </w:tabs>
                  <w:rPr>
                    <w:lang w:eastAsia="fr-FR"/>
                  </w:rPr>
                </w:pPr>
              </w:p>
              <w:p w14:paraId="55B9F4E6" w14:textId="74FE4101" w:rsidR="00C71399" w:rsidRDefault="00C71399" w:rsidP="00FB2B7B">
                <w:pPr>
                  <w:tabs>
                    <w:tab w:val="left" w:pos="6228"/>
                  </w:tabs>
                  <w:rPr>
                    <w:lang w:eastAsia="fr-FR"/>
                  </w:rPr>
                </w:pPr>
                <w:r>
                  <w:rPr>
                    <w:lang w:eastAsia="fr-FR"/>
                  </w:rPr>
                  <w:t>Assistance au relais Micro</w:t>
                </w:r>
                <w:r w:rsidR="00612499">
                  <w:rPr>
                    <w:lang w:eastAsia="fr-FR"/>
                  </w:rPr>
                  <w:t xml:space="preserve"> de D100 :</w:t>
                </w:r>
              </w:p>
              <w:p w14:paraId="72C3E813" w14:textId="1EC5FCF3" w:rsidR="00612499" w:rsidRDefault="00612499" w:rsidP="00FB2B7B">
                <w:pPr>
                  <w:tabs>
                    <w:tab w:val="left" w:pos="6228"/>
                  </w:tabs>
                  <w:rPr>
                    <w:lang w:eastAsia="fr-FR"/>
                  </w:rPr>
                </w:pPr>
                <w:r>
                  <w:rPr>
                    <w:lang w:eastAsia="fr-FR"/>
                  </w:rPr>
                  <w:t xml:space="preserve">D120 a eu besoin de moi pendant un court instant, je dois dire que cela m’a fait sourire d’entendre </w:t>
                </w:r>
                <w:r w:rsidR="00877F7B">
                  <w:rPr>
                    <w:lang w:eastAsia="fr-FR"/>
                  </w:rPr>
                  <w:t xml:space="preserve">de la part </w:t>
                </w:r>
                <w:r>
                  <w:rPr>
                    <w:lang w:eastAsia="fr-FR"/>
                  </w:rPr>
                  <w:t>du relais Micro du domaine qu’il avait besoin moi car je maitrise mieux les objets que lui.</w:t>
                </w:r>
              </w:p>
              <w:p w14:paraId="2058782D" w14:textId="77777777" w:rsidR="00612499" w:rsidRDefault="00612499" w:rsidP="00FB2B7B">
                <w:pPr>
                  <w:tabs>
                    <w:tab w:val="left" w:pos="6228"/>
                  </w:tabs>
                  <w:rPr>
                    <w:lang w:eastAsia="fr-FR"/>
                  </w:rPr>
                </w:pPr>
              </w:p>
              <w:p w14:paraId="22F63774" w14:textId="77777777" w:rsidR="00612499" w:rsidRDefault="00612499" w:rsidP="00FB2B7B">
                <w:pPr>
                  <w:tabs>
                    <w:tab w:val="left" w:pos="6228"/>
                  </w:tabs>
                  <w:rPr>
                    <w:lang w:eastAsia="fr-FR"/>
                  </w:rPr>
                </w:pPr>
                <w:r>
                  <w:rPr>
                    <w:lang w:eastAsia="fr-FR"/>
                  </w:rPr>
                  <w:t>Coups de tournevis pour D130 :</w:t>
                </w:r>
              </w:p>
              <w:p w14:paraId="3CF53843" w14:textId="77777777" w:rsidR="00612499" w:rsidRDefault="00612499" w:rsidP="00FB2B7B">
                <w:pPr>
                  <w:tabs>
                    <w:tab w:val="left" w:pos="6228"/>
                  </w:tabs>
                  <w:rPr>
                    <w:lang w:eastAsia="fr-FR"/>
                  </w:rPr>
                </w:pPr>
                <w:r>
                  <w:rPr>
                    <w:lang w:eastAsia="fr-FR"/>
                  </w:rPr>
                  <w:t>Quelques coups de tournevis pour l’entrée de créance, écran refait</w:t>
                </w:r>
                <w:r w:rsidR="007C3FE1">
                  <w:rPr>
                    <w:lang w:eastAsia="fr-FR"/>
                  </w:rPr>
                  <w:t xml:space="preserve"> quasi entièrement</w:t>
                </w:r>
                <w:r>
                  <w:rPr>
                    <w:lang w:eastAsia="fr-FR"/>
                  </w:rPr>
                  <w:t xml:space="preserve"> par mes soins l’année dernière.</w:t>
                </w:r>
              </w:p>
              <w:p w14:paraId="09090C46" w14:textId="77777777" w:rsidR="00B3366A" w:rsidRDefault="00B3366A" w:rsidP="00FB2B7B">
                <w:pPr>
                  <w:tabs>
                    <w:tab w:val="left" w:pos="6228"/>
                  </w:tabs>
                  <w:rPr>
                    <w:lang w:eastAsia="fr-FR"/>
                  </w:rPr>
                </w:pPr>
              </w:p>
              <w:p w14:paraId="1B81EB2D" w14:textId="77777777" w:rsidR="00B3366A" w:rsidRDefault="00B3366A" w:rsidP="00FB2B7B">
                <w:pPr>
                  <w:tabs>
                    <w:tab w:val="left" w:pos="6228"/>
                  </w:tabs>
                  <w:rPr>
                    <w:lang w:eastAsia="fr-FR"/>
                  </w:rPr>
                </w:pPr>
              </w:p>
              <w:p w14:paraId="0EED92E2" w14:textId="77777777" w:rsidR="00B3366A" w:rsidRDefault="00B3366A" w:rsidP="00FB2B7B">
                <w:pPr>
                  <w:tabs>
                    <w:tab w:val="left" w:pos="6228"/>
                  </w:tabs>
                  <w:rPr>
                    <w:lang w:eastAsia="fr-FR"/>
                  </w:rPr>
                </w:pPr>
                <w:r>
                  <w:rPr>
                    <w:lang w:eastAsia="fr-FR"/>
                  </w:rPr>
                  <w:t>Suppression des documents GED (D110) :</w:t>
                </w:r>
              </w:p>
              <w:p w14:paraId="5020C5C7" w14:textId="5CB13F1A" w:rsidR="00B3366A" w:rsidRDefault="00B3366A" w:rsidP="00FB2B7B">
                <w:pPr>
                  <w:tabs>
                    <w:tab w:val="left" w:pos="6228"/>
                  </w:tabs>
                  <w:rPr>
                    <w:lang w:eastAsia="fr-FR"/>
                  </w:rPr>
                </w:pPr>
                <w:r>
                  <w:rPr>
                    <w:lang w:eastAsia="fr-FR"/>
                  </w:rPr>
                  <w:t xml:space="preserve">Un nouvel écran dans l’ancienne synthèse racine (en </w:t>
                </w:r>
                <w:proofErr w:type="spellStart"/>
                <w:r>
                  <w:rPr>
                    <w:lang w:eastAsia="fr-FR"/>
                  </w:rPr>
                  <w:t>DevB</w:t>
                </w:r>
                <w:proofErr w:type="spellEnd"/>
                <w:r>
                  <w:rPr>
                    <w:lang w:eastAsia="fr-FR"/>
                  </w:rPr>
                  <w:t xml:space="preserve"> V3 et en Flow</w:t>
                </w:r>
                <w:r w:rsidR="00CD54C5">
                  <w:rPr>
                    <w:lang w:eastAsia="fr-FR"/>
                  </w:rPr>
                  <w:t xml:space="preserve"> donc</w:t>
                </w:r>
                <w:r>
                  <w:rPr>
                    <w:lang w:eastAsia="fr-FR"/>
                  </w:rPr>
                  <w:t>), une chose nouvelle car ce n’est pas tou</w:t>
                </w:r>
                <w:r w:rsidR="0095554C">
                  <w:rPr>
                    <w:lang w:eastAsia="fr-FR"/>
                  </w:rPr>
                  <w:t>s</w:t>
                </w:r>
                <w:r>
                  <w:rPr>
                    <w:lang w:eastAsia="fr-FR"/>
                  </w:rPr>
                  <w:t xml:space="preserve"> les jours qu’on a la </w:t>
                </w:r>
                <w:r w:rsidRPr="00B3366A">
                  <w:rPr>
                    <w:i/>
                    <w:iCs/>
                    <w:lang w:eastAsia="fr-FR"/>
                  </w:rPr>
                  <w:t>chance</w:t>
                </w:r>
                <w:r>
                  <w:rPr>
                    <w:i/>
                    <w:iCs/>
                    <w:lang w:eastAsia="fr-FR"/>
                  </w:rPr>
                  <w:t xml:space="preserve"> </w:t>
                </w:r>
                <w:r>
                  <w:rPr>
                    <w:lang w:eastAsia="fr-FR"/>
                  </w:rPr>
                  <w:t>de pouvoir faire un nouvel écran sur une appli en Flow.</w:t>
                </w:r>
              </w:p>
              <w:p w14:paraId="70135DB1" w14:textId="48699CAE" w:rsidR="00CD54C5" w:rsidRPr="00B3366A" w:rsidRDefault="0086192E" w:rsidP="00FB2B7B">
                <w:pPr>
                  <w:tabs>
                    <w:tab w:val="left" w:pos="6228"/>
                  </w:tabs>
                  <w:rPr>
                    <w:lang w:eastAsia="fr-FR"/>
                  </w:rPr>
                </w:pPr>
                <w:r>
                  <w:rPr>
                    <w:lang w:eastAsia="fr-FR"/>
                  </w:rPr>
                  <w:t>Cet écran consiste à lister les documents GED (Gestion Electronique de Document) d’une action, pouvoir les consulter et pouvoir les supprimer.</w:t>
                </w:r>
              </w:p>
            </w:tc>
          </w:tr>
        </w:tbl>
        <w:p w14:paraId="3D072A00" w14:textId="3BBA63F4" w:rsidR="00FB2B7B" w:rsidRDefault="00FB2B7B"/>
        <w:p w14:paraId="78996047" w14:textId="77777777" w:rsidR="00FB2B7B" w:rsidRDefault="00FB2B7B">
          <w:pPr>
            <w:spacing w:after="160"/>
            <w:jc w:val="left"/>
          </w:pPr>
          <w:r>
            <w:br w:type="page"/>
          </w:r>
        </w:p>
        <w:p w14:paraId="2709BD92" w14:textId="77777777" w:rsidR="00FB2B7B" w:rsidRDefault="00FB2B7B"/>
        <w:tbl>
          <w:tblPr>
            <w:tblStyle w:val="Grilledutableau"/>
            <w:tblW w:w="10206" w:type="dxa"/>
            <w:jc w:val="center"/>
            <w:tblLook w:val="04A0" w:firstRow="1" w:lastRow="0" w:firstColumn="1" w:lastColumn="0" w:noHBand="0" w:noVBand="1"/>
          </w:tblPr>
          <w:tblGrid>
            <w:gridCol w:w="10206"/>
          </w:tblGrid>
          <w:tr w:rsidR="00FB2B7B" w14:paraId="2F6DFC54" w14:textId="77777777" w:rsidTr="00FB2B7B">
            <w:trPr>
              <w:trHeight w:val="374"/>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2C735F7" w14:textId="08FF7EB5" w:rsidR="00FB2B7B" w:rsidRPr="00FB2B7B" w:rsidRDefault="000250A8" w:rsidP="00FB2B7B">
                <w:pPr>
                  <w:pStyle w:val="Policetableau0"/>
                  <w:rPr>
                    <w:b/>
                  </w:rPr>
                </w:pPr>
                <w:r>
                  <w:rPr>
                    <w:rFonts w:eastAsiaTheme="majorEastAsia"/>
                    <w:b/>
                    <w:color w:val="FFFFFF" w:themeColor="background1"/>
                  </w:rPr>
                  <w:t>Impressions générales – F</w:t>
                </w:r>
                <w:r w:rsidR="00FB2B7B" w:rsidRPr="00D55364">
                  <w:rPr>
                    <w:rFonts w:eastAsiaTheme="majorEastAsia"/>
                    <w:b/>
                    <w:color w:val="FFFFFF" w:themeColor="background1"/>
                  </w:rPr>
                  <w:t>aits marquants – Succès – Difficultés – Retours clients – Ambiance de travail</w:t>
                </w:r>
              </w:p>
            </w:tc>
          </w:tr>
          <w:tr w:rsidR="00FB2B7B" w14:paraId="2D17667A" w14:textId="77777777" w:rsidTr="00FB2B7B">
            <w:trPr>
              <w:trHeight w:val="9072"/>
              <w:jc w:val="center"/>
            </w:trPr>
            <w:tc>
              <w:tcPr>
                <w:tcW w:w="10206" w:type="dxa"/>
                <w:tcBorders>
                  <w:top w:val="single" w:sz="18" w:space="0" w:color="E89759"/>
                  <w:left w:val="single" w:sz="18" w:space="0" w:color="E89759"/>
                  <w:bottom w:val="single" w:sz="18" w:space="0" w:color="AEAEAE" w:themeColor="background2" w:themeTint="99"/>
                  <w:right w:val="single" w:sz="18" w:space="0" w:color="E89759"/>
                </w:tcBorders>
              </w:tcPr>
              <w:p w14:paraId="21933378" w14:textId="137B236D" w:rsidR="0072637B" w:rsidRDefault="00B3366A" w:rsidP="00D50E39">
                <w:pPr>
                  <w:pStyle w:val="Policetableau0"/>
                  <w:ind w:left="0"/>
                  <w:rPr>
                    <w:bCs/>
                  </w:rPr>
                </w:pPr>
                <w:r>
                  <w:rPr>
                    <w:bCs/>
                  </w:rPr>
                  <w:t>J’ai toujours le sentiment du devoir accompli même si la refonte de la synthèse</w:t>
                </w:r>
                <w:r w:rsidR="008B306E">
                  <w:rPr>
                    <w:bCs/>
                  </w:rPr>
                  <w:t xml:space="preserve"> racine</w:t>
                </w:r>
                <w:r>
                  <w:rPr>
                    <w:bCs/>
                  </w:rPr>
                  <w:t xml:space="preserve"> n’est pas facile tous les jours, certains Defect</w:t>
                </w:r>
                <w:r w:rsidR="008E2FEE">
                  <w:rPr>
                    <w:bCs/>
                  </w:rPr>
                  <w:t>s</w:t>
                </w:r>
                <w:r>
                  <w:rPr>
                    <w:bCs/>
                  </w:rPr>
                  <w:t xml:space="preserve"> ou sujet</w:t>
                </w:r>
                <w:r w:rsidR="008E2FEE">
                  <w:rPr>
                    <w:bCs/>
                  </w:rPr>
                  <w:t>s</w:t>
                </w:r>
                <w:r>
                  <w:rPr>
                    <w:bCs/>
                  </w:rPr>
                  <w:t xml:space="preserve"> sont bien plus prise de tête.</w:t>
                </w:r>
              </w:p>
              <w:p w14:paraId="07127CE2" w14:textId="3B12E6A0" w:rsidR="00F53D4B" w:rsidRDefault="00B3366A" w:rsidP="00D50E39">
                <w:pPr>
                  <w:pStyle w:val="Policetableau0"/>
                  <w:ind w:left="0"/>
                  <w:rPr>
                    <w:bCs/>
                  </w:rPr>
                </w:pPr>
                <w:r>
                  <w:rPr>
                    <w:bCs/>
                  </w:rPr>
                  <w:t xml:space="preserve">Cela fait </w:t>
                </w:r>
                <w:r w:rsidR="00117144">
                  <w:rPr>
                    <w:bCs/>
                  </w:rPr>
                  <w:t xml:space="preserve">aussi </w:t>
                </w:r>
                <w:r>
                  <w:rPr>
                    <w:bCs/>
                  </w:rPr>
                  <w:t xml:space="preserve">du bien mentalement de changer de sujet en faisant </w:t>
                </w:r>
                <w:r w:rsidR="008E4D23">
                  <w:rPr>
                    <w:bCs/>
                  </w:rPr>
                  <w:t>autres</w:t>
                </w:r>
                <w:r>
                  <w:rPr>
                    <w:bCs/>
                  </w:rPr>
                  <w:t xml:space="preserve"> choses à coté</w:t>
                </w:r>
                <w:r w:rsidR="00C2377D">
                  <w:rPr>
                    <w:bCs/>
                  </w:rPr>
                  <w:t xml:space="preserve"> comme la suppression des document </w:t>
                </w:r>
                <w:r w:rsidR="009C0FAD">
                  <w:rPr>
                    <w:bCs/>
                  </w:rPr>
                  <w:t>GED</w:t>
                </w:r>
                <w:r w:rsidR="00C2377D">
                  <w:rPr>
                    <w:bCs/>
                  </w:rPr>
                  <w:t xml:space="preserve"> (même si c’est en V3 et en Flow) ou encore des assistances/coups de tournevis pour D120/D130.</w:t>
                </w:r>
                <w:r w:rsidR="004511C8">
                  <w:rPr>
                    <w:bCs/>
                  </w:rPr>
                  <w:t xml:space="preserve"> </w:t>
                </w:r>
                <w:r w:rsidR="00F53D4B">
                  <w:rPr>
                    <w:bCs/>
                  </w:rPr>
                  <w:br/>
                </w:r>
                <w:r w:rsidR="004511C8">
                  <w:rPr>
                    <w:bCs/>
                  </w:rPr>
                  <w:t xml:space="preserve">Ce projet me parait un peu long et moins dynamique que SPOC ou l’entrée de créance coté D130. </w:t>
                </w:r>
                <w:r w:rsidR="00F53D4B">
                  <w:rPr>
                    <w:bCs/>
                  </w:rPr>
                  <w:t>C’est surtout une grande partie d’analyse</w:t>
                </w:r>
                <w:r w:rsidR="00D90D16">
                  <w:rPr>
                    <w:bCs/>
                  </w:rPr>
                  <w:t xml:space="preserve"> par rapport à</w:t>
                </w:r>
                <w:r w:rsidR="00F53D4B">
                  <w:rPr>
                    <w:bCs/>
                  </w:rPr>
                  <w:t xml:space="preserve"> la quantité de DEV</w:t>
                </w:r>
                <w:r w:rsidR="00D90D16">
                  <w:rPr>
                    <w:bCs/>
                  </w:rPr>
                  <w:t xml:space="preserve"> faite IN FINE</w:t>
                </w:r>
                <w:r w:rsidR="00F53D4B">
                  <w:rPr>
                    <w:bCs/>
                  </w:rPr>
                  <w:t>.</w:t>
                </w:r>
              </w:p>
              <w:p w14:paraId="2E2A68BC" w14:textId="77777777" w:rsidR="00F53D4B" w:rsidRDefault="00F53D4B" w:rsidP="00D50E39">
                <w:pPr>
                  <w:pStyle w:val="Policetableau0"/>
                  <w:ind w:left="0"/>
                  <w:rPr>
                    <w:bCs/>
                  </w:rPr>
                </w:pPr>
              </w:p>
              <w:p w14:paraId="61BD0556" w14:textId="640C3911" w:rsidR="00B3366A" w:rsidRDefault="004511C8" w:rsidP="00D50E39">
                <w:pPr>
                  <w:pStyle w:val="Policetableau0"/>
                  <w:ind w:left="0"/>
                  <w:rPr>
                    <w:bCs/>
                  </w:rPr>
                </w:pPr>
                <w:r>
                  <w:rPr>
                    <w:bCs/>
                  </w:rPr>
                  <w:t>L’entente avec D110 est au beau fixe</w:t>
                </w:r>
                <w:r w:rsidR="00F53D4B">
                  <w:rPr>
                    <w:bCs/>
                  </w:rPr>
                  <w:t xml:space="preserve"> (surtout avec Ameziane)</w:t>
                </w:r>
                <w:r>
                  <w:rPr>
                    <w:bCs/>
                  </w:rPr>
                  <w:t xml:space="preserve"> même si je me sens un peu plus sur la réserve</w:t>
                </w:r>
                <w:r w:rsidR="00F53D4B">
                  <w:rPr>
                    <w:bCs/>
                  </w:rPr>
                  <w:t xml:space="preserve"> de manière générale contrairement </w:t>
                </w:r>
                <w:r>
                  <w:rPr>
                    <w:bCs/>
                  </w:rPr>
                  <w:t>avec D130 où je me sentais plus à l’aise</w:t>
                </w:r>
                <w:r w:rsidR="005926CD">
                  <w:rPr>
                    <w:bCs/>
                  </w:rPr>
                  <w:t>, l’ambiance était plus bonne enfant chez D130</w:t>
                </w:r>
                <w:r>
                  <w:rPr>
                    <w:bCs/>
                  </w:rPr>
                  <w:t>.</w:t>
                </w:r>
                <w:r w:rsidR="00F53D4B">
                  <w:rPr>
                    <w:bCs/>
                  </w:rPr>
                  <w:t xml:space="preserve"> Je vois cependant de l’amélioration au fil du temps.</w:t>
                </w:r>
              </w:p>
              <w:p w14:paraId="4AF348E7" w14:textId="77777777" w:rsidR="00C2377D" w:rsidRDefault="00C2377D" w:rsidP="00D50E39">
                <w:pPr>
                  <w:pStyle w:val="Policetableau0"/>
                  <w:ind w:left="0"/>
                  <w:rPr>
                    <w:bCs/>
                  </w:rPr>
                </w:pPr>
              </w:p>
              <w:p w14:paraId="4357642E" w14:textId="1204DC8D" w:rsidR="00F53D4B" w:rsidRDefault="00C2377D" w:rsidP="00D50E39">
                <w:pPr>
                  <w:pStyle w:val="Policetableau0"/>
                  <w:ind w:left="0"/>
                  <w:rPr>
                    <w:bCs/>
                  </w:rPr>
                </w:pPr>
                <w:r>
                  <w:rPr>
                    <w:bCs/>
                  </w:rPr>
                  <w:t>Les équipes semble</w:t>
                </w:r>
                <w:r w:rsidR="00992F6B">
                  <w:rPr>
                    <w:bCs/>
                  </w:rPr>
                  <w:t>nt</w:t>
                </w:r>
                <w:r>
                  <w:rPr>
                    <w:bCs/>
                  </w:rPr>
                  <w:t xml:space="preserve"> contente</w:t>
                </w:r>
                <w:r w:rsidR="00992F6B">
                  <w:rPr>
                    <w:bCs/>
                  </w:rPr>
                  <w:t>s</w:t>
                </w:r>
                <w:r>
                  <w:rPr>
                    <w:bCs/>
                  </w:rPr>
                  <w:t xml:space="preserve"> du travail que je fourni</w:t>
                </w:r>
                <w:r w:rsidR="00C256C0">
                  <w:rPr>
                    <w:bCs/>
                  </w:rPr>
                  <w:t>. J’ai prouvé ma valeur et mon efficacité à plusieurs reprise</w:t>
                </w:r>
                <w:r w:rsidR="005926CD">
                  <w:rPr>
                    <w:bCs/>
                  </w:rPr>
                  <w:t>s</w:t>
                </w:r>
                <w:r w:rsidR="00F53D4B">
                  <w:rPr>
                    <w:bCs/>
                  </w:rPr>
                  <w:t>, surtout</w:t>
                </w:r>
                <w:r w:rsidR="00C256C0">
                  <w:rPr>
                    <w:bCs/>
                  </w:rPr>
                  <w:t xml:space="preserve"> quand la concurrence a</w:t>
                </w:r>
                <w:r w:rsidR="00F53D4B">
                  <w:rPr>
                    <w:bCs/>
                  </w:rPr>
                  <w:t xml:space="preserve"> </w:t>
                </w:r>
                <w:r w:rsidR="00C256C0">
                  <w:rPr>
                    <w:bCs/>
                  </w:rPr>
                  <w:t>du mal à fournir une analyse ce qui renforce la position d</w:t>
                </w:r>
                <w:r w:rsidR="000F4107">
                  <w:rPr>
                    <w:bCs/>
                  </w:rPr>
                  <w:t>’</w:t>
                </w:r>
                <w:r w:rsidR="00C256C0">
                  <w:rPr>
                    <w:bCs/>
                  </w:rPr>
                  <w:t>Apside dans le domaine</w:t>
                </w:r>
                <w:r w:rsidR="005926CD">
                  <w:rPr>
                    <w:bCs/>
                  </w:rPr>
                  <w:t>.</w:t>
                </w:r>
                <w:r w:rsidR="00F53D4B">
                  <w:rPr>
                    <w:bCs/>
                  </w:rPr>
                  <w:t xml:space="preserve"> </w:t>
                </w:r>
                <w:r w:rsidR="005926CD">
                  <w:rPr>
                    <w:bCs/>
                  </w:rPr>
                  <w:t>M</w:t>
                </w:r>
                <w:r w:rsidR="00C256C0">
                  <w:rPr>
                    <w:bCs/>
                  </w:rPr>
                  <w:t>ême si</w:t>
                </w:r>
                <w:r w:rsidR="005D2BD5">
                  <w:rPr>
                    <w:bCs/>
                  </w:rPr>
                  <w:t xml:space="preserve"> bon nombre</w:t>
                </w:r>
                <w:r w:rsidR="00C256C0">
                  <w:rPr>
                    <w:bCs/>
                  </w:rPr>
                  <w:t xml:space="preserve"> de sujet</w:t>
                </w:r>
                <w:r w:rsidR="000F4107">
                  <w:rPr>
                    <w:bCs/>
                  </w:rPr>
                  <w:t>s</w:t>
                </w:r>
                <w:r w:rsidR="00C256C0">
                  <w:rPr>
                    <w:bCs/>
                  </w:rPr>
                  <w:t xml:space="preserve"> ont été</w:t>
                </w:r>
                <w:r w:rsidR="000F4107">
                  <w:rPr>
                    <w:bCs/>
                  </w:rPr>
                  <w:t>s</w:t>
                </w:r>
                <w:r w:rsidR="00C256C0">
                  <w:rPr>
                    <w:bCs/>
                  </w:rPr>
                  <w:t xml:space="preserve"> délocalisés chez la concurrence, j’ose espérer qu’avec la qualité de travail qu’on </w:t>
                </w:r>
                <w:r w:rsidR="00A06C34">
                  <w:rPr>
                    <w:bCs/>
                  </w:rPr>
                  <w:t>fournit</w:t>
                </w:r>
                <w:r w:rsidR="00C256C0">
                  <w:rPr>
                    <w:bCs/>
                  </w:rPr>
                  <w:t xml:space="preserve"> avec Benjamin cela inverse la vapeur et leur position</w:t>
                </w:r>
                <w:r w:rsidR="00CE4320">
                  <w:rPr>
                    <w:bCs/>
                  </w:rPr>
                  <w:t xml:space="preserve"> là-dessus</w:t>
                </w:r>
                <w:r w:rsidR="00C256C0">
                  <w:rPr>
                    <w:bCs/>
                  </w:rPr>
                  <w:t>.</w:t>
                </w:r>
                <w:r w:rsidR="00C256C0">
                  <w:rPr>
                    <w:bCs/>
                  </w:rPr>
                  <w:br/>
                  <w:t>Un interne préfère d’ailleurs maintenant me demander de l’aide à moi plutôt que les solliciter</w:t>
                </w:r>
                <w:r w:rsidR="000F4107">
                  <w:rPr>
                    <w:bCs/>
                  </w:rPr>
                  <w:t xml:space="preserve"> eux</w:t>
                </w:r>
                <w:r w:rsidR="00C256C0">
                  <w:rPr>
                    <w:bCs/>
                  </w:rPr>
                  <w:t>.</w:t>
                </w:r>
              </w:p>
              <w:p w14:paraId="5E0FAFD3" w14:textId="77777777" w:rsidR="00E80D76" w:rsidRDefault="00E80D76" w:rsidP="00D50E39">
                <w:pPr>
                  <w:pStyle w:val="Policetableau0"/>
                  <w:ind w:left="0"/>
                  <w:rPr>
                    <w:bCs/>
                  </w:rPr>
                </w:pPr>
                <w:r>
                  <w:rPr>
                    <w:bCs/>
                  </w:rPr>
                  <w:t xml:space="preserve">J’ai cependant </w:t>
                </w:r>
                <w:r w:rsidR="0027119E">
                  <w:rPr>
                    <w:bCs/>
                  </w:rPr>
                  <w:t>dû</w:t>
                </w:r>
                <w:r>
                  <w:rPr>
                    <w:bCs/>
                  </w:rPr>
                  <w:t xml:space="preserve"> insister un </w:t>
                </w:r>
                <w:r w:rsidR="0027119E">
                  <w:rPr>
                    <w:bCs/>
                  </w:rPr>
                  <w:t>peu pour</w:t>
                </w:r>
                <w:r>
                  <w:rPr>
                    <w:bCs/>
                  </w:rPr>
                  <w:t xml:space="preserve"> avoir une tuile à faire sur le LOT4 de la refonte car j’avais l’impression que j’étais un </w:t>
                </w:r>
                <w:r w:rsidR="0027119E">
                  <w:rPr>
                    <w:bCs/>
                  </w:rPr>
                  <w:t>peu</w:t>
                </w:r>
                <w:r>
                  <w:rPr>
                    <w:bCs/>
                  </w:rPr>
                  <w:t xml:space="preserve"> mis de </w:t>
                </w:r>
                <w:r w:rsidR="0027119E">
                  <w:rPr>
                    <w:bCs/>
                  </w:rPr>
                  <w:t>côté</w:t>
                </w:r>
                <w:r>
                  <w:rPr>
                    <w:bCs/>
                  </w:rPr>
                  <w:t>.</w:t>
                </w:r>
              </w:p>
              <w:p w14:paraId="13F6AE4F" w14:textId="77777777" w:rsidR="006F2A91" w:rsidRDefault="006F2A91" w:rsidP="00D50E39">
                <w:pPr>
                  <w:pStyle w:val="Policetableau0"/>
                  <w:ind w:left="0"/>
                  <w:rPr>
                    <w:bCs/>
                  </w:rPr>
                </w:pPr>
              </w:p>
              <w:p w14:paraId="2975F3D1" w14:textId="17C86DE6" w:rsidR="006F2A91" w:rsidRPr="00461A4D" w:rsidRDefault="006F2A91" w:rsidP="00D50E39">
                <w:pPr>
                  <w:pStyle w:val="Policetableau0"/>
                  <w:ind w:left="0"/>
                  <w:rPr>
                    <w:bCs/>
                  </w:rPr>
                </w:pPr>
                <w:r>
                  <w:rPr>
                    <w:bCs/>
                  </w:rPr>
                  <w:t>Dans l’ensemble une bonne année, une position non négligeable dans l’équipe voire même le domaine. C’est toujours gratifiant d’être appelé en renfort ou à l’aide sur quelque chose surtout si d’autres ne font pas grand-chose. Devoir expliquer le fonctionnement d</w:t>
                </w:r>
                <w:r w:rsidR="00A06C34">
                  <w:rPr>
                    <w:bCs/>
                  </w:rPr>
                  <w:t xml:space="preserve">’une fonctionnalité ou d’une zone dans le code </w:t>
                </w:r>
                <w:r>
                  <w:rPr>
                    <w:bCs/>
                  </w:rPr>
                  <w:t>à un interne fait aussi plaisir à l’égo.</w:t>
                </w:r>
              </w:p>
            </w:tc>
          </w:tr>
          <w:tr w:rsidR="00FB2B7B" w14:paraId="5C1886B2" w14:textId="77777777" w:rsidTr="00FB2B7B">
            <w:trPr>
              <w:trHeight w:val="22"/>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5C33015" w14:textId="77777777" w:rsidR="00FB2B7B" w:rsidRPr="00D55364" w:rsidRDefault="00FB2B7B" w:rsidP="00D55364">
                <w:pPr>
                  <w:pStyle w:val="Policetableau0"/>
                  <w:rPr>
                    <w:b/>
                  </w:rPr>
                </w:pPr>
                <w:r w:rsidRPr="00D55364">
                  <w:rPr>
                    <w:rFonts w:eastAsiaTheme="majorEastAsia"/>
                    <w:b/>
                    <w:color w:val="FFFFFF" w:themeColor="background1"/>
                  </w:rPr>
                  <w:t>Avis du responsable</w:t>
                </w:r>
              </w:p>
            </w:tc>
          </w:tr>
          <w:tr w:rsidR="00FB2B7B" w14:paraId="3B1EC412" w14:textId="77777777" w:rsidTr="00FB2B7B">
            <w:trPr>
              <w:trHeight w:val="3100"/>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F43840" w14:textId="3DF92EBA" w:rsidR="009037F0" w:rsidRDefault="009037F0" w:rsidP="00C94EDE">
                <w:pPr>
                  <w:pStyle w:val="Policetableau0"/>
                </w:pPr>
              </w:p>
            </w:tc>
          </w:tr>
        </w:tbl>
        <w:p w14:paraId="31906E44" w14:textId="77777777" w:rsidR="00FB2B7B" w:rsidRDefault="00FB2B7B">
          <w:pPr>
            <w:spacing w:after="160"/>
            <w:jc w:val="left"/>
          </w:pPr>
        </w:p>
        <w:p w14:paraId="765A783A" w14:textId="65BB4A0D" w:rsidR="00FB2B7B" w:rsidRDefault="00F83C6B" w:rsidP="00EA53F6">
          <w:pPr>
            <w:pStyle w:val="Titre1"/>
          </w:pPr>
          <w:r>
            <w:lastRenderedPageBreak/>
            <w:t>Objectif fixés lors de l’entretien précédent</w:t>
          </w: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780721E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C87308E" w14:textId="6744E2E8"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1 :</w:t>
                </w:r>
                <w:r w:rsidR="004551E4">
                  <w:t xml:space="preserve"> </w:t>
                </w:r>
                <w:r w:rsidR="004551E4" w:rsidRPr="004551E4">
                  <w:rPr>
                    <w:rFonts w:eastAsiaTheme="majorEastAsia"/>
                    <w:b/>
                    <w:color w:val="FFFFFF" w:themeColor="background1"/>
                  </w:rPr>
                  <w:t xml:space="preserve">Continuer sur ma lancée, continuer de prendre de l’expérience en </w:t>
                </w:r>
                <w:proofErr w:type="spellStart"/>
                <w:r w:rsidR="004551E4" w:rsidRPr="004551E4">
                  <w:rPr>
                    <w:rFonts w:eastAsiaTheme="majorEastAsia"/>
                    <w:b/>
                    <w:color w:val="FFFFFF" w:themeColor="background1"/>
                  </w:rPr>
                  <w:t>DevBooster</w:t>
                </w:r>
                <w:proofErr w:type="spellEnd"/>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395E76F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7F4A6B47"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44AD310D" w14:textId="752B11E4" w:rsidR="00FB2B7B" w:rsidRPr="00D55364" w:rsidRDefault="00FB2B7B" w:rsidP="00E333F0">
                <w:pPr>
                  <w:pStyle w:val="Policetableau0"/>
                </w:pPr>
                <w:r w:rsidRPr="00D55364">
                  <w:t>Commentaires (satisfactions / difficultés …) :</w:t>
                </w:r>
                <w:r w:rsidR="004551E4">
                  <w:t xml:space="preserve"> J’en apprend tout le temps, mes connaissances murissent et s’affinent. La migration sur </w:t>
                </w:r>
                <w:proofErr w:type="spellStart"/>
                <w:r w:rsidR="004551E4">
                  <w:t>GitLab</w:t>
                </w:r>
                <w:proofErr w:type="spellEnd"/>
                <w:r w:rsidR="004551E4">
                  <w:t xml:space="preserve"> des applis ma</w:t>
                </w:r>
                <w:r w:rsidR="007A2287">
                  <w:t>r</w:t>
                </w:r>
                <w:r w:rsidR="004551E4">
                  <w:t>que une étape</w:t>
                </w:r>
                <w:r w:rsidR="007A2287">
                  <w:t xml:space="preserve"> supplémentaire</w:t>
                </w:r>
                <w:r w:rsidR="004551E4">
                  <w:t>, mes connaissances acquises lors de mes études sont un avantage.</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33FA327" w14:textId="77777777" w:rsidR="00FB2B7B" w:rsidRPr="00D55364" w:rsidRDefault="00FB2B7B" w:rsidP="00E333F0">
                <w:pPr>
                  <w:pStyle w:val="Policetableau0"/>
                </w:pPr>
                <w:r w:rsidRPr="00D55364">
                  <w:t xml:space="preserve">       </w:t>
                </w:r>
                <w:r w:rsidRPr="004551E4">
                  <w:rPr>
                    <w:highlight w:val="yellow"/>
                  </w:rPr>
                  <w:t>Atteint</w:t>
                </w:r>
              </w:p>
              <w:p w14:paraId="7B62EA6D" w14:textId="77777777" w:rsidR="00FB2B7B" w:rsidRPr="00D55364" w:rsidRDefault="00FB2B7B" w:rsidP="00E333F0">
                <w:pPr>
                  <w:pStyle w:val="Policetableau0"/>
                </w:pPr>
              </w:p>
              <w:p w14:paraId="1CC860F2" w14:textId="77777777" w:rsidR="00FB2B7B" w:rsidRPr="00D55364" w:rsidRDefault="00FB2B7B" w:rsidP="00E333F0">
                <w:pPr>
                  <w:pStyle w:val="Policetableau0"/>
                </w:pPr>
                <w:r w:rsidRPr="00D55364">
                  <w:t xml:space="preserve">       Partiellement atteint</w:t>
                </w:r>
              </w:p>
              <w:p w14:paraId="4E3BD571" w14:textId="77777777" w:rsidR="00FB2B7B" w:rsidRPr="00D55364" w:rsidRDefault="00FB2B7B" w:rsidP="00E333F0">
                <w:pPr>
                  <w:pStyle w:val="Policetableau0"/>
                </w:pPr>
              </w:p>
              <w:p w14:paraId="654ABD3B" w14:textId="06209A39" w:rsidR="00FB2B7B" w:rsidRPr="00D55364" w:rsidRDefault="00FB2B7B" w:rsidP="00E333F0">
                <w:pPr>
                  <w:pStyle w:val="Policetableau0"/>
                </w:pPr>
                <w:r w:rsidRPr="00D55364">
                  <w:t xml:space="preserve">       Non atteint</w:t>
                </w:r>
              </w:p>
            </w:tc>
          </w:tr>
          <w:tr w:rsidR="00FB2B7B" w:rsidRPr="00D55364" w14:paraId="0587ACDF"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50283B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850117"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BD3F383"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0FF8E80"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0A93C7" w14:textId="77777777" w:rsidR="00FB2B7B" w:rsidRPr="00D55364" w:rsidRDefault="00FB2B7B" w:rsidP="00E333F0">
                <w:pPr>
                  <w:pStyle w:val="Policetableau0"/>
                </w:pPr>
              </w:p>
            </w:tc>
          </w:tr>
        </w:tbl>
        <w:p w14:paraId="073FBE47" w14:textId="546D37EA"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09483B3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4327A5F9" w14:textId="2F154416"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2 :</w:t>
                </w:r>
                <w:r w:rsidR="004551E4">
                  <w:rPr>
                    <w:rFonts w:eastAsiaTheme="majorEastAsia"/>
                    <w:b/>
                    <w:color w:val="FFFFFF" w:themeColor="background1"/>
                  </w:rPr>
                  <w:t xml:space="preserve"> A</w:t>
                </w:r>
                <w:r w:rsidR="004551E4" w:rsidRPr="004551E4">
                  <w:rPr>
                    <w:rFonts w:eastAsiaTheme="majorEastAsia"/>
                    <w:b/>
                    <w:color w:val="FFFFFF" w:themeColor="background1"/>
                  </w:rPr>
                  <w:t>ccompagner les débutants et les nouveaux collaborateurs</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317208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7F9B22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4DB6E9E6" w14:textId="77777777" w:rsidR="00FB2B7B" w:rsidRDefault="00FB2B7B" w:rsidP="00E333F0">
                <w:pPr>
                  <w:pStyle w:val="Policetableau0"/>
                </w:pPr>
                <w:r w:rsidRPr="00D55364">
                  <w:t>Commentaires (satisfactions / difficultés …) :</w:t>
                </w:r>
                <w:r w:rsidR="004551E4">
                  <w:t xml:space="preserve"> Partiellement atteint car il y a effectivement eu un nouveau collaborateur LOCAL au CDS, cependant les évènements ont fait que, n’ayant pas de sujet de son coté, je n’ai pas pu faire d’assistance.</w:t>
                </w:r>
                <w:r w:rsidR="004551E4">
                  <w:br/>
                </w:r>
                <w:r w:rsidR="00AF6F61">
                  <w:t>Pensant qu’il allait avoir un sujet chez D110, j’ai pris l’initiative de</w:t>
                </w:r>
                <w:r w:rsidR="004551E4">
                  <w:t xml:space="preserve"> lui donner </w:t>
                </w:r>
                <w:r w:rsidR="00AF6F61">
                  <w:t>les</w:t>
                </w:r>
                <w:r w:rsidR="004551E4">
                  <w:t xml:space="preserve"> solutions</w:t>
                </w:r>
                <w:r w:rsidR="00AF6F61">
                  <w:t xml:space="preserve"> RACINE</w:t>
                </w:r>
                <w:r w:rsidR="009167E7">
                  <w:t>2</w:t>
                </w:r>
                <w:r w:rsidR="00AF6F61">
                  <w:t xml:space="preserve"> et RACINE4 </w:t>
                </w:r>
                <w:r w:rsidR="004551E4">
                  <w:t xml:space="preserve">pour qu’il regarde et s’imprègne de </w:t>
                </w:r>
                <w:proofErr w:type="spellStart"/>
                <w:r w:rsidR="004551E4">
                  <w:t>DevBooster</w:t>
                </w:r>
                <w:proofErr w:type="spellEnd"/>
                <w:r w:rsidR="004551E4">
                  <w:t>. Je n’ai cependant eu que de rare</w:t>
                </w:r>
                <w:r w:rsidR="00732D69">
                  <w:t>s</w:t>
                </w:r>
                <w:r w:rsidR="004551E4">
                  <w:t xml:space="preserve"> questionnement</w:t>
                </w:r>
                <w:r w:rsidR="00AF6F61">
                  <w:t>s</w:t>
                </w:r>
                <w:r w:rsidR="00C9715A">
                  <w:t xml:space="preserve"> à ce sujet</w:t>
                </w:r>
                <w:r w:rsidR="004551E4">
                  <w:t>.</w:t>
                </w:r>
                <w:r w:rsidR="00732D69">
                  <w:t xml:space="preserve"> </w:t>
                </w:r>
              </w:p>
              <w:p w14:paraId="33150BE5" w14:textId="5DED49BA" w:rsidR="009167E7" w:rsidRPr="00D55364" w:rsidRDefault="009167E7" w:rsidP="00E333F0">
                <w:pPr>
                  <w:pStyle w:val="Policetableau0"/>
                </w:pPr>
                <w:r>
                  <w:t xml:space="preserve">Je n’ai également pas eu beaucoup de demandes par rapport à </w:t>
                </w:r>
                <w:proofErr w:type="spellStart"/>
                <w:r>
                  <w:t>DevBooster</w:t>
                </w:r>
                <w:proofErr w:type="spellEnd"/>
                <w:r>
                  <w:t xml:space="preserve"> en générale quand il faisant les formations.</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9761247" w14:textId="77777777" w:rsidR="00FB2B7B" w:rsidRPr="00D55364" w:rsidRDefault="00FB2B7B" w:rsidP="00E333F0">
                <w:pPr>
                  <w:pStyle w:val="Policetableau0"/>
                </w:pPr>
                <w:r w:rsidRPr="00D55364">
                  <w:t xml:space="preserve">       Atteint</w:t>
                </w:r>
              </w:p>
              <w:p w14:paraId="51A80F93" w14:textId="77777777" w:rsidR="00FB2B7B" w:rsidRPr="00D55364" w:rsidRDefault="00FB2B7B" w:rsidP="00E333F0">
                <w:pPr>
                  <w:pStyle w:val="Policetableau0"/>
                </w:pPr>
              </w:p>
              <w:p w14:paraId="376A55D1" w14:textId="77777777" w:rsidR="00FB2B7B" w:rsidRPr="00D55364" w:rsidRDefault="00FB2B7B" w:rsidP="00E333F0">
                <w:pPr>
                  <w:pStyle w:val="Policetableau0"/>
                </w:pPr>
                <w:r w:rsidRPr="00D55364">
                  <w:t xml:space="preserve">       </w:t>
                </w:r>
                <w:r w:rsidRPr="004551E4">
                  <w:rPr>
                    <w:highlight w:val="yellow"/>
                  </w:rPr>
                  <w:t>Partiellement atteint</w:t>
                </w:r>
              </w:p>
              <w:p w14:paraId="056AFD7C" w14:textId="77777777" w:rsidR="00FB2B7B" w:rsidRPr="00D55364" w:rsidRDefault="00FB2B7B" w:rsidP="00E333F0">
                <w:pPr>
                  <w:pStyle w:val="Policetableau0"/>
                </w:pPr>
              </w:p>
              <w:p w14:paraId="196DE512" w14:textId="67841DD3" w:rsidR="00FB2B7B" w:rsidRPr="00D55364" w:rsidRDefault="00FB2B7B" w:rsidP="00E333F0">
                <w:pPr>
                  <w:pStyle w:val="Policetableau0"/>
                </w:pPr>
                <w:r w:rsidRPr="00D55364">
                  <w:t xml:space="preserve">       Non atteint</w:t>
                </w:r>
              </w:p>
            </w:tc>
          </w:tr>
          <w:tr w:rsidR="00FB2B7B" w:rsidRPr="00D55364" w14:paraId="6E3DB814"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3133D74F"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D7CF70"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0E549F6C"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50CBC08A"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A64FEA" w14:textId="77777777" w:rsidR="00FB2B7B" w:rsidRPr="00D55364" w:rsidRDefault="00FB2B7B" w:rsidP="00E333F0">
                <w:pPr>
                  <w:pStyle w:val="Policetableau0"/>
                </w:pPr>
              </w:p>
            </w:tc>
          </w:tr>
        </w:tbl>
        <w:p w14:paraId="7D06F222" w14:textId="283ADBC3"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617FE21E"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BDAE566"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3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79F334C"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D96214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02128E3E"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1CE77EDF" w14:textId="77777777" w:rsidR="00FB2B7B" w:rsidRPr="00D55364" w:rsidRDefault="00FB2B7B" w:rsidP="00E333F0">
                <w:pPr>
                  <w:pStyle w:val="Policetableau0"/>
                </w:pPr>
                <w:r w:rsidRPr="00D55364">
                  <w:t xml:space="preserve">       Atteint</w:t>
                </w:r>
              </w:p>
              <w:p w14:paraId="77FAFA24" w14:textId="77777777" w:rsidR="00FB2B7B" w:rsidRPr="00D55364" w:rsidRDefault="00FB2B7B" w:rsidP="00E333F0">
                <w:pPr>
                  <w:pStyle w:val="Policetableau0"/>
                </w:pPr>
              </w:p>
              <w:p w14:paraId="725B32B5" w14:textId="77777777" w:rsidR="00FB2B7B" w:rsidRPr="00D55364" w:rsidRDefault="00FB2B7B" w:rsidP="00E333F0">
                <w:pPr>
                  <w:pStyle w:val="Policetableau0"/>
                </w:pPr>
                <w:r w:rsidRPr="00D55364">
                  <w:t xml:space="preserve">       Partiellement atteint</w:t>
                </w:r>
              </w:p>
              <w:p w14:paraId="2FB53EDE" w14:textId="77777777" w:rsidR="00FB2B7B" w:rsidRPr="00D55364" w:rsidRDefault="00FB2B7B" w:rsidP="00E333F0">
                <w:pPr>
                  <w:pStyle w:val="Policetableau0"/>
                </w:pPr>
              </w:p>
              <w:p w14:paraId="58DE274A" w14:textId="29DACC05" w:rsidR="00FB2B7B" w:rsidRPr="00D55364" w:rsidRDefault="00FB2B7B" w:rsidP="00E333F0">
                <w:pPr>
                  <w:pStyle w:val="Policetableau0"/>
                </w:pPr>
                <w:r w:rsidRPr="00D55364">
                  <w:t xml:space="preserve">       Non atteint</w:t>
                </w:r>
              </w:p>
            </w:tc>
          </w:tr>
          <w:tr w:rsidR="00FB2B7B" w:rsidRPr="00D55364" w14:paraId="694E7D37"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387104F" w14:textId="77777777" w:rsidR="00FB2B7B" w:rsidRPr="00D55364" w:rsidRDefault="00FB2B7B" w:rsidP="00D55364">
                <w:pPr>
                  <w:pStyle w:val="Policetableau0"/>
                  <w:rPr>
                    <w:rFonts w:eastAsiaTheme="majorEastAsia"/>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4F898209"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D1E98BF"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0326A10B"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BFCD259" w14:textId="77777777" w:rsidR="00FB2B7B" w:rsidRPr="00D55364" w:rsidRDefault="00FB2B7B" w:rsidP="00E333F0">
                <w:pPr>
                  <w:pStyle w:val="Policetableau0"/>
                </w:pPr>
              </w:p>
            </w:tc>
          </w:tr>
        </w:tbl>
        <w:p w14:paraId="750D7E03" w14:textId="77777777" w:rsidR="00FB2B7B" w:rsidRDefault="00FB2B7B">
          <w:pPr>
            <w:spacing w:after="160"/>
            <w:jc w:val="left"/>
          </w:pPr>
        </w:p>
        <w:p w14:paraId="03E8942E" w14:textId="6C30A046" w:rsidR="00FB2B7B" w:rsidRDefault="00FB2B7B">
          <w:pPr>
            <w:spacing w:after="160"/>
            <w:jc w:val="left"/>
          </w:pPr>
        </w:p>
        <w:p w14:paraId="3E42BFE4" w14:textId="5424DECD" w:rsidR="00FB2B7B" w:rsidRDefault="00F83C6B" w:rsidP="00EA53F6">
          <w:pPr>
            <w:pStyle w:val="Titre1"/>
          </w:pPr>
          <w:r>
            <w:t>Bilan depuis le dernier entretien</w:t>
          </w:r>
          <w:r w:rsidR="00FB2B7B" w:rsidRPr="00FB2B7B">
            <w:t xml:space="preserve"> : </w:t>
          </w:r>
          <w:r>
            <w:t>savoir faire et savoir être</w:t>
          </w:r>
        </w:p>
        <w:p w14:paraId="48A88F53" w14:textId="77777777" w:rsidR="00733523" w:rsidRPr="009037F0" w:rsidRDefault="00733523" w:rsidP="00733523">
          <w:pPr>
            <w:pStyle w:val="2020Apside"/>
            <w:rPr>
              <w:sz w:val="20"/>
            </w:rPr>
          </w:pPr>
          <w:r w:rsidRPr="009037F0">
            <w:rPr>
              <w:sz w:val="20"/>
            </w:rPr>
            <w:t>(Evaluation des compétences utilisées depuis le dernier entretien / Evaluer les principales compétences)</w:t>
          </w:r>
        </w:p>
        <w:p w14:paraId="41C5F49F" w14:textId="058F5054" w:rsidR="00FB2B7B" w:rsidRPr="009037F0" w:rsidRDefault="00733523" w:rsidP="00733523">
          <w:pPr>
            <w:pStyle w:val="2020Apside"/>
            <w:rPr>
              <w:sz w:val="20"/>
            </w:rPr>
          </w:pPr>
          <w:r w:rsidRPr="009037F0">
            <w:rPr>
              <w:sz w:val="20"/>
            </w:rPr>
            <w:t>1 : ne maîtrise pas suffisamment, 2 : satisfaisant, 3 : maîtrise, 4 : expert</w:t>
          </w:r>
        </w:p>
        <w:tbl>
          <w:tblPr>
            <w:tblStyle w:val="Grilledutableau2"/>
            <w:tblW w:w="10206" w:type="dxa"/>
            <w:jc w:val="center"/>
            <w:tblLook w:val="04A0" w:firstRow="1" w:lastRow="0" w:firstColumn="1" w:lastColumn="0" w:noHBand="0" w:noVBand="1"/>
          </w:tblPr>
          <w:tblGrid>
            <w:gridCol w:w="2927"/>
            <w:gridCol w:w="845"/>
            <w:gridCol w:w="282"/>
            <w:gridCol w:w="844"/>
            <w:gridCol w:w="864"/>
            <w:gridCol w:w="4444"/>
          </w:tblGrid>
          <w:tr w:rsidR="00733523" w:rsidRPr="00DB695E" w14:paraId="26969A27" w14:textId="77777777" w:rsidTr="00733523">
            <w:trPr>
              <w:trHeight w:val="192"/>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08AE7E7B"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FAIRE</w:t>
                </w:r>
              </w:p>
            </w:tc>
            <w:tc>
              <w:tcPr>
                <w:tcW w:w="846"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2936E16B" w14:textId="77777777" w:rsidR="00733523" w:rsidRPr="009037F0" w:rsidRDefault="00733523" w:rsidP="00575CD6">
                <w:pPr>
                  <w:jc w:val="center"/>
                  <w:rPr>
                    <w:rFonts w:eastAsia="Calibri" w:cs="Hind"/>
                    <w:b/>
                    <w:color w:val="FFFFFF" w:themeColor="background1"/>
                    <w:szCs w:val="18"/>
                  </w:rPr>
                </w:pPr>
                <w:r w:rsidRPr="009037F0">
                  <w:rPr>
                    <w:rFonts w:eastAsia="Calibri" w:cs="Hind"/>
                    <w:b/>
                    <w:color w:val="FFFFFF" w:themeColor="background1"/>
                    <w:szCs w:val="18"/>
                  </w:rPr>
                  <w:t>Niveau</w:t>
                </w:r>
              </w:p>
            </w:tc>
            <w:tc>
              <w:tcPr>
                <w:tcW w:w="283" w:type="dxa"/>
                <w:vMerge w:val="restart"/>
                <w:tcBorders>
                  <w:top w:val="nil"/>
                  <w:left w:val="single" w:sz="18" w:space="0" w:color="E89759" w:themeColor="accent2"/>
                  <w:right w:val="single" w:sz="18" w:space="0" w:color="AEAEAE" w:themeColor="background2" w:themeTint="99"/>
                </w:tcBorders>
              </w:tcPr>
              <w:p w14:paraId="39728A35" w14:textId="77777777" w:rsidR="00733523" w:rsidRPr="009037F0" w:rsidRDefault="00733523" w:rsidP="00575CD6">
                <w:pPr>
                  <w:jc w:val="center"/>
                  <w:rPr>
                    <w:rFonts w:eastAsia="Calibri" w:cs="Hind"/>
                    <w:b/>
                    <w:color w:val="auto"/>
                    <w:szCs w:val="18"/>
                  </w:rPr>
                </w:pPr>
              </w:p>
            </w:tc>
            <w:tc>
              <w:tcPr>
                <w:tcW w:w="6129"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A2CDFE7" w14:textId="77777777" w:rsidR="00733523" w:rsidRPr="009037F0" w:rsidRDefault="00733523" w:rsidP="00575CD6">
                <w:pPr>
                  <w:jc w:val="center"/>
                  <w:rPr>
                    <w:rFonts w:eastAsia="Calibri" w:cs="Hind"/>
                    <w:b/>
                    <w:color w:val="FFFFFF" w:themeColor="background1"/>
                  </w:rPr>
                </w:pPr>
                <w:r w:rsidRPr="009037F0">
                  <w:rPr>
                    <w:rFonts w:eastAsia="Calibri" w:cs="Hind"/>
                    <w:b/>
                    <w:color w:val="FFFFFF" w:themeColor="background1"/>
                  </w:rPr>
                  <w:t>Avis du responsable</w:t>
                </w:r>
              </w:p>
            </w:tc>
          </w:tr>
          <w:tr w:rsidR="00733523" w:rsidRPr="00DB695E" w14:paraId="45403305" w14:textId="77777777" w:rsidTr="00733523">
            <w:trPr>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349A331E" w14:textId="77777777" w:rsidR="009037F0" w:rsidRPr="009037F0" w:rsidRDefault="00733523" w:rsidP="00575CD6">
                <w:pPr>
                  <w:jc w:val="center"/>
                  <w:rPr>
                    <w:rFonts w:eastAsia="Calibri" w:cs="Hind"/>
                    <w:color w:val="FFFFFF" w:themeColor="background1"/>
                    <w:sz w:val="18"/>
                    <w:szCs w:val="18"/>
                  </w:rPr>
                </w:pPr>
                <w:r w:rsidRPr="009037F0">
                  <w:rPr>
                    <w:rFonts w:eastAsia="Calibri" w:cs="Hind"/>
                    <w:color w:val="FFFFFF" w:themeColor="background1"/>
                    <w:sz w:val="18"/>
                    <w:szCs w:val="18"/>
                  </w:rPr>
                  <w:t xml:space="preserve">Compétences du collaborateur </w:t>
                </w:r>
              </w:p>
              <w:p w14:paraId="7AA4A01C" w14:textId="27EC703A"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w:t>
                </w:r>
                <w:proofErr w:type="gramStart"/>
                <w:r w:rsidRPr="009037F0">
                  <w:rPr>
                    <w:rFonts w:eastAsia="Calibri" w:cs="Hind"/>
                    <w:color w:val="FFFFFF" w:themeColor="background1"/>
                    <w:sz w:val="18"/>
                    <w:szCs w:val="18"/>
                  </w:rPr>
                  <w:t>langage</w:t>
                </w:r>
                <w:proofErr w:type="gramEnd"/>
                <w:r w:rsidRPr="009037F0">
                  <w:rPr>
                    <w:rFonts w:eastAsia="Calibri" w:cs="Hind"/>
                    <w:color w:val="FFFFFF" w:themeColor="background1"/>
                    <w:sz w:val="18"/>
                    <w:szCs w:val="18"/>
                  </w:rPr>
                  <w:t>, métier, méthode, outil, …)</w:t>
                </w:r>
              </w:p>
            </w:tc>
            <w:tc>
              <w:tcPr>
                <w:tcW w:w="846"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189F3920" w14:textId="77777777" w:rsidR="00733523" w:rsidRPr="00DB695E" w:rsidRDefault="00733523" w:rsidP="00575CD6">
                <w:pPr>
                  <w:jc w:val="center"/>
                  <w:rPr>
                    <w:rFonts w:eastAsia="Calibri" w:cs="Hind"/>
                    <w:color w:val="ED7D31"/>
                    <w:szCs w:val="18"/>
                  </w:rPr>
                </w:pPr>
              </w:p>
            </w:tc>
            <w:tc>
              <w:tcPr>
                <w:tcW w:w="283" w:type="dxa"/>
                <w:vMerge/>
                <w:tcBorders>
                  <w:left w:val="single" w:sz="18" w:space="0" w:color="E89759" w:themeColor="accent2"/>
                  <w:right w:val="single" w:sz="18" w:space="0" w:color="AEAEAE" w:themeColor="background2" w:themeTint="99"/>
                </w:tcBorders>
              </w:tcPr>
              <w:p w14:paraId="2F5F4A48" w14:textId="77777777" w:rsidR="00733523" w:rsidRPr="00DB695E" w:rsidRDefault="00733523" w:rsidP="00575CD6">
                <w:pPr>
                  <w:jc w:val="cente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75B174D5"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79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33DC16ED"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8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D684C34"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047A94D2" w14:textId="77777777" w:rsidTr="00733523">
            <w:trPr>
              <w:trHeight w:val="170"/>
              <w:jc w:val="center"/>
            </w:trPr>
            <w:tc>
              <w:tcPr>
                <w:tcW w:w="294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4AF20F46" w14:textId="1C7B8B32" w:rsidR="00733523" w:rsidRPr="00DB695E" w:rsidRDefault="00C71399" w:rsidP="00E333F0">
                <w:pPr>
                  <w:pStyle w:val="Policetableau0"/>
                  <w:rPr>
                    <w:rFonts w:eastAsia="Calibri"/>
                  </w:rPr>
                </w:pPr>
                <w:r>
                  <w:rPr>
                    <w:rFonts w:eastAsia="Calibri"/>
                  </w:rPr>
                  <w:t>C#</w:t>
                </w:r>
              </w:p>
            </w:tc>
            <w:tc>
              <w:tcPr>
                <w:tcW w:w="846"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4340BCB5" w14:textId="287437EA" w:rsidR="00733523" w:rsidRPr="00DB695E" w:rsidRDefault="00C71399"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25944226" w14:textId="77777777" w:rsidR="00733523" w:rsidRPr="00DB695E" w:rsidRDefault="00733523" w:rsidP="00575CD6">
                <w:pP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3BA6FD7" w14:textId="77777777" w:rsidR="00733523" w:rsidRPr="00DB695E" w:rsidRDefault="00733523" w:rsidP="00E333F0">
                <w:pPr>
                  <w:pStyle w:val="Policetableau0"/>
                  <w:rPr>
                    <w:rFonts w:eastAsia="Calibri"/>
                  </w:rPr>
                </w:pPr>
              </w:p>
            </w:tc>
            <w:tc>
              <w:tcPr>
                <w:tcW w:w="79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261623F" w14:textId="77777777" w:rsidR="00733523" w:rsidRPr="00DB695E" w:rsidRDefault="00733523" w:rsidP="00E333F0">
                <w:pPr>
                  <w:pStyle w:val="Policetableau0"/>
                  <w:rPr>
                    <w:rFonts w:eastAsia="Calibri"/>
                  </w:rPr>
                </w:pPr>
              </w:p>
            </w:tc>
            <w:tc>
              <w:tcPr>
                <w:tcW w:w="4485"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D02EE3E" w14:textId="77777777" w:rsidR="00733523" w:rsidRPr="00DB695E" w:rsidRDefault="00733523" w:rsidP="00E333F0">
                <w:pPr>
                  <w:pStyle w:val="Policetableau0"/>
                  <w:rPr>
                    <w:rFonts w:eastAsia="Calibri"/>
                  </w:rPr>
                </w:pPr>
              </w:p>
            </w:tc>
          </w:tr>
          <w:tr w:rsidR="00733523" w:rsidRPr="00DB695E" w14:paraId="7886B54B"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DABFD06" w14:textId="5DE4AAAB" w:rsidR="00733523" w:rsidRPr="00DB695E" w:rsidRDefault="00C71399" w:rsidP="00E333F0">
                <w:pPr>
                  <w:pStyle w:val="Policetableau0"/>
                  <w:rPr>
                    <w:rFonts w:eastAsia="Calibri"/>
                  </w:rPr>
                </w:pPr>
                <w:proofErr w:type="spellStart"/>
                <w:r>
                  <w:rPr>
                    <w:rFonts w:eastAsia="Calibri"/>
                  </w:rPr>
                  <w:t>DevBooster</w:t>
                </w:r>
                <w:proofErr w:type="spellEnd"/>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A16CCFB" w14:textId="0D91E507" w:rsidR="00733523" w:rsidRPr="00DB695E" w:rsidRDefault="00C71399" w:rsidP="00E333F0">
                <w:pPr>
                  <w:pStyle w:val="Policetableau0"/>
                  <w:rPr>
                    <w:rFonts w:eastAsia="Calibri"/>
                  </w:rPr>
                </w:pPr>
                <w:r>
                  <w:rPr>
                    <w:rFonts w:eastAsia="Calibri"/>
                  </w:rPr>
                  <w:t>3</w:t>
                </w:r>
              </w:p>
            </w:tc>
            <w:tc>
              <w:tcPr>
                <w:tcW w:w="283" w:type="dxa"/>
                <w:vMerge/>
                <w:tcBorders>
                  <w:left w:val="single" w:sz="18" w:space="0" w:color="E89759" w:themeColor="accent2"/>
                  <w:right w:val="single" w:sz="18" w:space="0" w:color="AEAEAE" w:themeColor="background2" w:themeTint="99"/>
                </w:tcBorders>
              </w:tcPr>
              <w:p w14:paraId="57C2B87C"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642C5E43"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5291BCA"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51BD9FD" w14:textId="77777777" w:rsidR="00733523" w:rsidRPr="00DB695E" w:rsidRDefault="00733523" w:rsidP="00E333F0">
                <w:pPr>
                  <w:pStyle w:val="Policetableau0"/>
                  <w:rPr>
                    <w:rFonts w:eastAsia="Calibri"/>
                  </w:rPr>
                </w:pPr>
              </w:p>
            </w:tc>
          </w:tr>
          <w:tr w:rsidR="00733523" w:rsidRPr="00DB695E" w14:paraId="64D893C3"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2E5FE26" w14:textId="15AB88BE" w:rsidR="00733523" w:rsidRPr="00DB695E" w:rsidRDefault="00C71399" w:rsidP="00E333F0">
                <w:pPr>
                  <w:pStyle w:val="Policetableau0"/>
                  <w:rPr>
                    <w:rFonts w:eastAsia="Calibri"/>
                  </w:rPr>
                </w:pPr>
                <w:proofErr w:type="spellStart"/>
                <w:r>
                  <w:rPr>
                    <w:rFonts w:eastAsia="Calibri"/>
                  </w:rPr>
                  <w:t>GitLab</w:t>
                </w:r>
                <w:proofErr w:type="spellEnd"/>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C53D40B" w14:textId="78759E66" w:rsidR="00733523" w:rsidRPr="00DB695E" w:rsidRDefault="00C71399" w:rsidP="00E333F0">
                <w:pPr>
                  <w:pStyle w:val="Policetableau0"/>
                  <w:rPr>
                    <w:rFonts w:eastAsia="Calibri"/>
                  </w:rPr>
                </w:pPr>
                <w:r>
                  <w:rPr>
                    <w:rFonts w:eastAsia="Calibri"/>
                  </w:rPr>
                  <w:t>2-3</w:t>
                </w:r>
              </w:p>
            </w:tc>
            <w:tc>
              <w:tcPr>
                <w:tcW w:w="283" w:type="dxa"/>
                <w:vMerge/>
                <w:tcBorders>
                  <w:left w:val="single" w:sz="18" w:space="0" w:color="E89759" w:themeColor="accent2"/>
                  <w:right w:val="single" w:sz="18" w:space="0" w:color="AEAEAE" w:themeColor="background2" w:themeTint="99"/>
                </w:tcBorders>
              </w:tcPr>
              <w:p w14:paraId="26FA747A"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15334EC"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20224250"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D56C536" w14:textId="77777777" w:rsidR="00733523" w:rsidRPr="00DB695E" w:rsidRDefault="00733523" w:rsidP="00E333F0">
                <w:pPr>
                  <w:pStyle w:val="Policetableau0"/>
                  <w:rPr>
                    <w:rFonts w:eastAsia="Calibri"/>
                  </w:rPr>
                </w:pPr>
              </w:p>
            </w:tc>
          </w:tr>
          <w:tr w:rsidR="00733523" w:rsidRPr="00DB695E" w14:paraId="142CBF7D"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3A9964D" w14:textId="1BEA295F"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BF7E87A" w14:textId="08A8970C"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709E8EB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DD63989"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E69E6A7"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FC2831C" w14:textId="77777777" w:rsidR="00733523" w:rsidRPr="00DB695E" w:rsidRDefault="00733523" w:rsidP="00E333F0">
                <w:pPr>
                  <w:pStyle w:val="Policetableau0"/>
                  <w:rPr>
                    <w:rFonts w:eastAsia="Calibri"/>
                  </w:rPr>
                </w:pPr>
              </w:p>
            </w:tc>
          </w:tr>
          <w:tr w:rsidR="00733523" w:rsidRPr="00DB695E" w14:paraId="1C53A2AE"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BACAB2" w14:textId="77777777" w:rsidR="00733523" w:rsidRPr="00DB695E" w:rsidRDefault="00733523" w:rsidP="00E333F0">
                <w:pPr>
                  <w:pStyle w:val="Policetableau0"/>
                  <w:rPr>
                    <w:rFonts w:eastAsia="Calibri"/>
                  </w:rPr>
                </w:pPr>
                <w:r w:rsidRPr="00DB695E">
                  <w:rPr>
                    <w:rFonts w:eastAsia="Calibri"/>
                  </w:rPr>
                  <w:t xml:space="preserve"> </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FFECF8C"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6D6D399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124799A5"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FDE1A8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AD2AE6" w14:textId="77777777" w:rsidR="00733523" w:rsidRPr="00DB695E" w:rsidRDefault="00733523" w:rsidP="00E333F0">
                <w:pPr>
                  <w:pStyle w:val="Policetableau0"/>
                  <w:rPr>
                    <w:rFonts w:eastAsia="Calibri"/>
                  </w:rPr>
                </w:pPr>
              </w:p>
            </w:tc>
          </w:tr>
          <w:tr w:rsidR="00733523" w:rsidRPr="00DB695E" w14:paraId="27453C15" w14:textId="77777777" w:rsidTr="00733523">
            <w:trPr>
              <w:trHeight w:val="170"/>
              <w:jc w:val="center"/>
            </w:trPr>
            <w:tc>
              <w:tcPr>
                <w:tcW w:w="294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F94C0FB"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8BC39DF"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bottom w:val="single" w:sz="18" w:space="0" w:color="AEAEAE" w:themeColor="background2" w:themeTint="99"/>
                  <w:right w:val="single" w:sz="18" w:space="0" w:color="AEAEAE" w:themeColor="background2" w:themeTint="99"/>
                </w:tcBorders>
              </w:tcPr>
              <w:p w14:paraId="0804EDF1"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028E66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7C1CE66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BC09C9D" w14:textId="77777777" w:rsidR="00733523" w:rsidRPr="00DB695E" w:rsidRDefault="00733523" w:rsidP="00E333F0">
                <w:pPr>
                  <w:pStyle w:val="Policetableau0"/>
                  <w:rPr>
                    <w:rFonts w:eastAsia="Calibri"/>
                  </w:rPr>
                </w:pPr>
              </w:p>
            </w:tc>
          </w:tr>
          <w:tr w:rsidR="00733523" w:rsidRPr="00DB695E" w14:paraId="4046F5CF" w14:textId="77777777" w:rsidTr="00733523">
            <w:trPr>
              <w:trHeight w:val="170"/>
              <w:jc w:val="center"/>
            </w:trPr>
            <w:tc>
              <w:tcPr>
                <w:tcW w:w="4077"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61EADA6" w14:textId="77777777" w:rsidR="00733523" w:rsidRPr="00DB695E" w:rsidRDefault="00733523" w:rsidP="00E333F0">
                <w:pPr>
                  <w:pStyle w:val="Policetableau0"/>
                  <w:rPr>
                    <w:rFonts w:eastAsia="Calibri"/>
                  </w:rPr>
                </w:pPr>
                <w:r w:rsidRPr="00E333F0">
                  <w:rPr>
                    <w:rFonts w:eastAsia="Calibri"/>
                    <w:color w:val="FFFFFF" w:themeColor="background1"/>
                  </w:rPr>
                  <w:t>Niveau global dans le poste</w:t>
                </w:r>
              </w:p>
            </w:tc>
            <w:tc>
              <w:tcPr>
                <w:tcW w:w="845"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01F87FB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3549459C"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5700443E" w14:textId="77777777" w:rsidR="00733523" w:rsidRPr="00DB695E" w:rsidRDefault="00733523" w:rsidP="00E333F0">
                <w:pPr>
                  <w:pStyle w:val="Policetableau0"/>
                  <w:rPr>
                    <w:rFonts w:eastAsia="Calibri"/>
                  </w:rPr>
                </w:pPr>
              </w:p>
            </w:tc>
          </w:tr>
        </w:tbl>
        <w:p w14:paraId="7145E416" w14:textId="3164E7AA" w:rsidR="00733523" w:rsidRDefault="00733523">
          <w:pPr>
            <w:spacing w:after="160"/>
            <w:jc w:val="left"/>
          </w:pPr>
        </w:p>
        <w:tbl>
          <w:tblPr>
            <w:tblStyle w:val="Grilledutableau2"/>
            <w:tblW w:w="10206" w:type="dxa"/>
            <w:jc w:val="center"/>
            <w:tblLook w:val="04A0" w:firstRow="1" w:lastRow="0" w:firstColumn="1" w:lastColumn="0" w:noHBand="0" w:noVBand="1"/>
          </w:tblPr>
          <w:tblGrid>
            <w:gridCol w:w="2915"/>
            <w:gridCol w:w="845"/>
            <w:gridCol w:w="282"/>
            <w:gridCol w:w="844"/>
            <w:gridCol w:w="891"/>
            <w:gridCol w:w="4429"/>
          </w:tblGrid>
          <w:tr w:rsidR="00733523" w:rsidRPr="00DB695E" w14:paraId="19A4169D" w14:textId="77777777" w:rsidTr="00733523">
            <w:trPr>
              <w:trHeight w:val="332"/>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CF03A77"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ETRE</w:t>
                </w:r>
              </w:p>
            </w:tc>
            <w:tc>
              <w:tcPr>
                <w:tcW w:w="845"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06FFBD41" w14:textId="77777777" w:rsidR="00733523" w:rsidRPr="009037F0" w:rsidRDefault="00733523" w:rsidP="00575CD6">
                <w:pPr>
                  <w:jc w:val="center"/>
                  <w:rPr>
                    <w:rFonts w:eastAsia="Calibri" w:cs="Hind"/>
                    <w:color w:val="FFFFFF" w:themeColor="background1"/>
                    <w:szCs w:val="18"/>
                  </w:rPr>
                </w:pPr>
                <w:r w:rsidRPr="009037F0">
                  <w:rPr>
                    <w:rFonts w:eastAsia="Calibri" w:cs="Hind"/>
                    <w:color w:val="FFFFFF" w:themeColor="background1"/>
                    <w:szCs w:val="18"/>
                  </w:rPr>
                  <w:t>Niveau</w:t>
                </w:r>
              </w:p>
            </w:tc>
            <w:tc>
              <w:tcPr>
                <w:tcW w:w="282" w:type="dxa"/>
                <w:vMerge w:val="restart"/>
                <w:tcBorders>
                  <w:top w:val="nil"/>
                  <w:left w:val="single" w:sz="18" w:space="0" w:color="E89759" w:themeColor="accent2"/>
                  <w:bottom w:val="nil"/>
                  <w:right w:val="single" w:sz="18" w:space="0" w:color="AEAEAE" w:themeColor="background2" w:themeTint="99"/>
                </w:tcBorders>
              </w:tcPr>
              <w:p w14:paraId="1C0C07CF" w14:textId="77777777" w:rsidR="00733523" w:rsidRPr="009037F0" w:rsidRDefault="00733523" w:rsidP="00575CD6">
                <w:pPr>
                  <w:jc w:val="center"/>
                  <w:rPr>
                    <w:rFonts w:eastAsia="Calibri" w:cs="Hind"/>
                    <w:color w:val="auto"/>
                    <w:szCs w:val="18"/>
                  </w:rPr>
                </w:pPr>
              </w:p>
            </w:tc>
            <w:tc>
              <w:tcPr>
                <w:tcW w:w="6164"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14945596" w14:textId="77777777" w:rsidR="00733523" w:rsidRPr="00D55364" w:rsidRDefault="00733523" w:rsidP="00575CD6">
                <w:pPr>
                  <w:jc w:val="center"/>
                  <w:rPr>
                    <w:rFonts w:eastAsia="Calibri" w:cs="Hind"/>
                    <w:b/>
                    <w:color w:val="FFFFFF" w:themeColor="background1"/>
                  </w:rPr>
                </w:pPr>
                <w:r w:rsidRPr="00D55364">
                  <w:rPr>
                    <w:rFonts w:eastAsia="Calibri" w:cs="Hind"/>
                    <w:b/>
                    <w:color w:val="FFFFFF" w:themeColor="background1"/>
                  </w:rPr>
                  <w:t>Avis du responsable</w:t>
                </w:r>
              </w:p>
            </w:tc>
          </w:tr>
          <w:tr w:rsidR="00733523" w:rsidRPr="00DB695E" w14:paraId="3142D5E8" w14:textId="77777777" w:rsidTr="00733523">
            <w:trPr>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47044493" w14:textId="77777777"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Compétences d’adaptation et relationnelles</w:t>
                </w:r>
              </w:p>
            </w:tc>
            <w:tc>
              <w:tcPr>
                <w:tcW w:w="845"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09C79672" w14:textId="77777777" w:rsidR="00733523" w:rsidRPr="00DB695E" w:rsidRDefault="00733523" w:rsidP="00575CD6">
                <w:pPr>
                  <w:jc w:val="center"/>
                  <w:rPr>
                    <w:rFonts w:eastAsia="Calibri" w:cs="Hind"/>
                    <w:color w:val="ED7D31"/>
                    <w:szCs w:val="18"/>
                  </w:rPr>
                </w:pPr>
              </w:p>
            </w:tc>
            <w:tc>
              <w:tcPr>
                <w:tcW w:w="282" w:type="dxa"/>
                <w:vMerge/>
                <w:tcBorders>
                  <w:top w:val="nil"/>
                  <w:left w:val="single" w:sz="18" w:space="0" w:color="E89759" w:themeColor="accent2"/>
                  <w:bottom w:val="nil"/>
                  <w:right w:val="single" w:sz="18" w:space="0" w:color="AEAEAE" w:themeColor="background2" w:themeTint="99"/>
                </w:tcBorders>
              </w:tcPr>
              <w:p w14:paraId="48E33B20" w14:textId="77777777" w:rsidR="00733523" w:rsidRPr="00DB695E" w:rsidRDefault="00733523" w:rsidP="00575CD6">
                <w:pPr>
                  <w:jc w:val="cente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50601ECE"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89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28A990F"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2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6A1E8E37"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641AEFB2" w14:textId="77777777" w:rsidTr="00733523">
            <w:trPr>
              <w:trHeight w:val="170"/>
              <w:jc w:val="center"/>
            </w:trPr>
            <w:tc>
              <w:tcPr>
                <w:tcW w:w="291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6C14FDC5" w14:textId="77777777" w:rsidR="00733523" w:rsidRPr="00C95836" w:rsidRDefault="00733523" w:rsidP="00E333F0">
                <w:pPr>
                  <w:pStyle w:val="Policetableau0"/>
                </w:pPr>
                <w:r>
                  <w:t>Motivation</w:t>
                </w:r>
              </w:p>
            </w:tc>
            <w:tc>
              <w:tcPr>
                <w:tcW w:w="845"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7C585C42" w14:textId="534AB8C6" w:rsidR="00733523" w:rsidRPr="00DB695E" w:rsidRDefault="00C71399" w:rsidP="00E333F0">
                <w:pPr>
                  <w:pStyle w:val="Policetableau0"/>
                  <w:rPr>
                    <w:rFonts w:eastAsia="Calibri"/>
                  </w:rPr>
                </w:pPr>
                <w:r>
                  <w:rPr>
                    <w:rFonts w:eastAsia="Calibri"/>
                  </w:rPr>
                  <w:t>4</w:t>
                </w:r>
              </w:p>
            </w:tc>
            <w:tc>
              <w:tcPr>
                <w:tcW w:w="282" w:type="dxa"/>
                <w:vMerge/>
                <w:tcBorders>
                  <w:top w:val="nil"/>
                  <w:left w:val="single" w:sz="18" w:space="0" w:color="E89759" w:themeColor="accent2"/>
                  <w:bottom w:val="nil"/>
                  <w:right w:val="single" w:sz="18" w:space="0" w:color="AEAEAE" w:themeColor="background2" w:themeTint="99"/>
                </w:tcBorders>
              </w:tcPr>
              <w:p w14:paraId="64D84D2E" w14:textId="77777777" w:rsidR="00733523" w:rsidRPr="00DB695E" w:rsidRDefault="00733523" w:rsidP="00575CD6">
                <w:pP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915CBA1" w14:textId="77777777" w:rsidR="00733523" w:rsidRPr="00DB695E" w:rsidRDefault="00733523" w:rsidP="00E333F0">
                <w:pPr>
                  <w:pStyle w:val="Policetableau0"/>
                  <w:rPr>
                    <w:rFonts w:eastAsia="Calibri"/>
                  </w:rPr>
                </w:pPr>
              </w:p>
            </w:tc>
            <w:tc>
              <w:tcPr>
                <w:tcW w:w="891"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431CB3C" w14:textId="77777777" w:rsidR="00733523" w:rsidRPr="00DB695E" w:rsidRDefault="00733523" w:rsidP="00E333F0">
                <w:pPr>
                  <w:pStyle w:val="Policetableau0"/>
                  <w:rPr>
                    <w:rFonts w:eastAsia="Calibri"/>
                  </w:rPr>
                </w:pPr>
              </w:p>
            </w:tc>
            <w:tc>
              <w:tcPr>
                <w:tcW w:w="442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54E9E47" w14:textId="77777777" w:rsidR="00733523" w:rsidRPr="00DB695E" w:rsidRDefault="00733523" w:rsidP="00E333F0">
                <w:pPr>
                  <w:pStyle w:val="Policetableau0"/>
                  <w:rPr>
                    <w:rFonts w:eastAsia="Calibri"/>
                  </w:rPr>
                </w:pPr>
              </w:p>
            </w:tc>
          </w:tr>
          <w:tr w:rsidR="00733523" w:rsidRPr="00DB695E" w14:paraId="6181470D"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86A5AB3" w14:textId="77777777" w:rsidR="00733523" w:rsidRPr="00C95836" w:rsidRDefault="00733523" w:rsidP="00E333F0">
                <w:pPr>
                  <w:pStyle w:val="Policetableau0"/>
                </w:pPr>
                <w:r>
                  <w:t>Adaptabilité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3267978" w14:textId="749F585F" w:rsidR="00733523" w:rsidRPr="00DB695E" w:rsidRDefault="00C71399" w:rsidP="00E333F0">
                <w:pPr>
                  <w:pStyle w:val="Policetableau0"/>
                  <w:rPr>
                    <w:rFonts w:eastAsia="Calibri"/>
                  </w:rPr>
                </w:pPr>
                <w:r>
                  <w:rPr>
                    <w:rFonts w:eastAsia="Calibri"/>
                  </w:rPr>
                  <w:t>4</w:t>
                </w:r>
              </w:p>
            </w:tc>
            <w:tc>
              <w:tcPr>
                <w:tcW w:w="282" w:type="dxa"/>
                <w:vMerge/>
                <w:tcBorders>
                  <w:top w:val="nil"/>
                  <w:left w:val="single" w:sz="18" w:space="0" w:color="E89759" w:themeColor="accent2"/>
                  <w:bottom w:val="nil"/>
                  <w:right w:val="single" w:sz="18" w:space="0" w:color="AEAEAE" w:themeColor="background2" w:themeTint="99"/>
                </w:tcBorders>
              </w:tcPr>
              <w:p w14:paraId="160EAE9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C4B861B"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86491B4"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5365C58" w14:textId="77777777" w:rsidR="00733523" w:rsidRPr="00DB695E" w:rsidRDefault="00733523" w:rsidP="00E333F0">
                <w:pPr>
                  <w:pStyle w:val="Policetableau0"/>
                  <w:rPr>
                    <w:rFonts w:eastAsia="Calibri"/>
                  </w:rPr>
                </w:pPr>
              </w:p>
            </w:tc>
          </w:tr>
          <w:tr w:rsidR="00733523" w:rsidRPr="00DB695E" w14:paraId="6534385E"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378FA892" w14:textId="77777777" w:rsidR="00733523" w:rsidRPr="00C95836" w:rsidRDefault="00733523" w:rsidP="00E333F0">
                <w:pPr>
                  <w:pStyle w:val="Policetableau0"/>
                </w:pPr>
                <w:r>
                  <w:t>Force de proposition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D42C3A1" w14:textId="200E298D" w:rsidR="00733523" w:rsidRPr="00DB695E" w:rsidRDefault="00C71399" w:rsidP="00E333F0">
                <w:pPr>
                  <w:pStyle w:val="Policetableau0"/>
                  <w:rPr>
                    <w:rFonts w:eastAsia="Calibri"/>
                  </w:rPr>
                </w:pPr>
                <w:r>
                  <w:rPr>
                    <w:rFonts w:eastAsia="Calibri"/>
                  </w:rPr>
                  <w:t>4</w:t>
                </w:r>
              </w:p>
            </w:tc>
            <w:tc>
              <w:tcPr>
                <w:tcW w:w="282" w:type="dxa"/>
                <w:vMerge/>
                <w:tcBorders>
                  <w:top w:val="nil"/>
                  <w:left w:val="single" w:sz="18" w:space="0" w:color="E89759" w:themeColor="accent2"/>
                  <w:bottom w:val="nil"/>
                  <w:right w:val="single" w:sz="18" w:space="0" w:color="AEAEAE" w:themeColor="background2" w:themeTint="99"/>
                </w:tcBorders>
              </w:tcPr>
              <w:p w14:paraId="2557C21E"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2BECF71"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D28F405"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07265915" w14:textId="77777777" w:rsidR="00733523" w:rsidRPr="00DB695E" w:rsidRDefault="00733523" w:rsidP="00E333F0">
                <w:pPr>
                  <w:pStyle w:val="Policetableau0"/>
                  <w:rPr>
                    <w:rFonts w:eastAsia="Calibri"/>
                  </w:rPr>
                </w:pPr>
              </w:p>
            </w:tc>
          </w:tr>
          <w:tr w:rsidR="00733523" w:rsidRPr="00DB695E" w14:paraId="4D55D516"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F6361C4" w14:textId="77777777" w:rsidR="00733523" w:rsidRPr="00C95836" w:rsidRDefault="00733523" w:rsidP="00E333F0">
                <w:pPr>
                  <w:pStyle w:val="Policetableau0"/>
                </w:pPr>
                <w:r>
                  <w:t>Leadership</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42AA5A18" w14:textId="5A5CD592" w:rsidR="00733523" w:rsidRPr="00DB695E" w:rsidRDefault="00C71399"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1C4F25E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236E114C"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09A462F"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9834E0B" w14:textId="77777777" w:rsidR="00733523" w:rsidRPr="00DB695E" w:rsidRDefault="00733523" w:rsidP="00E333F0">
                <w:pPr>
                  <w:pStyle w:val="Policetableau0"/>
                  <w:rPr>
                    <w:rFonts w:eastAsia="Calibri"/>
                  </w:rPr>
                </w:pPr>
              </w:p>
            </w:tc>
          </w:tr>
          <w:tr w:rsidR="00733523" w:rsidRPr="00DB695E" w14:paraId="77FBD818"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0DC85B4" w14:textId="77777777" w:rsidR="00733523" w:rsidRPr="00C95836" w:rsidRDefault="00733523" w:rsidP="00E333F0">
                <w:pPr>
                  <w:pStyle w:val="Policetableau0"/>
                </w:pPr>
                <w:r>
                  <w:t>Ecoute / Prise de recul</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7024CFD" w14:textId="367A2997" w:rsidR="00733523" w:rsidRPr="00DB695E" w:rsidRDefault="00C71399"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0E5076D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FEB729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697E0F3"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B9D98CD" w14:textId="77777777" w:rsidR="00733523" w:rsidRPr="00DB695E" w:rsidRDefault="00733523" w:rsidP="00E333F0">
                <w:pPr>
                  <w:pStyle w:val="Policetableau0"/>
                  <w:rPr>
                    <w:rFonts w:eastAsia="Calibri"/>
                  </w:rPr>
                </w:pPr>
              </w:p>
            </w:tc>
          </w:tr>
          <w:tr w:rsidR="00733523" w:rsidRPr="00DB695E" w14:paraId="611745A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9E18F1" w14:textId="77777777" w:rsidR="00733523" w:rsidRPr="00C95836" w:rsidRDefault="00733523" w:rsidP="00E333F0">
                <w:pPr>
                  <w:pStyle w:val="Policetableau0"/>
                </w:pPr>
                <w:r>
                  <w:t>Sens du service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332F91B8" w14:textId="079A60BF" w:rsidR="00733523" w:rsidRPr="00DB695E" w:rsidRDefault="00C71399" w:rsidP="00E333F0">
                <w:pPr>
                  <w:pStyle w:val="Policetableau0"/>
                  <w:rPr>
                    <w:rFonts w:eastAsia="Calibri"/>
                  </w:rPr>
                </w:pPr>
                <w:r>
                  <w:rPr>
                    <w:rFonts w:eastAsia="Calibri"/>
                  </w:rPr>
                  <w:t>4</w:t>
                </w:r>
              </w:p>
            </w:tc>
            <w:tc>
              <w:tcPr>
                <w:tcW w:w="282" w:type="dxa"/>
                <w:vMerge/>
                <w:tcBorders>
                  <w:top w:val="nil"/>
                  <w:left w:val="single" w:sz="18" w:space="0" w:color="E89759" w:themeColor="accent2"/>
                  <w:bottom w:val="nil"/>
                  <w:right w:val="single" w:sz="18" w:space="0" w:color="AEAEAE" w:themeColor="background2" w:themeTint="99"/>
                </w:tcBorders>
              </w:tcPr>
              <w:p w14:paraId="42F61437"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57249AF"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C81B842"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7869537" w14:textId="77777777" w:rsidR="00733523" w:rsidRPr="00DB695E" w:rsidRDefault="00733523" w:rsidP="00E333F0">
                <w:pPr>
                  <w:pStyle w:val="Policetableau0"/>
                  <w:rPr>
                    <w:rFonts w:eastAsia="Calibri"/>
                  </w:rPr>
                </w:pPr>
              </w:p>
            </w:tc>
          </w:tr>
          <w:tr w:rsidR="00733523" w:rsidRPr="00DB695E" w14:paraId="29D9267C"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54D72BD8" w14:textId="77777777" w:rsidR="00733523" w:rsidRPr="00C95836" w:rsidRDefault="00733523" w:rsidP="00E333F0">
                <w:pPr>
                  <w:pStyle w:val="Policetableau0"/>
                </w:pPr>
                <w:r>
                  <w:t>Attitude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DB9EF0F" w14:textId="487E3F86" w:rsidR="00733523" w:rsidRPr="00DB695E" w:rsidRDefault="00C71399" w:rsidP="00E333F0">
                <w:pPr>
                  <w:pStyle w:val="Policetableau0"/>
                  <w:rPr>
                    <w:rFonts w:eastAsia="Calibri"/>
                  </w:rPr>
                </w:pPr>
                <w:r>
                  <w:rPr>
                    <w:rFonts w:eastAsia="Calibri"/>
                  </w:rPr>
                  <w:t>4</w:t>
                </w:r>
              </w:p>
            </w:tc>
            <w:tc>
              <w:tcPr>
                <w:tcW w:w="282" w:type="dxa"/>
                <w:vMerge/>
                <w:tcBorders>
                  <w:top w:val="nil"/>
                  <w:left w:val="single" w:sz="18" w:space="0" w:color="E89759" w:themeColor="accent2"/>
                  <w:bottom w:val="nil"/>
                  <w:right w:val="single" w:sz="18" w:space="0" w:color="AEAEAE" w:themeColor="background2" w:themeTint="99"/>
                </w:tcBorders>
              </w:tcPr>
              <w:p w14:paraId="4114FA6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CD60C3D"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AA0786C"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9388F2B" w14:textId="77777777" w:rsidR="00733523" w:rsidRPr="00DB695E" w:rsidRDefault="00733523" w:rsidP="00E333F0">
                <w:pPr>
                  <w:pStyle w:val="Policetableau0"/>
                  <w:rPr>
                    <w:rFonts w:eastAsia="Calibri"/>
                  </w:rPr>
                </w:pPr>
              </w:p>
            </w:tc>
          </w:tr>
          <w:tr w:rsidR="00733523" w:rsidRPr="00DB695E" w14:paraId="20708FB2"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0AA62FED" w14:textId="77777777" w:rsidR="00733523" w:rsidRPr="00C95836" w:rsidRDefault="00733523" w:rsidP="00E333F0">
                <w:pPr>
                  <w:pStyle w:val="Policetableau0"/>
                </w:pPr>
                <w:r>
                  <w:t>Communication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4895883" w14:textId="4DE8D42F" w:rsidR="00733523" w:rsidRPr="00DB695E" w:rsidRDefault="00C71399"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441563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38490F6"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FB9CE30"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27D057" w14:textId="77777777" w:rsidR="00733523" w:rsidRPr="00DB695E" w:rsidRDefault="00733523" w:rsidP="00E333F0">
                <w:pPr>
                  <w:pStyle w:val="Policetableau0"/>
                  <w:rPr>
                    <w:rFonts w:eastAsia="Calibri"/>
                  </w:rPr>
                </w:pPr>
              </w:p>
            </w:tc>
          </w:tr>
          <w:tr w:rsidR="00733523" w:rsidRPr="00DB695E" w14:paraId="3BE25BA4"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9455D55" w14:textId="77777777" w:rsidR="00733523" w:rsidRDefault="00733523" w:rsidP="00E333F0">
                <w:pPr>
                  <w:pStyle w:val="Policetableau0"/>
                </w:pPr>
                <w:r>
                  <w:t>Organisation / Rigueur</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51A4C2A" w14:textId="7820ED8E" w:rsidR="00733523" w:rsidRPr="00DB695E" w:rsidRDefault="00C71399"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2CE8A94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4B296E0"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2531547"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863E8AF" w14:textId="77777777" w:rsidR="00733523" w:rsidRPr="00DB695E" w:rsidRDefault="00733523" w:rsidP="00E333F0">
                <w:pPr>
                  <w:pStyle w:val="Policetableau0"/>
                  <w:rPr>
                    <w:rFonts w:eastAsia="Calibri"/>
                  </w:rPr>
                </w:pPr>
              </w:p>
            </w:tc>
          </w:tr>
          <w:tr w:rsidR="00733523" w:rsidRPr="00DB695E" w14:paraId="2AF6847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5E279CB" w14:textId="77777777" w:rsidR="00733523" w:rsidRDefault="00733523" w:rsidP="00E333F0">
                <w:pPr>
                  <w:pStyle w:val="Policetableau0"/>
                </w:pPr>
                <w:r>
                  <w:t>Mobilité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0C674B13" w14:textId="224662AA" w:rsidR="00733523" w:rsidRPr="00DB695E" w:rsidRDefault="00C71399" w:rsidP="00752D2C">
                <w:pPr>
                  <w:pStyle w:val="Policetableau0"/>
                  <w:rPr>
                    <w:rFonts w:eastAsia="Calibri"/>
                  </w:rPr>
                </w:pPr>
                <w:r>
                  <w:rPr>
                    <w:rFonts w:eastAsia="Calibri"/>
                  </w:rPr>
                  <w:t>2</w:t>
                </w:r>
              </w:p>
            </w:tc>
            <w:tc>
              <w:tcPr>
                <w:tcW w:w="282" w:type="dxa"/>
                <w:vMerge/>
                <w:tcBorders>
                  <w:top w:val="nil"/>
                  <w:left w:val="single" w:sz="18" w:space="0" w:color="E89759" w:themeColor="accent2"/>
                  <w:bottom w:val="nil"/>
                  <w:right w:val="single" w:sz="18" w:space="0" w:color="AEAEAE" w:themeColor="background2" w:themeTint="99"/>
                </w:tcBorders>
              </w:tcPr>
              <w:p w14:paraId="71B7C1C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1922A7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F73E72E"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2C78A249" w14:textId="77777777" w:rsidR="00733523" w:rsidRPr="00DB695E" w:rsidRDefault="00733523" w:rsidP="00E333F0">
                <w:pPr>
                  <w:pStyle w:val="Policetableau0"/>
                  <w:rPr>
                    <w:rFonts w:eastAsia="Calibri"/>
                  </w:rPr>
                </w:pPr>
              </w:p>
            </w:tc>
          </w:tr>
          <w:tr w:rsidR="00733523" w:rsidRPr="00DB695E" w14:paraId="7ECE4BB5" w14:textId="77777777" w:rsidTr="00733523">
            <w:trPr>
              <w:trHeight w:val="170"/>
              <w:jc w:val="center"/>
            </w:trPr>
            <w:tc>
              <w:tcPr>
                <w:tcW w:w="291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E43A630" w14:textId="77777777" w:rsidR="00733523" w:rsidRPr="00C95836" w:rsidRDefault="00733523" w:rsidP="00E333F0">
                <w:pPr>
                  <w:pStyle w:val="Policetableau0"/>
                </w:pPr>
                <w:r>
                  <w:t>Implication pour Apside</w:t>
                </w:r>
              </w:p>
            </w:tc>
            <w:tc>
              <w:tcPr>
                <w:tcW w:w="845"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44B4FB0" w14:textId="0143D3D3" w:rsidR="00733523" w:rsidRPr="00DB695E" w:rsidRDefault="00C71399" w:rsidP="00E333F0">
                <w:pPr>
                  <w:pStyle w:val="Policetableau0"/>
                  <w:rPr>
                    <w:rFonts w:eastAsia="Calibri"/>
                  </w:rPr>
                </w:pPr>
                <w:r>
                  <w:rPr>
                    <w:rFonts w:eastAsia="Calibri"/>
                  </w:rPr>
                  <w:t>3</w:t>
                </w:r>
              </w:p>
            </w:tc>
            <w:tc>
              <w:tcPr>
                <w:tcW w:w="282" w:type="dxa"/>
                <w:vMerge/>
                <w:tcBorders>
                  <w:top w:val="nil"/>
                  <w:left w:val="single" w:sz="18" w:space="0" w:color="E89759" w:themeColor="accent2"/>
                  <w:bottom w:val="nil"/>
                  <w:right w:val="single" w:sz="18" w:space="0" w:color="AEAEAE" w:themeColor="background2" w:themeTint="99"/>
                </w:tcBorders>
              </w:tcPr>
              <w:p w14:paraId="283CDB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41AB1E9E"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5CC25808"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26B8136F" w14:textId="77777777" w:rsidR="00733523" w:rsidRPr="00DB695E" w:rsidRDefault="00733523" w:rsidP="00E333F0">
                <w:pPr>
                  <w:pStyle w:val="Policetableau0"/>
                  <w:rPr>
                    <w:rFonts w:eastAsia="Calibri"/>
                  </w:rPr>
                </w:pPr>
              </w:p>
            </w:tc>
          </w:tr>
        </w:tbl>
        <w:p w14:paraId="07182FD7" w14:textId="51F2E191" w:rsidR="00733523" w:rsidRDefault="00733523">
          <w:pPr>
            <w:spacing w:after="160"/>
            <w:jc w:val="left"/>
          </w:pPr>
        </w:p>
        <w:p w14:paraId="6DC46AEA" w14:textId="1D4F988B" w:rsidR="00733523" w:rsidRDefault="00733523">
          <w:pPr>
            <w:spacing w:after="160"/>
            <w:jc w:val="left"/>
          </w:pPr>
          <w:r>
            <w:br w:type="page"/>
          </w:r>
        </w:p>
        <w:p w14:paraId="119BD255" w14:textId="2DCE494B" w:rsidR="00733523" w:rsidRPr="00EA53F6" w:rsidRDefault="00F83C6B" w:rsidP="00EA53F6">
          <w:pPr>
            <w:pStyle w:val="Titre1"/>
          </w:pPr>
          <w:r>
            <w:lastRenderedPageBreak/>
            <w:t>Synthèse du bilan</w:t>
          </w:r>
        </w:p>
        <w:p w14:paraId="063D3AA7" w14:textId="64260366" w:rsidR="00733523" w:rsidRDefault="00733523" w:rsidP="00EA53F6">
          <w:pPr>
            <w:pStyle w:val="Titre2"/>
            <w:spacing w:before="0"/>
          </w:pPr>
          <w:r w:rsidRPr="00733523">
            <w:t>Synthèse du bilan</w:t>
          </w:r>
        </w:p>
        <w:tbl>
          <w:tblPr>
            <w:tblStyle w:val="Grilledutableau1"/>
            <w:tblW w:w="9974" w:type="dxa"/>
            <w:tblInd w:w="-459" w:type="dxa"/>
            <w:tblLook w:val="04A0" w:firstRow="1" w:lastRow="0" w:firstColumn="1" w:lastColumn="0" w:noHBand="0" w:noVBand="1"/>
          </w:tblPr>
          <w:tblGrid>
            <w:gridCol w:w="9974"/>
          </w:tblGrid>
          <w:tr w:rsidR="00733523" w:rsidRPr="00733523" w14:paraId="1B9E3764" w14:textId="77777777" w:rsidTr="00EA53F6">
            <w:trPr>
              <w:trHeight w:val="249"/>
            </w:trPr>
            <w:tc>
              <w:tcPr>
                <w:tcW w:w="9974"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7A6F51B3" w14:textId="77777777" w:rsidR="00733523" w:rsidRPr="00D55364" w:rsidRDefault="00733523" w:rsidP="00EA53F6">
                <w:pPr>
                  <w:pStyle w:val="Policetableau0"/>
                  <w:spacing w:before="0"/>
                  <w:rPr>
                    <w:rFonts w:eastAsiaTheme="majorEastAsia"/>
                    <w:b/>
                    <w:color w:val="787878" w:themeColor="background2"/>
                  </w:rPr>
                </w:pPr>
                <w:r w:rsidRPr="00D55364">
                  <w:rPr>
                    <w:rFonts w:eastAsiaTheme="majorEastAsia"/>
                    <w:b/>
                    <w:color w:val="FFFFFF" w:themeColor="background1"/>
                  </w:rPr>
                  <w:t>Avis du collaborateur</w:t>
                </w:r>
              </w:p>
            </w:tc>
          </w:tr>
          <w:tr w:rsidR="00733523" w:rsidRPr="00733523" w14:paraId="19139AF9" w14:textId="77777777" w:rsidTr="00EA53F6">
            <w:trPr>
              <w:trHeight w:val="379"/>
            </w:trPr>
            <w:tc>
              <w:tcPr>
                <w:tcW w:w="9974" w:type="dxa"/>
                <w:tcBorders>
                  <w:top w:val="single" w:sz="18" w:space="0" w:color="E89759"/>
                  <w:left w:val="single" w:sz="18" w:space="0" w:color="E89759"/>
                  <w:bottom w:val="single" w:sz="18" w:space="0" w:color="AEAEAE" w:themeColor="background2" w:themeTint="99"/>
                  <w:right w:val="single" w:sz="18" w:space="0" w:color="E89759"/>
                </w:tcBorders>
              </w:tcPr>
              <w:p w14:paraId="007028C5" w14:textId="69D8C2D7" w:rsidR="0072637B" w:rsidRDefault="00C71399" w:rsidP="00C94EDE">
                <w:pPr>
                  <w:pStyle w:val="Policetableau0"/>
                  <w:spacing w:before="0"/>
                </w:pPr>
                <w:r>
                  <w:t>Une année sous le signe de la refonte de la Synthèse Racine.</w:t>
                </w:r>
              </w:p>
              <w:p w14:paraId="1FBFB871" w14:textId="2A3F159C" w:rsidR="00C71399" w:rsidRPr="00733523" w:rsidRDefault="00C71399" w:rsidP="00C94EDE">
                <w:pPr>
                  <w:pStyle w:val="Policetableau0"/>
                  <w:spacing w:before="0"/>
                </w:pPr>
                <w:r>
                  <w:t xml:space="preserve">Du positif et une bonne entente dans l’ensemble. Zone d’ombre cependant concernant le </w:t>
                </w:r>
                <w:r w:rsidR="001355C5">
                  <w:t>r</w:t>
                </w:r>
                <w:r>
                  <w:t xml:space="preserve">achat par CGI et le flou que </w:t>
                </w:r>
                <w:r w:rsidR="00C73813">
                  <w:t>ça</w:t>
                </w:r>
                <w:r>
                  <w:t xml:space="preserve"> engendre.</w:t>
                </w:r>
              </w:p>
            </w:tc>
          </w:tr>
          <w:tr w:rsidR="00733523" w:rsidRPr="00733523" w14:paraId="7A678686" w14:textId="77777777" w:rsidTr="00EA53F6">
            <w:trPr>
              <w:trHeight w:val="248"/>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202D06B8" w14:textId="77777777" w:rsidR="00733523" w:rsidRPr="009037F0" w:rsidRDefault="00733523" w:rsidP="00EA53F6">
                <w:pPr>
                  <w:pStyle w:val="Policetableau0"/>
                  <w:spacing w:before="0"/>
                  <w:rPr>
                    <w:rFonts w:eastAsiaTheme="majorEastAsia" w:cstheme="minorHAnsi"/>
                    <w:b/>
                    <w:color w:val="787878" w:themeColor="background2"/>
                    <w:szCs w:val="20"/>
                  </w:rPr>
                </w:pPr>
                <w:r w:rsidRPr="00D55364">
                  <w:rPr>
                    <w:rFonts w:eastAsiaTheme="majorEastAsia"/>
                    <w:b/>
                    <w:color w:val="FFFFFF" w:themeColor="background1"/>
                  </w:rPr>
                  <w:t>Avis du responsable</w:t>
                </w:r>
              </w:p>
            </w:tc>
          </w:tr>
          <w:tr w:rsidR="00733523" w:rsidRPr="00733523" w14:paraId="61F3EEC3" w14:textId="77777777" w:rsidTr="00EA53F6">
            <w:trPr>
              <w:trHeight w:val="606"/>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0A0C008" w14:textId="06E0BB0A" w:rsidR="00471924" w:rsidRPr="00733523" w:rsidRDefault="00471924" w:rsidP="00471924">
                <w:pPr>
                  <w:pStyle w:val="Policetableau0"/>
                  <w:spacing w:before="0"/>
                </w:pPr>
              </w:p>
            </w:tc>
          </w:tr>
        </w:tbl>
        <w:p w14:paraId="22C33F99" w14:textId="31A2A949" w:rsidR="00733523" w:rsidRDefault="00733523" w:rsidP="00EA53F6">
          <w:pPr>
            <w:pStyle w:val="Titre2"/>
          </w:pPr>
          <w:r w:rsidRPr="00733523">
            <w:t>Objectifs pour la période à venir</w:t>
          </w:r>
        </w:p>
        <w:tbl>
          <w:tblPr>
            <w:tblStyle w:val="Grilledutableau3"/>
            <w:tblW w:w="10054" w:type="dxa"/>
            <w:tblInd w:w="-459" w:type="dxa"/>
            <w:tblLook w:val="04A0" w:firstRow="1" w:lastRow="0" w:firstColumn="1" w:lastColumn="0" w:noHBand="0" w:noVBand="1"/>
          </w:tblPr>
          <w:tblGrid>
            <w:gridCol w:w="6390"/>
            <w:gridCol w:w="283"/>
            <w:gridCol w:w="3381"/>
          </w:tblGrid>
          <w:tr w:rsidR="00733523" w:rsidRPr="00733523" w14:paraId="13609814" w14:textId="77777777" w:rsidTr="00EA53F6">
            <w:trPr>
              <w:trHeight w:val="159"/>
            </w:trPr>
            <w:tc>
              <w:tcPr>
                <w:tcW w:w="6390" w:type="dxa"/>
                <w:tcBorders>
                  <w:top w:val="single" w:sz="18" w:space="0" w:color="E89759" w:themeColor="accent2"/>
                  <w:left w:val="single" w:sz="18" w:space="0" w:color="E89759" w:themeColor="accent2"/>
                  <w:bottom w:val="single" w:sz="12" w:space="0" w:color="F7CAAC"/>
                  <w:right w:val="single" w:sz="18" w:space="0" w:color="E89759" w:themeColor="accent2"/>
                </w:tcBorders>
                <w:shd w:val="clear" w:color="auto" w:fill="E89759" w:themeFill="accent2"/>
                <w:vAlign w:val="center"/>
              </w:tcPr>
              <w:p w14:paraId="1B0F89BB"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Objectifs </w:t>
                </w:r>
              </w:p>
            </w:tc>
            <w:tc>
              <w:tcPr>
                <w:tcW w:w="283"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E239064" w14:textId="77777777" w:rsidR="00733523" w:rsidRPr="00D55364" w:rsidRDefault="00733523" w:rsidP="00EA53F6">
                <w:pPr>
                  <w:pStyle w:val="Policetableau0"/>
                  <w:spacing w:before="0"/>
                  <w:rPr>
                    <w:rFonts w:eastAsiaTheme="majorEastAsia"/>
                    <w:b/>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756734C6"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Moyens à mettre en œuvre</w:t>
                </w:r>
              </w:p>
            </w:tc>
          </w:tr>
          <w:tr w:rsidR="00733523" w:rsidRPr="00733523" w14:paraId="534D25C5" w14:textId="77777777" w:rsidTr="00EA53F6">
            <w:trPr>
              <w:trHeight w:val="479"/>
            </w:trPr>
            <w:tc>
              <w:tcPr>
                <w:tcW w:w="6390" w:type="dxa"/>
                <w:tcBorders>
                  <w:top w:val="single" w:sz="12" w:space="0" w:color="F7CAAC"/>
                  <w:left w:val="single" w:sz="18" w:space="0" w:color="E89759" w:themeColor="accent2"/>
                  <w:bottom w:val="single" w:sz="4" w:space="0" w:color="E89759" w:themeColor="accent2"/>
                  <w:right w:val="single" w:sz="18" w:space="0" w:color="E89759" w:themeColor="accent2"/>
                </w:tcBorders>
              </w:tcPr>
              <w:p w14:paraId="7BB6EC63" w14:textId="4937AC6B" w:rsidR="00733523" w:rsidRPr="00733523" w:rsidRDefault="00733523" w:rsidP="00C94EDE">
                <w:pPr>
                  <w:pStyle w:val="Policetableau0"/>
                  <w:spacing w:before="0" w:after="0"/>
                  <w:rPr>
                    <w:rFonts w:eastAsia="Calibri"/>
                  </w:rPr>
                </w:pPr>
                <w:r w:rsidRPr="00733523">
                  <w:rPr>
                    <w:rFonts w:eastAsia="Calibri"/>
                  </w:rPr>
                  <w:t>Objectif 1 :</w:t>
                </w:r>
                <w:r w:rsidR="00CC29B9">
                  <w:rPr>
                    <w:rFonts w:eastAsia="Calibri"/>
                  </w:rPr>
                  <w:t xml:space="preserve"> </w:t>
                </w:r>
                <w:r w:rsidR="00823405">
                  <w:rPr>
                    <w:rFonts w:eastAsia="Calibri"/>
                  </w:rPr>
                  <w:t xml:space="preserve">Continuer au sujet de la maitrise de </w:t>
                </w:r>
                <w:proofErr w:type="spellStart"/>
                <w:r w:rsidR="00823405">
                  <w:rPr>
                    <w:rFonts w:eastAsia="Calibri"/>
                  </w:rPr>
                  <w:t>DebBooster</w:t>
                </w:r>
                <w:proofErr w:type="spellEnd"/>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39789DA"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57903BA6" w14:textId="3592BA6F" w:rsidR="00733523" w:rsidRPr="00F83C6B" w:rsidRDefault="00733523" w:rsidP="00EA53F6">
                <w:pPr>
                  <w:pStyle w:val="Policetableau0"/>
                  <w:spacing w:before="0" w:after="0"/>
                  <w:rPr>
                    <w:rFonts w:eastAsia="Calibri"/>
                  </w:rPr>
                </w:pPr>
              </w:p>
            </w:tc>
          </w:tr>
          <w:tr w:rsidR="00733523" w:rsidRPr="00733523" w14:paraId="32BAED4D" w14:textId="77777777" w:rsidTr="00EA53F6">
            <w:trPr>
              <w:trHeight w:val="479"/>
            </w:trPr>
            <w:tc>
              <w:tcPr>
                <w:tcW w:w="6390"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51AEE7EF" w14:textId="72E6A477" w:rsidR="00733523" w:rsidRPr="00733523" w:rsidRDefault="00733523" w:rsidP="00C94EDE">
                <w:pPr>
                  <w:pStyle w:val="Policetableau0"/>
                  <w:spacing w:before="0" w:after="0"/>
                  <w:rPr>
                    <w:rFonts w:eastAsia="Calibri"/>
                  </w:rPr>
                </w:pPr>
                <w:r w:rsidRPr="00733523">
                  <w:rPr>
                    <w:rFonts w:eastAsia="Calibri"/>
                  </w:rPr>
                  <w:t>Objectif 2 :</w:t>
                </w:r>
                <w:r w:rsidR="00471924">
                  <w:rPr>
                    <w:rFonts w:eastAsia="Calibri"/>
                  </w:rPr>
                  <w:t xml:space="preserve"> </w:t>
                </w:r>
                <w:r w:rsidR="00171C50">
                  <w:rPr>
                    <w:rFonts w:eastAsia="Calibri"/>
                  </w:rPr>
                  <w:t xml:space="preserve">être facilitateur entre équipe interne et </w:t>
                </w:r>
                <w:proofErr w:type="gramStart"/>
                <w:r w:rsidR="00171C50">
                  <w:rPr>
                    <w:rFonts w:eastAsia="Calibri"/>
                  </w:rPr>
                  <w:t>CDS(</w:t>
                </w:r>
                <w:proofErr w:type="gramEnd"/>
                <w:r w:rsidR="00171C50">
                  <w:rPr>
                    <w:rFonts w:eastAsia="Calibri"/>
                  </w:rPr>
                  <w:t>si c’est possible et ouvert coté équipe interne)</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E048ED8"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4FE8D833" w14:textId="59070732" w:rsidR="00733523" w:rsidRPr="00F83C6B" w:rsidRDefault="00733523" w:rsidP="00EA53F6">
                <w:pPr>
                  <w:pStyle w:val="Policetableau0"/>
                  <w:spacing w:before="0" w:after="0"/>
                  <w:rPr>
                    <w:rFonts w:eastAsia="Calibri"/>
                  </w:rPr>
                </w:pPr>
              </w:p>
            </w:tc>
          </w:tr>
          <w:tr w:rsidR="00733523" w:rsidRPr="00733523" w14:paraId="6CD177CA" w14:textId="77777777" w:rsidTr="00EA53F6">
            <w:trPr>
              <w:trHeight w:val="479"/>
            </w:trPr>
            <w:tc>
              <w:tcPr>
                <w:tcW w:w="6390"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482E7578" w14:textId="3D3F9037" w:rsidR="00733523" w:rsidRPr="00733523" w:rsidRDefault="00733523" w:rsidP="00C94EDE">
                <w:pPr>
                  <w:pStyle w:val="Policetableau0"/>
                  <w:spacing w:before="0" w:after="0"/>
                  <w:rPr>
                    <w:rFonts w:eastAsia="Calibri"/>
                  </w:rPr>
                </w:pPr>
                <w:r w:rsidRPr="00733523">
                  <w:rPr>
                    <w:rFonts w:eastAsia="Calibri"/>
                  </w:rPr>
                  <w:t>Objectif 3 :</w:t>
                </w:r>
                <w:r w:rsidR="00CC29B9">
                  <w:rPr>
                    <w:rFonts w:eastAsia="Calibri"/>
                  </w:rPr>
                  <w:t xml:space="preserve">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95D55E9"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CB592E7" w14:textId="7DABDEF4" w:rsidR="00733523" w:rsidRPr="00F83C6B" w:rsidRDefault="00733523" w:rsidP="00EA53F6">
                <w:pPr>
                  <w:pStyle w:val="Policetableau0"/>
                  <w:spacing w:before="0" w:after="0"/>
                  <w:rPr>
                    <w:rFonts w:eastAsia="Calibri"/>
                  </w:rPr>
                </w:pPr>
              </w:p>
            </w:tc>
          </w:tr>
        </w:tbl>
        <w:p w14:paraId="68027948" w14:textId="1D9E3583" w:rsidR="00733523" w:rsidRPr="00EA53F6" w:rsidRDefault="00733523" w:rsidP="00EA53F6">
          <w:pPr>
            <w:pStyle w:val="Titre2"/>
          </w:pPr>
          <w:r w:rsidRPr="00EA53F6">
            <w:t>Votre satisfaction d’Apside</w:t>
          </w:r>
        </w:p>
        <w:p w14:paraId="51BC42D3" w14:textId="5A1FF16A" w:rsidR="00733523" w:rsidRDefault="00733523" w:rsidP="00EA53F6">
          <w:pPr>
            <w:pStyle w:val="2020Apside"/>
            <w:spacing w:after="0"/>
          </w:pPr>
          <w:r w:rsidRPr="00733523">
            <w:t>1 : insatisfait, 2 : peu satisfait, 3 : satisfait, 4 : très satisfait</w:t>
          </w:r>
        </w:p>
        <w:tbl>
          <w:tblPr>
            <w:tblStyle w:val="Grilledutableau4"/>
            <w:tblW w:w="10206" w:type="dxa"/>
            <w:tblInd w:w="-459" w:type="dxa"/>
            <w:tblLook w:val="04A0" w:firstRow="1" w:lastRow="0" w:firstColumn="1" w:lastColumn="0" w:noHBand="0" w:noVBand="1"/>
          </w:tblPr>
          <w:tblGrid>
            <w:gridCol w:w="5103"/>
            <w:gridCol w:w="5103"/>
          </w:tblGrid>
          <w:tr w:rsidR="00733523" w:rsidRPr="00733523" w14:paraId="0115BF89"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B047C24"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Notation du collaborateur vis-à-vis d’Apside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auto"/>
              </w:tcPr>
              <w:p w14:paraId="261B5196" w14:textId="3C3363D6" w:rsidR="00733523" w:rsidRPr="00733523" w:rsidRDefault="00C73813" w:rsidP="00EA53F6">
                <w:pPr>
                  <w:pStyle w:val="Policetableau0"/>
                  <w:spacing w:before="0"/>
                </w:pPr>
                <w:r>
                  <w:t>3-4</w:t>
                </w:r>
              </w:p>
            </w:tc>
          </w:tr>
          <w:tr w:rsidR="00733523" w:rsidRPr="00733523" w14:paraId="608BF0DB"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3A61AEA8"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Commentaires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0762C3D" w14:textId="77777777" w:rsidR="00733523" w:rsidRPr="00733523" w:rsidRDefault="00733523" w:rsidP="00EA53F6">
                <w:pPr>
                  <w:pStyle w:val="Policetableau0"/>
                  <w:spacing w:before="0"/>
                </w:pPr>
              </w:p>
            </w:tc>
          </w:tr>
          <w:tr w:rsidR="00733523" w:rsidRPr="00733523" w14:paraId="73BF6036" w14:textId="77777777" w:rsidTr="00575CD6">
            <w:trPr>
              <w:trHeight w:val="552"/>
            </w:trPr>
            <w:tc>
              <w:tcPr>
                <w:tcW w:w="10206" w:type="dxa"/>
                <w:gridSpan w:val="2"/>
                <w:tcBorders>
                  <w:top w:val="single" w:sz="18" w:space="0" w:color="E89759" w:themeColor="accent2"/>
                  <w:left w:val="single" w:sz="18" w:space="0" w:color="E89759" w:themeColor="accent2"/>
                  <w:bottom w:val="single" w:sz="18" w:space="0" w:color="E89759" w:themeColor="accent2"/>
                  <w:right w:val="single" w:sz="18" w:space="0" w:color="E89759" w:themeColor="accent2"/>
                </w:tcBorders>
              </w:tcPr>
              <w:p w14:paraId="7E20B230" w14:textId="5A2F3DE7" w:rsidR="00733523" w:rsidRDefault="00767D92" w:rsidP="00EA53F6">
                <w:pPr>
                  <w:pStyle w:val="Policetableau0"/>
                  <w:spacing w:before="0"/>
                  <w:rPr>
                    <w:rFonts w:eastAsia="Calibri"/>
                  </w:rPr>
                </w:pPr>
                <w:r>
                  <w:rPr>
                    <w:rFonts w:eastAsia="Calibri"/>
                  </w:rPr>
                  <w:t>4 au niveau d’Apside Nord.</w:t>
                </w:r>
              </w:p>
              <w:p w14:paraId="6166B00A" w14:textId="75A3253D" w:rsidR="00767D92" w:rsidRDefault="00767D92" w:rsidP="00EA53F6">
                <w:pPr>
                  <w:pStyle w:val="Policetableau0"/>
                  <w:spacing w:before="0"/>
                  <w:rPr>
                    <w:rFonts w:eastAsia="Calibri"/>
                  </w:rPr>
                </w:pPr>
                <w:r w:rsidRPr="00767D92">
                  <w:rPr>
                    <w:rFonts w:eastAsia="Calibri"/>
                  </w:rPr>
                  <w:sym w:font="Wingdings" w:char="F0E8"/>
                </w:r>
                <w:r>
                  <w:rPr>
                    <w:rFonts w:eastAsia="Calibri"/>
                  </w:rPr>
                  <w:t>Toujours une bonne entente même</w:t>
                </w:r>
                <w:r w:rsidR="00EC04F9">
                  <w:rPr>
                    <w:rFonts w:eastAsia="Calibri"/>
                  </w:rPr>
                  <w:t xml:space="preserve"> si les</w:t>
                </w:r>
                <w:r>
                  <w:rPr>
                    <w:rFonts w:eastAsia="Calibri"/>
                  </w:rPr>
                  <w:t xml:space="preserve"> contacts </w:t>
                </w:r>
                <w:r w:rsidR="00EC04F9">
                  <w:rPr>
                    <w:rFonts w:eastAsia="Calibri"/>
                  </w:rPr>
                  <w:t xml:space="preserve">sont </w:t>
                </w:r>
                <w:r>
                  <w:rPr>
                    <w:rFonts w:eastAsia="Calibri"/>
                  </w:rPr>
                  <w:t>rares. Et une super réactivité de Cindy.</w:t>
                </w:r>
              </w:p>
              <w:p w14:paraId="4D1B0E2A" w14:textId="5CBB5763" w:rsidR="00767D92" w:rsidRDefault="00767D92" w:rsidP="00EA53F6">
                <w:pPr>
                  <w:pStyle w:val="Policetableau0"/>
                  <w:spacing w:before="0"/>
                  <w:rPr>
                    <w:rFonts w:eastAsia="Calibri"/>
                  </w:rPr>
                </w:pPr>
                <w:r>
                  <w:rPr>
                    <w:rFonts w:eastAsia="Calibri"/>
                  </w:rPr>
                  <w:t>3.5 au niveau du groupe.</w:t>
                </w:r>
              </w:p>
              <w:p w14:paraId="73A3F372" w14:textId="16DEB2A3" w:rsidR="00767D92" w:rsidRPr="00733523" w:rsidRDefault="00767D92" w:rsidP="00767D92">
                <w:pPr>
                  <w:pStyle w:val="Policetableau0"/>
                  <w:spacing w:before="0"/>
                  <w:rPr>
                    <w:rFonts w:eastAsia="Calibri"/>
                  </w:rPr>
                </w:pPr>
                <w:r w:rsidRPr="00767D92">
                  <w:rPr>
                    <w:rFonts w:eastAsia="Calibri"/>
                  </w:rPr>
                  <w:sym w:font="Wingdings" w:char="F0E8"/>
                </w:r>
                <w:r>
                  <w:rPr>
                    <w:rFonts w:eastAsia="Calibri"/>
                  </w:rPr>
                  <w:t xml:space="preserve">Communication parfois insuffisante au niveau groupe ou trop au compte </w:t>
                </w:r>
                <w:proofErr w:type="gramStart"/>
                <w:r>
                  <w:rPr>
                    <w:rFonts w:eastAsia="Calibri"/>
                  </w:rPr>
                  <w:t>goute</w:t>
                </w:r>
                <w:r w:rsidR="003D72F6">
                  <w:rPr>
                    <w:rFonts w:eastAsia="Calibri"/>
                  </w:rPr>
                  <w:t xml:space="preserve"> </w:t>
                </w:r>
                <w:r>
                  <w:rPr>
                    <w:rFonts w:eastAsia="Calibri"/>
                  </w:rPr>
                  <w:t>.</w:t>
                </w:r>
                <w:proofErr w:type="gramEnd"/>
              </w:p>
            </w:tc>
          </w:tr>
        </w:tbl>
        <w:p w14:paraId="3CF899D0" w14:textId="12E29BA5" w:rsidR="00733523" w:rsidRDefault="00733523" w:rsidP="00EA53F6">
          <w:pPr>
            <w:pStyle w:val="Titre2"/>
          </w:pPr>
          <w:r w:rsidRPr="00733523">
            <w:t>Rémunération</w:t>
          </w:r>
        </w:p>
        <w:tbl>
          <w:tblPr>
            <w:tblStyle w:val="Grilledutableau5"/>
            <w:tblW w:w="10206" w:type="dxa"/>
            <w:tblInd w:w="-459" w:type="dxa"/>
            <w:tblLook w:val="04A0" w:firstRow="1" w:lastRow="0" w:firstColumn="1" w:lastColumn="0" w:noHBand="0" w:noVBand="1"/>
          </w:tblPr>
          <w:tblGrid>
            <w:gridCol w:w="1537"/>
            <w:gridCol w:w="1379"/>
            <w:gridCol w:w="432"/>
            <w:gridCol w:w="1861"/>
            <w:gridCol w:w="1737"/>
            <w:gridCol w:w="432"/>
            <w:gridCol w:w="1536"/>
            <w:gridCol w:w="819"/>
            <w:gridCol w:w="473"/>
          </w:tblGrid>
          <w:tr w:rsidR="00733523" w:rsidRPr="00733523" w14:paraId="3A200BA2" w14:textId="77777777" w:rsidTr="00BB6086">
            <w:trPr>
              <w:trHeight w:val="283"/>
            </w:trPr>
            <w:tc>
              <w:tcPr>
                <w:tcW w:w="1560" w:type="dxa"/>
                <w:tcBorders>
                  <w:top w:val="single" w:sz="8" w:space="0" w:color="AEAEAE" w:themeColor="background2" w:themeTint="99"/>
                  <w:left w:val="single" w:sz="18" w:space="0" w:color="AEAEAE" w:themeColor="background2" w:themeTint="99"/>
                  <w:bottom w:val="single" w:sz="8" w:space="0" w:color="AEAEAE" w:themeColor="background2" w:themeTint="99"/>
                  <w:right w:val="nil"/>
                </w:tcBorders>
                <w:shd w:val="clear" w:color="auto" w:fill="AEAEAE" w:themeFill="background2" w:themeFillTint="99"/>
              </w:tcPr>
              <w:p w14:paraId="06A5404A"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 xml:space="preserve">Salaire </w:t>
                </w:r>
                <w:r w:rsidRPr="00733523">
                  <w:rPr>
                    <w:rFonts w:eastAsia="Times New Roman" w:cstheme="minorHAnsi"/>
                    <w:b/>
                    <w:bCs/>
                    <w:color w:val="FFFFFF" w:themeColor="background1"/>
                    <w:szCs w:val="20"/>
                    <w:shd w:val="clear" w:color="auto" w:fill="AEAEAE" w:themeFill="background2" w:themeFillTint="99"/>
                    <w:lang w:eastAsia="fr-FR"/>
                  </w:rPr>
                  <w:t>actuel</w:t>
                </w:r>
                <w:r w:rsidRPr="00733523">
                  <w:rPr>
                    <w:rFonts w:eastAsia="Times New Roman" w:cstheme="minorHAnsi"/>
                    <w:b/>
                    <w:bCs/>
                    <w:color w:val="FFFFFF" w:themeColor="background1"/>
                    <w:szCs w:val="20"/>
                    <w:lang w:eastAsia="fr-FR"/>
                  </w:rPr>
                  <w:t> :</w:t>
                </w:r>
              </w:p>
            </w:tc>
            <w:tc>
              <w:tcPr>
                <w:tcW w:w="1417" w:type="dxa"/>
                <w:tcBorders>
                  <w:top w:val="single" w:sz="8" w:space="0" w:color="AEAEAE" w:themeColor="background2" w:themeTint="99"/>
                  <w:left w:val="nil"/>
                  <w:bottom w:val="single" w:sz="8" w:space="0" w:color="AEAEAE" w:themeColor="background2" w:themeTint="99"/>
                  <w:right w:val="nil"/>
                </w:tcBorders>
                <w:shd w:val="clear" w:color="auto" w:fill="auto"/>
              </w:tcPr>
              <w:p w14:paraId="0CA0136E" w14:textId="77777777" w:rsidR="00733523" w:rsidRPr="00733523" w:rsidRDefault="00733523" w:rsidP="00EA53F6">
                <w:pPr>
                  <w:pStyle w:val="Policetableau0"/>
                  <w:spacing w:before="0"/>
                  <w:rPr>
                    <w:rFonts w:eastAsia="Calibri"/>
                  </w:rPr>
                </w:pPr>
              </w:p>
            </w:tc>
            <w:tc>
              <w:tcPr>
                <w:tcW w:w="418" w:type="dxa"/>
                <w:tcBorders>
                  <w:top w:val="single" w:sz="8" w:space="0" w:color="AEAEAE" w:themeColor="background2" w:themeTint="99"/>
                  <w:left w:val="nil"/>
                  <w:bottom w:val="single" w:sz="8" w:space="0" w:color="AEAEAE" w:themeColor="background2" w:themeTint="99"/>
                  <w:right w:val="nil"/>
                </w:tcBorders>
                <w:shd w:val="clear" w:color="auto" w:fill="auto"/>
              </w:tcPr>
              <w:p w14:paraId="74160D71" w14:textId="77777777" w:rsidR="00733523" w:rsidRPr="00733523" w:rsidRDefault="00733523" w:rsidP="00EA53F6">
                <w:pPr>
                  <w:pStyle w:val="Policetableau0"/>
                  <w:spacing w:before="0"/>
                  <w:rPr>
                    <w:rFonts w:eastAsia="Calibri"/>
                  </w:rPr>
                </w:pPr>
                <w:r w:rsidRPr="00733523">
                  <w:rPr>
                    <w:rFonts w:eastAsia="Calibri"/>
                  </w:rPr>
                  <w:t>€</w:t>
                </w:r>
              </w:p>
            </w:tc>
            <w:tc>
              <w:tcPr>
                <w:tcW w:w="1891"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0D0EA7E2"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shd w:val="clear" w:color="auto" w:fill="AEAEAE" w:themeFill="background2" w:themeFillTint="99"/>
                    <w:lang w:eastAsia="fr-FR"/>
                  </w:rPr>
                  <w:t>Nouveau salaire</w:t>
                </w:r>
                <w:r w:rsidRPr="00733523">
                  <w:rPr>
                    <w:rFonts w:eastAsia="Times New Roman" w:cstheme="minorHAnsi"/>
                    <w:b/>
                    <w:bCs/>
                    <w:color w:val="FFFFFF" w:themeColor="background1"/>
                    <w:szCs w:val="20"/>
                    <w:lang w:eastAsia="fr-FR"/>
                  </w:rPr>
                  <w:t> :</w:t>
                </w:r>
              </w:p>
            </w:tc>
            <w:tc>
              <w:tcPr>
                <w:tcW w:w="1787" w:type="dxa"/>
                <w:tcBorders>
                  <w:top w:val="single" w:sz="8" w:space="0" w:color="AEAEAE" w:themeColor="background2" w:themeTint="99"/>
                  <w:left w:val="nil"/>
                  <w:bottom w:val="single" w:sz="8" w:space="0" w:color="AEAEAE" w:themeColor="background2" w:themeTint="99"/>
                  <w:right w:val="nil"/>
                </w:tcBorders>
                <w:shd w:val="clear" w:color="auto" w:fill="auto"/>
              </w:tcPr>
              <w:p w14:paraId="064B3816" w14:textId="77777777" w:rsidR="00733523" w:rsidRPr="00733523" w:rsidRDefault="00733523" w:rsidP="00EA53F6">
                <w:pPr>
                  <w:pStyle w:val="Policetableau0"/>
                  <w:spacing w:before="0"/>
                  <w:rPr>
                    <w:rFonts w:eastAsia="Calibri"/>
                  </w:rPr>
                </w:pPr>
              </w:p>
            </w:tc>
            <w:tc>
              <w:tcPr>
                <w:tcW w:w="328" w:type="dxa"/>
                <w:tcBorders>
                  <w:top w:val="single" w:sz="8" w:space="0" w:color="AEAEAE" w:themeColor="background2" w:themeTint="99"/>
                  <w:left w:val="nil"/>
                  <w:bottom w:val="single" w:sz="8" w:space="0" w:color="AEAEAE" w:themeColor="background2" w:themeTint="99"/>
                  <w:right w:val="nil"/>
                </w:tcBorders>
                <w:shd w:val="clear" w:color="auto" w:fill="auto"/>
              </w:tcPr>
              <w:p w14:paraId="0EB35333" w14:textId="77777777" w:rsidR="00733523" w:rsidRPr="00733523" w:rsidRDefault="00733523" w:rsidP="00EA53F6">
                <w:pPr>
                  <w:pStyle w:val="Policetableau0"/>
                  <w:spacing w:before="0"/>
                  <w:rPr>
                    <w:rFonts w:eastAsia="Calibri"/>
                  </w:rPr>
                </w:pPr>
                <w:r w:rsidRPr="00733523">
                  <w:rPr>
                    <w:rFonts w:eastAsia="Calibri"/>
                  </w:rPr>
                  <w:t>€</w:t>
                </w:r>
              </w:p>
            </w:tc>
            <w:tc>
              <w:tcPr>
                <w:tcW w:w="1542"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108B8FA4"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P</w:t>
                </w:r>
                <w:r w:rsidRPr="00733523">
                  <w:rPr>
                    <w:rFonts w:eastAsia="Times New Roman" w:cstheme="minorHAnsi"/>
                    <w:b/>
                    <w:bCs/>
                    <w:color w:val="FFFFFF" w:themeColor="background1"/>
                    <w:szCs w:val="20"/>
                    <w:shd w:val="clear" w:color="auto" w:fill="AEAEAE" w:themeFill="background2" w:themeFillTint="99"/>
                    <w:lang w:eastAsia="fr-FR"/>
                  </w:rPr>
                  <w:t>ourcentage </w:t>
                </w:r>
                <w:r w:rsidRPr="00733523">
                  <w:rPr>
                    <w:rFonts w:eastAsia="Times New Roman" w:cstheme="minorHAnsi"/>
                    <w:b/>
                    <w:bCs/>
                    <w:color w:val="FFFFFF" w:themeColor="background1"/>
                    <w:szCs w:val="20"/>
                    <w:lang w:eastAsia="fr-FR"/>
                  </w:rPr>
                  <w:t>:</w:t>
                </w:r>
              </w:p>
            </w:tc>
            <w:tc>
              <w:tcPr>
                <w:tcW w:w="839" w:type="dxa"/>
                <w:tcBorders>
                  <w:top w:val="single" w:sz="8" w:space="0" w:color="AEAEAE" w:themeColor="background2" w:themeTint="99"/>
                  <w:left w:val="nil"/>
                  <w:bottom w:val="single" w:sz="8" w:space="0" w:color="AEAEAE" w:themeColor="background2" w:themeTint="99"/>
                  <w:right w:val="nil"/>
                </w:tcBorders>
                <w:shd w:val="clear" w:color="auto" w:fill="auto"/>
              </w:tcPr>
              <w:p w14:paraId="55123E53" w14:textId="77777777" w:rsidR="00733523" w:rsidRPr="00733523" w:rsidRDefault="00733523" w:rsidP="00EA53F6">
                <w:pPr>
                  <w:pStyle w:val="Policetableau0"/>
                  <w:spacing w:before="0"/>
                  <w:rPr>
                    <w:rFonts w:eastAsia="Calibri"/>
                  </w:rPr>
                </w:pPr>
              </w:p>
            </w:tc>
            <w:tc>
              <w:tcPr>
                <w:tcW w:w="424" w:type="dxa"/>
                <w:tcBorders>
                  <w:top w:val="single" w:sz="8" w:space="0" w:color="AEAEAE" w:themeColor="background2" w:themeTint="99"/>
                  <w:left w:val="nil"/>
                  <w:bottom w:val="single" w:sz="8" w:space="0" w:color="AEAEAE" w:themeColor="background2" w:themeTint="99"/>
                  <w:right w:val="single" w:sz="18" w:space="0" w:color="AEAEAE" w:themeColor="background2" w:themeTint="99"/>
                </w:tcBorders>
                <w:shd w:val="clear" w:color="auto" w:fill="auto"/>
              </w:tcPr>
              <w:p w14:paraId="37EDD563" w14:textId="77777777" w:rsidR="00733523" w:rsidRPr="00733523" w:rsidRDefault="00733523" w:rsidP="00EA53F6">
                <w:pPr>
                  <w:pStyle w:val="Policetableau0"/>
                  <w:spacing w:before="0"/>
                  <w:rPr>
                    <w:rFonts w:eastAsia="Calibri"/>
                  </w:rPr>
                </w:pPr>
                <w:r w:rsidRPr="00733523">
                  <w:rPr>
                    <w:rFonts w:eastAsia="Calibri"/>
                  </w:rPr>
                  <w:t>%</w:t>
                </w:r>
              </w:p>
            </w:tc>
          </w:tr>
          <w:tr w:rsidR="00733523" w:rsidRPr="00733523" w14:paraId="7C214A28" w14:textId="77777777" w:rsidTr="00CA2524">
            <w:trPr>
              <w:trHeight w:val="283"/>
            </w:trPr>
            <w:tc>
              <w:tcPr>
                <w:tcW w:w="10206" w:type="dxa"/>
                <w:gridSpan w:val="9"/>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7A6B296E" w14:textId="77777777" w:rsidR="00733523" w:rsidRPr="009037F0" w:rsidRDefault="00733523" w:rsidP="00EA53F6">
                <w:pPr>
                  <w:rPr>
                    <w:rFonts w:eastAsia="Calibri" w:cstheme="minorHAnsi"/>
                    <w:b/>
                    <w:color w:val="auto"/>
                    <w:szCs w:val="20"/>
                  </w:rPr>
                </w:pPr>
                <w:r w:rsidRPr="009037F0">
                  <w:rPr>
                    <w:rFonts w:eastAsia="Calibri" w:cstheme="minorHAnsi"/>
                    <w:b/>
                    <w:color w:val="FFFFFF" w:themeColor="background1"/>
                    <w:szCs w:val="20"/>
                  </w:rPr>
                  <w:t>Observations / remarques :</w:t>
                </w:r>
              </w:p>
            </w:tc>
          </w:tr>
          <w:tr w:rsidR="00733523" w:rsidRPr="00733523" w14:paraId="02AADC7F" w14:textId="77777777" w:rsidTr="00CA2524">
            <w:trPr>
              <w:trHeight w:val="850"/>
            </w:trPr>
            <w:tc>
              <w:tcPr>
                <w:tcW w:w="10206" w:type="dxa"/>
                <w:gridSpan w:val="9"/>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426E1A2" w14:textId="26EAF79E" w:rsidR="00733523" w:rsidRPr="00733523" w:rsidRDefault="00733523" w:rsidP="00421271">
                <w:pPr>
                  <w:pStyle w:val="Policetableau0"/>
                  <w:spacing w:before="0"/>
                  <w:rPr>
                    <w:rFonts w:eastAsia="Calibri"/>
                  </w:rPr>
                </w:pPr>
              </w:p>
            </w:tc>
          </w:tr>
        </w:tbl>
        <w:p w14:paraId="1A79C8B5" w14:textId="77777777" w:rsidR="00733523" w:rsidRPr="00733523" w:rsidRDefault="00733523" w:rsidP="00EA53F6">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356278" w14:paraId="299137D8" w14:textId="77777777" w:rsidTr="00575CD6">
            <w:tc>
              <w:tcPr>
                <w:tcW w:w="10207" w:type="dxa"/>
              </w:tcPr>
              <w:p w14:paraId="244C98DE" w14:textId="4AA4E4DA" w:rsidR="00356278" w:rsidRPr="001A6B7C" w:rsidRDefault="00356278" w:rsidP="00EA53F6">
                <w:pPr>
                  <w:pStyle w:val="Soustitrededocument-Pagedegarde"/>
                </w:pPr>
                <w:r>
                  <w:br w:type="page"/>
                </w:r>
                <w:r w:rsidRPr="001A6B7C">
                  <w:t>FIN DE L’ENTRETIEN D’EVALUATION ANNUEL</w:t>
                </w:r>
              </w:p>
            </w:tc>
          </w:tr>
          <w:tr w:rsidR="00356278" w14:paraId="0F8F90BE" w14:textId="77777777" w:rsidTr="00575CD6">
            <w:tc>
              <w:tcPr>
                <w:tcW w:w="10207" w:type="dxa"/>
                <w:shd w:val="clear" w:color="auto" w:fill="E7E6E6" w:themeFill="text2"/>
              </w:tcPr>
              <w:p w14:paraId="43181FFA" w14:textId="77777777" w:rsidR="00356278" w:rsidRPr="000250A8" w:rsidRDefault="00356278" w:rsidP="00EA53F6">
                <w:pPr>
                  <w:pStyle w:val="Titrededocumentpagedegarde"/>
                  <w:rPr>
                    <w:sz w:val="32"/>
                  </w:rPr>
                </w:pPr>
                <w:r w:rsidRPr="000250A8">
                  <w:rPr>
                    <w:sz w:val="32"/>
                  </w:rPr>
                  <w:t>MERCI</w:t>
                </w:r>
              </w:p>
            </w:tc>
          </w:tr>
        </w:tbl>
        <w:p w14:paraId="10677564" w14:textId="6BEC9A43" w:rsidR="00356278" w:rsidRDefault="00356278" w:rsidP="00EA53F6">
          <w:pPr>
            <w:spacing w:after="160" w:line="240" w:lineRule="auto"/>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356278" w:rsidRPr="00356278" w14:paraId="438D70F3"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29EF59ED"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5E5990EB" w14:textId="77777777" w:rsidR="00356278" w:rsidRPr="00356278" w:rsidRDefault="00356278" w:rsidP="00EA53F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2D196D93"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Apside</w:t>
                </w:r>
              </w:p>
            </w:tc>
          </w:tr>
          <w:tr w:rsidR="00356278" w:rsidRPr="00356278" w14:paraId="33DBBB90"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2432FE3C" w14:textId="77777777" w:rsidR="00356278" w:rsidRPr="00356278" w:rsidRDefault="00356278" w:rsidP="00EA53F6">
                <w:pPr>
                  <w:rPr>
                    <w:rFonts w:cstheme="minorHAnsi"/>
                    <w:i/>
                    <w:szCs w:val="20"/>
                  </w:rPr>
                </w:pPr>
                <w:r w:rsidRPr="00356278">
                  <w:rPr>
                    <w:rFonts w:cstheme="minorHAnsi"/>
                    <w:i/>
                    <w:szCs w:val="20"/>
                  </w:rPr>
                  <w:lastRenderedPageBreak/>
                  <w:t>J’atteste avoir eu un entretien annuel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350031C" w14:textId="77777777" w:rsidR="00356278" w:rsidRPr="00356278" w:rsidRDefault="00356278" w:rsidP="00EA53F6">
                <w:pPr>
                  <w:jc w:val="left"/>
                  <w:rPr>
                    <w:rFonts w:cstheme="minorHAnsi"/>
                    <w:szCs w:val="20"/>
                  </w:rPr>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F9435AB" w14:textId="77777777" w:rsidR="00356278" w:rsidRPr="00356278" w:rsidRDefault="00356278" w:rsidP="00EA53F6">
                <w:pPr>
                  <w:jc w:val="left"/>
                  <w:rPr>
                    <w:rFonts w:cstheme="minorHAnsi"/>
                    <w:i/>
                    <w:szCs w:val="20"/>
                  </w:rPr>
                </w:pPr>
                <w:r w:rsidRPr="00356278">
                  <w:rPr>
                    <w:rFonts w:cstheme="minorHAnsi"/>
                    <w:i/>
                    <w:szCs w:val="20"/>
                  </w:rPr>
                  <w:t>J’atteste avoir réalisé un entretien annuel ce jour.</w:t>
                </w:r>
              </w:p>
            </w:tc>
          </w:tr>
        </w:tbl>
        <w:p w14:paraId="6EE6DB6C" w14:textId="2450E367" w:rsidR="00356278" w:rsidRDefault="00356278" w:rsidP="00EA53F6">
          <w:pPr>
            <w:spacing w:after="160" w:line="240" w:lineRule="auto"/>
            <w:jc w:val="left"/>
          </w:pPr>
        </w:p>
        <w:p w14:paraId="4E309BFE" w14:textId="5CA5E496" w:rsidR="00356278" w:rsidRDefault="00356278" w:rsidP="00EA53F6">
          <w:pPr>
            <w:spacing w:after="160" w:line="240" w:lineRule="auto"/>
            <w:jc w:val="left"/>
          </w:pPr>
          <w:r>
            <w:br w:type="page"/>
          </w:r>
        </w:p>
        <w:p w14:paraId="3574D676" w14:textId="1414817C" w:rsidR="00356278" w:rsidRDefault="00356278" w:rsidP="00356278">
          <w:pPr>
            <w:pStyle w:val="Soustitrededocument-Pagedegarde"/>
            <w:jc w:val="left"/>
            <w:rPr>
              <w:sz w:val="22"/>
            </w:rPr>
          </w:pPr>
          <w:r w:rsidRPr="00FB2B7B">
            <w:rPr>
              <w:sz w:val="32"/>
            </w:rPr>
            <w:lastRenderedPageBreak/>
            <w:t xml:space="preserve">ENTRETIEN </w:t>
          </w:r>
          <w:r>
            <w:rPr>
              <w:sz w:val="32"/>
            </w:rPr>
            <w:t>professionnel</w:t>
          </w:r>
          <w:r w:rsidRPr="00FB2B7B">
            <w:rPr>
              <w:sz w:val="22"/>
            </w:rPr>
            <w:t xml:space="preserve"> </w:t>
          </w:r>
        </w:p>
        <w:p w14:paraId="5E543565" w14:textId="07ACF280" w:rsidR="00356278" w:rsidRDefault="00356278" w:rsidP="00356278">
          <w:pPr>
            <w:pStyle w:val="Soustitrededocument-Pagedegarde"/>
            <w:jc w:val="left"/>
            <w:rPr>
              <w:sz w:val="22"/>
            </w:rPr>
          </w:pPr>
          <w:r w:rsidRPr="00FB2B7B">
            <w:rPr>
              <w:sz w:val="22"/>
            </w:rPr>
            <w:t>(A FAIRE TOUS LES ANS)</w:t>
          </w:r>
        </w:p>
        <w:p w14:paraId="5F915D4C" w14:textId="77777777" w:rsidR="00356278" w:rsidRPr="00FB2B7B" w:rsidRDefault="00356278" w:rsidP="00356278">
          <w:pPr>
            <w:pStyle w:val="Soustitrededocument-Pagedegarde"/>
            <w:jc w:val="left"/>
            <w:rPr>
              <w:sz w:val="22"/>
            </w:rPr>
          </w:pPr>
        </w:p>
        <w:p w14:paraId="66B5253E" w14:textId="4ED11C47" w:rsidR="00356278" w:rsidRPr="00E333F0" w:rsidRDefault="00356278" w:rsidP="00356278">
          <w:pPr>
            <w:spacing w:after="160"/>
            <w:jc w:val="center"/>
            <w:rPr>
              <w:b/>
              <w:color w:val="E89759" w:themeColor="accent2"/>
              <w:sz w:val="22"/>
            </w:rPr>
          </w:pPr>
          <w:r w:rsidRPr="00E333F0">
            <w:rPr>
              <w:b/>
              <w:color w:val="E89759" w:themeColor="accent2"/>
              <w:sz w:val="22"/>
            </w:rPr>
            <w:t>Pour faciliter la préparation et le déroulement de l’entretien, veuillez préparer ce document et l’apporter pour l’entretien. Les zones orange doivent être renseignées par le collaborateur avant l’entretien. Les zones grises doivent être renseignées par le responsable avant l’entretien.</w:t>
          </w:r>
        </w:p>
        <w:p w14:paraId="3992853B" w14:textId="77777777" w:rsidR="00356278" w:rsidRPr="00E333F0" w:rsidRDefault="00356278" w:rsidP="00356278">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18" w:space="0" w:color="AEAEAE" w:themeColor="background2" w:themeTint="99"/>
              <w:insideV w:val="single" w:sz="18" w:space="0" w:color="AEAEAE" w:themeColor="background2" w:themeTint="99"/>
            </w:tblBorders>
            <w:tblLook w:val="04A0" w:firstRow="1" w:lastRow="0" w:firstColumn="1" w:lastColumn="0" w:noHBand="0" w:noVBand="1"/>
          </w:tblPr>
          <w:tblGrid>
            <w:gridCol w:w="9923"/>
          </w:tblGrid>
          <w:tr w:rsidR="00356278" w:rsidRPr="00356278" w14:paraId="5AA19C3D" w14:textId="77777777" w:rsidTr="00356278">
            <w:trPr>
              <w:trHeight w:val="283"/>
              <w:jc w:val="center"/>
            </w:trPr>
            <w:tc>
              <w:tcPr>
                <w:tcW w:w="10065" w:type="dxa"/>
                <w:shd w:val="clear" w:color="auto" w:fill="AEAEAE" w:themeFill="background2" w:themeFillTint="99"/>
                <w:vAlign w:val="center"/>
              </w:tcPr>
              <w:p w14:paraId="7788EAB8" w14:textId="77777777" w:rsidR="00356278" w:rsidRPr="00D55364" w:rsidRDefault="00356278" w:rsidP="00D55364">
                <w:pPr>
                  <w:pStyle w:val="Policetableau0"/>
                  <w:rPr>
                    <w:b/>
                  </w:rPr>
                </w:pPr>
                <w:r w:rsidRPr="00D55364">
                  <w:rPr>
                    <w:b/>
                    <w:color w:val="FFFFFF" w:themeColor="background1"/>
                  </w:rPr>
                  <w:t xml:space="preserve">Nature de l’entretien </w:t>
                </w:r>
              </w:p>
            </w:tc>
          </w:tr>
          <w:tr w:rsidR="00356278" w:rsidRPr="00356278" w14:paraId="141B04AC" w14:textId="77777777" w:rsidTr="00CA2524">
            <w:trPr>
              <w:trHeight w:val="466"/>
              <w:jc w:val="center"/>
            </w:trPr>
            <w:tc>
              <w:tcPr>
                <w:tcW w:w="10065" w:type="dxa"/>
                <w:tcBorders>
                  <w:bottom w:val="single" w:sz="6" w:space="0" w:color="AEAEAE" w:themeColor="background2" w:themeTint="99"/>
                </w:tcBorders>
                <w:shd w:val="clear" w:color="auto" w:fill="auto"/>
                <w:vAlign w:val="center"/>
              </w:tcPr>
              <w:p w14:paraId="04F3B2B2" w14:textId="060CF473" w:rsidR="00356278" w:rsidRPr="00356278" w:rsidRDefault="004E4A57" w:rsidP="00E333F0">
                <w:pPr>
                  <w:pStyle w:val="Policetableau0"/>
                </w:pPr>
                <w:r>
                  <w:t>Annuel</w:t>
                </w:r>
              </w:p>
            </w:tc>
          </w:tr>
          <w:tr w:rsidR="00356278" w:rsidRPr="00356278" w14:paraId="7589AF80" w14:textId="77777777" w:rsidTr="00CA2524">
            <w:trPr>
              <w:trHeight w:val="838"/>
              <w:jc w:val="center"/>
            </w:trPr>
            <w:tc>
              <w:tcPr>
                <w:tcW w:w="10065" w:type="dxa"/>
                <w:tcBorders>
                  <w:top w:val="single" w:sz="6" w:space="0" w:color="AEAEAE" w:themeColor="background2" w:themeTint="99"/>
                </w:tcBorders>
                <w:shd w:val="clear" w:color="auto" w:fill="auto"/>
              </w:tcPr>
              <w:p w14:paraId="6B8F0230" w14:textId="77777777" w:rsidR="00356278" w:rsidRPr="00356278" w:rsidRDefault="00356278" w:rsidP="00E333F0">
                <w:pPr>
                  <w:pStyle w:val="Policetableau0"/>
                </w:pPr>
                <w:r w:rsidRPr="00356278">
                  <w:t>Préciser le motif : (congé maternité, congé parental, longue maladie supérieure à 3 mois)</w:t>
                </w:r>
              </w:p>
              <w:p w14:paraId="6853E51E" w14:textId="77777777" w:rsidR="00356278" w:rsidRPr="00356278" w:rsidRDefault="00356278" w:rsidP="00E333F0">
                <w:pPr>
                  <w:pStyle w:val="Policetableau0"/>
                </w:pPr>
              </w:p>
            </w:tc>
          </w:tr>
        </w:tbl>
        <w:p w14:paraId="633F2316" w14:textId="5F2680F7" w:rsidR="00356278" w:rsidRDefault="00356278">
          <w:pPr>
            <w:spacing w:after="160"/>
            <w:jc w:val="left"/>
          </w:pPr>
        </w:p>
        <w:p w14:paraId="632E5BFF" w14:textId="35D82D40" w:rsidR="00356278" w:rsidRDefault="00F83C6B" w:rsidP="00EA53F6">
          <w:pPr>
            <w:pStyle w:val="Titre1"/>
          </w:pPr>
          <w:r>
            <w:t>Actions menées depuis le dernier entretien professionnel</w:t>
          </w:r>
        </w:p>
        <w:tbl>
          <w:tblPr>
            <w:tblStyle w:val="Grilledutableau"/>
            <w:tblW w:w="10065" w:type="dxa"/>
            <w:tblInd w:w="-459" w:type="dxa"/>
            <w:tblLook w:val="04A0" w:firstRow="1" w:lastRow="0" w:firstColumn="1" w:lastColumn="0" w:noHBand="0" w:noVBand="1"/>
          </w:tblPr>
          <w:tblGrid>
            <w:gridCol w:w="4395"/>
            <w:gridCol w:w="850"/>
            <w:gridCol w:w="4820"/>
          </w:tblGrid>
          <w:tr w:rsidR="00356278" w:rsidRPr="00356278" w14:paraId="28840B36" w14:textId="77777777" w:rsidTr="00575CD6">
            <w:trPr>
              <w:trHeight w:val="283"/>
            </w:trPr>
            <w:tc>
              <w:tcPr>
                <w:tcW w:w="439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2229E7C" w14:textId="77777777" w:rsidR="00356278" w:rsidRPr="00D55364" w:rsidRDefault="00356278" w:rsidP="00D55364">
                <w:pPr>
                  <w:pStyle w:val="Policetableau0"/>
                  <w:rPr>
                    <w:b/>
                    <w:color w:val="FFFFFF" w:themeColor="background1"/>
                  </w:rPr>
                </w:pPr>
                <w:r w:rsidRPr="00D55364">
                  <w:rPr>
                    <w:b/>
                    <w:color w:val="FFFFFF" w:themeColor="background1"/>
                  </w:rPr>
                  <w:t xml:space="preserve">Thèmes </w:t>
                </w:r>
              </w:p>
            </w:tc>
            <w:tc>
              <w:tcPr>
                <w:tcW w:w="85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526E751" w14:textId="77777777" w:rsidR="00356278" w:rsidRPr="00D55364" w:rsidRDefault="00356278" w:rsidP="00D55364">
                <w:pPr>
                  <w:pStyle w:val="Policetableau0"/>
                  <w:rPr>
                    <w:b/>
                    <w:color w:val="FFFFFF" w:themeColor="background1"/>
                  </w:rPr>
                </w:pPr>
                <w:r w:rsidRPr="00D55364">
                  <w:rPr>
                    <w:b/>
                    <w:color w:val="FFFFFF" w:themeColor="background1"/>
                  </w:rPr>
                  <w:t>O / N</w:t>
                </w:r>
              </w:p>
            </w:tc>
            <w:tc>
              <w:tcPr>
                <w:tcW w:w="482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2084FA53" w14:textId="77777777" w:rsidR="00356278" w:rsidRPr="00D55364" w:rsidRDefault="00356278" w:rsidP="00D55364">
                <w:pPr>
                  <w:pStyle w:val="Policetableau0"/>
                  <w:rPr>
                    <w:b/>
                    <w:color w:val="FFFFFF" w:themeColor="background1"/>
                  </w:rPr>
                </w:pPr>
                <w:r w:rsidRPr="00D55364">
                  <w:rPr>
                    <w:b/>
                    <w:color w:val="FFFFFF" w:themeColor="background1"/>
                  </w:rPr>
                  <w:t>Si oui, préciser</w:t>
                </w:r>
              </w:p>
            </w:tc>
          </w:tr>
          <w:tr w:rsidR="00356278" w:rsidRPr="00356278" w14:paraId="5D78C847" w14:textId="77777777" w:rsidTr="00CA2524">
            <w:trPr>
              <w:trHeight w:val="680"/>
            </w:trPr>
            <w:tc>
              <w:tcPr>
                <w:tcW w:w="439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vAlign w:val="center"/>
              </w:tcPr>
              <w:p w14:paraId="6CAECDE9" w14:textId="77777777" w:rsidR="00356278" w:rsidRPr="00356278" w:rsidRDefault="00356278" w:rsidP="00E333F0">
                <w:pPr>
                  <w:pStyle w:val="Policetableau0"/>
                </w:pPr>
                <w:r w:rsidRPr="00356278">
                  <w:t>Des formations ont-elles été réalisées ?</w:t>
                </w:r>
              </w:p>
            </w:tc>
            <w:tc>
              <w:tcPr>
                <w:tcW w:w="850"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vAlign w:val="center"/>
              </w:tcPr>
              <w:p w14:paraId="091E65CC" w14:textId="0191570A" w:rsidR="00356278" w:rsidRPr="00356278" w:rsidRDefault="005E7281" w:rsidP="00E333F0">
                <w:pPr>
                  <w:pStyle w:val="Policetableau0"/>
                </w:pPr>
                <w:r>
                  <w:t>N</w:t>
                </w:r>
              </w:p>
            </w:tc>
            <w:tc>
              <w:tcPr>
                <w:tcW w:w="4820"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vAlign w:val="center"/>
              </w:tcPr>
              <w:p w14:paraId="6E340A37" w14:textId="77777777" w:rsidR="00356278" w:rsidRPr="00356278" w:rsidRDefault="00356278" w:rsidP="00E333F0">
                <w:pPr>
                  <w:pStyle w:val="Policetableau0"/>
                </w:pPr>
              </w:p>
            </w:tc>
          </w:tr>
          <w:tr w:rsidR="00356278" w:rsidRPr="00356278" w14:paraId="552F9F1A" w14:textId="77777777" w:rsidTr="00CA2524">
            <w:trPr>
              <w:trHeight w:val="680"/>
            </w:trPr>
            <w:tc>
              <w:tcPr>
                <w:tcW w:w="439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vAlign w:val="center"/>
              </w:tcPr>
              <w:p w14:paraId="7DA845FF" w14:textId="77777777" w:rsidR="00356278" w:rsidRPr="00356278" w:rsidRDefault="00356278" w:rsidP="00E333F0">
                <w:pPr>
                  <w:pStyle w:val="Policetableau0"/>
                </w:pPr>
                <w:r w:rsidRPr="00356278">
                  <w:t>Des actions de certifications ou de validation des acquis de l’expérience (VAE) ?</w:t>
                </w:r>
              </w:p>
            </w:tc>
            <w:tc>
              <w:tcPr>
                <w:tcW w:w="850" w:type="dxa"/>
                <w:tcBorders>
                  <w:top w:val="single" w:sz="4" w:space="0" w:color="E89759" w:themeColor="accent2"/>
                  <w:left w:val="single" w:sz="4" w:space="0" w:color="E89759" w:themeColor="accent2"/>
                  <w:bottom w:val="single" w:sz="4" w:space="0" w:color="E89759" w:themeColor="accent2"/>
                  <w:right w:val="single" w:sz="4" w:space="0" w:color="E89759" w:themeColor="accent2"/>
                </w:tcBorders>
                <w:vAlign w:val="center"/>
              </w:tcPr>
              <w:p w14:paraId="3B9251A8" w14:textId="3FC4D29B" w:rsidR="00356278" w:rsidRPr="00356278" w:rsidRDefault="005E7281" w:rsidP="00E333F0">
                <w:pPr>
                  <w:pStyle w:val="Policetableau0"/>
                </w:pPr>
                <w:r>
                  <w:t>N</w:t>
                </w:r>
              </w:p>
            </w:tc>
            <w:tc>
              <w:tcPr>
                <w:tcW w:w="4820"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vAlign w:val="center"/>
              </w:tcPr>
              <w:p w14:paraId="775363FC" w14:textId="77777777" w:rsidR="00356278" w:rsidRPr="00356278" w:rsidRDefault="00356278" w:rsidP="00E333F0">
                <w:pPr>
                  <w:pStyle w:val="Policetableau0"/>
                </w:pPr>
              </w:p>
            </w:tc>
          </w:tr>
          <w:tr w:rsidR="00356278" w:rsidRPr="00356278" w14:paraId="280C1705" w14:textId="77777777" w:rsidTr="00CA2524">
            <w:trPr>
              <w:trHeight w:val="680"/>
            </w:trPr>
            <w:tc>
              <w:tcPr>
                <w:tcW w:w="439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vAlign w:val="center"/>
              </w:tcPr>
              <w:p w14:paraId="1EF7794C" w14:textId="77777777" w:rsidR="00356278" w:rsidRPr="00356278" w:rsidRDefault="00356278" w:rsidP="00E333F0">
                <w:pPr>
                  <w:pStyle w:val="Policetableau0"/>
                </w:pPr>
                <w:r w:rsidRPr="00356278">
                  <w:t>Y’a-t-il eu progression professionnelle, dans l’emploi ou dans l’entreprise ?</w:t>
                </w:r>
              </w:p>
              <w:p w14:paraId="16F50BB7" w14:textId="04C03C6D" w:rsidR="00356278" w:rsidRPr="00356278" w:rsidRDefault="00356278" w:rsidP="00E333F0">
                <w:pPr>
                  <w:pStyle w:val="Policetableau0"/>
                </w:pPr>
                <w:r w:rsidRPr="00356278">
                  <w:t>(</w:t>
                </w:r>
                <w:r w:rsidR="004B1B1D" w:rsidRPr="00356278">
                  <w:t>Évolution</w:t>
                </w:r>
                <w:r w:rsidRPr="00356278">
                  <w:t xml:space="preserve"> en termes de compétences et responsabilités)</w:t>
                </w:r>
              </w:p>
            </w:tc>
            <w:tc>
              <w:tcPr>
                <w:tcW w:w="850"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vAlign w:val="center"/>
              </w:tcPr>
              <w:p w14:paraId="51CF1A4F" w14:textId="7CD05215" w:rsidR="00356278" w:rsidRPr="00356278" w:rsidRDefault="005E7281" w:rsidP="00E333F0">
                <w:pPr>
                  <w:pStyle w:val="Policetableau0"/>
                </w:pPr>
                <w:r>
                  <w:t>N</w:t>
                </w:r>
              </w:p>
            </w:tc>
            <w:tc>
              <w:tcPr>
                <w:tcW w:w="4820"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vAlign w:val="center"/>
              </w:tcPr>
              <w:p w14:paraId="113136B2" w14:textId="77777777" w:rsidR="00356278" w:rsidRPr="00356278" w:rsidRDefault="00356278" w:rsidP="00E333F0">
                <w:pPr>
                  <w:pStyle w:val="Policetableau0"/>
                </w:pPr>
              </w:p>
            </w:tc>
          </w:tr>
        </w:tbl>
        <w:p w14:paraId="6966CEDE" w14:textId="77777777" w:rsidR="00356278" w:rsidRPr="00356278" w:rsidRDefault="00356278" w:rsidP="00356278">
          <w:pPr>
            <w:pStyle w:val="2020Apside"/>
          </w:pPr>
        </w:p>
        <w:p w14:paraId="69BA9A8A" w14:textId="77777777" w:rsidR="00356278" w:rsidRDefault="00356278">
          <w:pPr>
            <w:spacing w:after="160"/>
            <w:jc w:val="left"/>
          </w:pPr>
          <w:r>
            <w:br w:type="page"/>
          </w:r>
        </w:p>
        <w:p w14:paraId="7C7CEF73" w14:textId="7DB5235A" w:rsidR="00356278" w:rsidRDefault="00F83C6B" w:rsidP="00EA53F6">
          <w:pPr>
            <w:pStyle w:val="Titre1"/>
          </w:pPr>
          <w:r>
            <w:lastRenderedPageBreak/>
            <w:t>Aspirations professionnelles</w:t>
          </w:r>
        </w:p>
        <w:p w14:paraId="579BC8F8" w14:textId="77777777" w:rsidR="00356278" w:rsidRDefault="00356278" w:rsidP="00EA53F6">
          <w:pPr>
            <w:pStyle w:val="Titre2"/>
            <w:spacing w:before="0"/>
          </w:pPr>
          <w:r>
            <w:t>Description du projet professionnel / souhait d’évolution</w:t>
          </w:r>
        </w:p>
        <w:tbl>
          <w:tblPr>
            <w:tblStyle w:val="Grilledutableau"/>
            <w:tblW w:w="10206" w:type="dxa"/>
            <w:tblInd w:w="-459" w:type="dxa"/>
            <w:tblLook w:val="04A0" w:firstRow="1" w:lastRow="0" w:firstColumn="1" w:lastColumn="0" w:noHBand="0" w:noVBand="1"/>
          </w:tblPr>
          <w:tblGrid>
            <w:gridCol w:w="4989"/>
            <w:gridCol w:w="236"/>
            <w:gridCol w:w="4981"/>
          </w:tblGrid>
          <w:tr w:rsidR="00356278" w:rsidRPr="00356278" w14:paraId="268A081E" w14:textId="77777777" w:rsidTr="00575CD6">
            <w:trPr>
              <w:trHeight w:val="283"/>
            </w:trPr>
            <w:tc>
              <w:tcPr>
                <w:tcW w:w="4989"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49F660B6" w14:textId="77777777" w:rsidR="00356278" w:rsidRPr="00D55364" w:rsidRDefault="00356278" w:rsidP="00D55364">
                <w:pPr>
                  <w:pStyle w:val="Policetableau0"/>
                  <w:rPr>
                    <w:b/>
                    <w:color w:val="FFFFFF" w:themeColor="background1"/>
                  </w:rPr>
                </w:pPr>
                <w:r w:rsidRPr="00D55364">
                  <w:rPr>
                    <w:b/>
                    <w:color w:val="FFFFFF" w:themeColor="background1"/>
                  </w:rPr>
                  <w:t>Aspiration du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0BE908F3" w14:textId="77777777" w:rsidR="00356278" w:rsidRPr="00D55364" w:rsidRDefault="00356278" w:rsidP="00D55364">
                <w:pPr>
                  <w:pStyle w:val="Policetableau0"/>
                  <w:rPr>
                    <w:b/>
                    <w:color w:val="FFFFFF" w:themeColor="background1"/>
                  </w:rPr>
                </w:pPr>
              </w:p>
            </w:tc>
            <w:tc>
              <w:tcPr>
                <w:tcW w:w="498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06091C29" w14:textId="77777777" w:rsidR="00356278" w:rsidRPr="00D55364" w:rsidRDefault="00356278" w:rsidP="00D55364">
                <w:pPr>
                  <w:pStyle w:val="Policetableau0"/>
                  <w:rPr>
                    <w:b/>
                    <w:color w:val="FFFFFF" w:themeColor="background1"/>
                  </w:rPr>
                </w:pPr>
                <w:r w:rsidRPr="00D55364">
                  <w:rPr>
                    <w:b/>
                    <w:color w:val="FFFFFF" w:themeColor="background1"/>
                  </w:rPr>
                  <w:t>Observations de l’employeur</w:t>
                </w:r>
              </w:p>
            </w:tc>
          </w:tr>
          <w:tr w:rsidR="00356278" w:rsidRPr="00356278" w14:paraId="0D8E29B6" w14:textId="77777777" w:rsidTr="00CA2524">
            <w:trPr>
              <w:trHeight w:val="1020"/>
            </w:trPr>
            <w:tc>
              <w:tcPr>
                <w:tcW w:w="4989" w:type="dxa"/>
                <w:tcBorders>
                  <w:top w:val="single" w:sz="18" w:space="0" w:color="E89759" w:themeColor="accent2"/>
                  <w:left w:val="single" w:sz="18" w:space="0" w:color="E89759" w:themeColor="accent2"/>
                  <w:bottom w:val="single" w:sz="4" w:space="0" w:color="E89759" w:themeColor="accent2"/>
                  <w:right w:val="single" w:sz="18" w:space="0" w:color="E89759" w:themeColor="accent2"/>
                </w:tcBorders>
              </w:tcPr>
              <w:p w14:paraId="2991CE3D" w14:textId="3C49C33D" w:rsidR="003C687C" w:rsidRDefault="00356278" w:rsidP="003C687C">
                <w:pPr>
                  <w:pStyle w:val="Policetableau0"/>
                </w:pPr>
                <w:r w:rsidRPr="00356278">
                  <w:t>A court terme :</w:t>
                </w:r>
                <w:r w:rsidR="003C687C">
                  <w:t xml:space="preserve"> Pouvoir encadrer un Dev (pour commencer)</w:t>
                </w:r>
                <w:r w:rsidR="00C9087F">
                  <w:t>,</w:t>
                </w:r>
                <w:r w:rsidR="003C687C">
                  <w:t xml:space="preserve"> être le facilitateur entre le CDS et l’équipe dans je suis actuellement et fournir des Analyses/DCT afin que ce soit </w:t>
                </w:r>
                <w:r w:rsidR="00C9087F">
                  <w:t>traité</w:t>
                </w:r>
                <w:r w:rsidR="003C687C">
                  <w:t xml:space="preserve"> coté CDS, sans pour autant me retirer le </w:t>
                </w:r>
                <w:r w:rsidR="00C46214">
                  <w:t>côté</w:t>
                </w:r>
                <w:r w:rsidR="003C687C">
                  <w:t xml:space="preserve"> DEV</w:t>
                </w:r>
                <w:r w:rsidR="00DC10F2">
                  <w:t xml:space="preserve"> d’autres sujets</w:t>
                </w:r>
                <w:r w:rsidR="000F63B1">
                  <w:t>.</w:t>
                </w:r>
              </w:p>
              <w:p w14:paraId="77DDF109" w14:textId="4B7AB7F8" w:rsidR="003C687C" w:rsidRDefault="001E3288" w:rsidP="00CB27EF">
                <w:pPr>
                  <w:pStyle w:val="Policetableau0"/>
                </w:pPr>
                <w:r>
                  <w:t>Pour se faire, j</w:t>
                </w:r>
                <w:r w:rsidR="003C687C">
                  <w:t>’aimerai</w:t>
                </w:r>
                <w:r w:rsidR="00651C63">
                  <w:t>s</w:t>
                </w:r>
                <w:r w:rsidR="000B16D0">
                  <w:t xml:space="preserve"> </w:t>
                </w:r>
                <w:r w:rsidR="003C687C">
                  <w:t>améliorer ma pédagogie pour pouvoir aider au mieux les novices LOCAL</w:t>
                </w:r>
                <w:r w:rsidR="00FC17F6">
                  <w:t xml:space="preserve"> et expliquer clairement les besoins</w:t>
                </w:r>
                <w:r w:rsidR="003C687C">
                  <w:t>.</w:t>
                </w:r>
                <w:r w:rsidR="00E13CF3">
                  <w:t xml:space="preserve"> </w:t>
                </w:r>
                <w:r w:rsidR="00CB27EF">
                  <w:br/>
                </w:r>
                <w:r w:rsidR="00E13CF3">
                  <w:t>Savoir expliquer est un art que je ne maitrise pas encore tout à fait.</w:t>
                </w:r>
              </w:p>
              <w:p w14:paraId="5164AAFC" w14:textId="6788A72C" w:rsidR="00CB27EF" w:rsidRDefault="00CB27EF" w:rsidP="00CB27EF">
                <w:pPr>
                  <w:pStyle w:val="Policetableau0"/>
                </w:pPr>
                <w:r>
                  <w:t>Il faut également que coté équipe</w:t>
                </w:r>
                <w:r w:rsidR="00FC17F6">
                  <w:t xml:space="preserve"> interne</w:t>
                </w:r>
                <w:r>
                  <w:t>, cela soit possible</w:t>
                </w:r>
                <w:r w:rsidR="00FC17F6">
                  <w:t xml:space="preserve"> de transférer des sujets au CDS</w:t>
                </w:r>
              </w:p>
              <w:p w14:paraId="18663BB8" w14:textId="116EEE81" w:rsidR="00A54EFA" w:rsidRPr="00356278" w:rsidRDefault="00A54EFA" w:rsidP="00E333F0">
                <w:pPr>
                  <w:pStyle w:val="Policetableau0"/>
                </w:pP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250DCD00" w14:textId="77777777" w:rsidR="00356278" w:rsidRPr="00356278" w:rsidRDefault="00356278" w:rsidP="00E333F0">
                <w:pPr>
                  <w:pStyle w:val="Policetableau0"/>
                </w:pPr>
              </w:p>
            </w:tc>
            <w:tc>
              <w:tcPr>
                <w:tcW w:w="49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1D7E3399" w14:textId="180E35A2" w:rsidR="00356278" w:rsidRPr="00356278" w:rsidRDefault="00356278" w:rsidP="00E333F0">
                <w:pPr>
                  <w:pStyle w:val="Policetableau0"/>
                </w:pPr>
              </w:p>
            </w:tc>
          </w:tr>
          <w:tr w:rsidR="00356278" w:rsidRPr="00356278" w14:paraId="66B38E0F" w14:textId="77777777" w:rsidTr="00CA2524">
            <w:trPr>
              <w:trHeight w:val="1020"/>
            </w:trPr>
            <w:tc>
              <w:tcPr>
                <w:tcW w:w="4989"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7610F95D" w14:textId="77777777" w:rsidR="00356278" w:rsidRDefault="00356278" w:rsidP="00E333F0">
                <w:pPr>
                  <w:pStyle w:val="Policetableau0"/>
                </w:pPr>
                <w:r w:rsidRPr="00356278">
                  <w:t>A moyen terme :</w:t>
                </w:r>
              </w:p>
              <w:p w14:paraId="038063B6" w14:textId="0F3C9C0F" w:rsidR="00A54EFA" w:rsidRDefault="003C687C" w:rsidP="00E333F0">
                <w:pPr>
                  <w:pStyle w:val="Policetableau0"/>
                </w:pPr>
                <w:r>
                  <w:t xml:space="preserve">Changer de techno et passer sur une tech </w:t>
                </w:r>
                <w:r w:rsidR="00C04090">
                  <w:t>ouverte (</w:t>
                </w:r>
                <w:r>
                  <w:t xml:space="preserve">Javascript) qui peut me permettre de faire des projets persos, </w:t>
                </w:r>
                <w:r w:rsidR="00A84C30">
                  <w:t>projets persos</w:t>
                </w:r>
                <w:r>
                  <w:t xml:space="preserve"> qui pourrons m’aider à peaufiner mes connaissances, ce qui profitera</w:t>
                </w:r>
                <w:r w:rsidR="00C46214">
                  <w:t xml:space="preserve"> aussi</w:t>
                </w:r>
                <w:r>
                  <w:t xml:space="preserve"> au </w:t>
                </w:r>
                <w:r w:rsidR="000F63B1">
                  <w:t>côté</w:t>
                </w:r>
                <w:r>
                  <w:t xml:space="preserve"> Pro. </w:t>
                </w:r>
              </w:p>
              <w:p w14:paraId="21E2D647" w14:textId="233B94BD" w:rsidR="00C04090" w:rsidRPr="00356278" w:rsidRDefault="00C04090" w:rsidP="00E333F0">
                <w:pPr>
                  <w:pStyle w:val="Policetableau0"/>
                </w:pPr>
                <w:r>
                  <w:t>Ceci permettrait de pouvoir montrer plus aisément à mes proches en quoi consiste mon métier</w:t>
                </w:r>
                <w:r w:rsidR="00C33A70">
                  <w:t>.</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16432D40"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2A2BA05B" w14:textId="742C5028" w:rsidR="00356278" w:rsidRPr="00356278" w:rsidRDefault="00356278" w:rsidP="00E333F0">
                <w:pPr>
                  <w:pStyle w:val="Policetableau0"/>
                </w:pPr>
              </w:p>
            </w:tc>
          </w:tr>
          <w:tr w:rsidR="00356278" w:rsidRPr="00356278" w14:paraId="3C715D69" w14:textId="77777777" w:rsidTr="00CA2524">
            <w:trPr>
              <w:trHeight w:val="1225"/>
            </w:trPr>
            <w:tc>
              <w:tcPr>
                <w:tcW w:w="4989"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115DCED6" w14:textId="77777777" w:rsidR="00356278" w:rsidRPr="00356278" w:rsidRDefault="00356278" w:rsidP="00E333F0">
                <w:pPr>
                  <w:pStyle w:val="Policetableau0"/>
                </w:pPr>
                <w:r w:rsidRPr="00356278">
                  <w:t>Atouts / freins pour ce projet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6D4A51B"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6CEF3F2" w14:textId="630BF33C" w:rsidR="00356278" w:rsidRPr="00356278" w:rsidRDefault="00356278" w:rsidP="00E333F0">
                <w:pPr>
                  <w:pStyle w:val="Policetableau0"/>
                </w:pPr>
              </w:p>
            </w:tc>
          </w:tr>
        </w:tbl>
        <w:p w14:paraId="6BA63919" w14:textId="77777777" w:rsidR="00356278" w:rsidRDefault="00356278" w:rsidP="00356278">
          <w:pPr>
            <w:spacing w:after="160"/>
            <w:jc w:val="left"/>
          </w:pPr>
        </w:p>
        <w:p w14:paraId="5774A295" w14:textId="217AD961" w:rsidR="009037F0" w:rsidRDefault="00356278" w:rsidP="00EA53F6">
          <w:pPr>
            <w:pStyle w:val="Titre2"/>
          </w:pPr>
          <w:r>
            <w:t>Moyens à mobil</w:t>
          </w:r>
          <w:r w:rsidR="009037F0">
            <w:t xml:space="preserve">iser dans le cadre de ce projet </w:t>
          </w:r>
          <w:r>
            <w:t>professionnel</w:t>
          </w:r>
        </w:p>
        <w:tbl>
          <w:tblPr>
            <w:tblW w:w="10367" w:type="dxa"/>
            <w:tblInd w:w="-459" w:type="dxa"/>
            <w:tblBorders>
              <w:top w:val="single" w:sz="18" w:space="0" w:color="AEAEAE"/>
              <w:left w:val="single" w:sz="18" w:space="0" w:color="AEAEAE"/>
              <w:bottom w:val="single" w:sz="18" w:space="0" w:color="AEAEAE"/>
              <w:right w:val="single" w:sz="18" w:space="0" w:color="AEAEAE"/>
              <w:insideH w:val="single" w:sz="18" w:space="0" w:color="AEAEAE"/>
              <w:insideV w:val="single" w:sz="18" w:space="0" w:color="AEAEAE"/>
            </w:tblBorders>
            <w:tblLook w:val="04A0" w:firstRow="1" w:lastRow="0" w:firstColumn="1" w:lastColumn="0" w:noHBand="0" w:noVBand="1"/>
          </w:tblPr>
          <w:tblGrid>
            <w:gridCol w:w="2679"/>
            <w:gridCol w:w="2868"/>
            <w:gridCol w:w="2694"/>
            <w:gridCol w:w="2126"/>
          </w:tblGrid>
          <w:tr w:rsidR="009037F0" w:rsidRPr="009037F0" w14:paraId="40626E2C" w14:textId="77777777" w:rsidTr="00575CD6">
            <w:trPr>
              <w:trHeight w:val="466"/>
            </w:trPr>
            <w:tc>
              <w:tcPr>
                <w:tcW w:w="2679" w:type="dxa"/>
                <w:shd w:val="clear" w:color="auto" w:fill="AEAEAE" w:themeFill="background2" w:themeFillTint="99"/>
                <w:vAlign w:val="center"/>
              </w:tcPr>
              <w:p w14:paraId="6908552C" w14:textId="77777777" w:rsidR="009037F0" w:rsidRPr="00D55364" w:rsidRDefault="009037F0" w:rsidP="00D55364">
                <w:pPr>
                  <w:pStyle w:val="Policetableau0"/>
                  <w:rPr>
                    <w:b/>
                    <w:color w:val="FFFFFF" w:themeColor="background1"/>
                  </w:rPr>
                </w:pPr>
                <w:r w:rsidRPr="00D55364">
                  <w:rPr>
                    <w:b/>
                    <w:color w:val="FFFFFF" w:themeColor="background1"/>
                  </w:rPr>
                  <w:t>Actions</w:t>
                </w:r>
              </w:p>
            </w:tc>
            <w:tc>
              <w:tcPr>
                <w:tcW w:w="2868" w:type="dxa"/>
                <w:shd w:val="clear" w:color="auto" w:fill="AEAEAE" w:themeFill="background2" w:themeFillTint="99"/>
                <w:vAlign w:val="center"/>
              </w:tcPr>
              <w:p w14:paraId="7FB858BE" w14:textId="77777777" w:rsidR="009037F0" w:rsidRPr="00D55364" w:rsidRDefault="009037F0" w:rsidP="00D55364">
                <w:pPr>
                  <w:pStyle w:val="Policetableau0"/>
                  <w:rPr>
                    <w:b/>
                    <w:color w:val="FFFFFF" w:themeColor="background1"/>
                  </w:rPr>
                </w:pPr>
                <w:r w:rsidRPr="00D55364">
                  <w:rPr>
                    <w:b/>
                    <w:color w:val="FFFFFF" w:themeColor="background1"/>
                  </w:rPr>
                  <w:t>Dispositif utilisé</w:t>
                </w:r>
              </w:p>
            </w:tc>
            <w:tc>
              <w:tcPr>
                <w:tcW w:w="2694" w:type="dxa"/>
                <w:shd w:val="clear" w:color="auto" w:fill="AEAEAE" w:themeFill="background2" w:themeFillTint="99"/>
                <w:vAlign w:val="center"/>
              </w:tcPr>
              <w:p w14:paraId="5E31671C" w14:textId="22DD3852" w:rsidR="009037F0" w:rsidRPr="00D55364" w:rsidRDefault="009037F0" w:rsidP="00D55364">
                <w:pPr>
                  <w:pStyle w:val="Policetableau0"/>
                  <w:rPr>
                    <w:b/>
                    <w:color w:val="FFFFFF" w:themeColor="background1"/>
                  </w:rPr>
                </w:pPr>
                <w:r w:rsidRPr="00D55364">
                  <w:rPr>
                    <w:b/>
                    <w:color w:val="FFFFFF" w:themeColor="background1"/>
                  </w:rPr>
                  <w:t>Modalité (hors temps de travail, sur temps de travai</w:t>
                </w:r>
                <w:r w:rsidR="000250A8">
                  <w:rPr>
                    <w:b/>
                    <w:color w:val="FFFFFF" w:themeColor="background1"/>
                  </w:rPr>
                  <w:t>l</w:t>
                </w:r>
                <w:r w:rsidRPr="00D55364">
                  <w:rPr>
                    <w:b/>
                    <w:color w:val="FFFFFF" w:themeColor="background1"/>
                  </w:rPr>
                  <w:t>)</w:t>
                </w:r>
              </w:p>
            </w:tc>
            <w:tc>
              <w:tcPr>
                <w:tcW w:w="2126" w:type="dxa"/>
                <w:shd w:val="clear" w:color="auto" w:fill="AEAEAE" w:themeFill="background2" w:themeFillTint="99"/>
                <w:vAlign w:val="center"/>
              </w:tcPr>
              <w:p w14:paraId="284D8134" w14:textId="77777777" w:rsidR="009037F0" w:rsidRPr="00D55364" w:rsidRDefault="009037F0" w:rsidP="00575CD6">
                <w:pPr>
                  <w:jc w:val="left"/>
                  <w:rPr>
                    <w:rFonts w:eastAsia="Times New Roman" w:cs="Hind"/>
                    <w:b/>
                    <w:color w:val="FFFFFF" w:themeColor="background1"/>
                    <w:szCs w:val="24"/>
                    <w:lang w:eastAsia="fr-FR"/>
                  </w:rPr>
                </w:pPr>
                <w:r w:rsidRPr="00D55364">
                  <w:rPr>
                    <w:rFonts w:eastAsia="Times New Roman" w:cs="Hind"/>
                    <w:b/>
                    <w:color w:val="FFFFFF" w:themeColor="background1"/>
                    <w:szCs w:val="24"/>
                    <w:lang w:eastAsia="fr-FR"/>
                  </w:rPr>
                  <w:t>Date prévisionnelle</w:t>
                </w:r>
              </w:p>
            </w:tc>
          </w:tr>
          <w:tr w:rsidR="009037F0" w:rsidRPr="009037F0" w14:paraId="27AB2C8C" w14:textId="77777777" w:rsidTr="00CA2524">
            <w:trPr>
              <w:trHeight w:val="850"/>
            </w:trPr>
            <w:tc>
              <w:tcPr>
                <w:tcW w:w="2679" w:type="dxa"/>
                <w:tcBorders>
                  <w:bottom w:val="single" w:sz="6" w:space="0" w:color="AEAEAE" w:themeColor="background2" w:themeTint="99"/>
                  <w:right w:val="single" w:sz="6" w:space="0" w:color="AEAEAE" w:themeColor="background2" w:themeTint="99"/>
                </w:tcBorders>
                <w:shd w:val="clear" w:color="auto" w:fill="auto"/>
                <w:vAlign w:val="center"/>
              </w:tcPr>
              <w:p w14:paraId="1B29765D" w14:textId="203E3BB4" w:rsidR="009037F0" w:rsidRPr="009037F0" w:rsidRDefault="009037F0" w:rsidP="00EA53F6">
                <w:pPr>
                  <w:pStyle w:val="Policetableau0"/>
                  <w:spacing w:before="0" w:after="0"/>
                </w:pPr>
              </w:p>
            </w:tc>
            <w:tc>
              <w:tcPr>
                <w:tcW w:w="2868" w:type="dxa"/>
                <w:tcBorders>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20AE823D" w14:textId="5C1EAF76" w:rsidR="009037F0" w:rsidRPr="009037F0" w:rsidRDefault="009037F0" w:rsidP="00EA53F6">
                <w:pPr>
                  <w:pStyle w:val="Policetableau0"/>
                  <w:spacing w:before="0" w:after="0"/>
                </w:pPr>
              </w:p>
            </w:tc>
            <w:tc>
              <w:tcPr>
                <w:tcW w:w="2694" w:type="dxa"/>
                <w:tcBorders>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61C71754" w14:textId="190B2888" w:rsidR="009037F0" w:rsidRPr="009037F0" w:rsidRDefault="009037F0" w:rsidP="00EA53F6">
                <w:pPr>
                  <w:pStyle w:val="Policetableau0"/>
                  <w:spacing w:before="0" w:after="0"/>
                </w:pPr>
              </w:p>
            </w:tc>
            <w:tc>
              <w:tcPr>
                <w:tcW w:w="2126" w:type="dxa"/>
                <w:tcBorders>
                  <w:left w:val="single" w:sz="6" w:space="0" w:color="AEAEAE" w:themeColor="background2" w:themeTint="99"/>
                  <w:bottom w:val="single" w:sz="6" w:space="0" w:color="AEAEAE" w:themeColor="background2" w:themeTint="99"/>
                </w:tcBorders>
                <w:shd w:val="clear" w:color="auto" w:fill="auto"/>
                <w:vAlign w:val="center"/>
              </w:tcPr>
              <w:p w14:paraId="2DD6E20F" w14:textId="77777777" w:rsidR="009037F0" w:rsidRPr="009037F0" w:rsidRDefault="009037F0" w:rsidP="00EA53F6">
                <w:pPr>
                  <w:pStyle w:val="Policetableau0"/>
                  <w:spacing w:before="0" w:after="0"/>
                </w:pPr>
              </w:p>
            </w:tc>
          </w:tr>
          <w:tr w:rsidR="009037F0" w:rsidRPr="009037F0" w14:paraId="7123ACF8" w14:textId="77777777" w:rsidTr="00CA2524">
            <w:trPr>
              <w:trHeight w:val="850"/>
            </w:trPr>
            <w:tc>
              <w:tcPr>
                <w:tcW w:w="2679" w:type="dxa"/>
                <w:tcBorders>
                  <w:top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6CD8BB3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519239D1"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71C0D9DE"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bottom w:val="single" w:sz="6" w:space="0" w:color="AEAEAE" w:themeColor="background2" w:themeTint="99"/>
                </w:tcBorders>
                <w:shd w:val="clear" w:color="auto" w:fill="auto"/>
                <w:vAlign w:val="center"/>
              </w:tcPr>
              <w:p w14:paraId="0E731CC7" w14:textId="77777777" w:rsidR="009037F0" w:rsidRPr="009037F0" w:rsidRDefault="009037F0" w:rsidP="00EA53F6">
                <w:pPr>
                  <w:pStyle w:val="Policetableau0"/>
                  <w:spacing w:before="0" w:after="0"/>
                </w:pPr>
              </w:p>
            </w:tc>
          </w:tr>
          <w:tr w:rsidR="009037F0" w:rsidRPr="009037F0" w14:paraId="19DF87B7" w14:textId="77777777" w:rsidTr="00CA2524">
            <w:trPr>
              <w:trHeight w:val="850"/>
            </w:trPr>
            <w:tc>
              <w:tcPr>
                <w:tcW w:w="2679" w:type="dxa"/>
                <w:tcBorders>
                  <w:top w:val="single" w:sz="6" w:space="0" w:color="AEAEAE" w:themeColor="background2" w:themeTint="99"/>
                  <w:right w:val="single" w:sz="6" w:space="0" w:color="AEAEAE" w:themeColor="background2" w:themeTint="99"/>
                </w:tcBorders>
                <w:shd w:val="clear" w:color="auto" w:fill="auto"/>
                <w:vAlign w:val="center"/>
              </w:tcPr>
              <w:p w14:paraId="15741EA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right w:val="single" w:sz="6" w:space="0" w:color="AEAEAE" w:themeColor="background2" w:themeTint="99"/>
                </w:tcBorders>
                <w:shd w:val="clear" w:color="auto" w:fill="auto"/>
                <w:vAlign w:val="center"/>
              </w:tcPr>
              <w:p w14:paraId="22C7CC8C"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right w:val="single" w:sz="6" w:space="0" w:color="AEAEAE" w:themeColor="background2" w:themeTint="99"/>
                </w:tcBorders>
                <w:vAlign w:val="center"/>
              </w:tcPr>
              <w:p w14:paraId="65FEEA54"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tcBorders>
                <w:shd w:val="clear" w:color="auto" w:fill="auto"/>
                <w:vAlign w:val="center"/>
              </w:tcPr>
              <w:p w14:paraId="7F707FB0" w14:textId="77777777" w:rsidR="009037F0" w:rsidRPr="009037F0" w:rsidRDefault="009037F0" w:rsidP="00EA53F6">
                <w:pPr>
                  <w:pStyle w:val="Policetableau0"/>
                  <w:spacing w:before="0" w:after="0"/>
                </w:pPr>
              </w:p>
            </w:tc>
          </w:tr>
        </w:tbl>
        <w:p w14:paraId="0068BA9C" w14:textId="77777777" w:rsidR="009037F0" w:rsidRPr="009037F0" w:rsidRDefault="009037F0" w:rsidP="009037F0">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9037F0" w14:paraId="220A4206" w14:textId="77777777" w:rsidTr="00575CD6">
            <w:tc>
              <w:tcPr>
                <w:tcW w:w="10207" w:type="dxa"/>
              </w:tcPr>
              <w:p w14:paraId="3DF95A4E" w14:textId="6B792214" w:rsidR="009037F0" w:rsidRPr="001A6B7C" w:rsidRDefault="009037F0" w:rsidP="009037F0">
                <w:pPr>
                  <w:pStyle w:val="Soustitrededocument-Pagedegarde"/>
                </w:pPr>
                <w:r w:rsidRPr="001A6B7C">
                  <w:t xml:space="preserve">FIN DE L’ENTRETIEN </w:t>
                </w:r>
                <w:r>
                  <w:t>professionnel</w:t>
                </w:r>
              </w:p>
            </w:tc>
          </w:tr>
          <w:tr w:rsidR="009037F0" w14:paraId="7E5248AD" w14:textId="77777777" w:rsidTr="00575CD6">
            <w:tc>
              <w:tcPr>
                <w:tcW w:w="10207" w:type="dxa"/>
                <w:shd w:val="clear" w:color="auto" w:fill="E7E6E6" w:themeFill="text2"/>
              </w:tcPr>
              <w:p w14:paraId="7E9391EE" w14:textId="77777777" w:rsidR="009037F0" w:rsidRPr="00356278" w:rsidRDefault="009037F0" w:rsidP="00575CD6">
                <w:pPr>
                  <w:pStyle w:val="Titrededocumentpagedegarde"/>
                  <w:rPr>
                    <w:sz w:val="48"/>
                  </w:rPr>
                </w:pPr>
                <w:r w:rsidRPr="000250A8">
                  <w:rPr>
                    <w:sz w:val="32"/>
                  </w:rPr>
                  <w:lastRenderedPageBreak/>
                  <w:t>MERCI</w:t>
                </w:r>
              </w:p>
            </w:tc>
          </w:tr>
        </w:tbl>
        <w:p w14:paraId="35BB005F" w14:textId="77777777" w:rsidR="009037F0" w:rsidRDefault="009037F0" w:rsidP="009037F0">
          <w:pPr>
            <w:spacing w:after="160"/>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9037F0" w:rsidRPr="00356278" w14:paraId="018CD7AD"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620A0929"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60E6321" w14:textId="77777777" w:rsidR="009037F0" w:rsidRPr="00356278" w:rsidRDefault="009037F0" w:rsidP="00575CD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60FDBEC8"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Apside</w:t>
                </w:r>
              </w:p>
            </w:tc>
          </w:tr>
          <w:tr w:rsidR="009037F0" w:rsidRPr="00356278" w14:paraId="7F9C2281"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133AB33C" w14:textId="3140B557" w:rsidR="009037F0" w:rsidRPr="00356278" w:rsidRDefault="009037F0" w:rsidP="00E333F0">
                <w:pPr>
                  <w:pStyle w:val="Policetableau0"/>
                </w:pPr>
                <w:r w:rsidRPr="00356278">
                  <w:t xml:space="preserve">J’atteste avoir eu un entretien </w:t>
                </w:r>
                <w:r>
                  <w:t>professionnel</w:t>
                </w:r>
                <w:r w:rsidRPr="00356278">
                  <w:t xml:space="preserve">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4DFABECB" w14:textId="77777777" w:rsidR="009037F0" w:rsidRPr="00356278" w:rsidRDefault="009037F0" w:rsidP="00E333F0">
                <w:pPr>
                  <w:pStyle w:val="Policetableau0"/>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76475A" w14:textId="114E6509" w:rsidR="009037F0" w:rsidRPr="00356278" w:rsidRDefault="009037F0" w:rsidP="00E333F0">
                <w:pPr>
                  <w:pStyle w:val="Policetableau0"/>
                </w:pPr>
                <w:r w:rsidRPr="00356278">
                  <w:t xml:space="preserve">J’atteste avoir réalisé un entretien </w:t>
                </w:r>
                <w:r>
                  <w:t>professionnel</w:t>
                </w:r>
                <w:r w:rsidRPr="00356278">
                  <w:t xml:space="preserve"> ce jour.</w:t>
                </w:r>
              </w:p>
            </w:tc>
          </w:tr>
        </w:tbl>
        <w:p w14:paraId="6EBE7387" w14:textId="4B8B18CB" w:rsidR="00524224" w:rsidRDefault="00C361CC" w:rsidP="00D55364">
          <w:pPr>
            <w:pStyle w:val="2020Apside"/>
          </w:pPr>
        </w:p>
      </w:sdtContent>
    </w:sdt>
    <w:p w14:paraId="5B3D91E3" w14:textId="43987D81" w:rsidR="00E23512" w:rsidRDefault="00E23512" w:rsidP="009037F0">
      <w:pPr>
        <w:pStyle w:val="Policetableau0"/>
        <w:ind w:left="0"/>
      </w:pPr>
    </w:p>
    <w:p w14:paraId="4C13A171" w14:textId="77777777" w:rsidR="00BB6086" w:rsidRDefault="00BB6086" w:rsidP="009037F0">
      <w:pPr>
        <w:pStyle w:val="Policetableau0"/>
        <w:ind w:left="0"/>
      </w:pPr>
    </w:p>
    <w:sectPr w:rsidR="00BB6086" w:rsidSect="00867AA2">
      <w:headerReference w:type="first" r:id="rId14"/>
      <w:footerReference w:type="first" r:id="rId15"/>
      <w:pgSz w:w="11906" w:h="16838"/>
      <w:pgMar w:top="1066" w:right="1417" w:bottom="1417" w:left="1417"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060E3" w14:textId="77777777" w:rsidR="00C361CC" w:rsidRDefault="00C361CC" w:rsidP="00E23512">
      <w:pPr>
        <w:spacing w:line="240" w:lineRule="auto"/>
      </w:pPr>
      <w:r>
        <w:separator/>
      </w:r>
    </w:p>
  </w:endnote>
  <w:endnote w:type="continuationSeparator" w:id="0">
    <w:p w14:paraId="5C9D744B" w14:textId="77777777" w:rsidR="00C361CC" w:rsidRDefault="00C361CC" w:rsidP="00E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nd">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SemiBold">
    <w:altName w:val="Calibri"/>
    <w:panose1 w:val="00000000000000000000"/>
    <w:charset w:val="00"/>
    <w:family w:val="modern"/>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3" w:type="dxa"/>
      <w:jc w:val="center"/>
      <w:tblLayout w:type="fixed"/>
      <w:tblLook w:val="01E0" w:firstRow="1" w:lastRow="1" w:firstColumn="1" w:lastColumn="1" w:noHBand="0" w:noVBand="0"/>
    </w:tblPr>
    <w:tblGrid>
      <w:gridCol w:w="1009"/>
      <w:gridCol w:w="2251"/>
      <w:gridCol w:w="1559"/>
      <w:gridCol w:w="4144"/>
    </w:tblGrid>
    <w:tr w:rsidR="00FB2B7B" w:rsidRPr="00F90BF7" w14:paraId="41AE7CE3" w14:textId="77777777" w:rsidTr="00983564">
      <w:trPr>
        <w:trHeight w:val="646"/>
        <w:jc w:val="center"/>
      </w:trPr>
      <w:tc>
        <w:tcPr>
          <w:tcW w:w="1009" w:type="dxa"/>
          <w:tcBorders>
            <w:top w:val="single" w:sz="12" w:space="0" w:color="BFBFBF" w:themeColor="background1" w:themeShade="BF"/>
          </w:tcBorders>
          <w:shd w:val="clear" w:color="auto" w:fill="E7E6E6" w:themeFill="text2"/>
          <w:vAlign w:val="center"/>
        </w:tcPr>
        <w:p w14:paraId="6302BE39" w14:textId="1EC48B2A" w:rsidR="00FB2B7B" w:rsidRPr="00C64677" w:rsidRDefault="00FB2B7B" w:rsidP="00EA5B8B">
          <w:pPr>
            <w:spacing w:after="120" w:line="240" w:lineRule="auto"/>
            <w:ind w:right="-2"/>
            <w:jc w:val="center"/>
            <w:rPr>
              <w:rFonts w:ascii="Calibri" w:eastAsia="Times New Roman" w:hAnsi="Calibri" w:cs="Calibri"/>
              <w:noProof/>
              <w:sz w:val="16"/>
              <w:szCs w:val="16"/>
              <w:lang w:eastAsia="fr-FR"/>
            </w:rPr>
          </w:pPr>
          <w:r w:rsidRPr="00C64677">
            <w:rPr>
              <w:rFonts w:ascii="Calibri" w:eastAsia="Times New Roman" w:hAnsi="Calibri" w:cs="Calibri"/>
              <w:b/>
              <w:noProof/>
              <w:sz w:val="28"/>
              <w:szCs w:val="28"/>
              <w:lang w:eastAsia="fr-FR"/>
            </w:rPr>
            <w:fldChar w:fldCharType="begin"/>
          </w:r>
          <w:r w:rsidRPr="00C64677">
            <w:rPr>
              <w:rFonts w:ascii="Calibri" w:eastAsia="Times New Roman" w:hAnsi="Calibri" w:cs="Calibri"/>
              <w:b/>
              <w:noProof/>
              <w:sz w:val="28"/>
              <w:szCs w:val="28"/>
              <w:lang w:eastAsia="fr-FR"/>
            </w:rPr>
            <w:instrText xml:space="preserve"> PAGE  </w:instrText>
          </w:r>
          <w:r w:rsidRPr="00C64677">
            <w:rPr>
              <w:rFonts w:ascii="Calibri" w:eastAsia="Times New Roman" w:hAnsi="Calibri" w:cs="Calibri"/>
              <w:b/>
              <w:noProof/>
              <w:sz w:val="28"/>
              <w:szCs w:val="28"/>
              <w:lang w:eastAsia="fr-FR"/>
            </w:rPr>
            <w:fldChar w:fldCharType="separate"/>
          </w:r>
          <w:r w:rsidR="00BB6086">
            <w:rPr>
              <w:rFonts w:ascii="Calibri" w:eastAsia="Times New Roman" w:hAnsi="Calibri" w:cs="Calibri"/>
              <w:b/>
              <w:noProof/>
              <w:sz w:val="28"/>
              <w:szCs w:val="28"/>
              <w:lang w:eastAsia="fr-FR"/>
            </w:rPr>
            <w:t>2</w:t>
          </w:r>
          <w:r w:rsidRPr="00C64677">
            <w:rPr>
              <w:rFonts w:ascii="Calibri" w:eastAsia="Times New Roman" w:hAnsi="Calibri" w:cs="Calibri"/>
              <w:b/>
              <w:noProof/>
              <w:sz w:val="28"/>
              <w:szCs w:val="28"/>
              <w:lang w:eastAsia="fr-FR"/>
            </w:rPr>
            <w:fldChar w:fldCharType="end"/>
          </w:r>
          <w:r w:rsidRPr="00C64677">
            <w:rPr>
              <w:rFonts w:ascii="Calibri" w:eastAsia="Times New Roman" w:hAnsi="Calibri" w:cs="Calibri"/>
              <w:b/>
              <w:noProof/>
              <w:sz w:val="16"/>
              <w:szCs w:val="16"/>
              <w:lang w:eastAsia="fr-FR"/>
            </w:rPr>
            <w:t xml:space="preserve"> / </w:t>
          </w:r>
          <w:r w:rsidRPr="00C64677">
            <w:rPr>
              <w:rFonts w:ascii="Calibri" w:eastAsia="Times New Roman" w:hAnsi="Calibri" w:cs="Calibri"/>
              <w:b/>
              <w:noProof/>
              <w:sz w:val="16"/>
              <w:szCs w:val="16"/>
              <w:lang w:eastAsia="fr-FR"/>
            </w:rPr>
            <w:fldChar w:fldCharType="begin"/>
          </w:r>
          <w:r w:rsidRPr="00C64677">
            <w:rPr>
              <w:rFonts w:ascii="Calibri" w:eastAsia="Times New Roman" w:hAnsi="Calibri" w:cs="Calibri"/>
              <w:b/>
              <w:noProof/>
              <w:sz w:val="16"/>
              <w:szCs w:val="16"/>
              <w:lang w:eastAsia="fr-FR"/>
            </w:rPr>
            <w:instrText xml:space="preserve"> NUMPAGES  </w:instrText>
          </w:r>
          <w:r w:rsidRPr="00C64677">
            <w:rPr>
              <w:rFonts w:ascii="Calibri" w:eastAsia="Times New Roman" w:hAnsi="Calibri" w:cs="Calibri"/>
              <w:b/>
              <w:noProof/>
              <w:sz w:val="16"/>
              <w:szCs w:val="16"/>
              <w:lang w:eastAsia="fr-FR"/>
            </w:rPr>
            <w:fldChar w:fldCharType="separate"/>
          </w:r>
          <w:r w:rsidR="00BB6086">
            <w:rPr>
              <w:rFonts w:ascii="Calibri" w:eastAsia="Times New Roman" w:hAnsi="Calibri" w:cs="Calibri"/>
              <w:b/>
              <w:noProof/>
              <w:sz w:val="16"/>
              <w:szCs w:val="16"/>
              <w:lang w:eastAsia="fr-FR"/>
            </w:rPr>
            <w:t>10</w:t>
          </w:r>
          <w:r w:rsidRPr="00C64677">
            <w:rPr>
              <w:rFonts w:ascii="Calibri" w:eastAsia="Times New Roman" w:hAnsi="Calibri" w:cs="Calibri"/>
              <w:b/>
              <w:noProof/>
              <w:sz w:val="16"/>
              <w:szCs w:val="16"/>
              <w:lang w:eastAsia="fr-FR"/>
            </w:rPr>
            <w:fldChar w:fldCharType="end"/>
          </w:r>
        </w:p>
      </w:tc>
      <w:tc>
        <w:tcPr>
          <w:tcW w:w="2251" w:type="dxa"/>
          <w:tcBorders>
            <w:top w:val="single" w:sz="12" w:space="0" w:color="BFBFBF" w:themeColor="background1" w:themeShade="BF"/>
          </w:tcBorders>
          <w:vAlign w:val="center"/>
        </w:tcPr>
        <w:p w14:paraId="7B487ABA" w14:textId="6357AE4E" w:rsidR="00FB2B7B" w:rsidRPr="00C64677" w:rsidRDefault="00FB2B7B" w:rsidP="00EA5B8B">
          <w:pPr>
            <w:spacing w:after="60" w:line="240" w:lineRule="auto"/>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Référence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Référence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QUAL_FRM_40</w:t>
          </w:r>
          <w:r w:rsidRPr="00C64677">
            <w:rPr>
              <w:rFonts w:asciiTheme="majorHAnsi" w:eastAsia="Times New Roman" w:hAnsiTheme="majorHAnsi" w:cstheme="majorHAnsi"/>
              <w:i/>
              <w:sz w:val="16"/>
              <w:szCs w:val="24"/>
              <w:lang w:eastAsia="fr-FR"/>
            </w:rPr>
            <w:fldChar w:fldCharType="end"/>
          </w:r>
        </w:p>
        <w:p w14:paraId="26993299" w14:textId="56E0985E"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Version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Version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14</w:t>
          </w:r>
          <w:r w:rsidRPr="00C64677">
            <w:rPr>
              <w:rFonts w:asciiTheme="majorHAnsi" w:eastAsia="Times New Roman" w:hAnsiTheme="majorHAnsi" w:cstheme="majorHAnsi"/>
              <w:i/>
              <w:sz w:val="16"/>
              <w:szCs w:val="24"/>
              <w:lang w:eastAsia="fr-FR"/>
            </w:rPr>
            <w:fldChar w:fldCharType="end"/>
          </w:r>
        </w:p>
      </w:tc>
      <w:tc>
        <w:tcPr>
          <w:tcW w:w="1559" w:type="dxa"/>
          <w:tcBorders>
            <w:top w:val="single" w:sz="12" w:space="0" w:color="BFBFBF" w:themeColor="background1" w:themeShade="BF"/>
          </w:tcBorders>
          <w:vAlign w:val="center"/>
        </w:tcPr>
        <w:p w14:paraId="5E36E954" w14:textId="77777777" w:rsidR="00FB2B7B" w:rsidRPr="00C64677" w:rsidRDefault="00FB2B7B" w:rsidP="00EA5B8B">
          <w:pPr>
            <w:spacing w:line="240" w:lineRule="auto"/>
            <w:jc w:val="center"/>
            <w:rPr>
              <w:rFonts w:asciiTheme="majorHAnsi" w:eastAsia="Times New Roman" w:hAnsiTheme="majorHAnsi" w:cstheme="majorHAnsi"/>
              <w:b/>
              <w:sz w:val="16"/>
              <w:szCs w:val="24"/>
              <w:lang w:eastAsia="fr-FR"/>
            </w:rPr>
          </w:pPr>
          <w:r w:rsidRPr="00C64677">
            <w:rPr>
              <w:rFonts w:asciiTheme="majorHAnsi" w:eastAsia="Times New Roman" w:hAnsiTheme="majorHAnsi" w:cstheme="majorHAnsi"/>
              <w:b/>
              <w:sz w:val="16"/>
              <w:szCs w:val="24"/>
              <w:lang w:eastAsia="fr-FR"/>
            </w:rPr>
            <w:t>Diffusion :</w:t>
          </w:r>
        </w:p>
        <w:p w14:paraId="7BA21BDF" w14:textId="37C19632" w:rsidR="00FB2B7B" w:rsidRPr="00C64677"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9037F0">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4144" w:type="dxa"/>
          <w:tcBorders>
            <w:top w:val="single" w:sz="12" w:space="0" w:color="BFBFBF" w:themeColor="background1" w:themeShade="BF"/>
          </w:tcBorders>
          <w:vAlign w:val="center"/>
        </w:tcPr>
        <w:p w14:paraId="15142A7B" w14:textId="77777777"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r>
  </w:tbl>
  <w:p w14:paraId="587EFB32" w14:textId="77777777" w:rsidR="00FB2B7B" w:rsidRDefault="00FB2B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FB2B7B" w:rsidRPr="00F90BF7" w14:paraId="0C428D1A" w14:textId="77777777" w:rsidTr="00983564">
      <w:trPr>
        <w:trHeight w:val="647"/>
        <w:jc w:val="center"/>
      </w:trPr>
      <w:tc>
        <w:tcPr>
          <w:tcW w:w="4145" w:type="dxa"/>
          <w:tcBorders>
            <w:top w:val="single" w:sz="12" w:space="0" w:color="BFBFBF" w:themeColor="background1" w:themeShade="BF"/>
            <w:right w:val="nil"/>
          </w:tcBorders>
          <w:vAlign w:val="center"/>
        </w:tcPr>
        <w:p w14:paraId="4444D0F0" w14:textId="77777777" w:rsidR="00FB2B7B" w:rsidRPr="00EA5B8B"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1F104FB8" w14:textId="77777777" w:rsidR="00FB2B7B" w:rsidRPr="00EA5B8B" w:rsidRDefault="00FB2B7B" w:rsidP="00EA5B8B">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FCF1917" w14:textId="3A6AF311" w:rsidR="00FB2B7B" w:rsidRPr="00EA5B8B" w:rsidRDefault="00FB2B7B" w:rsidP="00EA5B8B">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EB5C88">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570259A0" w14:textId="5AF52F6E" w:rsidR="00FB2B7B" w:rsidRPr="00EA5B8B" w:rsidRDefault="00FB2B7B" w:rsidP="00EA5B8B">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103539E7" w14:textId="5340DD1F" w:rsidR="00FB2B7B" w:rsidRPr="00EA5B8B" w:rsidRDefault="00FB2B7B" w:rsidP="00EA5B8B">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64FB002C" w14:textId="2AE382F8" w:rsidR="00FB2B7B" w:rsidRPr="00E17501" w:rsidRDefault="00FB2B7B" w:rsidP="00EA5B8B">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8</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63651B36" w14:textId="77777777" w:rsidR="00FB2B7B" w:rsidRDefault="00FB2B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7124" w14:textId="3B65B5D2" w:rsidR="00FB2B7B" w:rsidRDefault="00FB2B7B" w:rsidP="008D3316">
    <w:pPr>
      <w:pStyle w:val="Pieddepage"/>
    </w:pPr>
    <w:r>
      <w:rPr>
        <w:noProof/>
        <w:lang w:eastAsia="fr-FR"/>
      </w:rPr>
      <w:drawing>
        <wp:anchor distT="0" distB="0" distL="114300" distR="114300" simplePos="0" relativeHeight="251665408" behindDoc="0" locked="0" layoutInCell="1" allowOverlap="1" wp14:anchorId="34B8AFAF" wp14:editId="2BA78284">
          <wp:simplePos x="0" y="0"/>
          <wp:positionH relativeFrom="column">
            <wp:posOffset>2980055</wp:posOffset>
          </wp:positionH>
          <wp:positionV relativeFrom="paragraph">
            <wp:posOffset>-3915247</wp:posOffset>
          </wp:positionV>
          <wp:extent cx="3667125" cy="225742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anchor>
      </w:drawing>
    </w:r>
  </w:p>
  <w:p w14:paraId="506C7D34" w14:textId="7C8056BE" w:rsidR="00FB2B7B" w:rsidRDefault="00FB2B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BB6086" w:rsidRPr="00F90BF7" w14:paraId="4EB05ACB" w14:textId="77777777" w:rsidTr="00575CD6">
      <w:trPr>
        <w:trHeight w:val="647"/>
        <w:jc w:val="center"/>
      </w:trPr>
      <w:tc>
        <w:tcPr>
          <w:tcW w:w="4145" w:type="dxa"/>
          <w:tcBorders>
            <w:top w:val="single" w:sz="12" w:space="0" w:color="BFBFBF" w:themeColor="background1" w:themeShade="BF"/>
            <w:right w:val="nil"/>
          </w:tcBorders>
          <w:vAlign w:val="center"/>
        </w:tcPr>
        <w:p w14:paraId="4FA5CF01" w14:textId="77777777" w:rsidR="00BB6086" w:rsidRPr="00EA5B8B" w:rsidRDefault="00BB6086" w:rsidP="00BB6086">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27033048" w14:textId="77777777" w:rsidR="00BB6086" w:rsidRPr="00EA5B8B" w:rsidRDefault="00BB6086" w:rsidP="00BB6086">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060089B" w14:textId="77777777" w:rsidR="00BB6086" w:rsidRPr="00EA5B8B" w:rsidRDefault="00BB6086" w:rsidP="00BB6086">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3F3702F7" w14:textId="77777777" w:rsidR="00BB6086" w:rsidRPr="00EA5B8B" w:rsidRDefault="00BB6086" w:rsidP="00BB6086">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3C79A3B5" w14:textId="16247A48" w:rsidR="00BB6086" w:rsidRPr="00EA5B8B" w:rsidRDefault="00BB6086" w:rsidP="00BB6086">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218A38C3" w14:textId="5A46A8F1" w:rsidR="00BB6086" w:rsidRPr="00E17501" w:rsidRDefault="00BB6086" w:rsidP="00BB6086">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E72CDF">
            <w:rPr>
              <w:rFonts w:eastAsia="Times New Roman" w:cstheme="minorHAnsi"/>
              <w:b/>
              <w:noProof/>
              <w:sz w:val="28"/>
              <w:szCs w:val="28"/>
              <w:lang w:eastAsia="fr-FR"/>
            </w:rPr>
            <w:t>1</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E72CDF">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33A38E7E" w14:textId="77777777" w:rsidR="00FB2B7B" w:rsidRPr="0051319F" w:rsidRDefault="00FB2B7B" w:rsidP="00513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4076" w14:textId="77777777" w:rsidR="00C361CC" w:rsidRDefault="00C361CC" w:rsidP="00E23512">
      <w:pPr>
        <w:spacing w:line="240" w:lineRule="auto"/>
      </w:pPr>
      <w:r>
        <w:separator/>
      </w:r>
    </w:p>
  </w:footnote>
  <w:footnote w:type="continuationSeparator" w:id="0">
    <w:p w14:paraId="163D2122" w14:textId="77777777" w:rsidR="00C361CC" w:rsidRDefault="00C361CC" w:rsidP="00E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380"/>
      <w:gridCol w:w="3679"/>
    </w:tblGrid>
    <w:tr w:rsidR="00FB2B7B" w:rsidRPr="00813AFF" w14:paraId="506C242B" w14:textId="77777777" w:rsidTr="00325DDE">
      <w:trPr>
        <w:trHeight w:val="692"/>
      </w:trPr>
      <w:tc>
        <w:tcPr>
          <w:tcW w:w="5380" w:type="dxa"/>
          <w:tcBorders>
            <w:bottom w:val="single" w:sz="12" w:space="0" w:color="BFBFBF" w:themeColor="background1" w:themeShade="BF"/>
          </w:tcBorders>
          <w:shd w:val="clear" w:color="auto" w:fill="auto"/>
          <w:vAlign w:val="center"/>
        </w:tcPr>
        <w:p w14:paraId="6186479F" w14:textId="1259BF6C" w:rsidR="00FB2B7B" w:rsidRPr="00085D11" w:rsidRDefault="00FB2B7B" w:rsidP="00DB3285">
          <w:pPr>
            <w:pStyle w:val="En-tte"/>
            <w:jc w:val="lef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77768A35" w14:textId="6BB386E7" w:rsidR="00FB2B7B" w:rsidRPr="005A7E1C" w:rsidRDefault="00FB2B7B" w:rsidP="00DB3285">
          <w:pPr>
            <w:tabs>
              <w:tab w:val="center" w:pos="-4324"/>
            </w:tabs>
            <w:spacing w:line="80" w:lineRule="atLeast"/>
            <w:jc w:val="left"/>
            <w:rPr>
              <w:rFonts w:ascii="Montserrat SemiBold" w:eastAsia="Times New Roman" w:hAnsi="Montserrat SemiBold" w:cs="Times New Roman"/>
              <w:color w:val="00B0F0"/>
              <w:sz w:val="22"/>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c>
        <w:tcPr>
          <w:tcW w:w="3679" w:type="dxa"/>
          <w:tcBorders>
            <w:bottom w:val="single" w:sz="12" w:space="0" w:color="BFBFBF" w:themeColor="background1" w:themeShade="BF"/>
          </w:tcBorders>
          <w:shd w:val="clear" w:color="auto" w:fill="auto"/>
          <w:vAlign w:val="center"/>
        </w:tcPr>
        <w:p w14:paraId="19A0FF3A" w14:textId="77777777" w:rsidR="00FB2B7B" w:rsidRPr="00D367DF" w:rsidRDefault="00FB2B7B" w:rsidP="00DB3285">
          <w:pPr>
            <w:tabs>
              <w:tab w:val="left" w:pos="720"/>
              <w:tab w:val="right" w:pos="12313"/>
            </w:tabs>
            <w:spacing w:line="240" w:lineRule="auto"/>
            <w:jc w:val="right"/>
            <w:rPr>
              <w:rFonts w:ascii="Montserrat SemiBold" w:eastAsia="Times New Roman" w:hAnsi="Montserrat SemiBold" w:cs="Times New Roman"/>
              <w:sz w:val="16"/>
              <w:szCs w:val="16"/>
              <w:lang w:eastAsia="fr-FR"/>
            </w:rPr>
          </w:pPr>
          <w:r w:rsidRPr="00813AFF">
            <w:rPr>
              <w:rFonts w:ascii="Calibri" w:eastAsia="Times New Roman" w:hAnsi="Calibri" w:cs="Times New Roman"/>
              <w:noProof/>
              <w:szCs w:val="24"/>
              <w:lang w:eastAsia="fr-FR"/>
            </w:rPr>
            <w:drawing>
              <wp:anchor distT="0" distB="0" distL="114300" distR="114300" simplePos="0" relativeHeight="251663360" behindDoc="0" locked="0" layoutInCell="1" allowOverlap="1" wp14:anchorId="5FB46621" wp14:editId="65A6B4D6">
                <wp:simplePos x="0" y="0"/>
                <wp:positionH relativeFrom="column">
                  <wp:posOffset>932180</wp:posOffset>
                </wp:positionH>
                <wp:positionV relativeFrom="paragraph">
                  <wp:posOffset>-191770</wp:posOffset>
                </wp:positionV>
                <wp:extent cx="1261745" cy="355600"/>
                <wp:effectExtent l="0" t="0" r="0" b="6350"/>
                <wp:wrapSquare wrapText="bothSides"/>
                <wp:docPr id="14" name="Image 14"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FD4746" w14:textId="77777777" w:rsidR="00FB2B7B" w:rsidRDefault="00FB2B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FB2B7B" w:rsidRPr="00813AFF" w14:paraId="375A0C39" w14:textId="77777777" w:rsidTr="00325DDE">
      <w:trPr>
        <w:trHeight w:val="692"/>
        <w:jc w:val="center"/>
      </w:trPr>
      <w:tc>
        <w:tcPr>
          <w:tcW w:w="3681" w:type="dxa"/>
          <w:tcBorders>
            <w:bottom w:val="single" w:sz="12" w:space="0" w:color="BFBFBF" w:themeColor="background1" w:themeShade="BF"/>
          </w:tcBorders>
          <w:shd w:val="clear" w:color="auto" w:fill="auto"/>
        </w:tcPr>
        <w:p w14:paraId="206F48FB" w14:textId="77777777" w:rsidR="00FB2B7B" w:rsidRPr="00EA788E" w:rsidRDefault="00FB2B7B" w:rsidP="00DB3285">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1312" behindDoc="0" locked="0" layoutInCell="1" allowOverlap="1" wp14:anchorId="1493CAAA" wp14:editId="47745CB2">
                <wp:simplePos x="0" y="0"/>
                <wp:positionH relativeFrom="column">
                  <wp:posOffset>-2540</wp:posOffset>
                </wp:positionH>
                <wp:positionV relativeFrom="paragraph">
                  <wp:posOffset>39757</wp:posOffset>
                </wp:positionV>
                <wp:extent cx="1261745" cy="355600"/>
                <wp:effectExtent l="0" t="0" r="0" b="6350"/>
                <wp:wrapSquare wrapText="bothSides"/>
                <wp:docPr id="17" name="Image 17"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684F7D01" w14:textId="45C004C3" w:rsidR="00FB2B7B" w:rsidRPr="00085D11" w:rsidRDefault="00FB2B7B" w:rsidP="00DB3285">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4C7B7591" w14:textId="4097B052" w:rsidR="00FB2B7B" w:rsidRPr="00383E8E" w:rsidRDefault="00FB2B7B" w:rsidP="00DB3285">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26B013AF" w14:textId="77777777" w:rsidR="00FB2B7B" w:rsidRDefault="00FB2B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2399" w14:textId="0840DCDD" w:rsidR="00FB2B7B" w:rsidRDefault="00FB2B7B">
    <w:pPr>
      <w:pStyle w:val="En-tte"/>
    </w:pPr>
    <w:r>
      <w:rPr>
        <w:rFonts w:ascii="Calibri" w:eastAsia="Times New Roman" w:hAnsi="Calibri" w:cs="Times New Roman"/>
        <w:noProof/>
        <w:szCs w:val="24"/>
        <w:lang w:eastAsia="fr-FR"/>
      </w:rPr>
      <mc:AlternateContent>
        <mc:Choice Requires="wpg">
          <w:drawing>
            <wp:anchor distT="0" distB="0" distL="114300" distR="114300" simplePos="0" relativeHeight="251659264" behindDoc="1" locked="0" layoutInCell="1" allowOverlap="1" wp14:anchorId="3E8A4BC0" wp14:editId="7BB723CD">
              <wp:simplePos x="0" y="0"/>
              <wp:positionH relativeFrom="column">
                <wp:posOffset>-893445</wp:posOffset>
              </wp:positionH>
              <wp:positionV relativeFrom="paragraph">
                <wp:posOffset>1358900</wp:posOffset>
              </wp:positionV>
              <wp:extent cx="7540578" cy="7300623"/>
              <wp:effectExtent l="0" t="0" r="3810" b="0"/>
              <wp:wrapNone/>
              <wp:docPr id="25" name="Groupe 25"/>
              <wp:cNvGraphicFramePr/>
              <a:graphic xmlns:a="http://schemas.openxmlformats.org/drawingml/2006/main">
                <a:graphicData uri="http://schemas.microsoft.com/office/word/2010/wordprocessingGroup">
                  <wpg:wgp>
                    <wpg:cNvGrpSpPr/>
                    <wpg:grpSpPr>
                      <a:xfrm>
                        <a:off x="0" y="0"/>
                        <a:ext cx="7540578" cy="7300623"/>
                        <a:chOff x="0" y="0"/>
                        <a:chExt cx="7540578" cy="7300623"/>
                      </a:xfrm>
                    </wpg:grpSpPr>
                    <wps:wsp>
                      <wps:cNvPr id="26" name="Rectangle 26"/>
                      <wps:cNvSpPr/>
                      <wps:spPr>
                        <a:xfrm>
                          <a:off x="0" y="0"/>
                          <a:ext cx="6195060" cy="640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89288" y="6663468"/>
                          <a:ext cx="4351290" cy="6371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1BA6455" id="Groupe 25" o:spid="_x0000_s1026" style="position:absolute;margin-left:-70.35pt;margin-top:107pt;width:593.75pt;height:574.85pt;z-index:-251657216;mso-width-relative:margin;mso-height-relative:margin" coordsize="75405,7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">
              <v:rect id="Rectangle 26" o:spid="_x0000_s1027" style="position:absolute;width:61950;height:6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e7e6e6 [3215]" stroked="f" strokeweight="1pt"/>
              <v:rect id="Rectangle 27" o:spid="_x0000_s1028" style="position:absolute;left:31892;top:66634;width:43513;height:6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" fillcolor="#e89759 [3205]" stroked="f" strokeweight="1pt"/>
            </v:group>
          </w:pict>
        </mc:Fallback>
      </mc:AlternateContent>
    </w:r>
    <w:r w:rsidRPr="00813AFF">
      <w:rPr>
        <w:rFonts w:ascii="Calibri" w:eastAsia="Times New Roman" w:hAnsi="Calibri"/>
        <w:noProof/>
        <w:szCs w:val="24"/>
        <w:lang w:eastAsia="fr-FR"/>
      </w:rPr>
      <w:drawing>
        <wp:anchor distT="0" distB="0" distL="114300" distR="114300" simplePos="0" relativeHeight="251664384" behindDoc="0" locked="0" layoutInCell="1" allowOverlap="1" wp14:anchorId="5C5D45AD" wp14:editId="7A356CBA">
          <wp:simplePos x="0" y="0"/>
          <wp:positionH relativeFrom="column">
            <wp:posOffset>37465</wp:posOffset>
          </wp:positionH>
          <wp:positionV relativeFrom="paragraph">
            <wp:posOffset>66992</wp:posOffset>
          </wp:positionV>
          <wp:extent cx="1351870" cy="381000"/>
          <wp:effectExtent l="0" t="0" r="1270" b="0"/>
          <wp:wrapNone/>
          <wp:docPr id="18" name="Image 18"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1870" cy="3810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BB6086" w:rsidRPr="00813AFF" w14:paraId="30E54EB3" w14:textId="77777777" w:rsidTr="00575CD6">
      <w:trPr>
        <w:trHeight w:val="692"/>
        <w:jc w:val="center"/>
      </w:trPr>
      <w:tc>
        <w:tcPr>
          <w:tcW w:w="3681" w:type="dxa"/>
          <w:tcBorders>
            <w:bottom w:val="single" w:sz="12" w:space="0" w:color="BFBFBF" w:themeColor="background1" w:themeShade="BF"/>
          </w:tcBorders>
          <w:shd w:val="clear" w:color="auto" w:fill="auto"/>
        </w:tcPr>
        <w:p w14:paraId="5404A586" w14:textId="77777777" w:rsidR="00BB6086" w:rsidRPr="00EA788E" w:rsidRDefault="00BB6086" w:rsidP="00BB6086">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7456" behindDoc="0" locked="0" layoutInCell="1" allowOverlap="1" wp14:anchorId="6808FED1" wp14:editId="3C24974E">
                <wp:simplePos x="0" y="0"/>
                <wp:positionH relativeFrom="column">
                  <wp:posOffset>-2540</wp:posOffset>
                </wp:positionH>
                <wp:positionV relativeFrom="paragraph">
                  <wp:posOffset>39757</wp:posOffset>
                </wp:positionV>
                <wp:extent cx="1261745" cy="355600"/>
                <wp:effectExtent l="0" t="0" r="0" b="6350"/>
                <wp:wrapSquare wrapText="bothSides"/>
                <wp:docPr id="20" name="Image 20"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514EF060" w14:textId="77777777" w:rsidR="00BB6086" w:rsidRPr="00085D11" w:rsidRDefault="00BB6086" w:rsidP="00BB6086">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5C6885E3" w14:textId="77777777" w:rsidR="00BB6086" w:rsidRPr="00383E8E" w:rsidRDefault="00BB6086" w:rsidP="00BB6086">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355ED47A" w14:textId="77777777" w:rsidR="00D55364" w:rsidRPr="009037F0" w:rsidRDefault="00D55364" w:rsidP="009037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74E"/>
    <w:multiLevelType w:val="multilevel"/>
    <w:tmpl w:val="4670834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C4129C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845688"/>
    <w:multiLevelType w:val="multilevel"/>
    <w:tmpl w:val="A1083F3E"/>
    <w:lvl w:ilvl="0">
      <w:start w:val="1"/>
      <w:numFmt w:val="decimal"/>
      <w:lvlText w:val="%1."/>
      <w:lvlJc w:val="left"/>
      <w:pPr>
        <w:ind w:left="72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2160" w:hanging="346"/>
      </w:pPr>
      <w:rPr>
        <w:rFonts w:hint="default"/>
      </w:rPr>
    </w:lvl>
    <w:lvl w:ilvl="3">
      <w:start w:val="1"/>
      <w:numFmt w:val="decimal"/>
      <w:lvlText w:val="%1.%2.%3.%4."/>
      <w:lvlJc w:val="left"/>
      <w:pPr>
        <w:ind w:left="2880" w:hanging="32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667BDC"/>
    <w:multiLevelType w:val="multilevel"/>
    <w:tmpl w:val="6F3E19AA"/>
    <w:lvl w:ilvl="0">
      <w:start w:val="1"/>
      <w:numFmt w:val="decimal"/>
      <w:pStyle w:val="Titre1"/>
      <w:lvlText w:val="%1"/>
      <w:lvlJc w:val="left"/>
      <w:pPr>
        <w:ind w:left="432" w:hanging="432"/>
      </w:pPr>
      <w:rPr>
        <w:rFonts w:hint="default"/>
        <w14:cntxtAlts/>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rPr>
        <w:rFonts w:hint="default"/>
      </w:rPr>
    </w:lvl>
  </w:abstractNum>
  <w:abstractNum w:abstractNumId="4" w15:restartNumberingAfterBreak="0">
    <w:nsid w:val="2C753F69"/>
    <w:multiLevelType w:val="hybridMultilevel"/>
    <w:tmpl w:val="4EDA64AA"/>
    <w:lvl w:ilvl="0" w:tplc="A526327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5" w15:restartNumberingAfterBreak="0">
    <w:nsid w:val="2C8F33F8"/>
    <w:multiLevelType w:val="hybridMultilevel"/>
    <w:tmpl w:val="F50C8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2E6C2F"/>
    <w:multiLevelType w:val="hybridMultilevel"/>
    <w:tmpl w:val="3B06D714"/>
    <w:lvl w:ilvl="0" w:tplc="5C244136">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7" w15:restartNumberingAfterBreak="0">
    <w:nsid w:val="30282B50"/>
    <w:multiLevelType w:val="hybridMultilevel"/>
    <w:tmpl w:val="3E5EF31E"/>
    <w:lvl w:ilvl="0" w:tplc="E864EAE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F2C1D"/>
    <w:multiLevelType w:val="hybridMultilevel"/>
    <w:tmpl w:val="EBEEC26C"/>
    <w:lvl w:ilvl="0" w:tplc="A0A8F02A">
      <w:start w:val="1"/>
      <w:numFmt w:val="decimal"/>
      <w:lvlText w:val="1.%1."/>
      <w:lvlJc w:val="left"/>
      <w:pPr>
        <w:ind w:left="700" w:hanging="360"/>
      </w:pPr>
      <w:rPr>
        <w:rFonts w:hint="default"/>
        <w14:cntxtAlt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3028DA"/>
    <w:multiLevelType w:val="hybridMultilevel"/>
    <w:tmpl w:val="14A20CD4"/>
    <w:lvl w:ilvl="0" w:tplc="9EF6E61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0" w15:restartNumberingAfterBreak="0">
    <w:nsid w:val="37B421CB"/>
    <w:multiLevelType w:val="hybridMultilevel"/>
    <w:tmpl w:val="4D2AB96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4328B0"/>
    <w:multiLevelType w:val="hybridMultilevel"/>
    <w:tmpl w:val="B96CE65C"/>
    <w:lvl w:ilvl="0" w:tplc="C7D0114A">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12" w15:restartNumberingAfterBreak="0">
    <w:nsid w:val="3FE20CA6"/>
    <w:multiLevelType w:val="hybridMultilevel"/>
    <w:tmpl w:val="22C64A6A"/>
    <w:lvl w:ilvl="0" w:tplc="C7D0114A">
      <w:numFmt w:val="bullet"/>
      <w:lvlText w:val="-"/>
      <w:lvlJc w:val="left"/>
      <w:pPr>
        <w:ind w:left="474" w:hanging="360"/>
      </w:pPr>
      <w:rPr>
        <w:rFonts w:ascii="Calibri" w:eastAsia="Times New Roman" w:hAnsi="Calibri" w:cs="Calibri" w:hint="default"/>
      </w:rPr>
    </w:lvl>
    <w:lvl w:ilvl="1" w:tplc="040C0003">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3" w15:restartNumberingAfterBreak="0">
    <w:nsid w:val="40CA4051"/>
    <w:multiLevelType w:val="hybridMultilevel"/>
    <w:tmpl w:val="37668B5C"/>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2B29DE"/>
    <w:multiLevelType w:val="hybridMultilevel"/>
    <w:tmpl w:val="C59A3D7A"/>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5D022E"/>
    <w:multiLevelType w:val="hybridMultilevel"/>
    <w:tmpl w:val="47F85FF6"/>
    <w:lvl w:ilvl="0" w:tplc="7FA45438">
      <w:numFmt w:val="bullet"/>
      <w:lvlText w:val="-"/>
      <w:lvlJc w:val="left"/>
      <w:pPr>
        <w:ind w:left="720" w:hanging="360"/>
      </w:pPr>
      <w:rPr>
        <w:rFonts w:ascii="Hind" w:eastAsiaTheme="minorHAnsi" w:hAnsi="Hind" w:cs="Hi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AF4E9C"/>
    <w:multiLevelType w:val="hybridMultilevel"/>
    <w:tmpl w:val="1E8405D0"/>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17" w15:restartNumberingAfterBreak="0">
    <w:nsid w:val="4CB17369"/>
    <w:multiLevelType w:val="hybridMultilevel"/>
    <w:tmpl w:val="844CFCA4"/>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A257D8"/>
    <w:multiLevelType w:val="hybridMultilevel"/>
    <w:tmpl w:val="906C234A"/>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426CB4"/>
    <w:multiLevelType w:val="hybridMultilevel"/>
    <w:tmpl w:val="64D2581E"/>
    <w:lvl w:ilvl="0" w:tplc="3E32654A">
      <w:start w:val="1"/>
      <w:numFmt w:val="decimal"/>
      <w:lvlText w:val="%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A5D9C"/>
    <w:multiLevelType w:val="hybridMultilevel"/>
    <w:tmpl w:val="E99EEB04"/>
    <w:lvl w:ilvl="0" w:tplc="C7D0114A">
      <w:numFmt w:val="bullet"/>
      <w:lvlText w:val="-"/>
      <w:lvlJc w:val="left"/>
      <w:pPr>
        <w:ind w:left="474" w:hanging="360"/>
      </w:pPr>
      <w:rPr>
        <w:rFonts w:ascii="Calibri" w:eastAsia="Times New Roman" w:hAnsi="Calibri" w:cs="Calibri"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1" w15:restartNumberingAfterBreak="0">
    <w:nsid w:val="69B771A3"/>
    <w:multiLevelType w:val="hybridMultilevel"/>
    <w:tmpl w:val="FB0C9BC2"/>
    <w:lvl w:ilvl="0" w:tplc="85E8BEB0">
      <w:numFmt w:val="bullet"/>
      <w:lvlText w:val="-"/>
      <w:lvlJc w:val="left"/>
      <w:pPr>
        <w:ind w:left="417" w:hanging="360"/>
      </w:pPr>
      <w:rPr>
        <w:rFonts w:ascii="Calibri" w:eastAsia="Times New Roman" w:hAnsi="Calibri" w:cs="Calibri"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2" w15:restartNumberingAfterBreak="0">
    <w:nsid w:val="6C205DB0"/>
    <w:multiLevelType w:val="hybridMultilevel"/>
    <w:tmpl w:val="A0D6C45E"/>
    <w:lvl w:ilvl="0" w:tplc="F9C6A6EE">
      <w:start w:val="1"/>
      <w:numFmt w:val="bullet"/>
      <w:pStyle w:val="Pucedeniveau1"/>
      <w:lvlText w:val=""/>
      <w:lvlJc w:val="left"/>
      <w:pPr>
        <w:ind w:left="720" w:hanging="360"/>
      </w:pPr>
      <w:rPr>
        <w:rFonts w:ascii="Symbol" w:hAnsi="Symbol" w:hint="default"/>
        <w:color w:val="E8761F" w:themeColor="accent5"/>
      </w:rPr>
    </w:lvl>
    <w:lvl w:ilvl="1" w:tplc="10002764">
      <w:start w:val="1"/>
      <w:numFmt w:val="bullet"/>
      <w:pStyle w:val="Pucedeniveau2"/>
      <w:lvlText w:val="o"/>
      <w:lvlJc w:val="left"/>
      <w:pPr>
        <w:ind w:left="1440" w:hanging="360"/>
      </w:pPr>
      <w:rPr>
        <w:rFonts w:ascii="Courier New" w:hAnsi="Courier New" w:cs="Courier New" w:hint="default"/>
      </w:rPr>
    </w:lvl>
    <w:lvl w:ilvl="2" w:tplc="5770FCC6">
      <w:start w:val="1"/>
      <w:numFmt w:val="bullet"/>
      <w:pStyle w:val="Pucedeniveau3"/>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AA1B04"/>
    <w:multiLevelType w:val="hybridMultilevel"/>
    <w:tmpl w:val="800CAC3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8D0257"/>
    <w:multiLevelType w:val="hybridMultilevel"/>
    <w:tmpl w:val="C0A87E0A"/>
    <w:lvl w:ilvl="0" w:tplc="CBEEF724">
      <w:start w:val="3"/>
      <w:numFmt w:val="bullet"/>
      <w:lvlText w:val=""/>
      <w:lvlJc w:val="left"/>
      <w:pPr>
        <w:ind w:left="417" w:hanging="360"/>
      </w:pPr>
      <w:rPr>
        <w:rFonts w:ascii="Wingdings" w:eastAsia="Calibri" w:hAnsi="Wingdings" w:cs="Hind"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25" w15:restartNumberingAfterBreak="0">
    <w:nsid w:val="7E4B5186"/>
    <w:multiLevelType w:val="hybridMultilevel"/>
    <w:tmpl w:val="75F8281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040B9D"/>
    <w:multiLevelType w:val="hybridMultilevel"/>
    <w:tmpl w:val="930EEB2A"/>
    <w:lvl w:ilvl="0" w:tplc="46967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F5C4E2E"/>
    <w:multiLevelType w:val="hybridMultilevel"/>
    <w:tmpl w:val="ABDED612"/>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num w:numId="1">
    <w:abstractNumId w:val="0"/>
  </w:num>
  <w:num w:numId="2">
    <w:abstractNumId w:val="8"/>
  </w:num>
  <w:num w:numId="3">
    <w:abstractNumId w:val="7"/>
  </w:num>
  <w:num w:numId="4">
    <w:abstractNumId w:val="19"/>
  </w:num>
  <w:num w:numId="5">
    <w:abstractNumId w:val="22"/>
  </w:num>
  <w:num w:numId="6">
    <w:abstractNumId w:val="2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4"/>
  </w:num>
  <w:num w:numId="11">
    <w:abstractNumId w:val="17"/>
  </w:num>
  <w:num w:numId="12">
    <w:abstractNumId w:val="13"/>
  </w:num>
  <w:num w:numId="13">
    <w:abstractNumId w:val="2"/>
  </w:num>
  <w:num w:numId="14">
    <w:abstractNumId w:val="23"/>
  </w:num>
  <w:num w:numId="15">
    <w:abstractNumId w:val="18"/>
  </w:num>
  <w:num w:numId="16">
    <w:abstractNumId w:val="10"/>
  </w:num>
  <w:num w:numId="17">
    <w:abstractNumId w:val="5"/>
  </w:num>
  <w:num w:numId="18">
    <w:abstractNumId w:val="1"/>
  </w:num>
  <w:num w:numId="19">
    <w:abstractNumId w:val="15"/>
  </w:num>
  <w:num w:numId="20">
    <w:abstractNumId w:val="27"/>
  </w:num>
  <w:num w:numId="21">
    <w:abstractNumId w:val="16"/>
  </w:num>
  <w:num w:numId="22">
    <w:abstractNumId w:val="2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9"/>
  </w:num>
  <w:num w:numId="26">
    <w:abstractNumId w:val="6"/>
  </w:num>
  <w:num w:numId="27">
    <w:abstractNumId w:val="11"/>
  </w:num>
  <w:num w:numId="28">
    <w:abstractNumId w:val="12"/>
  </w:num>
  <w:num w:numId="29">
    <w:abstractNumId w:val="20"/>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08"/>
  <w:hyphenationZone w:val="425"/>
  <w:defaultTableStyle w:val="TableauGrille2-Accentuation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6F"/>
    <w:rsid w:val="00004928"/>
    <w:rsid w:val="00006E53"/>
    <w:rsid w:val="0001167C"/>
    <w:rsid w:val="00020A5D"/>
    <w:rsid w:val="00021D1A"/>
    <w:rsid w:val="000250A8"/>
    <w:rsid w:val="00053471"/>
    <w:rsid w:val="000619A3"/>
    <w:rsid w:val="00071B3B"/>
    <w:rsid w:val="00077FD8"/>
    <w:rsid w:val="00085D11"/>
    <w:rsid w:val="000A6C88"/>
    <w:rsid w:val="000B16D0"/>
    <w:rsid w:val="000B2317"/>
    <w:rsid w:val="000C06A0"/>
    <w:rsid w:val="000D3CDE"/>
    <w:rsid w:val="000E06FA"/>
    <w:rsid w:val="000F3DF4"/>
    <w:rsid w:val="000F4107"/>
    <w:rsid w:val="000F63B1"/>
    <w:rsid w:val="00103701"/>
    <w:rsid w:val="001155B3"/>
    <w:rsid w:val="00117144"/>
    <w:rsid w:val="001355C5"/>
    <w:rsid w:val="00147BF4"/>
    <w:rsid w:val="0016395F"/>
    <w:rsid w:val="00166B3A"/>
    <w:rsid w:val="00171C50"/>
    <w:rsid w:val="00174B8A"/>
    <w:rsid w:val="001852E6"/>
    <w:rsid w:val="0019626B"/>
    <w:rsid w:val="0019719E"/>
    <w:rsid w:val="001A2734"/>
    <w:rsid w:val="001A323F"/>
    <w:rsid w:val="001C4A4D"/>
    <w:rsid w:val="001D1907"/>
    <w:rsid w:val="001D4B15"/>
    <w:rsid w:val="001E0720"/>
    <w:rsid w:val="001E3288"/>
    <w:rsid w:val="001E6989"/>
    <w:rsid w:val="001F261F"/>
    <w:rsid w:val="001F3D8E"/>
    <w:rsid w:val="001F40AA"/>
    <w:rsid w:val="00205EEC"/>
    <w:rsid w:val="00220F08"/>
    <w:rsid w:val="0023586A"/>
    <w:rsid w:val="002442DA"/>
    <w:rsid w:val="00246276"/>
    <w:rsid w:val="0025257D"/>
    <w:rsid w:val="00253AA4"/>
    <w:rsid w:val="00256240"/>
    <w:rsid w:val="002619A1"/>
    <w:rsid w:val="00262ADA"/>
    <w:rsid w:val="0026637E"/>
    <w:rsid w:val="00266AF8"/>
    <w:rsid w:val="0027119E"/>
    <w:rsid w:val="002769FE"/>
    <w:rsid w:val="002A371C"/>
    <w:rsid w:val="002B4B04"/>
    <w:rsid w:val="002C0F89"/>
    <w:rsid w:val="002D07F1"/>
    <w:rsid w:val="002D0BDA"/>
    <w:rsid w:val="002D1081"/>
    <w:rsid w:val="002D2361"/>
    <w:rsid w:val="002D64C2"/>
    <w:rsid w:val="002E0F10"/>
    <w:rsid w:val="002E78FE"/>
    <w:rsid w:val="002F5CFC"/>
    <w:rsid w:val="003064FA"/>
    <w:rsid w:val="00324C61"/>
    <w:rsid w:val="003258F1"/>
    <w:rsid w:val="00325DDE"/>
    <w:rsid w:val="00330F3F"/>
    <w:rsid w:val="003324BD"/>
    <w:rsid w:val="00337B57"/>
    <w:rsid w:val="00344762"/>
    <w:rsid w:val="00351BEF"/>
    <w:rsid w:val="0035482E"/>
    <w:rsid w:val="00356278"/>
    <w:rsid w:val="0038160A"/>
    <w:rsid w:val="00383E8E"/>
    <w:rsid w:val="0039502F"/>
    <w:rsid w:val="003A4321"/>
    <w:rsid w:val="003B41E0"/>
    <w:rsid w:val="003B54B0"/>
    <w:rsid w:val="003C08A8"/>
    <w:rsid w:val="003C58F1"/>
    <w:rsid w:val="003C687C"/>
    <w:rsid w:val="003D72F6"/>
    <w:rsid w:val="003F137A"/>
    <w:rsid w:val="003F5FA2"/>
    <w:rsid w:val="00402DE7"/>
    <w:rsid w:val="004042FC"/>
    <w:rsid w:val="004142AE"/>
    <w:rsid w:val="00421271"/>
    <w:rsid w:val="004247AC"/>
    <w:rsid w:val="00431827"/>
    <w:rsid w:val="00445655"/>
    <w:rsid w:val="00450893"/>
    <w:rsid w:val="004511C8"/>
    <w:rsid w:val="004551E4"/>
    <w:rsid w:val="00461A4D"/>
    <w:rsid w:val="00463192"/>
    <w:rsid w:val="00464D36"/>
    <w:rsid w:val="00471924"/>
    <w:rsid w:val="00472F21"/>
    <w:rsid w:val="0048514D"/>
    <w:rsid w:val="004852E8"/>
    <w:rsid w:val="004871A9"/>
    <w:rsid w:val="004A6F09"/>
    <w:rsid w:val="004B0866"/>
    <w:rsid w:val="004B11F5"/>
    <w:rsid w:val="004B1B1D"/>
    <w:rsid w:val="004B3701"/>
    <w:rsid w:val="004B48B6"/>
    <w:rsid w:val="004B4C0B"/>
    <w:rsid w:val="004E4A57"/>
    <w:rsid w:val="00507FE8"/>
    <w:rsid w:val="0051319F"/>
    <w:rsid w:val="00524224"/>
    <w:rsid w:val="00526C6E"/>
    <w:rsid w:val="00527332"/>
    <w:rsid w:val="00530D15"/>
    <w:rsid w:val="00541E0B"/>
    <w:rsid w:val="00543A39"/>
    <w:rsid w:val="0055242B"/>
    <w:rsid w:val="005642D9"/>
    <w:rsid w:val="005761F4"/>
    <w:rsid w:val="005926CD"/>
    <w:rsid w:val="005A62EF"/>
    <w:rsid w:val="005A7E1C"/>
    <w:rsid w:val="005B6325"/>
    <w:rsid w:val="005B7007"/>
    <w:rsid w:val="005D079A"/>
    <w:rsid w:val="005D1CFF"/>
    <w:rsid w:val="005D2BD5"/>
    <w:rsid w:val="005E29CA"/>
    <w:rsid w:val="005E7281"/>
    <w:rsid w:val="005F366C"/>
    <w:rsid w:val="005F64D4"/>
    <w:rsid w:val="006040D9"/>
    <w:rsid w:val="00612499"/>
    <w:rsid w:val="0062228B"/>
    <w:rsid w:val="00624565"/>
    <w:rsid w:val="00624ECE"/>
    <w:rsid w:val="00625E21"/>
    <w:rsid w:val="00647166"/>
    <w:rsid w:val="00651C63"/>
    <w:rsid w:val="00655ABD"/>
    <w:rsid w:val="00675CAC"/>
    <w:rsid w:val="006803D3"/>
    <w:rsid w:val="00680968"/>
    <w:rsid w:val="006A3B60"/>
    <w:rsid w:val="006C06BC"/>
    <w:rsid w:val="006C0A3F"/>
    <w:rsid w:val="006C7668"/>
    <w:rsid w:val="006D3C70"/>
    <w:rsid w:val="006E195F"/>
    <w:rsid w:val="006F2A91"/>
    <w:rsid w:val="00704C87"/>
    <w:rsid w:val="0071206E"/>
    <w:rsid w:val="007202CE"/>
    <w:rsid w:val="0072637B"/>
    <w:rsid w:val="007319A9"/>
    <w:rsid w:val="00732D69"/>
    <w:rsid w:val="00733523"/>
    <w:rsid w:val="00741DD7"/>
    <w:rsid w:val="00752D2C"/>
    <w:rsid w:val="00756748"/>
    <w:rsid w:val="00767D92"/>
    <w:rsid w:val="00770193"/>
    <w:rsid w:val="00770736"/>
    <w:rsid w:val="0077538A"/>
    <w:rsid w:val="00777852"/>
    <w:rsid w:val="00783542"/>
    <w:rsid w:val="0078794B"/>
    <w:rsid w:val="00792F25"/>
    <w:rsid w:val="007A2287"/>
    <w:rsid w:val="007A2EE4"/>
    <w:rsid w:val="007A39A9"/>
    <w:rsid w:val="007B35CB"/>
    <w:rsid w:val="007C35CF"/>
    <w:rsid w:val="007C3FE1"/>
    <w:rsid w:val="007C6DFC"/>
    <w:rsid w:val="007C72AB"/>
    <w:rsid w:val="007F20FF"/>
    <w:rsid w:val="0080039A"/>
    <w:rsid w:val="00823405"/>
    <w:rsid w:val="00823C25"/>
    <w:rsid w:val="008258CD"/>
    <w:rsid w:val="00842A45"/>
    <w:rsid w:val="00854BFE"/>
    <w:rsid w:val="0086171D"/>
    <w:rsid w:val="0086192E"/>
    <w:rsid w:val="008643D8"/>
    <w:rsid w:val="00867AA2"/>
    <w:rsid w:val="00874AF7"/>
    <w:rsid w:val="00877F7B"/>
    <w:rsid w:val="008B0CA2"/>
    <w:rsid w:val="008B306E"/>
    <w:rsid w:val="008B5B22"/>
    <w:rsid w:val="008B5F28"/>
    <w:rsid w:val="008C73C5"/>
    <w:rsid w:val="008D28A1"/>
    <w:rsid w:val="008D3316"/>
    <w:rsid w:val="008E2FEE"/>
    <w:rsid w:val="008E4C6F"/>
    <w:rsid w:val="008E4D23"/>
    <w:rsid w:val="008F31BB"/>
    <w:rsid w:val="009037F0"/>
    <w:rsid w:val="00913A27"/>
    <w:rsid w:val="009167E7"/>
    <w:rsid w:val="00934E3E"/>
    <w:rsid w:val="00937B10"/>
    <w:rsid w:val="0094797E"/>
    <w:rsid w:val="0095554C"/>
    <w:rsid w:val="00981179"/>
    <w:rsid w:val="00983564"/>
    <w:rsid w:val="00992F6B"/>
    <w:rsid w:val="00993DA9"/>
    <w:rsid w:val="00993EF0"/>
    <w:rsid w:val="009B52E2"/>
    <w:rsid w:val="009C0FAD"/>
    <w:rsid w:val="009C132A"/>
    <w:rsid w:val="009D58A6"/>
    <w:rsid w:val="009F5987"/>
    <w:rsid w:val="00A01420"/>
    <w:rsid w:val="00A06C34"/>
    <w:rsid w:val="00A1779F"/>
    <w:rsid w:val="00A321A3"/>
    <w:rsid w:val="00A40723"/>
    <w:rsid w:val="00A4368D"/>
    <w:rsid w:val="00A43B88"/>
    <w:rsid w:val="00A54506"/>
    <w:rsid w:val="00A54EFA"/>
    <w:rsid w:val="00A600E6"/>
    <w:rsid w:val="00A746B9"/>
    <w:rsid w:val="00A762C3"/>
    <w:rsid w:val="00A76B29"/>
    <w:rsid w:val="00A77669"/>
    <w:rsid w:val="00A814FB"/>
    <w:rsid w:val="00A83FA6"/>
    <w:rsid w:val="00A84BA0"/>
    <w:rsid w:val="00A84C30"/>
    <w:rsid w:val="00A8537A"/>
    <w:rsid w:val="00A87566"/>
    <w:rsid w:val="00A91628"/>
    <w:rsid w:val="00AA61F7"/>
    <w:rsid w:val="00AA64D3"/>
    <w:rsid w:val="00AB41FE"/>
    <w:rsid w:val="00AC51C9"/>
    <w:rsid w:val="00AD1402"/>
    <w:rsid w:val="00AD173C"/>
    <w:rsid w:val="00AD7DA8"/>
    <w:rsid w:val="00AE60B0"/>
    <w:rsid w:val="00AF2019"/>
    <w:rsid w:val="00AF2CB4"/>
    <w:rsid w:val="00AF3264"/>
    <w:rsid w:val="00AF6F61"/>
    <w:rsid w:val="00B02B86"/>
    <w:rsid w:val="00B06FFE"/>
    <w:rsid w:val="00B104C6"/>
    <w:rsid w:val="00B218CD"/>
    <w:rsid w:val="00B3366A"/>
    <w:rsid w:val="00B376C9"/>
    <w:rsid w:val="00B46565"/>
    <w:rsid w:val="00B52D5B"/>
    <w:rsid w:val="00B64C1D"/>
    <w:rsid w:val="00B86127"/>
    <w:rsid w:val="00B97181"/>
    <w:rsid w:val="00BA3F95"/>
    <w:rsid w:val="00BB4A25"/>
    <w:rsid w:val="00BB6086"/>
    <w:rsid w:val="00BC5B28"/>
    <w:rsid w:val="00BE5282"/>
    <w:rsid w:val="00BE7237"/>
    <w:rsid w:val="00BF1CCE"/>
    <w:rsid w:val="00BF63D4"/>
    <w:rsid w:val="00C02F4B"/>
    <w:rsid w:val="00C04090"/>
    <w:rsid w:val="00C13FF3"/>
    <w:rsid w:val="00C2377D"/>
    <w:rsid w:val="00C24D0D"/>
    <w:rsid w:val="00C256C0"/>
    <w:rsid w:val="00C320D6"/>
    <w:rsid w:val="00C33A70"/>
    <w:rsid w:val="00C361CC"/>
    <w:rsid w:val="00C43A76"/>
    <w:rsid w:val="00C45870"/>
    <w:rsid w:val="00C46214"/>
    <w:rsid w:val="00C54A60"/>
    <w:rsid w:val="00C57D6B"/>
    <w:rsid w:val="00C62FF0"/>
    <w:rsid w:val="00C64677"/>
    <w:rsid w:val="00C71399"/>
    <w:rsid w:val="00C73813"/>
    <w:rsid w:val="00C836BD"/>
    <w:rsid w:val="00C84C52"/>
    <w:rsid w:val="00C84E26"/>
    <w:rsid w:val="00C9087F"/>
    <w:rsid w:val="00C94EDE"/>
    <w:rsid w:val="00C9715A"/>
    <w:rsid w:val="00CA2524"/>
    <w:rsid w:val="00CB27EF"/>
    <w:rsid w:val="00CB6816"/>
    <w:rsid w:val="00CC1E77"/>
    <w:rsid w:val="00CC29B9"/>
    <w:rsid w:val="00CD54C5"/>
    <w:rsid w:val="00CD62B7"/>
    <w:rsid w:val="00CE4320"/>
    <w:rsid w:val="00CE4538"/>
    <w:rsid w:val="00CE7B07"/>
    <w:rsid w:val="00D05DD9"/>
    <w:rsid w:val="00D11A4F"/>
    <w:rsid w:val="00D14963"/>
    <w:rsid w:val="00D24401"/>
    <w:rsid w:val="00D263CE"/>
    <w:rsid w:val="00D277E4"/>
    <w:rsid w:val="00D354F4"/>
    <w:rsid w:val="00D50D30"/>
    <w:rsid w:val="00D50E39"/>
    <w:rsid w:val="00D55364"/>
    <w:rsid w:val="00D57A9D"/>
    <w:rsid w:val="00D662D5"/>
    <w:rsid w:val="00D74053"/>
    <w:rsid w:val="00D8587F"/>
    <w:rsid w:val="00D90D16"/>
    <w:rsid w:val="00DB3285"/>
    <w:rsid w:val="00DC10F2"/>
    <w:rsid w:val="00DC73FD"/>
    <w:rsid w:val="00DD0943"/>
    <w:rsid w:val="00DE2D59"/>
    <w:rsid w:val="00DE3B7B"/>
    <w:rsid w:val="00DE55F4"/>
    <w:rsid w:val="00DE6DBB"/>
    <w:rsid w:val="00DE78A9"/>
    <w:rsid w:val="00E05D56"/>
    <w:rsid w:val="00E11498"/>
    <w:rsid w:val="00E1254F"/>
    <w:rsid w:val="00E13CF3"/>
    <w:rsid w:val="00E17501"/>
    <w:rsid w:val="00E23512"/>
    <w:rsid w:val="00E3014D"/>
    <w:rsid w:val="00E333F0"/>
    <w:rsid w:val="00E465C3"/>
    <w:rsid w:val="00E72CDF"/>
    <w:rsid w:val="00E80D76"/>
    <w:rsid w:val="00E912E9"/>
    <w:rsid w:val="00E93496"/>
    <w:rsid w:val="00EA0690"/>
    <w:rsid w:val="00EA53F6"/>
    <w:rsid w:val="00EA5B8B"/>
    <w:rsid w:val="00EA788E"/>
    <w:rsid w:val="00EB18CC"/>
    <w:rsid w:val="00EB4521"/>
    <w:rsid w:val="00EB536F"/>
    <w:rsid w:val="00EB5C88"/>
    <w:rsid w:val="00EB7464"/>
    <w:rsid w:val="00EC04F9"/>
    <w:rsid w:val="00EC0D25"/>
    <w:rsid w:val="00EC49B2"/>
    <w:rsid w:val="00EC57E6"/>
    <w:rsid w:val="00EC5F76"/>
    <w:rsid w:val="00ED1398"/>
    <w:rsid w:val="00EE6CF1"/>
    <w:rsid w:val="00F00FE4"/>
    <w:rsid w:val="00F21A3B"/>
    <w:rsid w:val="00F22410"/>
    <w:rsid w:val="00F33841"/>
    <w:rsid w:val="00F36261"/>
    <w:rsid w:val="00F53D4B"/>
    <w:rsid w:val="00F55F4D"/>
    <w:rsid w:val="00F63C6F"/>
    <w:rsid w:val="00F643B1"/>
    <w:rsid w:val="00F83C6B"/>
    <w:rsid w:val="00F90BF7"/>
    <w:rsid w:val="00FB2B7B"/>
    <w:rsid w:val="00FB4F80"/>
    <w:rsid w:val="00FC17F6"/>
    <w:rsid w:val="00FC5DBA"/>
    <w:rsid w:val="00FD400D"/>
    <w:rsid w:val="00FE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ADB0A"/>
  <w15:chartTrackingRefBased/>
  <w15:docId w15:val="{42F12841-5EF4-4BD3-A1C3-EF6AB76E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0F3F"/>
    <w:pPr>
      <w:spacing w:after="0"/>
      <w:jc w:val="both"/>
    </w:pPr>
    <w:rPr>
      <w:color w:val="464646" w:themeColor="accent3"/>
      <w:sz w:val="20"/>
    </w:rPr>
  </w:style>
  <w:style w:type="paragraph" w:styleId="Titre1">
    <w:name w:val="heading 1"/>
    <w:basedOn w:val="Normal"/>
    <w:next w:val="Soustitrededocument-Pagedegarde"/>
    <w:link w:val="Titre1Car"/>
    <w:uiPriority w:val="9"/>
    <w:qFormat/>
    <w:rsid w:val="00EA53F6"/>
    <w:pPr>
      <w:keepNext/>
      <w:keepLines/>
      <w:numPr>
        <w:numId w:val="9"/>
      </w:numPr>
      <w:spacing w:line="240" w:lineRule="auto"/>
      <w:ind w:left="431" w:hanging="431"/>
      <w:jc w:val="left"/>
      <w:outlineLvl w:val="0"/>
    </w:pPr>
    <w:rPr>
      <w:rFonts w:ascii="Arial Black" w:eastAsiaTheme="majorEastAsia" w:hAnsi="Arial Black" w:cstheme="majorBidi"/>
      <w:caps/>
      <w:color w:val="183650" w:themeColor="accent1"/>
      <w:sz w:val="32"/>
      <w:szCs w:val="32"/>
    </w:rPr>
  </w:style>
  <w:style w:type="paragraph" w:styleId="Titre2">
    <w:name w:val="heading 2"/>
    <w:basedOn w:val="Normal"/>
    <w:next w:val="2020Apside"/>
    <w:link w:val="Titre2Car"/>
    <w:uiPriority w:val="9"/>
    <w:unhideWhenUsed/>
    <w:qFormat/>
    <w:rsid w:val="00EA53F6"/>
    <w:pPr>
      <w:keepNext/>
      <w:keepLines/>
      <w:numPr>
        <w:ilvl w:val="1"/>
        <w:numId w:val="9"/>
      </w:numPr>
      <w:spacing w:before="240" w:line="240" w:lineRule="auto"/>
      <w:jc w:val="left"/>
      <w:outlineLvl w:val="1"/>
    </w:pPr>
    <w:rPr>
      <w:rFonts w:ascii="Arial Black" w:eastAsiaTheme="majorEastAsia" w:hAnsi="Arial Black" w:cstheme="majorBidi"/>
      <w:color w:val="E89759" w:themeColor="accent2"/>
      <w:sz w:val="26"/>
      <w:szCs w:val="26"/>
    </w:rPr>
  </w:style>
  <w:style w:type="paragraph" w:styleId="Titre3">
    <w:name w:val="heading 3"/>
    <w:basedOn w:val="Normal"/>
    <w:next w:val="2020Apside"/>
    <w:link w:val="Titre3Car"/>
    <w:uiPriority w:val="9"/>
    <w:unhideWhenUsed/>
    <w:qFormat/>
    <w:rsid w:val="00085D11"/>
    <w:pPr>
      <w:keepNext/>
      <w:keepLines/>
      <w:numPr>
        <w:ilvl w:val="2"/>
        <w:numId w:val="9"/>
      </w:numPr>
      <w:spacing w:after="120"/>
      <w:jc w:val="left"/>
      <w:outlineLvl w:val="2"/>
    </w:pPr>
    <w:rPr>
      <w:rFonts w:ascii="Arial Black" w:eastAsiaTheme="majorEastAsia" w:hAnsi="Arial Black" w:cstheme="majorBidi"/>
      <w:color w:val="787878" w:themeColor="background2"/>
      <w:sz w:val="24"/>
      <w:szCs w:val="24"/>
    </w:rPr>
  </w:style>
  <w:style w:type="paragraph" w:styleId="Titre4">
    <w:name w:val="heading 4"/>
    <w:basedOn w:val="Normal"/>
    <w:next w:val="2020Apside"/>
    <w:link w:val="Titre4Car"/>
    <w:uiPriority w:val="9"/>
    <w:unhideWhenUsed/>
    <w:qFormat/>
    <w:rsid w:val="00C57D6B"/>
    <w:pPr>
      <w:keepNext/>
      <w:keepLines/>
      <w:numPr>
        <w:ilvl w:val="3"/>
        <w:numId w:val="9"/>
      </w:numPr>
      <w:spacing w:after="120"/>
      <w:ind w:left="993" w:hanging="993"/>
      <w:jc w:val="left"/>
      <w:outlineLvl w:val="3"/>
    </w:pPr>
    <w:rPr>
      <w:rFonts w:ascii="Arial Black" w:eastAsiaTheme="majorEastAsia" w:hAnsi="Arial Black" w:cstheme="majorBidi"/>
      <w:iCs/>
      <w:color w:val="0F1F30" w:themeColor="accent4"/>
      <w:sz w:val="24"/>
    </w:rPr>
  </w:style>
  <w:style w:type="paragraph" w:styleId="Titre5">
    <w:name w:val="heading 5"/>
    <w:basedOn w:val="Normal"/>
    <w:next w:val="2020Apside"/>
    <w:link w:val="Titre5Car"/>
    <w:unhideWhenUsed/>
    <w:qFormat/>
    <w:rsid w:val="00085D11"/>
    <w:pPr>
      <w:keepNext/>
      <w:keepLines/>
      <w:numPr>
        <w:ilvl w:val="4"/>
        <w:numId w:val="9"/>
      </w:numPr>
      <w:spacing w:before="120" w:after="120"/>
      <w:jc w:val="left"/>
      <w:outlineLvl w:val="4"/>
    </w:pPr>
    <w:rPr>
      <w:rFonts w:ascii="Arial Black" w:eastAsiaTheme="majorEastAsia" w:hAnsi="Arial Black" w:cs="Hind"/>
      <w:color w:val="12283B" w:themeColor="accent1" w:themeShade="BF"/>
      <w:lang w:eastAsia="fr-FR"/>
    </w:rPr>
  </w:style>
  <w:style w:type="paragraph" w:styleId="Titre6">
    <w:name w:val="heading 6"/>
    <w:basedOn w:val="Normal"/>
    <w:next w:val="2020Apside"/>
    <w:link w:val="Titre6Car"/>
    <w:uiPriority w:val="9"/>
    <w:unhideWhenUsed/>
    <w:qFormat/>
    <w:rsid w:val="00085D11"/>
    <w:pPr>
      <w:keepNext/>
      <w:keepLines/>
      <w:numPr>
        <w:ilvl w:val="5"/>
        <w:numId w:val="9"/>
      </w:numPr>
      <w:spacing w:before="120" w:after="120"/>
      <w:jc w:val="left"/>
      <w:outlineLvl w:val="5"/>
    </w:pPr>
    <w:rPr>
      <w:rFonts w:ascii="Arial Black" w:eastAsiaTheme="majorEastAsia" w:hAnsi="Arial Black" w:cs="Hind"/>
      <w:color w:val="0C1A27" w:themeColor="accent1" w:themeShade="7F"/>
      <w:lang w:eastAsia="fr-FR"/>
    </w:rPr>
  </w:style>
  <w:style w:type="paragraph" w:styleId="Titre7">
    <w:name w:val="heading 7"/>
    <w:basedOn w:val="Normal"/>
    <w:next w:val="2020Apside"/>
    <w:link w:val="Titre7Car"/>
    <w:uiPriority w:val="9"/>
    <w:unhideWhenUsed/>
    <w:qFormat/>
    <w:rsid w:val="00085D11"/>
    <w:pPr>
      <w:keepNext/>
      <w:keepLines/>
      <w:numPr>
        <w:ilvl w:val="6"/>
        <w:numId w:val="9"/>
      </w:numPr>
      <w:spacing w:before="120" w:after="120"/>
      <w:jc w:val="left"/>
      <w:outlineLvl w:val="6"/>
    </w:pPr>
    <w:rPr>
      <w:rFonts w:ascii="Arial Black" w:eastAsiaTheme="majorEastAsia" w:hAnsi="Arial Black" w:cs="Hind"/>
      <w:iCs/>
      <w:color w:val="0C1A27" w:themeColor="accent1" w:themeShade="7F"/>
      <w:lang w:eastAsia="fr-FR"/>
    </w:rPr>
  </w:style>
  <w:style w:type="paragraph" w:styleId="Titre8">
    <w:name w:val="heading 8"/>
    <w:basedOn w:val="Normal"/>
    <w:next w:val="2020Apside"/>
    <w:link w:val="Titre8Car"/>
    <w:uiPriority w:val="9"/>
    <w:unhideWhenUsed/>
    <w:qFormat/>
    <w:rsid w:val="00004928"/>
    <w:pPr>
      <w:keepNext/>
      <w:keepLines/>
      <w:numPr>
        <w:ilvl w:val="7"/>
        <w:numId w:val="9"/>
      </w:numPr>
      <w:spacing w:before="120" w:after="120"/>
      <w:ind w:left="0" w:firstLine="0"/>
      <w:jc w:val="left"/>
      <w:outlineLvl w:val="7"/>
    </w:pPr>
    <w:rPr>
      <w:rFonts w:ascii="Arial Black" w:eastAsiaTheme="majorEastAsia" w:hAnsi="Arial Black" w:cs="Hind"/>
      <w:color w:val="272727" w:themeColor="text1" w:themeTint="D8"/>
      <w:szCs w:val="20"/>
      <w:lang w:eastAsia="fr-FR"/>
    </w:rPr>
  </w:style>
  <w:style w:type="paragraph" w:styleId="Titre9">
    <w:name w:val="heading 9"/>
    <w:basedOn w:val="Normal"/>
    <w:next w:val="2020Apside"/>
    <w:link w:val="Titre9Car"/>
    <w:uiPriority w:val="9"/>
    <w:unhideWhenUsed/>
    <w:qFormat/>
    <w:rsid w:val="00004928"/>
    <w:pPr>
      <w:keepNext/>
      <w:keepLines/>
      <w:numPr>
        <w:ilvl w:val="8"/>
        <w:numId w:val="9"/>
      </w:numPr>
      <w:spacing w:before="120" w:after="120"/>
      <w:jc w:val="left"/>
      <w:outlineLvl w:val="8"/>
    </w:pPr>
    <w:rPr>
      <w:rFonts w:ascii="Arial Black" w:eastAsiaTheme="majorEastAsia" w:hAnsi="Arial Black" w:cstheme="majorBidi"/>
      <w:iCs/>
      <w:color w:val="272727" w:themeColor="text1" w:themeTint="D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F643B1"/>
    <w:pPr>
      <w:spacing w:after="100"/>
    </w:pPr>
    <w:rPr>
      <w:rFonts w:ascii="Arial Black" w:hAnsi="Arial Black"/>
      <w:b/>
      <w:caps/>
      <w:color w:val="183650" w:themeColor="accent1"/>
      <w:sz w:val="24"/>
    </w:rPr>
  </w:style>
  <w:style w:type="paragraph" w:customStyle="1" w:styleId="2020Apside">
    <w:name w:val="2020_Apside"/>
    <w:basedOn w:val="Normal"/>
    <w:link w:val="2020ApsideCar"/>
    <w:qFormat/>
    <w:rsid w:val="00EA5B8B"/>
    <w:pPr>
      <w:spacing w:after="120" w:line="240" w:lineRule="auto"/>
    </w:pPr>
    <w:rPr>
      <w:sz w:val="22"/>
    </w:rPr>
  </w:style>
  <w:style w:type="character" w:customStyle="1" w:styleId="2020ApsideCar">
    <w:name w:val="2020_Apside Car"/>
    <w:basedOn w:val="Policepardfaut"/>
    <w:link w:val="2020Apside"/>
    <w:rsid w:val="00EA5B8B"/>
    <w:rPr>
      <w:color w:val="464646" w:themeColor="accent3"/>
    </w:rPr>
  </w:style>
  <w:style w:type="character" w:customStyle="1" w:styleId="Titre1Car">
    <w:name w:val="Titre 1 Car"/>
    <w:basedOn w:val="Policepardfaut"/>
    <w:link w:val="Titre1"/>
    <w:uiPriority w:val="9"/>
    <w:rsid w:val="00EA53F6"/>
    <w:rPr>
      <w:rFonts w:ascii="Arial Black" w:eastAsiaTheme="majorEastAsia" w:hAnsi="Arial Black" w:cstheme="majorBidi"/>
      <w:caps/>
      <w:color w:val="183650" w:themeColor="accent1"/>
      <w:sz w:val="32"/>
      <w:szCs w:val="32"/>
    </w:rPr>
  </w:style>
  <w:style w:type="character" w:customStyle="1" w:styleId="Titre2Car">
    <w:name w:val="Titre 2 Car"/>
    <w:basedOn w:val="Policepardfaut"/>
    <w:link w:val="Titre2"/>
    <w:uiPriority w:val="9"/>
    <w:rsid w:val="00EA53F6"/>
    <w:rPr>
      <w:rFonts w:ascii="Arial Black" w:eastAsiaTheme="majorEastAsia" w:hAnsi="Arial Black" w:cstheme="majorBidi"/>
      <w:color w:val="E89759" w:themeColor="accent2"/>
      <w:sz w:val="26"/>
      <w:szCs w:val="26"/>
    </w:rPr>
  </w:style>
  <w:style w:type="character" w:customStyle="1" w:styleId="Titre3Car">
    <w:name w:val="Titre 3 Car"/>
    <w:basedOn w:val="Policepardfaut"/>
    <w:link w:val="Titre3"/>
    <w:uiPriority w:val="9"/>
    <w:rsid w:val="00085D11"/>
    <w:rPr>
      <w:rFonts w:ascii="Arial Black" w:eastAsiaTheme="majorEastAsia" w:hAnsi="Arial Black" w:cstheme="majorBidi"/>
      <w:color w:val="787878" w:themeColor="background2"/>
      <w:sz w:val="24"/>
      <w:szCs w:val="24"/>
    </w:rPr>
  </w:style>
  <w:style w:type="character" w:customStyle="1" w:styleId="Titre4Car">
    <w:name w:val="Titre 4 Car"/>
    <w:basedOn w:val="Policepardfaut"/>
    <w:link w:val="Titre4"/>
    <w:uiPriority w:val="9"/>
    <w:rsid w:val="00C57D6B"/>
    <w:rPr>
      <w:rFonts w:ascii="Arial Black" w:eastAsiaTheme="majorEastAsia" w:hAnsi="Arial Black" w:cstheme="majorBidi"/>
      <w:iCs/>
      <w:color w:val="0F1F30" w:themeColor="accent4"/>
      <w:sz w:val="24"/>
    </w:rPr>
  </w:style>
  <w:style w:type="paragraph" w:styleId="Paragraphedeliste">
    <w:name w:val="List Paragraph"/>
    <w:aliases w:val="lp1"/>
    <w:basedOn w:val="Normal"/>
    <w:link w:val="ParagraphedelisteCar"/>
    <w:uiPriority w:val="34"/>
    <w:qFormat/>
    <w:rsid w:val="00E23512"/>
    <w:pPr>
      <w:ind w:left="720"/>
      <w:contextualSpacing/>
    </w:pPr>
  </w:style>
  <w:style w:type="paragraph" w:styleId="Citation">
    <w:name w:val="Quote"/>
    <w:basedOn w:val="Normal"/>
    <w:next w:val="Normal"/>
    <w:link w:val="CitationCar"/>
    <w:uiPriority w:val="29"/>
    <w:qFormat/>
    <w:rsid w:val="008258CD"/>
    <w:pPr>
      <w:spacing w:before="120" w:after="120"/>
      <w:ind w:left="862" w:right="862"/>
      <w:jc w:val="center"/>
    </w:pPr>
    <w:rPr>
      <w:i/>
      <w:iCs/>
      <w:color w:val="F1AC78" w:themeColor="accent5" w:themeTint="99"/>
    </w:rPr>
  </w:style>
  <w:style w:type="character" w:customStyle="1" w:styleId="CitationCar">
    <w:name w:val="Citation Car"/>
    <w:basedOn w:val="Policepardfaut"/>
    <w:link w:val="Citation"/>
    <w:uiPriority w:val="29"/>
    <w:rsid w:val="008258CD"/>
    <w:rPr>
      <w:i/>
      <w:iCs/>
      <w:color w:val="F1AC78" w:themeColor="accent5" w:themeTint="99"/>
      <w:sz w:val="20"/>
    </w:rPr>
  </w:style>
  <w:style w:type="character" w:styleId="Rfrencelgre">
    <w:name w:val="Subtle Reference"/>
    <w:basedOn w:val="Policepardfaut"/>
    <w:uiPriority w:val="31"/>
    <w:qFormat/>
    <w:rsid w:val="00330F3F"/>
    <w:rPr>
      <w:rFonts w:asciiTheme="minorHAnsi" w:hAnsiTheme="minorHAnsi"/>
      <w:smallCaps/>
      <w:color w:val="5A5A5A" w:themeColor="text1" w:themeTint="A5"/>
    </w:rPr>
  </w:style>
  <w:style w:type="paragraph" w:styleId="En-tte">
    <w:name w:val="header"/>
    <w:basedOn w:val="Normal"/>
    <w:link w:val="En-tteCar"/>
    <w:uiPriority w:val="99"/>
    <w:unhideWhenUsed/>
    <w:rsid w:val="00E23512"/>
    <w:pPr>
      <w:tabs>
        <w:tab w:val="center" w:pos="4536"/>
        <w:tab w:val="right" w:pos="9072"/>
      </w:tabs>
      <w:spacing w:line="240" w:lineRule="auto"/>
    </w:pPr>
  </w:style>
  <w:style w:type="character" w:customStyle="1" w:styleId="En-tteCar">
    <w:name w:val="En-tête Car"/>
    <w:basedOn w:val="Policepardfaut"/>
    <w:link w:val="En-tte"/>
    <w:uiPriority w:val="99"/>
    <w:rsid w:val="00E23512"/>
    <w:rPr>
      <w:rFonts w:ascii="Hind" w:hAnsi="Hind"/>
      <w:color w:val="464646" w:themeColor="accent3"/>
      <w:sz w:val="20"/>
    </w:rPr>
  </w:style>
  <w:style w:type="paragraph" w:styleId="Pieddepage">
    <w:name w:val="footer"/>
    <w:basedOn w:val="Normal"/>
    <w:link w:val="PieddepageCar"/>
    <w:uiPriority w:val="99"/>
    <w:unhideWhenUsed/>
    <w:rsid w:val="00E23512"/>
    <w:pPr>
      <w:tabs>
        <w:tab w:val="center" w:pos="4536"/>
        <w:tab w:val="right" w:pos="9072"/>
      </w:tabs>
      <w:spacing w:line="240" w:lineRule="auto"/>
    </w:pPr>
  </w:style>
  <w:style w:type="character" w:customStyle="1" w:styleId="PieddepageCar">
    <w:name w:val="Pied de page Car"/>
    <w:basedOn w:val="Policepardfaut"/>
    <w:link w:val="Pieddepage"/>
    <w:uiPriority w:val="99"/>
    <w:rsid w:val="00E23512"/>
    <w:rPr>
      <w:rFonts w:ascii="Hind" w:hAnsi="Hind"/>
      <w:color w:val="464646" w:themeColor="accent3"/>
      <w:sz w:val="20"/>
    </w:rPr>
  </w:style>
  <w:style w:type="table" w:styleId="TableauGrille4-Accentuation2">
    <w:name w:val="Grid Table 4 Accent 2"/>
    <w:basedOn w:val="TableauNormal"/>
    <w:uiPriority w:val="49"/>
    <w:rsid w:val="00205EEC"/>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cPr>
      <w:vAlign w:val="center"/>
    </w:tcPr>
    <w:tblStylePr w:type="firstRow">
      <w:pPr>
        <w:jc w:val="left"/>
      </w:pPr>
      <w:rPr>
        <w:b/>
        <w:bCs/>
        <w:color w:val="FFFFFF" w:themeColor="background1"/>
      </w:rPr>
      <w:tblPr/>
      <w:tcPr>
        <w:tcBorders>
          <w:top w:val="single" w:sz="4" w:space="0" w:color="E89759" w:themeColor="accent2"/>
          <w:left w:val="single" w:sz="4" w:space="0" w:color="E89759" w:themeColor="accent2"/>
          <w:bottom w:val="single" w:sz="4" w:space="0" w:color="E89759" w:themeColor="accent2"/>
          <w:right w:val="single" w:sz="4" w:space="0" w:color="E89759" w:themeColor="accent2"/>
          <w:insideH w:val="nil"/>
          <w:insideV w:val="nil"/>
        </w:tcBorders>
        <w:shd w:val="clear" w:color="auto" w:fill="E89759" w:themeFill="accent2"/>
        <w:vAlign w:val="center"/>
      </w:tcPr>
    </w:tblStylePr>
    <w:tblStylePr w:type="lastRow">
      <w:rPr>
        <w:b/>
        <w:bCs/>
      </w:rPr>
      <w:tblPr/>
      <w:tcPr>
        <w:tcBorders>
          <w:top w:val="double" w:sz="4" w:space="0" w:color="E89759" w:themeColor="accent2"/>
        </w:tcBorders>
      </w:tcPr>
    </w:tblStylePr>
    <w:tblStylePr w:type="firstCol">
      <w:rPr>
        <w:b w:val="0"/>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4-Accentuation3">
    <w:name w:val="Grid Table 4 Accent 3"/>
    <w:basedOn w:val="TableauNormal"/>
    <w:uiPriority w:val="49"/>
    <w:rsid w:val="00C320D6"/>
    <w:pPr>
      <w:spacing w:after="0" w:line="240" w:lineRule="auto"/>
    </w:pPr>
    <w:rPr>
      <w:color w:val="464646" w:themeColor="accent3"/>
    </w:r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color w:val="FFFFFF" w:themeColor="background1"/>
      </w:rPr>
      <w:tblPr/>
      <w:tcPr>
        <w:tcBorders>
          <w:top w:val="single" w:sz="4" w:space="0" w:color="464646" w:themeColor="accent3"/>
          <w:left w:val="single" w:sz="4" w:space="0" w:color="464646" w:themeColor="accent3"/>
          <w:bottom w:val="single" w:sz="4" w:space="0" w:color="464646" w:themeColor="accent3"/>
          <w:right w:val="single" w:sz="4" w:space="0" w:color="464646" w:themeColor="accent3"/>
          <w:insideH w:val="nil"/>
          <w:insideV w:val="nil"/>
        </w:tcBorders>
        <w:shd w:val="clear" w:color="auto" w:fill="464646" w:themeFill="accent3"/>
      </w:tcPr>
    </w:tblStylePr>
    <w:tblStylePr w:type="lastRow">
      <w:rPr>
        <w:b/>
        <w:bCs/>
      </w:rPr>
      <w:tblPr/>
      <w:tcPr>
        <w:tcBorders>
          <w:top w:val="double" w:sz="4" w:space="0" w:color="464646" w:themeColor="accent3"/>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3-Accentuation3">
    <w:name w:val="Grid Table 3 Accent 3"/>
    <w:basedOn w:val="TableauNormal"/>
    <w:uiPriority w:val="48"/>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3" w:themeFillTint="33"/>
      </w:tcPr>
    </w:tblStylePr>
    <w:tblStylePr w:type="band1Horz">
      <w:tblPr/>
      <w:tcPr>
        <w:shd w:val="clear" w:color="auto" w:fill="DADADA" w:themeFill="accent3" w:themeFillTint="33"/>
      </w:tcPr>
    </w:tblStylePr>
    <w:tblStylePr w:type="neCell">
      <w:tblPr/>
      <w:tcPr>
        <w:tcBorders>
          <w:bottom w:val="single" w:sz="4" w:space="0" w:color="909090" w:themeColor="accent3" w:themeTint="99"/>
        </w:tcBorders>
      </w:tcPr>
    </w:tblStylePr>
    <w:tblStylePr w:type="nwCell">
      <w:tblPr/>
      <w:tcPr>
        <w:tcBorders>
          <w:bottom w:val="single" w:sz="4" w:space="0" w:color="909090" w:themeColor="accent3" w:themeTint="99"/>
        </w:tcBorders>
      </w:tcPr>
    </w:tblStylePr>
    <w:tblStylePr w:type="seCell">
      <w:tblPr/>
      <w:tcPr>
        <w:tcBorders>
          <w:top w:val="single" w:sz="4" w:space="0" w:color="909090" w:themeColor="accent3" w:themeTint="99"/>
        </w:tcBorders>
      </w:tcPr>
    </w:tblStylePr>
    <w:tblStylePr w:type="swCell">
      <w:tblPr/>
      <w:tcPr>
        <w:tcBorders>
          <w:top w:val="single" w:sz="4" w:space="0" w:color="909090" w:themeColor="accent3" w:themeTint="99"/>
        </w:tcBorders>
      </w:tcPr>
    </w:tblStylePr>
  </w:style>
  <w:style w:type="table" w:styleId="TableauGrille3-Accentuation2">
    <w:name w:val="Grid Table 3 Accent 2"/>
    <w:aliases w:val="Tableau Apside 2"/>
    <w:basedOn w:val="TableauNormal"/>
    <w:uiPriority w:val="48"/>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Grilledutableau">
    <w:name w:val="Table Grid"/>
    <w:basedOn w:val="TableauNormal"/>
    <w:uiPriority w:val="39"/>
    <w:rsid w:val="00E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deniveau1">
    <w:name w:val="Puce de niveau 1"/>
    <w:basedOn w:val="Paragraphedeliste"/>
    <w:link w:val="Pucedeniveau1Car"/>
    <w:qFormat/>
    <w:rsid w:val="00983564"/>
    <w:pPr>
      <w:numPr>
        <w:numId w:val="5"/>
      </w:numPr>
      <w:spacing w:before="120" w:after="120" w:line="240" w:lineRule="auto"/>
      <w:ind w:left="714" w:hanging="357"/>
      <w:contextualSpacing w:val="0"/>
    </w:pPr>
  </w:style>
  <w:style w:type="paragraph" w:customStyle="1" w:styleId="Pucedeniveau2">
    <w:name w:val="Puce de niveau 2"/>
    <w:basedOn w:val="Paragraphedeliste"/>
    <w:link w:val="Pucedeniveau2Car"/>
    <w:qFormat/>
    <w:rsid w:val="00983564"/>
    <w:pPr>
      <w:numPr>
        <w:ilvl w:val="1"/>
        <w:numId w:val="5"/>
      </w:numPr>
      <w:spacing w:before="120" w:after="120" w:line="240" w:lineRule="auto"/>
      <w:ind w:left="1434" w:hanging="357"/>
      <w:contextualSpacing w:val="0"/>
    </w:pPr>
  </w:style>
  <w:style w:type="character" w:customStyle="1" w:styleId="ParagraphedelisteCar">
    <w:name w:val="Paragraphe de liste Car"/>
    <w:aliases w:val="lp1 Car"/>
    <w:basedOn w:val="Policepardfaut"/>
    <w:link w:val="Paragraphedeliste"/>
    <w:uiPriority w:val="34"/>
    <w:rsid w:val="00624ECE"/>
    <w:rPr>
      <w:rFonts w:ascii="Hind" w:hAnsi="Hind"/>
      <w:color w:val="464646" w:themeColor="accent3"/>
      <w:sz w:val="20"/>
    </w:rPr>
  </w:style>
  <w:style w:type="character" w:customStyle="1" w:styleId="Pucedeniveau1Car">
    <w:name w:val="Puce de niveau 1 Car"/>
    <w:basedOn w:val="ParagraphedelisteCar"/>
    <w:link w:val="Pucedeniveau1"/>
    <w:rsid w:val="00983564"/>
    <w:rPr>
      <w:rFonts w:ascii="Hind" w:hAnsi="Hind"/>
      <w:color w:val="464646" w:themeColor="accent3"/>
      <w:sz w:val="20"/>
    </w:rPr>
  </w:style>
  <w:style w:type="paragraph" w:customStyle="1" w:styleId="Pucedeniveau3">
    <w:name w:val="Puce de niveau 3"/>
    <w:basedOn w:val="Paragraphedeliste"/>
    <w:link w:val="Pucedeniveau3Car"/>
    <w:qFormat/>
    <w:rsid w:val="00983564"/>
    <w:pPr>
      <w:numPr>
        <w:ilvl w:val="2"/>
        <w:numId w:val="5"/>
      </w:numPr>
      <w:spacing w:before="120" w:after="120" w:line="240" w:lineRule="auto"/>
      <w:ind w:left="2154" w:hanging="357"/>
      <w:contextualSpacing w:val="0"/>
    </w:pPr>
  </w:style>
  <w:style w:type="character" w:customStyle="1" w:styleId="Pucedeniveau2Car">
    <w:name w:val="Puce de niveau 2 Car"/>
    <w:basedOn w:val="ParagraphedelisteCar"/>
    <w:link w:val="Pucedeniveau2"/>
    <w:rsid w:val="00983564"/>
    <w:rPr>
      <w:rFonts w:ascii="Hind" w:hAnsi="Hind"/>
      <w:color w:val="464646" w:themeColor="accent3"/>
      <w:sz w:val="20"/>
    </w:rPr>
  </w:style>
  <w:style w:type="paragraph" w:customStyle="1" w:styleId="Titrededocumentpagedegarde">
    <w:name w:val="Titre de document page de garde"/>
    <w:basedOn w:val="Normal"/>
    <w:link w:val="TitrededocumentpagedegardeCar"/>
    <w:qFormat/>
    <w:rsid w:val="00FB2B7B"/>
    <w:pPr>
      <w:spacing w:line="240" w:lineRule="auto"/>
      <w:jc w:val="left"/>
    </w:pPr>
    <w:rPr>
      <w:rFonts w:ascii="Arial Black" w:hAnsi="Arial Black"/>
      <w:caps/>
      <w:color w:val="E89759" w:themeColor="accent2"/>
      <w:sz w:val="56"/>
    </w:rPr>
  </w:style>
  <w:style w:type="character" w:customStyle="1" w:styleId="Pucedeniveau3Car">
    <w:name w:val="Puce de niveau 3 Car"/>
    <w:basedOn w:val="ParagraphedelisteCar"/>
    <w:link w:val="Pucedeniveau3"/>
    <w:rsid w:val="00983564"/>
    <w:rPr>
      <w:rFonts w:ascii="Hind" w:hAnsi="Hind"/>
      <w:color w:val="464646" w:themeColor="accent3"/>
      <w:sz w:val="20"/>
    </w:rPr>
  </w:style>
  <w:style w:type="paragraph" w:customStyle="1" w:styleId="Soustitrededocument-Pagedegarde">
    <w:name w:val="Sous titre de document - Page de garde"/>
    <w:basedOn w:val="Normal"/>
    <w:link w:val="Soustitrededocument-PagedegardeCar"/>
    <w:qFormat/>
    <w:rsid w:val="00085D11"/>
    <w:rPr>
      <w:rFonts w:ascii="Arial Black" w:hAnsi="Arial Black"/>
      <w:caps/>
      <w:color w:val="183650" w:themeColor="accent1"/>
      <w:sz w:val="36"/>
    </w:rPr>
  </w:style>
  <w:style w:type="character" w:customStyle="1" w:styleId="TitrededocumentpagedegardeCar">
    <w:name w:val="Titre de document page de garde Car"/>
    <w:basedOn w:val="Policepardfaut"/>
    <w:link w:val="Titrededocumentpagedegarde"/>
    <w:rsid w:val="00FB2B7B"/>
    <w:rPr>
      <w:rFonts w:ascii="Arial Black" w:hAnsi="Arial Black"/>
      <w:caps/>
      <w:color w:val="E89759" w:themeColor="accent2"/>
      <w:sz w:val="56"/>
    </w:rPr>
  </w:style>
  <w:style w:type="character" w:customStyle="1" w:styleId="Titre5Car">
    <w:name w:val="Titre 5 Car"/>
    <w:basedOn w:val="Policepardfaut"/>
    <w:link w:val="Titre5"/>
    <w:rsid w:val="00085D11"/>
    <w:rPr>
      <w:rFonts w:ascii="Arial Black" w:eastAsiaTheme="majorEastAsia" w:hAnsi="Arial Black" w:cs="Hind"/>
      <w:color w:val="12283B" w:themeColor="accent1" w:themeShade="BF"/>
      <w:sz w:val="20"/>
      <w:lang w:eastAsia="fr-FR"/>
    </w:rPr>
  </w:style>
  <w:style w:type="character" w:customStyle="1" w:styleId="Soustitrededocument-PagedegardeCar">
    <w:name w:val="Sous titre de document - Page de garde Car"/>
    <w:basedOn w:val="Policepardfaut"/>
    <w:link w:val="Soustitrededocument-Pagedegarde"/>
    <w:rsid w:val="00085D11"/>
    <w:rPr>
      <w:rFonts w:ascii="Arial Black" w:hAnsi="Arial Black"/>
      <w:caps/>
      <w:color w:val="183650" w:themeColor="accent1"/>
      <w:sz w:val="36"/>
    </w:rPr>
  </w:style>
  <w:style w:type="character" w:styleId="Marquedecommentaire">
    <w:name w:val="annotation reference"/>
    <w:basedOn w:val="Policepardfaut"/>
    <w:uiPriority w:val="99"/>
    <w:semiHidden/>
    <w:unhideWhenUsed/>
    <w:rsid w:val="0071206E"/>
    <w:rPr>
      <w:sz w:val="16"/>
      <w:szCs w:val="16"/>
    </w:rPr>
  </w:style>
  <w:style w:type="paragraph" w:styleId="Commentaire">
    <w:name w:val="annotation text"/>
    <w:basedOn w:val="Normal"/>
    <w:link w:val="CommentaireCar"/>
    <w:uiPriority w:val="99"/>
    <w:semiHidden/>
    <w:unhideWhenUsed/>
    <w:rsid w:val="0071206E"/>
    <w:pPr>
      <w:spacing w:line="240" w:lineRule="auto"/>
    </w:pPr>
    <w:rPr>
      <w:szCs w:val="20"/>
    </w:rPr>
  </w:style>
  <w:style w:type="character" w:customStyle="1" w:styleId="CommentaireCar">
    <w:name w:val="Commentaire Car"/>
    <w:basedOn w:val="Policepardfaut"/>
    <w:link w:val="Commentaire"/>
    <w:uiPriority w:val="99"/>
    <w:semiHidden/>
    <w:rsid w:val="0071206E"/>
    <w:rPr>
      <w:rFonts w:ascii="Hind" w:hAnsi="Hind"/>
      <w:color w:val="464646" w:themeColor="accent3"/>
      <w:sz w:val="20"/>
      <w:szCs w:val="20"/>
    </w:rPr>
  </w:style>
  <w:style w:type="paragraph" w:styleId="Objetducommentaire">
    <w:name w:val="annotation subject"/>
    <w:basedOn w:val="Commentaire"/>
    <w:next w:val="Commentaire"/>
    <w:link w:val="ObjetducommentaireCar"/>
    <w:uiPriority w:val="99"/>
    <w:semiHidden/>
    <w:unhideWhenUsed/>
    <w:rsid w:val="0071206E"/>
    <w:rPr>
      <w:b/>
      <w:bCs/>
    </w:rPr>
  </w:style>
  <w:style w:type="character" w:customStyle="1" w:styleId="ObjetducommentaireCar">
    <w:name w:val="Objet du commentaire Car"/>
    <w:basedOn w:val="CommentaireCar"/>
    <w:link w:val="Objetducommentaire"/>
    <w:uiPriority w:val="99"/>
    <w:semiHidden/>
    <w:rsid w:val="0071206E"/>
    <w:rPr>
      <w:rFonts w:ascii="Hind" w:hAnsi="Hind"/>
      <w:b/>
      <w:bCs/>
      <w:color w:val="464646" w:themeColor="accent3"/>
      <w:sz w:val="20"/>
      <w:szCs w:val="20"/>
    </w:rPr>
  </w:style>
  <w:style w:type="paragraph" w:styleId="Textedebulles">
    <w:name w:val="Balloon Text"/>
    <w:basedOn w:val="Normal"/>
    <w:link w:val="TextedebullesCar"/>
    <w:uiPriority w:val="99"/>
    <w:semiHidden/>
    <w:unhideWhenUsed/>
    <w:rsid w:val="0071206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6E"/>
    <w:rPr>
      <w:rFonts w:ascii="Segoe UI" w:hAnsi="Segoe UI" w:cs="Segoe UI"/>
      <w:color w:val="464646" w:themeColor="accent3"/>
      <w:sz w:val="18"/>
      <w:szCs w:val="18"/>
    </w:rPr>
  </w:style>
  <w:style w:type="character" w:customStyle="1" w:styleId="Titre6Car">
    <w:name w:val="Titre 6 Car"/>
    <w:basedOn w:val="Policepardfaut"/>
    <w:link w:val="Titre6"/>
    <w:uiPriority w:val="9"/>
    <w:rsid w:val="00085D11"/>
    <w:rPr>
      <w:rFonts w:ascii="Arial Black" w:eastAsiaTheme="majorEastAsia" w:hAnsi="Arial Black" w:cs="Hind"/>
      <w:color w:val="0C1A27" w:themeColor="accent1" w:themeShade="7F"/>
      <w:sz w:val="20"/>
      <w:lang w:eastAsia="fr-FR"/>
    </w:rPr>
  </w:style>
  <w:style w:type="character" w:customStyle="1" w:styleId="Titre7Car">
    <w:name w:val="Titre 7 Car"/>
    <w:basedOn w:val="Policepardfaut"/>
    <w:link w:val="Titre7"/>
    <w:uiPriority w:val="9"/>
    <w:rsid w:val="00085D11"/>
    <w:rPr>
      <w:rFonts w:ascii="Arial Black" w:eastAsiaTheme="majorEastAsia" w:hAnsi="Arial Black" w:cs="Hind"/>
      <w:iCs/>
      <w:color w:val="0C1A27" w:themeColor="accent1" w:themeShade="7F"/>
      <w:sz w:val="20"/>
      <w:lang w:eastAsia="fr-FR"/>
    </w:rPr>
  </w:style>
  <w:style w:type="character" w:customStyle="1" w:styleId="Titre8Car">
    <w:name w:val="Titre 8 Car"/>
    <w:basedOn w:val="Policepardfaut"/>
    <w:link w:val="Titre8"/>
    <w:uiPriority w:val="9"/>
    <w:rsid w:val="00004928"/>
    <w:rPr>
      <w:rFonts w:ascii="Arial Black" w:eastAsiaTheme="majorEastAsia" w:hAnsi="Arial Black" w:cs="Hind"/>
      <w:color w:val="272727" w:themeColor="text1" w:themeTint="D8"/>
      <w:sz w:val="20"/>
      <w:szCs w:val="20"/>
      <w:lang w:eastAsia="fr-FR"/>
    </w:rPr>
  </w:style>
  <w:style w:type="character" w:customStyle="1" w:styleId="Titre9Car">
    <w:name w:val="Titre 9 Car"/>
    <w:basedOn w:val="Policepardfaut"/>
    <w:link w:val="Titre9"/>
    <w:uiPriority w:val="9"/>
    <w:rsid w:val="00004928"/>
    <w:rPr>
      <w:rFonts w:ascii="Arial Black" w:eastAsiaTheme="majorEastAsia" w:hAnsi="Arial Black" w:cstheme="majorBidi"/>
      <w:iCs/>
      <w:color w:val="272727" w:themeColor="text1" w:themeTint="D8"/>
      <w:sz w:val="20"/>
      <w:szCs w:val="20"/>
      <w:lang w:eastAsia="fr-FR"/>
    </w:rPr>
  </w:style>
  <w:style w:type="table" w:styleId="TableauGrille4">
    <w:name w:val="Grid Table 4"/>
    <w:basedOn w:val="TableauNormal"/>
    <w:uiPriority w:val="49"/>
    <w:rsid w:val="00F362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A01420"/>
    <w:pPr>
      <w:spacing w:after="0" w:line="240" w:lineRule="auto"/>
      <w:jc w:val="both"/>
    </w:pPr>
    <w:rPr>
      <w:color w:val="464646" w:themeColor="accent3"/>
    </w:rPr>
  </w:style>
  <w:style w:type="paragraph" w:styleId="TM2">
    <w:name w:val="toc 2"/>
    <w:basedOn w:val="Normal"/>
    <w:next w:val="Normal"/>
    <w:autoRedefine/>
    <w:uiPriority w:val="39"/>
    <w:unhideWhenUsed/>
    <w:rsid w:val="00085D11"/>
    <w:pPr>
      <w:tabs>
        <w:tab w:val="left" w:pos="660"/>
        <w:tab w:val="right" w:leader="dot" w:pos="9062"/>
      </w:tabs>
      <w:spacing w:after="100"/>
      <w:ind w:left="200"/>
    </w:pPr>
    <w:rPr>
      <w:b/>
      <w:noProof/>
      <w:color w:val="E89759" w:themeColor="accent2"/>
      <w:sz w:val="22"/>
    </w:rPr>
  </w:style>
  <w:style w:type="table" w:styleId="TableauGrille2-Accentuation2">
    <w:name w:val="Grid Table 2 Accent 2"/>
    <w:basedOn w:val="TableauNormal"/>
    <w:uiPriority w:val="47"/>
    <w:rsid w:val="001A323F"/>
    <w:pPr>
      <w:spacing w:after="0" w:line="240" w:lineRule="auto"/>
    </w:pPr>
    <w:tblPr>
      <w:tblStyleRowBandSize w:val="1"/>
      <w:tblStyleColBandSize w:val="1"/>
      <w:tblBorders>
        <w:top w:val="single" w:sz="2" w:space="0" w:color="F1C09B" w:themeColor="accent2" w:themeTint="99"/>
        <w:bottom w:val="single" w:sz="2" w:space="0" w:color="F1C09B" w:themeColor="accent2" w:themeTint="99"/>
        <w:insideH w:val="single" w:sz="2" w:space="0" w:color="F1C09B" w:themeColor="accent2" w:themeTint="99"/>
        <w:insideV w:val="single" w:sz="2" w:space="0" w:color="F1C09B" w:themeColor="accent2" w:themeTint="99"/>
      </w:tblBorders>
    </w:tblPr>
    <w:tblStylePr w:type="firstRow">
      <w:rPr>
        <w:b/>
        <w:bCs/>
      </w:rPr>
      <w:tblPr/>
      <w:tcPr>
        <w:tcBorders>
          <w:top w:val="nil"/>
          <w:bottom w:val="single" w:sz="12" w:space="0" w:color="F1C09B" w:themeColor="accent2" w:themeTint="99"/>
          <w:insideH w:val="nil"/>
          <w:insideV w:val="nil"/>
        </w:tcBorders>
        <w:shd w:val="clear" w:color="auto" w:fill="FFFFFF" w:themeFill="background1"/>
      </w:tcPr>
    </w:tblStylePr>
    <w:tblStylePr w:type="lastRow">
      <w:rPr>
        <w:b/>
        <w:bCs/>
      </w:rPr>
      <w:tblPr/>
      <w:tcPr>
        <w:tcBorders>
          <w:top w:val="double" w:sz="2" w:space="0" w:color="F1C0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Liste1Clair-Accentuation2">
    <w:name w:val="List Table 1 Light Accent 2"/>
    <w:basedOn w:val="TableauNormal"/>
    <w:uiPriority w:val="46"/>
    <w:rsid w:val="001A323F"/>
    <w:pPr>
      <w:spacing w:after="0" w:line="240" w:lineRule="auto"/>
    </w:pPr>
    <w:tblPr>
      <w:tblStyleRowBandSize w:val="1"/>
      <w:tblStyleColBandSize w:val="1"/>
    </w:tblPr>
    <w:tblStylePr w:type="firstRow">
      <w:rPr>
        <w:b/>
        <w:bCs/>
      </w:rPr>
      <w:tblPr/>
      <w:tcPr>
        <w:tcBorders>
          <w:bottom w:val="single" w:sz="4" w:space="0" w:color="F1C09B" w:themeColor="accent2" w:themeTint="99"/>
        </w:tcBorders>
      </w:tcPr>
    </w:tblStylePr>
    <w:tblStylePr w:type="lastRow">
      <w:rPr>
        <w:b/>
        <w:bCs/>
      </w:rPr>
      <w:tblPr/>
      <w:tcPr>
        <w:tcBorders>
          <w:top w:val="single" w:sz="4" w:space="0" w:color="F1C09B" w:themeColor="accent2" w:themeTint="99"/>
        </w:tcBorders>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7Couleur-Accentuation2">
    <w:name w:val="Grid Table 7 Colorful Accent 2"/>
    <w:basedOn w:val="TableauNormal"/>
    <w:uiPriority w:val="52"/>
    <w:rsid w:val="001A323F"/>
    <w:pPr>
      <w:spacing w:after="0" w:line="240" w:lineRule="auto"/>
    </w:pPr>
    <w:rPr>
      <w:color w:val="D36B1D" w:themeColor="accent2" w:themeShade="BF"/>
    </w:r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TableauGrille2-Accentuation3">
    <w:name w:val="Grid Table 2 Accent 3"/>
    <w:basedOn w:val="TableauNormal"/>
    <w:uiPriority w:val="47"/>
    <w:rsid w:val="004B11F5"/>
    <w:pPr>
      <w:spacing w:after="0" w:line="240" w:lineRule="auto"/>
    </w:pPr>
    <w:tblPr>
      <w:tblStyleRowBandSize w:val="1"/>
      <w:tblStyleColBandSize w:val="1"/>
      <w:tblBorders>
        <w:top w:val="single" w:sz="2" w:space="0" w:color="909090" w:themeColor="accent3" w:themeTint="99"/>
        <w:bottom w:val="single" w:sz="2" w:space="0" w:color="909090" w:themeColor="accent3" w:themeTint="99"/>
        <w:insideH w:val="single" w:sz="2" w:space="0" w:color="909090" w:themeColor="accent3" w:themeTint="99"/>
        <w:insideV w:val="single" w:sz="2" w:space="0" w:color="909090" w:themeColor="accent3" w:themeTint="99"/>
      </w:tblBorders>
    </w:tblPr>
    <w:tblStylePr w:type="firstRow">
      <w:rPr>
        <w:b/>
        <w:bCs/>
      </w:rPr>
      <w:tblPr/>
      <w:tcPr>
        <w:tcBorders>
          <w:top w:val="nil"/>
          <w:bottom w:val="single" w:sz="12" w:space="0" w:color="909090" w:themeColor="accent3" w:themeTint="99"/>
          <w:insideH w:val="nil"/>
          <w:insideV w:val="nil"/>
        </w:tcBorders>
        <w:shd w:val="clear" w:color="auto" w:fill="FFFFFF" w:themeFill="background1"/>
      </w:tcPr>
    </w:tblStylePr>
    <w:tblStylePr w:type="lastRow">
      <w:rPr>
        <w:b/>
        <w:bCs/>
      </w:rPr>
      <w:tblPr/>
      <w:tcPr>
        <w:tcBorders>
          <w:top w:val="double" w:sz="2" w:space="0" w:color="90909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E4E4E4" w:themeFill="background2" w:themeFillTint="33"/>
      </w:tcPr>
    </w:tblStylePr>
  </w:style>
  <w:style w:type="table" w:styleId="TableauListe1Clair-Accentuation3">
    <w:name w:val="List Table 1 Light Accent 3"/>
    <w:basedOn w:val="TableauNormal"/>
    <w:uiPriority w:val="46"/>
    <w:rsid w:val="00AA61F7"/>
    <w:pPr>
      <w:spacing w:after="0" w:line="240" w:lineRule="auto"/>
    </w:pPr>
    <w:tblPr>
      <w:tblStyleRowBandSize w:val="1"/>
      <w:tblStyleColBandSize w:val="1"/>
    </w:tblPr>
    <w:tblStylePr w:type="firstRow">
      <w:rPr>
        <w:b/>
        <w:bCs/>
      </w:rPr>
      <w:tblPr/>
      <w:tcPr>
        <w:tcBorders>
          <w:bottom w:val="single" w:sz="4" w:space="0" w:color="909090" w:themeColor="accent3" w:themeTint="99"/>
        </w:tcBorders>
      </w:tcPr>
    </w:tblStylePr>
    <w:tblStylePr w:type="lastRow">
      <w:rPr>
        <w:b/>
        <w:bCs/>
      </w:rPr>
      <w:tblPr/>
      <w:tcPr>
        <w:tcBorders>
          <w:top w:val="single" w:sz="4" w:space="0" w:color="909090" w:themeColor="accent3" w:themeTint="99"/>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5Fonc-Accentuation2">
    <w:name w:val="Grid Table 5 Dark Accent 2"/>
    <w:basedOn w:val="TableauNormal"/>
    <w:uiPriority w:val="50"/>
    <w:rsid w:val="005642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75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75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75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759" w:themeFill="accent2"/>
      </w:tcPr>
    </w:tblStylePr>
    <w:tblStylePr w:type="band1Vert">
      <w:tblPr/>
      <w:tcPr>
        <w:shd w:val="clear" w:color="auto" w:fill="F5D5BC" w:themeFill="accent2" w:themeFillTint="66"/>
      </w:tcPr>
    </w:tblStylePr>
    <w:tblStylePr w:type="band1Horz">
      <w:tblPr/>
      <w:tcPr>
        <w:shd w:val="clear" w:color="auto" w:fill="F5D5BC" w:themeFill="accent2" w:themeFillTint="66"/>
      </w:tcPr>
    </w:tblStylePr>
  </w:style>
  <w:style w:type="table" w:styleId="TableauGrille2">
    <w:name w:val="Grid Table 2"/>
    <w:basedOn w:val="TableauNormal"/>
    <w:uiPriority w:val="47"/>
    <w:rsid w:val="005642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auNormal"/>
    <w:uiPriority w:val="99"/>
    <w:rsid w:val="00EC57E6"/>
    <w:pPr>
      <w:spacing w:after="0" w:line="240" w:lineRule="auto"/>
    </w:pPr>
    <w:tblPr/>
  </w:style>
  <w:style w:type="paragraph" w:styleId="En-ttedetabledesmatires">
    <w:name w:val="TOC Heading"/>
    <w:basedOn w:val="Titre1"/>
    <w:next w:val="Normal"/>
    <w:uiPriority w:val="39"/>
    <w:unhideWhenUsed/>
    <w:qFormat/>
    <w:rsid w:val="00071B3B"/>
    <w:pPr>
      <w:numPr>
        <w:numId w:val="0"/>
      </w:numPr>
      <w:spacing w:before="240"/>
      <w:outlineLvl w:val="9"/>
    </w:pPr>
    <w:rPr>
      <w:rFonts w:asciiTheme="majorHAnsi" w:hAnsiTheme="majorHAnsi"/>
      <w:caps w:val="0"/>
      <w:color w:val="12283B" w:themeColor="accent1" w:themeShade="BF"/>
      <w:lang w:eastAsia="fr-FR"/>
    </w:rPr>
  </w:style>
  <w:style w:type="paragraph" w:styleId="TM3">
    <w:name w:val="toc 3"/>
    <w:basedOn w:val="Normal"/>
    <w:next w:val="Normal"/>
    <w:autoRedefine/>
    <w:uiPriority w:val="39"/>
    <w:unhideWhenUsed/>
    <w:rsid w:val="00BC5B28"/>
    <w:pPr>
      <w:tabs>
        <w:tab w:val="left" w:pos="1100"/>
        <w:tab w:val="right" w:leader="dot" w:pos="9062"/>
      </w:tabs>
      <w:spacing w:after="100"/>
      <w:ind w:left="400"/>
    </w:pPr>
    <w:rPr>
      <w:b/>
      <w:noProof/>
    </w:rPr>
  </w:style>
  <w:style w:type="character" w:styleId="Lienhypertexte">
    <w:name w:val="Hyperlink"/>
    <w:basedOn w:val="Policepardfaut"/>
    <w:uiPriority w:val="99"/>
    <w:unhideWhenUsed/>
    <w:rsid w:val="00071B3B"/>
    <w:rPr>
      <w:color w:val="0563C1" w:themeColor="hyperlink"/>
      <w:u w:val="single"/>
    </w:rPr>
  </w:style>
  <w:style w:type="table" w:styleId="TableauGrille4-Accentuation1">
    <w:name w:val="Grid Table 4 Accent 1"/>
    <w:basedOn w:val="TableauNormal"/>
    <w:uiPriority w:val="49"/>
    <w:rsid w:val="00C320D6"/>
    <w:pPr>
      <w:spacing w:after="0" w:line="240" w:lineRule="auto"/>
    </w:pPr>
    <w:tblPr>
      <w:tblStyleRowBandSize w:val="1"/>
      <w:tblStyleColBandSize w:val="1"/>
      <w:tblBorders>
        <w:top w:val="single" w:sz="4" w:space="0" w:color="4389C6" w:themeColor="accent1" w:themeTint="99"/>
        <w:left w:val="single" w:sz="4" w:space="0" w:color="4389C6" w:themeColor="accent1" w:themeTint="99"/>
        <w:bottom w:val="single" w:sz="4" w:space="0" w:color="4389C6" w:themeColor="accent1" w:themeTint="99"/>
        <w:right w:val="single" w:sz="4" w:space="0" w:color="4389C6" w:themeColor="accent1" w:themeTint="99"/>
        <w:insideH w:val="single" w:sz="4" w:space="0" w:color="4389C6" w:themeColor="accent1" w:themeTint="99"/>
        <w:insideV w:val="single" w:sz="4" w:space="0" w:color="4389C6" w:themeColor="accent1" w:themeTint="99"/>
      </w:tblBorders>
    </w:tblPr>
    <w:tblStylePr w:type="firstRow">
      <w:rPr>
        <w:b/>
        <w:bCs/>
        <w:color w:val="FFFFFF" w:themeColor="background1"/>
      </w:rPr>
      <w:tblPr/>
      <w:tcPr>
        <w:tcBorders>
          <w:top w:val="single" w:sz="4" w:space="0" w:color="183650" w:themeColor="accent1"/>
          <w:left w:val="single" w:sz="4" w:space="0" w:color="183650" w:themeColor="accent1"/>
          <w:bottom w:val="single" w:sz="4" w:space="0" w:color="183650" w:themeColor="accent1"/>
          <w:right w:val="single" w:sz="4" w:space="0" w:color="183650" w:themeColor="accent1"/>
          <w:insideH w:val="nil"/>
          <w:insideV w:val="nil"/>
        </w:tcBorders>
        <w:shd w:val="clear" w:color="auto" w:fill="183650" w:themeFill="accent1"/>
      </w:tcPr>
    </w:tblStylePr>
    <w:tblStylePr w:type="lastRow">
      <w:rPr>
        <w:b/>
        <w:bCs/>
      </w:rPr>
      <w:tblPr/>
      <w:tcPr>
        <w:tcBorders>
          <w:top w:val="double" w:sz="4" w:space="0" w:color="183650" w:themeColor="accent1"/>
        </w:tcBorders>
      </w:tcPr>
    </w:tblStylePr>
    <w:tblStylePr w:type="firstCol">
      <w:rPr>
        <w:b/>
        <w:bCs/>
      </w:rPr>
    </w:tblStylePr>
    <w:tblStylePr w:type="lastCol">
      <w:rPr>
        <w:b/>
        <w:bCs/>
      </w:rPr>
    </w:tblStylePr>
    <w:tblStylePr w:type="band1Vert">
      <w:tblPr/>
      <w:tcPr>
        <w:shd w:val="clear" w:color="auto" w:fill="C0D7EC" w:themeFill="accent1" w:themeFillTint="33"/>
      </w:tcPr>
    </w:tblStylePr>
    <w:tblStylePr w:type="band1Horz">
      <w:tblPr/>
      <w:tcPr>
        <w:shd w:val="clear" w:color="auto" w:fill="C0D7EC" w:themeFill="accent1" w:themeFillTint="33"/>
      </w:tcPr>
    </w:tblStylePr>
  </w:style>
  <w:style w:type="table" w:customStyle="1" w:styleId="TableauAPSIDE">
    <w:name w:val="Tableau APSIDE"/>
    <w:basedOn w:val="TableauNormal"/>
    <w:uiPriority w:val="99"/>
    <w:rsid w:val="00993DA9"/>
    <w:pPr>
      <w:spacing w:after="0" w:line="240" w:lineRule="auto"/>
      <w:jc w:val="center"/>
    </w:pPr>
    <w:rPr>
      <w:color w:val="FFFFFF"/>
    </w:rPr>
    <w:tblPr>
      <w:tblStyleRow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E4E4E4" w:themeFill="background2" w:themeFillTint="33"/>
      <w:vAlign w:val="center"/>
    </w:tcPr>
    <w:tblStylePr w:type="firstRow">
      <w:pPr>
        <w:wordWrap/>
        <w:spacing w:beforeLines="0" w:before="0" w:beforeAutospacing="0" w:afterLines="0" w:after="0" w:afterAutospacing="0"/>
        <w:jc w:val="left"/>
      </w:pPr>
      <w:rPr>
        <w:rFonts w:asciiTheme="minorHAnsi" w:hAnsiTheme="minorHAnsi"/>
        <w:b/>
        <w:i w:val="0"/>
        <w:color w:val="F2F2F2" w:themeColor="background1" w:themeShade="F2"/>
        <w:sz w:val="22"/>
      </w:rPr>
      <w:tblPr/>
      <w:tcPr>
        <w:tcBorders>
          <w:top w:val="nil"/>
          <w:left w:val="nil"/>
          <w:bottom w:val="nil"/>
          <w:right w:val="nil"/>
          <w:insideH w:val="nil"/>
          <w:insideV w:val="nil"/>
          <w:tl2br w:val="nil"/>
          <w:tr2bl w:val="nil"/>
        </w:tcBorders>
        <w:shd w:val="clear" w:color="auto" w:fill="E89759" w:themeFill="accent2"/>
      </w:tcPr>
    </w:tblStylePr>
    <w:tblStylePr w:type="band1Horz">
      <w:pPr>
        <w:wordWrap/>
        <w:spacing w:beforeLines="0" w:before="0" w:beforeAutospacing="0" w:afterLines="0" w:after="0" w:afterAutospacing="0"/>
        <w:jc w:val="left"/>
      </w:pPr>
      <w:rPr>
        <w:rFonts w:asciiTheme="minorHAnsi" w:hAnsiTheme="minorHAnsi"/>
        <w:color w:val="464646" w:themeColor="accent3"/>
        <w:sz w:val="22"/>
      </w:rPr>
      <w:tblPr/>
      <w:tcPr>
        <w:tcBorders>
          <w:insideV w:val="single" w:sz="18" w:space="0" w:color="FFFFFF" w:themeColor="background1"/>
        </w:tcBorders>
        <w:shd w:val="clear" w:color="auto" w:fill="E4E4E4" w:themeFill="background2" w:themeFillTint="33"/>
      </w:tcPr>
    </w:tblStylePr>
    <w:tblStylePr w:type="band2Horz">
      <w:pPr>
        <w:wordWrap/>
        <w:spacing w:beforeLines="0" w:before="0" w:beforeAutospacing="0" w:afterLines="0" w:after="0" w:afterAutospacing="0"/>
        <w:jc w:val="center"/>
      </w:pPr>
      <w:rPr>
        <w:rFonts w:asciiTheme="minorHAnsi" w:hAnsiTheme="minorHAnsi"/>
        <w:color w:val="464646" w:themeColor="accent3"/>
        <w:sz w:val="22"/>
      </w:rPr>
      <w:tblPr/>
      <w:tcPr>
        <w:tcBorders>
          <w:insideV w:val="single" w:sz="18" w:space="0" w:color="FFFFFF" w:themeColor="background1"/>
        </w:tcBorders>
        <w:shd w:val="clear" w:color="auto" w:fill="F2F2F2" w:themeFill="background1" w:themeFillShade="F2"/>
      </w:tcPr>
    </w:tblStylePr>
  </w:style>
  <w:style w:type="character" w:styleId="Rfrenceintense">
    <w:name w:val="Intense Reference"/>
    <w:basedOn w:val="Policepardfaut"/>
    <w:uiPriority w:val="32"/>
    <w:rsid w:val="00330F3F"/>
    <w:rPr>
      <w:rFonts w:asciiTheme="minorHAnsi" w:hAnsiTheme="minorHAnsi"/>
      <w:b/>
      <w:bCs/>
      <w:smallCaps/>
      <w:color w:val="183650" w:themeColor="accent1"/>
      <w:spacing w:val="5"/>
    </w:rPr>
  </w:style>
  <w:style w:type="paragraph" w:customStyle="1" w:styleId="PoliceTableau">
    <w:name w:val="Police_Tableau"/>
    <w:basedOn w:val="2020Apside"/>
    <w:link w:val="PoliceTableauCar"/>
    <w:rsid w:val="00AD1402"/>
    <w:pPr>
      <w:spacing w:before="120"/>
    </w:pPr>
    <w:rPr>
      <w:sz w:val="20"/>
    </w:rPr>
  </w:style>
  <w:style w:type="character" w:customStyle="1" w:styleId="PoliceTableauCar">
    <w:name w:val="Police_Tableau Car"/>
    <w:basedOn w:val="2020ApsideCar"/>
    <w:link w:val="PoliceTableau"/>
    <w:rsid w:val="00AD1402"/>
    <w:rPr>
      <w:color w:val="464646" w:themeColor="accent3"/>
      <w:sz w:val="20"/>
    </w:rPr>
  </w:style>
  <w:style w:type="table" w:styleId="TableauGrille4-Accentuation4">
    <w:name w:val="Grid Table 4 Accent 4"/>
    <w:basedOn w:val="TableauNormal"/>
    <w:uiPriority w:val="49"/>
    <w:rsid w:val="0019719E"/>
    <w:pPr>
      <w:spacing w:after="0" w:line="240" w:lineRule="auto"/>
    </w:pPr>
    <w:tblPr>
      <w:tblStyleRowBandSize w:val="1"/>
      <w:tblStyleColBandSize w:val="1"/>
      <w:tblBorders>
        <w:top w:val="single" w:sz="4" w:space="0" w:color="3976B8" w:themeColor="accent4" w:themeTint="99"/>
        <w:left w:val="single" w:sz="4" w:space="0" w:color="3976B8" w:themeColor="accent4" w:themeTint="99"/>
        <w:bottom w:val="single" w:sz="4" w:space="0" w:color="3976B8" w:themeColor="accent4" w:themeTint="99"/>
        <w:right w:val="single" w:sz="4" w:space="0" w:color="3976B8" w:themeColor="accent4" w:themeTint="99"/>
        <w:insideH w:val="single" w:sz="4" w:space="0" w:color="3976B8" w:themeColor="accent4" w:themeTint="99"/>
        <w:insideV w:val="single" w:sz="4" w:space="0" w:color="3976B8" w:themeColor="accent4" w:themeTint="99"/>
      </w:tblBorders>
    </w:tblPr>
    <w:tblStylePr w:type="firstRow">
      <w:rPr>
        <w:b/>
        <w:bCs/>
        <w:color w:val="FFFFFF" w:themeColor="background1"/>
      </w:rPr>
      <w:tblPr/>
      <w:tcPr>
        <w:tcBorders>
          <w:top w:val="single" w:sz="4" w:space="0" w:color="0F1F30" w:themeColor="accent4"/>
          <w:left w:val="single" w:sz="4" w:space="0" w:color="0F1F30" w:themeColor="accent4"/>
          <w:bottom w:val="single" w:sz="4" w:space="0" w:color="0F1F30" w:themeColor="accent4"/>
          <w:right w:val="single" w:sz="4" w:space="0" w:color="0F1F30" w:themeColor="accent4"/>
          <w:insideH w:val="nil"/>
          <w:insideV w:val="nil"/>
        </w:tcBorders>
        <w:shd w:val="clear" w:color="auto" w:fill="0F1F30" w:themeFill="accent4"/>
      </w:tcPr>
    </w:tblStylePr>
    <w:tblStylePr w:type="lastRow">
      <w:rPr>
        <w:b/>
        <w:bCs/>
      </w:rPr>
      <w:tblPr/>
      <w:tcPr>
        <w:tcBorders>
          <w:top w:val="double" w:sz="4" w:space="0" w:color="0F1F30" w:themeColor="accent4"/>
        </w:tcBorders>
      </w:tcPr>
    </w:tblStylePr>
    <w:tblStylePr w:type="firstCol">
      <w:rPr>
        <w:b/>
        <w:bCs/>
      </w:rPr>
    </w:tblStylePr>
    <w:tblStylePr w:type="lastCol">
      <w:rPr>
        <w:b/>
        <w:bCs/>
      </w:rPr>
    </w:tblStylePr>
    <w:tblStylePr w:type="band1Vert">
      <w:tblPr/>
      <w:tcPr>
        <w:shd w:val="clear" w:color="auto" w:fill="BAD1E9" w:themeFill="accent4" w:themeFillTint="33"/>
      </w:tcPr>
    </w:tblStylePr>
    <w:tblStylePr w:type="band1Horz">
      <w:tblPr/>
      <w:tcPr>
        <w:shd w:val="clear" w:color="auto" w:fill="BAD1E9" w:themeFill="accent4" w:themeFillTint="33"/>
      </w:tcPr>
    </w:tblStylePr>
  </w:style>
  <w:style w:type="paragraph" w:customStyle="1" w:styleId="Policetableau0">
    <w:name w:val="Police tableau"/>
    <w:basedOn w:val="Normal"/>
    <w:link w:val="PolicetableauCar0"/>
    <w:qFormat/>
    <w:rsid w:val="00993DA9"/>
    <w:pPr>
      <w:spacing w:before="60" w:after="60" w:line="240" w:lineRule="auto"/>
      <w:ind w:left="57" w:right="57"/>
      <w:jc w:val="left"/>
    </w:pPr>
    <w:rPr>
      <w:rFonts w:eastAsia="Times New Roman" w:cs="Hind"/>
      <w:szCs w:val="24"/>
      <w:lang w:eastAsia="fr-FR"/>
    </w:rPr>
  </w:style>
  <w:style w:type="character" w:customStyle="1" w:styleId="PolicetableauCar0">
    <w:name w:val="Police tableau Car"/>
    <w:basedOn w:val="Policepardfaut"/>
    <w:link w:val="Policetableau0"/>
    <w:rsid w:val="00993DA9"/>
    <w:rPr>
      <w:rFonts w:eastAsia="Times New Roman" w:cs="Hind"/>
      <w:color w:val="464646" w:themeColor="accent3"/>
      <w:sz w:val="20"/>
      <w:szCs w:val="24"/>
      <w:lang w:eastAsia="fr-FR"/>
    </w:rPr>
  </w:style>
  <w:style w:type="table" w:styleId="TableauGrille1Clair">
    <w:name w:val="Grid Table 1 Light"/>
    <w:basedOn w:val="TableauNormal"/>
    <w:uiPriority w:val="46"/>
    <w:rsid w:val="00EA5B8B"/>
    <w:pPr>
      <w:spacing w:after="0" w:line="240" w:lineRule="auto"/>
    </w:pPr>
    <w:tblPr>
      <w:tblStyleRowBandSize w:val="1"/>
      <w:tblStyleColBandSize w:val="1"/>
      <w:tblBorders>
        <w:top w:val="single" w:sz="4" w:space="0" w:color="595959" w:themeColor="background2" w:themeShade="BF"/>
        <w:left w:val="single" w:sz="4" w:space="0" w:color="595959" w:themeColor="background2" w:themeShade="BF"/>
        <w:bottom w:val="single" w:sz="4" w:space="0" w:color="595959" w:themeColor="background2" w:themeShade="BF"/>
        <w:right w:val="single" w:sz="4" w:space="0" w:color="595959" w:themeColor="background2" w:themeShade="BF"/>
        <w:insideH w:val="single" w:sz="4" w:space="0" w:color="A6A6A6" w:themeColor="background1" w:themeShade="A6"/>
        <w:insideV w:val="single" w:sz="4" w:space="0" w:color="A6A6A6" w:themeColor="background1" w:themeShade="A6"/>
      </w:tblBorders>
    </w:tblPr>
    <w:tblStylePr w:type="firstRow">
      <w:rPr>
        <w:b/>
        <w:bCs/>
      </w:rPr>
      <w:tblPr/>
      <w:tcPr>
        <w:tcBorders>
          <w:bottom w:val="single" w:sz="12" w:space="0" w:color="E89759" w:themeColor="accent2"/>
          <w:insideH w:val="nil"/>
          <w:insideV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A5B8B"/>
    <w:rPr>
      <w:b/>
      <w:bCs/>
    </w:rPr>
  </w:style>
  <w:style w:type="table" w:customStyle="1" w:styleId="Grilledutableau1">
    <w:name w:val="Grille du tableau1"/>
    <w:basedOn w:val="TableauNormal"/>
    <w:next w:val="Grilledutableau"/>
    <w:uiPriority w:val="39"/>
    <w:rsid w:val="00FB2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3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B5C88"/>
    <w:pPr>
      <w:spacing w:after="0" w:line="240" w:lineRule="auto"/>
    </w:pPr>
    <w:rPr>
      <w:color w:val="464646"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trebecq\Desktop\MAJ%20Charte\Template%20Word\Evol-Mod&#232;le_Template_word.dotx" TargetMode="External"/></Relationships>
</file>

<file path=word/theme/theme1.xml><?xml version="1.0" encoding="utf-8"?>
<a:theme xmlns:a="http://schemas.openxmlformats.org/drawingml/2006/main" name="Thème Office">
  <a:themeElements>
    <a:clrScheme name="Nouvelle_charte_Apside_3">
      <a:dk1>
        <a:sysClr val="windowText" lastClr="000000"/>
      </a:dk1>
      <a:lt1>
        <a:sysClr val="window" lastClr="FFFFFF"/>
      </a:lt1>
      <a:dk2>
        <a:srgbClr val="E7E6E6"/>
      </a:dk2>
      <a:lt2>
        <a:srgbClr val="787878"/>
      </a:lt2>
      <a:accent1>
        <a:srgbClr val="183650"/>
      </a:accent1>
      <a:accent2>
        <a:srgbClr val="E89759"/>
      </a:accent2>
      <a:accent3>
        <a:srgbClr val="464646"/>
      </a:accent3>
      <a:accent4>
        <a:srgbClr val="0F1F30"/>
      </a:accent4>
      <a:accent5>
        <a:srgbClr val="E8761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EDF2-0049-45E7-A0A2-C2097ACF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Evol-Modèle_Template_word.dotx</Template>
  <TotalTime>580</TotalTime>
  <Pages>1</Pages>
  <Words>1600</Words>
  <Characters>8801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Nom du document</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document</dc:title>
  <dc:subject/>
  <dc:creator>Manon DESTREBECQ</dc:creator>
  <cp:keywords/>
  <dc:description/>
  <cp:lastModifiedBy>NEMEGHAIRE Colin (PRESTA EXT)</cp:lastModifiedBy>
  <cp:revision>87</cp:revision>
  <dcterms:created xsi:type="dcterms:W3CDTF">2023-02-27T16:07:00Z</dcterms:created>
  <dcterms:modified xsi:type="dcterms:W3CDTF">2025-07-23T11:32:00Z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QUAL_FRM_40</vt:lpwstr>
  </property>
  <property fmtid="{D5CDD505-2E9C-101B-9397-08002B2CF9AE}" pid="3" name="Version">
    <vt:i4>15</vt:i4>
  </property>
  <property fmtid="{D5CDD505-2E9C-101B-9397-08002B2CF9AE}" pid="4" name="Diffusion">
    <vt:lpwstr>Confidentiel</vt:lpwstr>
  </property>
  <property fmtid="{D5CDD505-2E9C-101B-9397-08002B2CF9AE}" pid="5" name="NOM DU DOCUMENT">
    <vt:lpwstr>Entretien annuel et professionnel</vt:lpwstr>
  </property>
</Properties>
</file>